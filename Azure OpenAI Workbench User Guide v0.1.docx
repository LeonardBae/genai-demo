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F618" w14:textId="77777777" w:rsidR="00C24E60" w:rsidRPr="00916703" w:rsidRDefault="00C24E60" w:rsidP="00C24E60">
      <w:pPr>
        <w:spacing w:before="5160"/>
      </w:pPr>
      <w:r w:rsidRPr="0074202B">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2A34C80B" wp14:editId="45EB1C4C">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28755444" w:displacedByCustomXml="next"/>
                            <w:sdt>
                              <w:sdtPr>
                                <w:rPr>
                                  <w:lang w:eastAsia="ko-KR"/>
                                </w:r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A7628EA" w14:textId="35EE9F5B" w:rsidR="005C6053" w:rsidRDefault="007D2992" w:rsidP="004C3318">
                                  <w:pPr>
                                    <w:pStyle w:val="CoverTitle"/>
                                    <w:jc w:val="left"/>
                                    <w:rPr>
                                      <w:lang w:eastAsia="ko-KR"/>
                                    </w:rPr>
                                  </w:pPr>
                                  <w:r>
                                    <w:rPr>
                                      <w:rFonts w:eastAsia="맑은 고딕" w:hint="eastAsia"/>
                                      <w:lang w:eastAsia="ko-KR"/>
                                    </w:rPr>
                                    <w:t>Azure OpenAI Workbench</w:t>
                                  </w:r>
                                  <w:r w:rsidR="00E766D4">
                                    <w:rPr>
                                      <w:rFonts w:ascii="맑은 고딕" w:eastAsia="맑은 고딕" w:hAnsi="맑은 고딕" w:cs="맑은 고딕"/>
                                      <w:lang w:eastAsia="ko-KR"/>
                                    </w:rPr>
                                    <w:t xml:space="preserve"> </w:t>
                                  </w:r>
                                  <w:r w:rsidR="00DC2C12">
                                    <w:rPr>
                                      <w:rFonts w:ascii="맑은 고딕" w:eastAsia="맑은 고딕" w:hAnsi="맑은 고딕" w:cs="맑은 고딕" w:hint="eastAsia"/>
                                      <w:lang w:eastAsia="ko-KR"/>
                                    </w:rPr>
                                    <w:t>User Guide</w:t>
                                  </w:r>
                                </w:p>
                              </w:sdtContent>
                            </w:sdt>
                            <w:bookmarkEnd w:id="0" w:displacedByCustomXml="prev"/>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A34C80B" id="Group 22" o:spid="_x0000_s1026" style="position:absolute;left:0;text-align:left;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bookmarkStart w:id="1" w:name="_Hlk528755444" w:displacedByCustomXml="next"/>
                      <w:sdt>
                        <w:sdtPr>
                          <w:rPr>
                            <w:lang w:eastAsia="ko-KR"/>
                          </w:r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A7628EA" w14:textId="35EE9F5B" w:rsidR="005C6053" w:rsidRDefault="007D2992" w:rsidP="004C3318">
                            <w:pPr>
                              <w:pStyle w:val="CoverTitle"/>
                              <w:jc w:val="left"/>
                              <w:rPr>
                                <w:lang w:eastAsia="ko-KR"/>
                              </w:rPr>
                            </w:pPr>
                            <w:r>
                              <w:rPr>
                                <w:rFonts w:eastAsia="맑은 고딕" w:hint="eastAsia"/>
                                <w:lang w:eastAsia="ko-KR"/>
                              </w:rPr>
                              <w:t>Azure OpenAI Workbench</w:t>
                            </w:r>
                            <w:r w:rsidR="00E766D4">
                              <w:rPr>
                                <w:rFonts w:ascii="맑은 고딕" w:eastAsia="맑은 고딕" w:hAnsi="맑은 고딕" w:cs="맑은 고딕"/>
                                <w:lang w:eastAsia="ko-KR"/>
                              </w:rPr>
                              <w:t xml:space="preserve"> </w:t>
                            </w:r>
                            <w:r w:rsidR="00DC2C12">
                              <w:rPr>
                                <w:rFonts w:ascii="맑은 고딕" w:eastAsia="맑은 고딕" w:hAnsi="맑은 고딕" w:cs="맑은 고딕" w:hint="eastAsia"/>
                                <w:lang w:eastAsia="ko-KR"/>
                              </w:rPr>
                              <w:t>User Guide</w:t>
                            </w:r>
                          </w:p>
                        </w:sdtContent>
                      </w:sdt>
                      <w:bookmarkEnd w:id="1" w:displacedByCustomXml="prev"/>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7" o:title="MSFT_logo_rgb_C-Wht_D"/>
                </v:shape>
                <w10:wrap anchorx="page"/>
              </v:group>
            </w:pict>
          </mc:Fallback>
        </mc:AlternateContent>
      </w:r>
    </w:p>
    <w:p w14:paraId="301EB057" w14:textId="77777777" w:rsidR="00C24E60" w:rsidRPr="00916703" w:rsidRDefault="00000000" w:rsidP="001D66E5">
      <w:pPr>
        <w:pStyle w:val="CoverSubject"/>
        <w:tabs>
          <w:tab w:val="left" w:pos="3465"/>
          <w:tab w:val="center" w:pos="4320"/>
        </w:tabs>
      </w:pPr>
      <w:sdt>
        <w:sdtPr>
          <w:alias w:val="Subject"/>
          <w:tag w:val=""/>
          <w:id w:val="-1853331704"/>
          <w:showingPlcHdr/>
          <w:dataBinding w:prefixMappings="xmlns:ns0='http://purl.org/dc/elements/1.1/' xmlns:ns1='http://schemas.openxmlformats.org/package/2006/metadata/core-properties' " w:xpath="/ns1:coreProperties[1]/ns0:subject[1]" w:storeItemID="{6C3C8BC8-F283-45AE-878A-BAB7291924A1}"/>
          <w:text/>
        </w:sdtPr>
        <w:sdtContent>
          <w:r w:rsidR="003B5F0B">
            <w:t xml:space="preserve">     </w:t>
          </w:r>
        </w:sdtContent>
      </w:sdt>
    </w:p>
    <w:sdt>
      <w:sdtPr>
        <w:rPr>
          <w:rFonts w:eastAsiaTheme="minorHAnsi" w:cs="Segoe UI"/>
          <w:b/>
          <w:bCs/>
          <w:noProof/>
          <w:color w:val="FF0066"/>
          <w:sz w:val="36"/>
          <w:szCs w:val="20"/>
          <w:lang w:eastAsia="en-AU"/>
        </w:rPr>
        <w:id w:val="94592970"/>
        <w:docPartObj>
          <w:docPartGallery w:val="Cover Pages"/>
          <w:docPartUnique/>
        </w:docPartObj>
      </w:sdtPr>
      <w:sdtEndPr>
        <w:rPr>
          <w:rFonts w:eastAsiaTheme="majorEastAsia"/>
          <w:b w:val="0"/>
          <w:noProof w:val="0"/>
          <w:color w:val="008AC8"/>
          <w:szCs w:val="28"/>
          <w:lang w:eastAsia="en-US"/>
        </w:rPr>
      </w:sdtEndPr>
      <w:sdtContent>
        <w:p w14:paraId="245FC73C" w14:textId="77777777" w:rsidR="00925589" w:rsidRDefault="00925589" w:rsidP="00925589">
          <w:pPr>
            <w:rPr>
              <w:rStyle w:val="aa"/>
              <w:b/>
            </w:rPr>
          </w:pPr>
          <w:r w:rsidRPr="0088574A">
            <w:rPr>
              <w:rStyle w:val="aa"/>
              <w:b/>
            </w:rPr>
            <w:t>Prepared for</w:t>
          </w:r>
        </w:p>
        <w:p w14:paraId="69654F34" w14:textId="3D3484F8" w:rsidR="002E2024" w:rsidRPr="007D2992" w:rsidRDefault="00D33C9F" w:rsidP="00925589">
          <w:pPr>
            <w:rPr>
              <w:rFonts w:eastAsia="맑은 고딕"/>
              <w:lang w:eastAsia="ko-KR"/>
            </w:rPr>
          </w:pPr>
          <w:r>
            <w:rPr>
              <w:lang w:eastAsia="en-AU"/>
            </w:rPr>
            <w:t xml:space="preserve">SK </w:t>
          </w:r>
          <w:r w:rsidR="007D2992">
            <w:rPr>
              <w:rFonts w:eastAsia="맑은 고딕" w:hint="eastAsia"/>
              <w:lang w:eastAsia="ko-KR"/>
            </w:rPr>
            <w:t>C&amp;C</w:t>
          </w:r>
        </w:p>
        <w:p w14:paraId="31F79B8B" w14:textId="77777777" w:rsidR="00544DE4" w:rsidRPr="00A0619F" w:rsidRDefault="00544DE4" w:rsidP="00925589">
          <w:pPr>
            <w:rPr>
              <w:rStyle w:val="aa"/>
              <w:i w:val="0"/>
              <w:lang w:eastAsia="en-AU"/>
            </w:rPr>
          </w:pPr>
        </w:p>
        <w:p w14:paraId="6E9C5BC6" w14:textId="387DC062" w:rsidR="00925589" w:rsidRPr="0016269E" w:rsidRDefault="00925589" w:rsidP="00925589">
          <w:r w:rsidRPr="00916703">
            <w:fldChar w:fldCharType="begin"/>
          </w:r>
          <w:r w:rsidRPr="00916703">
            <w:instrText xml:space="preserve"> DATE  \@ "d-MMM-yy" \l  \* MERGEFORMAT </w:instrText>
          </w:r>
          <w:r w:rsidRPr="00916703">
            <w:fldChar w:fldCharType="separate"/>
          </w:r>
          <w:r w:rsidR="00DC2C12">
            <w:rPr>
              <w:noProof/>
            </w:rPr>
            <w:t>27-Mar-24</w:t>
          </w:r>
          <w:r w:rsidRPr="00916703">
            <w:fldChar w:fldCharType="end"/>
          </w:r>
        </w:p>
        <w:p w14:paraId="7F79AB9E" w14:textId="3F7B8076" w:rsidR="00925589" w:rsidRPr="0016269E" w:rsidRDefault="00925589" w:rsidP="00925589">
          <w:r w:rsidRPr="0016269E">
            <w:t xml:space="preserve">Version </w:t>
          </w:r>
          <w:r w:rsidR="007D2992">
            <w:rPr>
              <w:rFonts w:eastAsia="맑은 고딕" w:hint="eastAsia"/>
              <w:lang w:eastAsia="ko-KR"/>
            </w:rPr>
            <w:t>0</w:t>
          </w:r>
          <w:r w:rsidR="00544DE4">
            <w:rPr>
              <w:rFonts w:eastAsia="PMingLiU"/>
              <w:lang w:eastAsia="zh-TW"/>
            </w:rPr>
            <w:t>.</w:t>
          </w:r>
          <w:r w:rsidR="007D2992">
            <w:rPr>
              <w:rFonts w:eastAsia="맑은 고딕" w:hint="eastAsia"/>
              <w:lang w:eastAsia="ko-KR"/>
            </w:rPr>
            <w:t>1</w:t>
          </w:r>
          <w:r w:rsidR="00E95B31" w:rsidRPr="0016269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Content>
              <w:r w:rsidR="007D2992">
                <w:t>Draft</w:t>
              </w:r>
            </w:sdtContent>
          </w:sdt>
        </w:p>
        <w:p w14:paraId="79B9D3CA" w14:textId="77777777" w:rsidR="00925589" w:rsidRPr="0016269E" w:rsidRDefault="00925589" w:rsidP="00925589"/>
        <w:p w14:paraId="258F1994" w14:textId="77777777" w:rsidR="00AF08E3" w:rsidRDefault="00AF08E3" w:rsidP="00925589">
          <w:pPr>
            <w:rPr>
              <w:rStyle w:val="aa"/>
              <w:b/>
              <w:lang w:val="it-IT"/>
            </w:rPr>
          </w:pPr>
        </w:p>
        <w:p w14:paraId="68FEF546" w14:textId="5C9A467D" w:rsidR="00925589" w:rsidRPr="00DD33AA" w:rsidRDefault="00925589" w:rsidP="00925589">
          <w:pPr>
            <w:rPr>
              <w:rStyle w:val="aa"/>
              <w:b/>
              <w:lang w:val="it-IT"/>
            </w:rPr>
          </w:pPr>
          <w:r w:rsidRPr="00DD33AA">
            <w:rPr>
              <w:rStyle w:val="aa"/>
              <w:b/>
              <w:lang w:val="it-IT"/>
            </w:rPr>
            <w:t>Prepared by</w:t>
          </w:r>
        </w:p>
        <w:p w14:paraId="1814793D" w14:textId="40BB3C00" w:rsidR="00A61F96" w:rsidRDefault="00D33C9F" w:rsidP="00A61F96">
          <w:pPr>
            <w:rPr>
              <w:rStyle w:val="ac"/>
              <w:b w:val="0"/>
              <w:lang w:val="it-IT"/>
            </w:rPr>
          </w:pPr>
          <w:r>
            <w:rPr>
              <w:rStyle w:val="ac"/>
              <w:rFonts w:ascii="맑은 고딕" w:eastAsia="맑은 고딕" w:hAnsi="맑은 고딕" w:cs="맑은 고딕" w:hint="eastAsia"/>
              <w:b w:val="0"/>
              <w:lang w:val="it-IT" w:eastAsia="ko-KR"/>
            </w:rPr>
            <w:t>H</w:t>
          </w:r>
          <w:r>
            <w:rPr>
              <w:rStyle w:val="ac"/>
              <w:rFonts w:ascii="맑은 고딕" w:eastAsia="맑은 고딕" w:hAnsi="맑은 고딕" w:cs="맑은 고딕"/>
              <w:b w:val="0"/>
              <w:lang w:val="it-IT" w:eastAsia="ko-KR"/>
            </w:rPr>
            <w:t>an Kyo Jung</w:t>
          </w:r>
        </w:p>
        <w:p w14:paraId="0FDCA48E" w14:textId="77777777" w:rsidR="00AF08E3" w:rsidRDefault="00AF08E3" w:rsidP="00A61F96">
          <w:pPr>
            <w:rPr>
              <w:rStyle w:val="ac"/>
              <w:lang w:val="it-IT"/>
            </w:rPr>
          </w:pPr>
        </w:p>
        <w:p w14:paraId="7900EC8E" w14:textId="1207EA32" w:rsidR="00AF08E3" w:rsidRPr="00AF08E3" w:rsidRDefault="008B6782" w:rsidP="00A61F96">
          <w:pPr>
            <w:rPr>
              <w:rStyle w:val="ac"/>
              <w:lang w:val="it-IT"/>
            </w:rPr>
          </w:pPr>
          <w:r w:rsidRPr="00AF08E3">
            <w:rPr>
              <w:rStyle w:val="ac"/>
              <w:lang w:val="it-IT"/>
            </w:rPr>
            <w:t>Contribut</w:t>
          </w:r>
          <w:r>
            <w:rPr>
              <w:rStyle w:val="ac"/>
              <w:lang w:val="it-IT"/>
            </w:rPr>
            <w:t>o</w:t>
          </w:r>
          <w:r w:rsidRPr="00AF08E3">
            <w:rPr>
              <w:rStyle w:val="ac"/>
              <w:lang w:val="it-IT"/>
            </w:rPr>
            <w:t>rs</w:t>
          </w:r>
        </w:p>
        <w:p w14:paraId="1052170C" w14:textId="7D5C7538" w:rsidR="00AF08E3" w:rsidRDefault="00AF08E3" w:rsidP="00A61F96">
          <w:pPr>
            <w:rPr>
              <w:rStyle w:val="ac"/>
              <w:b w:val="0"/>
              <w:lang w:val="it-IT"/>
            </w:rPr>
          </w:pPr>
        </w:p>
        <w:p w14:paraId="647BE7D5" w14:textId="77777777" w:rsidR="004F6449" w:rsidRPr="00DD33AA" w:rsidRDefault="004F6449" w:rsidP="00925589"/>
        <w:p w14:paraId="0079CBF2" w14:textId="77777777" w:rsidR="0088574A" w:rsidRPr="00DD33AA" w:rsidRDefault="0088574A" w:rsidP="00E82B9A">
          <w:pPr>
            <w:tabs>
              <w:tab w:val="left" w:pos="6555"/>
            </w:tabs>
            <w:rPr>
              <w:rFonts w:cstheme="minorHAnsi"/>
            </w:rPr>
          </w:pPr>
        </w:p>
        <w:p w14:paraId="5B91B62A" w14:textId="77777777" w:rsidR="000610CB" w:rsidRPr="00DD33AA" w:rsidRDefault="000610CB" w:rsidP="00E82B9A">
          <w:pPr>
            <w:rPr>
              <w:rFonts w:cstheme="minorHAnsi"/>
            </w:rPr>
            <w:sectPr w:rsidR="000610CB" w:rsidRPr="00DD33AA" w:rsidSect="000F76F5">
              <w:headerReference w:type="default" r:id="rId18"/>
              <w:footerReference w:type="default" r:id="rId19"/>
              <w:pgSz w:w="11906" w:h="16838" w:code="9"/>
              <w:pgMar w:top="1440" w:right="1440" w:bottom="1440" w:left="1440" w:header="706" w:footer="289" w:gutter="0"/>
              <w:pgNumType w:fmt="lowerRoman" w:start="1"/>
              <w:cols w:space="708"/>
              <w:titlePg/>
              <w:docGrid w:linePitch="360"/>
            </w:sectPr>
          </w:pPr>
        </w:p>
        <w:sdt>
          <w:sdtPr>
            <w:rPr>
              <w:rFonts w:eastAsiaTheme="minorEastAsia" w:cstheme="minorBidi"/>
              <w:b/>
              <w:bCs/>
              <w:color w:val="auto"/>
              <w:sz w:val="22"/>
              <w:szCs w:val="22"/>
            </w:rPr>
            <w:id w:val="-482846604"/>
            <w:docPartObj>
              <w:docPartGallery w:val="Table of Contents"/>
              <w:docPartUnique/>
            </w:docPartObj>
          </w:sdtPr>
          <w:sdtEndPr>
            <w:rPr>
              <w:noProof/>
            </w:rPr>
          </w:sdtEndPr>
          <w:sdtContent>
            <w:p w14:paraId="4BC591B3" w14:textId="629AE173" w:rsidR="00B92A62" w:rsidRPr="00916703" w:rsidRDefault="00B92A62" w:rsidP="00B92A62">
              <w:pPr>
                <w:pStyle w:val="TOC"/>
              </w:pPr>
              <w:r w:rsidRPr="00916703">
                <w:t>Table of Contents</w:t>
              </w:r>
            </w:p>
            <w:p w14:paraId="1582AEB8" w14:textId="6D958496" w:rsidR="00707013" w:rsidRDefault="00647299">
              <w:pPr>
                <w:pStyle w:val="10"/>
                <w:tabs>
                  <w:tab w:val="left" w:pos="448"/>
                </w:tabs>
                <w:rPr>
                  <w:rFonts w:asciiTheme="minorHAnsi" w:hAnsiTheme="minorHAnsi"/>
                  <w:b w:val="0"/>
                  <w:kern w:val="2"/>
                  <w:szCs w:val="24"/>
                  <w:lang w:eastAsia="ko-KR"/>
                  <w14:ligatures w14:val="standardContextual"/>
                </w:rPr>
              </w:pPr>
              <w:r w:rsidRPr="00916703">
                <w:fldChar w:fldCharType="begin"/>
              </w:r>
              <w:r w:rsidRPr="00916703">
                <w:instrText xml:space="preserve"> TOC \o "1-2" \h \z \u </w:instrText>
              </w:r>
              <w:r w:rsidRPr="00916703">
                <w:fldChar w:fldCharType="separate"/>
              </w:r>
              <w:hyperlink w:anchor="_Toc162384048" w:history="1">
                <w:r w:rsidR="00707013" w:rsidRPr="00025B12">
                  <w:rPr>
                    <w:rStyle w:val="a6"/>
                  </w:rPr>
                  <w:t>1.</w:t>
                </w:r>
                <w:r w:rsidR="00707013">
                  <w:rPr>
                    <w:rFonts w:asciiTheme="minorHAnsi" w:hAnsiTheme="minorHAnsi"/>
                    <w:b w:val="0"/>
                    <w:kern w:val="2"/>
                    <w:szCs w:val="24"/>
                    <w:lang w:eastAsia="ko-KR"/>
                    <w14:ligatures w14:val="standardContextual"/>
                  </w:rPr>
                  <w:tab/>
                </w:r>
                <w:r w:rsidR="00707013" w:rsidRPr="00025B12">
                  <w:rPr>
                    <w:rStyle w:val="a6"/>
                  </w:rPr>
                  <w:t>Introduction</w:t>
                </w:r>
                <w:r w:rsidR="00707013">
                  <w:rPr>
                    <w:webHidden/>
                  </w:rPr>
                  <w:tab/>
                </w:r>
                <w:r w:rsidR="00707013">
                  <w:rPr>
                    <w:webHidden/>
                  </w:rPr>
                  <w:fldChar w:fldCharType="begin"/>
                </w:r>
                <w:r w:rsidR="00707013">
                  <w:rPr>
                    <w:webHidden/>
                  </w:rPr>
                  <w:instrText xml:space="preserve"> PAGEREF _Toc162384048 \h </w:instrText>
                </w:r>
                <w:r w:rsidR="00707013">
                  <w:rPr>
                    <w:webHidden/>
                  </w:rPr>
                </w:r>
                <w:r w:rsidR="00707013">
                  <w:rPr>
                    <w:webHidden/>
                  </w:rPr>
                  <w:fldChar w:fldCharType="separate"/>
                </w:r>
                <w:r w:rsidR="00707013">
                  <w:rPr>
                    <w:webHidden/>
                  </w:rPr>
                  <w:t>3</w:t>
                </w:r>
                <w:r w:rsidR="00707013">
                  <w:rPr>
                    <w:webHidden/>
                  </w:rPr>
                  <w:fldChar w:fldCharType="end"/>
                </w:r>
              </w:hyperlink>
            </w:p>
            <w:p w14:paraId="517598B7" w14:textId="40148273" w:rsidR="00707013" w:rsidRDefault="00000000">
              <w:pPr>
                <w:pStyle w:val="10"/>
                <w:tabs>
                  <w:tab w:val="left" w:pos="448"/>
                </w:tabs>
                <w:rPr>
                  <w:rFonts w:asciiTheme="minorHAnsi" w:hAnsiTheme="minorHAnsi"/>
                  <w:b w:val="0"/>
                  <w:kern w:val="2"/>
                  <w:szCs w:val="24"/>
                  <w:lang w:eastAsia="ko-KR"/>
                  <w14:ligatures w14:val="standardContextual"/>
                </w:rPr>
              </w:pPr>
              <w:hyperlink w:anchor="_Toc162384049" w:history="1">
                <w:r w:rsidR="00707013" w:rsidRPr="00025B12">
                  <w:rPr>
                    <w:rStyle w:val="a6"/>
                    <w:rFonts w:ascii="맑은 고딕" w:eastAsia="맑은 고딕" w:hAnsi="맑은 고딕" w:cs="맑은 고딕"/>
                    <w:lang w:eastAsia="ko-KR"/>
                  </w:rPr>
                  <w:t>2</w:t>
                </w:r>
                <w:r w:rsidR="00707013">
                  <w:rPr>
                    <w:rFonts w:asciiTheme="minorHAnsi" w:hAnsiTheme="minorHAnsi"/>
                    <w:b w:val="0"/>
                    <w:kern w:val="2"/>
                    <w:szCs w:val="24"/>
                    <w:lang w:eastAsia="ko-KR"/>
                    <w14:ligatures w14:val="standardContextual"/>
                  </w:rPr>
                  <w:tab/>
                </w:r>
                <w:r w:rsidR="00707013" w:rsidRPr="00025B12">
                  <w:rPr>
                    <w:rStyle w:val="a6"/>
                    <w:rFonts w:ascii="맑은 고딕" w:eastAsia="맑은 고딕" w:hAnsi="맑은 고딕" w:cs="맑은 고딕"/>
                    <w:lang w:eastAsia="ko-KR"/>
                  </w:rPr>
                  <w:t>Azure OpenAI Workbench 개요</w:t>
                </w:r>
                <w:r w:rsidR="00707013">
                  <w:rPr>
                    <w:webHidden/>
                  </w:rPr>
                  <w:tab/>
                </w:r>
                <w:r w:rsidR="00707013">
                  <w:rPr>
                    <w:webHidden/>
                  </w:rPr>
                  <w:fldChar w:fldCharType="begin"/>
                </w:r>
                <w:r w:rsidR="00707013">
                  <w:rPr>
                    <w:webHidden/>
                  </w:rPr>
                  <w:instrText xml:space="preserve"> PAGEREF _Toc162384049 \h </w:instrText>
                </w:r>
                <w:r w:rsidR="00707013">
                  <w:rPr>
                    <w:webHidden/>
                  </w:rPr>
                </w:r>
                <w:r w:rsidR="00707013">
                  <w:rPr>
                    <w:webHidden/>
                  </w:rPr>
                  <w:fldChar w:fldCharType="separate"/>
                </w:r>
                <w:r w:rsidR="00707013">
                  <w:rPr>
                    <w:webHidden/>
                  </w:rPr>
                  <w:t>4</w:t>
                </w:r>
                <w:r w:rsidR="00707013">
                  <w:rPr>
                    <w:webHidden/>
                  </w:rPr>
                  <w:fldChar w:fldCharType="end"/>
                </w:r>
              </w:hyperlink>
            </w:p>
            <w:p w14:paraId="27709673" w14:textId="18E71A06" w:rsidR="00707013" w:rsidRDefault="00000000">
              <w:pPr>
                <w:pStyle w:val="10"/>
                <w:tabs>
                  <w:tab w:val="left" w:pos="448"/>
                </w:tabs>
                <w:rPr>
                  <w:rFonts w:asciiTheme="minorHAnsi" w:hAnsiTheme="minorHAnsi"/>
                  <w:b w:val="0"/>
                  <w:kern w:val="2"/>
                  <w:szCs w:val="24"/>
                  <w:lang w:eastAsia="ko-KR"/>
                  <w14:ligatures w14:val="standardContextual"/>
                </w:rPr>
              </w:pPr>
              <w:hyperlink w:anchor="_Toc162384050" w:history="1">
                <w:r w:rsidR="00707013" w:rsidRPr="00025B12">
                  <w:rPr>
                    <w:rStyle w:val="a6"/>
                  </w:rPr>
                  <w:t>3</w:t>
                </w:r>
                <w:r w:rsidR="00707013">
                  <w:rPr>
                    <w:rFonts w:asciiTheme="minorHAnsi" w:hAnsiTheme="minorHAnsi"/>
                    <w:b w:val="0"/>
                    <w:kern w:val="2"/>
                    <w:szCs w:val="24"/>
                    <w:lang w:eastAsia="ko-KR"/>
                    <w14:ligatures w14:val="standardContextual"/>
                  </w:rPr>
                  <w:tab/>
                </w:r>
                <w:r w:rsidR="00707013" w:rsidRPr="00025B12">
                  <w:rPr>
                    <w:rStyle w:val="a6"/>
                    <w:rFonts w:ascii="맑은 고딕" w:eastAsia="맑은 고딕" w:hAnsi="맑은 고딕" w:cs="맑은 고딕"/>
                    <w:lang w:eastAsia="ko-KR"/>
                  </w:rPr>
                  <w:t>GPT Smart Search 아키텍처</w:t>
                </w:r>
                <w:r w:rsidR="00707013">
                  <w:rPr>
                    <w:webHidden/>
                  </w:rPr>
                  <w:tab/>
                </w:r>
                <w:r w:rsidR="00707013">
                  <w:rPr>
                    <w:webHidden/>
                  </w:rPr>
                  <w:fldChar w:fldCharType="begin"/>
                </w:r>
                <w:r w:rsidR="00707013">
                  <w:rPr>
                    <w:webHidden/>
                  </w:rPr>
                  <w:instrText xml:space="preserve"> PAGEREF _Toc162384050 \h </w:instrText>
                </w:r>
                <w:r w:rsidR="00707013">
                  <w:rPr>
                    <w:webHidden/>
                  </w:rPr>
                </w:r>
                <w:r w:rsidR="00707013">
                  <w:rPr>
                    <w:webHidden/>
                  </w:rPr>
                  <w:fldChar w:fldCharType="separate"/>
                </w:r>
                <w:r w:rsidR="00707013">
                  <w:rPr>
                    <w:webHidden/>
                  </w:rPr>
                  <w:t>5</w:t>
                </w:r>
                <w:r w:rsidR="00707013">
                  <w:rPr>
                    <w:webHidden/>
                  </w:rPr>
                  <w:fldChar w:fldCharType="end"/>
                </w:r>
              </w:hyperlink>
            </w:p>
            <w:p w14:paraId="254877D2" w14:textId="678B5B46" w:rsidR="00707013" w:rsidRDefault="00000000">
              <w:pPr>
                <w:pStyle w:val="22"/>
                <w:rPr>
                  <w:rFonts w:asciiTheme="minorHAnsi" w:hAnsiTheme="minorHAnsi"/>
                  <w:noProof/>
                  <w:kern w:val="2"/>
                  <w:szCs w:val="24"/>
                  <w:lang w:eastAsia="ko-KR"/>
                  <w14:ligatures w14:val="standardContextual"/>
                </w:rPr>
              </w:pPr>
              <w:hyperlink w:anchor="_Toc162384051" w:history="1">
                <w:r w:rsidR="00707013" w:rsidRPr="00025B12">
                  <w:rPr>
                    <w:rStyle w:val="a6"/>
                    <w:rFonts w:eastAsia="맑은 고딕" w:cs="Segoe UI"/>
                    <w:noProof/>
                    <w:lang w:eastAsia="ko-KR"/>
                  </w:rPr>
                  <w:t>3.1</w:t>
                </w:r>
                <w:r w:rsidR="00707013">
                  <w:rPr>
                    <w:rFonts w:asciiTheme="minorHAnsi" w:hAnsiTheme="minorHAnsi"/>
                    <w:noProof/>
                    <w:kern w:val="2"/>
                    <w:szCs w:val="24"/>
                    <w:lang w:eastAsia="ko-KR"/>
                    <w14:ligatures w14:val="standardContextual"/>
                  </w:rPr>
                  <w:tab/>
                </w:r>
                <w:r w:rsidR="00707013" w:rsidRPr="00025B12">
                  <w:rPr>
                    <w:rStyle w:val="a6"/>
                    <w:rFonts w:ascii="맑은 고딕" w:eastAsia="맑은 고딕" w:hAnsi="맑은 고딕" w:cs="맑은 고딕"/>
                    <w:noProof/>
                  </w:rPr>
                  <w:t>서비스</w:t>
                </w:r>
                <w:r w:rsidR="00707013" w:rsidRPr="00025B12">
                  <w:rPr>
                    <w:rStyle w:val="a6"/>
                    <w:rFonts w:eastAsia="맑은 고딕" w:cs="Segoe UI"/>
                    <w:noProof/>
                    <w:lang w:eastAsia="ko-KR"/>
                  </w:rPr>
                  <w:t xml:space="preserve"> </w:t>
                </w:r>
                <w:r w:rsidR="00707013" w:rsidRPr="00025B12">
                  <w:rPr>
                    <w:rStyle w:val="a6"/>
                    <w:rFonts w:eastAsia="맑은 고딕" w:cs="Segoe UI"/>
                    <w:noProof/>
                    <w:lang w:eastAsia="ko-KR"/>
                  </w:rPr>
                  <w:t>흐름</w:t>
                </w:r>
                <w:r w:rsidR="00707013">
                  <w:rPr>
                    <w:noProof/>
                    <w:webHidden/>
                  </w:rPr>
                  <w:tab/>
                </w:r>
                <w:r w:rsidR="00707013">
                  <w:rPr>
                    <w:noProof/>
                    <w:webHidden/>
                  </w:rPr>
                  <w:fldChar w:fldCharType="begin"/>
                </w:r>
                <w:r w:rsidR="00707013">
                  <w:rPr>
                    <w:noProof/>
                    <w:webHidden/>
                  </w:rPr>
                  <w:instrText xml:space="preserve"> PAGEREF _Toc162384051 \h </w:instrText>
                </w:r>
                <w:r w:rsidR="00707013">
                  <w:rPr>
                    <w:noProof/>
                    <w:webHidden/>
                  </w:rPr>
                </w:r>
                <w:r w:rsidR="00707013">
                  <w:rPr>
                    <w:noProof/>
                    <w:webHidden/>
                  </w:rPr>
                  <w:fldChar w:fldCharType="separate"/>
                </w:r>
                <w:r w:rsidR="00707013">
                  <w:rPr>
                    <w:noProof/>
                    <w:webHidden/>
                  </w:rPr>
                  <w:t>5</w:t>
                </w:r>
                <w:r w:rsidR="00707013">
                  <w:rPr>
                    <w:noProof/>
                    <w:webHidden/>
                  </w:rPr>
                  <w:fldChar w:fldCharType="end"/>
                </w:r>
              </w:hyperlink>
            </w:p>
            <w:p w14:paraId="6829760C" w14:textId="09C709F5" w:rsidR="00707013" w:rsidRDefault="00000000">
              <w:pPr>
                <w:pStyle w:val="22"/>
                <w:rPr>
                  <w:rFonts w:asciiTheme="minorHAnsi" w:hAnsiTheme="minorHAnsi"/>
                  <w:noProof/>
                  <w:kern w:val="2"/>
                  <w:szCs w:val="24"/>
                  <w:lang w:eastAsia="ko-KR"/>
                  <w14:ligatures w14:val="standardContextual"/>
                </w:rPr>
              </w:pPr>
              <w:hyperlink w:anchor="_Toc162384052" w:history="1">
                <w:r w:rsidR="00707013" w:rsidRPr="00025B12">
                  <w:rPr>
                    <w:rStyle w:val="a6"/>
                    <w:rFonts w:eastAsia="맑은 고딕" w:cs="Segoe UI"/>
                    <w:noProof/>
                    <w:lang w:eastAsia="ko-KR"/>
                  </w:rPr>
                  <w:t>3.2</w:t>
                </w:r>
                <w:r w:rsidR="00707013">
                  <w:rPr>
                    <w:rFonts w:asciiTheme="minorHAnsi" w:hAnsiTheme="minorHAnsi"/>
                    <w:noProof/>
                    <w:kern w:val="2"/>
                    <w:szCs w:val="24"/>
                    <w:lang w:eastAsia="ko-KR"/>
                    <w14:ligatures w14:val="standardContextual"/>
                  </w:rPr>
                  <w:tab/>
                </w:r>
                <w:r w:rsidR="00707013" w:rsidRPr="00025B12">
                  <w:rPr>
                    <w:rStyle w:val="a6"/>
                    <w:rFonts w:ascii="맑은 고딕" w:eastAsia="맑은 고딕" w:hAnsi="맑은 고딕" w:cs="맑은 고딕"/>
                    <w:noProof/>
                  </w:rPr>
                  <w:t>서비스</w:t>
                </w:r>
                <w:r w:rsidR="00707013" w:rsidRPr="00025B12">
                  <w:rPr>
                    <w:rStyle w:val="a6"/>
                    <w:rFonts w:eastAsia="맑은 고딕" w:cs="Segoe UI"/>
                    <w:noProof/>
                    <w:lang w:eastAsia="ko-KR"/>
                  </w:rPr>
                  <w:t xml:space="preserve"> </w:t>
                </w:r>
                <w:r w:rsidR="00707013" w:rsidRPr="00025B12">
                  <w:rPr>
                    <w:rStyle w:val="a6"/>
                    <w:rFonts w:eastAsia="맑은 고딕" w:cs="Segoe UI"/>
                    <w:noProof/>
                    <w:lang w:eastAsia="ko-KR"/>
                  </w:rPr>
                  <w:t>구성</w:t>
                </w:r>
                <w:r w:rsidR="00707013">
                  <w:rPr>
                    <w:noProof/>
                    <w:webHidden/>
                  </w:rPr>
                  <w:tab/>
                </w:r>
                <w:r w:rsidR="00707013">
                  <w:rPr>
                    <w:noProof/>
                    <w:webHidden/>
                  </w:rPr>
                  <w:fldChar w:fldCharType="begin"/>
                </w:r>
                <w:r w:rsidR="00707013">
                  <w:rPr>
                    <w:noProof/>
                    <w:webHidden/>
                  </w:rPr>
                  <w:instrText xml:space="preserve"> PAGEREF _Toc162384052 \h </w:instrText>
                </w:r>
                <w:r w:rsidR="00707013">
                  <w:rPr>
                    <w:noProof/>
                    <w:webHidden/>
                  </w:rPr>
                </w:r>
                <w:r w:rsidR="00707013">
                  <w:rPr>
                    <w:noProof/>
                    <w:webHidden/>
                  </w:rPr>
                  <w:fldChar w:fldCharType="separate"/>
                </w:r>
                <w:r w:rsidR="00707013">
                  <w:rPr>
                    <w:noProof/>
                    <w:webHidden/>
                  </w:rPr>
                  <w:t>6</w:t>
                </w:r>
                <w:r w:rsidR="00707013">
                  <w:rPr>
                    <w:noProof/>
                    <w:webHidden/>
                  </w:rPr>
                  <w:fldChar w:fldCharType="end"/>
                </w:r>
              </w:hyperlink>
            </w:p>
            <w:p w14:paraId="19A2A47F" w14:textId="6D042A02" w:rsidR="00707013" w:rsidRDefault="00000000">
              <w:pPr>
                <w:pStyle w:val="10"/>
                <w:tabs>
                  <w:tab w:val="left" w:pos="448"/>
                </w:tabs>
                <w:rPr>
                  <w:rFonts w:asciiTheme="minorHAnsi" w:hAnsiTheme="minorHAnsi"/>
                  <w:b w:val="0"/>
                  <w:kern w:val="2"/>
                  <w:szCs w:val="24"/>
                  <w:lang w:eastAsia="ko-KR"/>
                  <w14:ligatures w14:val="standardContextual"/>
                </w:rPr>
              </w:pPr>
              <w:hyperlink w:anchor="_Toc162384053" w:history="1">
                <w:r w:rsidR="00707013" w:rsidRPr="00025B12">
                  <w:rPr>
                    <w:rStyle w:val="a6"/>
                    <w:rFonts w:ascii="맑은 고딕" w:eastAsia="맑은 고딕" w:hAnsi="맑은 고딕" w:cs="맑은 고딕"/>
                    <w:lang w:eastAsia="ko-KR"/>
                  </w:rPr>
                  <w:t>4</w:t>
                </w:r>
                <w:r w:rsidR="00707013">
                  <w:rPr>
                    <w:rFonts w:asciiTheme="minorHAnsi" w:hAnsiTheme="minorHAnsi"/>
                    <w:b w:val="0"/>
                    <w:kern w:val="2"/>
                    <w:szCs w:val="24"/>
                    <w:lang w:eastAsia="ko-KR"/>
                    <w14:ligatures w14:val="standardContextual"/>
                  </w:rPr>
                  <w:tab/>
                </w:r>
                <w:r w:rsidR="00707013" w:rsidRPr="00025B12">
                  <w:rPr>
                    <w:rStyle w:val="a6"/>
                    <w:rFonts w:ascii="맑은 고딕" w:eastAsia="맑은 고딕" w:hAnsi="맑은 고딕" w:cs="맑은 고딕"/>
                    <w:lang w:eastAsia="ko-KR"/>
                  </w:rPr>
                  <w:t>Azure Service배포 및 구성</w:t>
                </w:r>
                <w:r w:rsidR="00707013">
                  <w:rPr>
                    <w:webHidden/>
                  </w:rPr>
                  <w:tab/>
                </w:r>
                <w:r w:rsidR="00707013">
                  <w:rPr>
                    <w:webHidden/>
                  </w:rPr>
                  <w:fldChar w:fldCharType="begin"/>
                </w:r>
                <w:r w:rsidR="00707013">
                  <w:rPr>
                    <w:webHidden/>
                  </w:rPr>
                  <w:instrText xml:space="preserve"> PAGEREF _Toc162384053 \h </w:instrText>
                </w:r>
                <w:r w:rsidR="00707013">
                  <w:rPr>
                    <w:webHidden/>
                  </w:rPr>
                </w:r>
                <w:r w:rsidR="00707013">
                  <w:rPr>
                    <w:webHidden/>
                  </w:rPr>
                  <w:fldChar w:fldCharType="separate"/>
                </w:r>
                <w:r w:rsidR="00707013">
                  <w:rPr>
                    <w:webHidden/>
                  </w:rPr>
                  <w:t>8</w:t>
                </w:r>
                <w:r w:rsidR="00707013">
                  <w:rPr>
                    <w:webHidden/>
                  </w:rPr>
                  <w:fldChar w:fldCharType="end"/>
                </w:r>
              </w:hyperlink>
            </w:p>
            <w:p w14:paraId="0F8D5277" w14:textId="6E93790E" w:rsidR="00707013" w:rsidRDefault="00000000">
              <w:pPr>
                <w:pStyle w:val="22"/>
                <w:rPr>
                  <w:rFonts w:asciiTheme="minorHAnsi" w:hAnsiTheme="minorHAnsi"/>
                  <w:noProof/>
                  <w:kern w:val="2"/>
                  <w:szCs w:val="24"/>
                  <w:lang w:eastAsia="ko-KR"/>
                  <w14:ligatures w14:val="standardContextual"/>
                </w:rPr>
              </w:pPr>
              <w:hyperlink w:anchor="_Toc162384054" w:history="1">
                <w:r w:rsidR="00707013" w:rsidRPr="00025B12">
                  <w:rPr>
                    <w:rStyle w:val="a6"/>
                    <w:rFonts w:eastAsia="맑은 고딕"/>
                    <w:noProof/>
                    <w:lang w:eastAsia="ko-KR"/>
                  </w:rPr>
                  <w:t>4.1</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개발</w:t>
                </w:r>
                <w:r w:rsidR="00707013" w:rsidRPr="00025B12">
                  <w:rPr>
                    <w:rStyle w:val="a6"/>
                    <w:rFonts w:eastAsia="맑은 고딕"/>
                    <w:noProof/>
                    <w:lang w:eastAsia="ko-KR"/>
                  </w:rPr>
                  <w:t xml:space="preserve"> </w:t>
                </w:r>
                <w:r w:rsidR="00707013" w:rsidRPr="00025B12">
                  <w:rPr>
                    <w:rStyle w:val="a6"/>
                    <w:rFonts w:eastAsia="맑은 고딕"/>
                    <w:noProof/>
                    <w:lang w:eastAsia="ko-KR"/>
                  </w:rPr>
                  <w:t>환경</w:t>
                </w:r>
                <w:r w:rsidR="00707013" w:rsidRPr="00025B12">
                  <w:rPr>
                    <w:rStyle w:val="a6"/>
                    <w:rFonts w:eastAsia="맑은 고딕"/>
                    <w:noProof/>
                    <w:lang w:eastAsia="ko-KR"/>
                  </w:rPr>
                  <w:t xml:space="preserve"> </w:t>
                </w:r>
                <w:r w:rsidR="00707013" w:rsidRPr="00025B12">
                  <w:rPr>
                    <w:rStyle w:val="a6"/>
                    <w:rFonts w:eastAsia="맑은 고딕"/>
                    <w:noProof/>
                    <w:lang w:eastAsia="ko-KR"/>
                  </w:rPr>
                  <w:t>구성하기</w:t>
                </w:r>
                <w:r w:rsidR="00707013">
                  <w:rPr>
                    <w:noProof/>
                    <w:webHidden/>
                  </w:rPr>
                  <w:tab/>
                </w:r>
                <w:r w:rsidR="00707013">
                  <w:rPr>
                    <w:noProof/>
                    <w:webHidden/>
                  </w:rPr>
                  <w:fldChar w:fldCharType="begin"/>
                </w:r>
                <w:r w:rsidR="00707013">
                  <w:rPr>
                    <w:noProof/>
                    <w:webHidden/>
                  </w:rPr>
                  <w:instrText xml:space="preserve"> PAGEREF _Toc162384054 \h </w:instrText>
                </w:r>
                <w:r w:rsidR="00707013">
                  <w:rPr>
                    <w:noProof/>
                    <w:webHidden/>
                  </w:rPr>
                </w:r>
                <w:r w:rsidR="00707013">
                  <w:rPr>
                    <w:noProof/>
                    <w:webHidden/>
                  </w:rPr>
                  <w:fldChar w:fldCharType="separate"/>
                </w:r>
                <w:r w:rsidR="00707013">
                  <w:rPr>
                    <w:noProof/>
                    <w:webHidden/>
                  </w:rPr>
                  <w:t>8</w:t>
                </w:r>
                <w:r w:rsidR="00707013">
                  <w:rPr>
                    <w:noProof/>
                    <w:webHidden/>
                  </w:rPr>
                  <w:fldChar w:fldCharType="end"/>
                </w:r>
              </w:hyperlink>
            </w:p>
            <w:p w14:paraId="3BA146CB" w14:textId="446470B9"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55" w:history="1">
                <w:r w:rsidR="00707013" w:rsidRPr="00025B12">
                  <w:rPr>
                    <w:rStyle w:val="a6"/>
                    <w:rFonts w:eastAsia="맑은 고딕"/>
                    <w:noProof/>
                    <w:lang w:eastAsia="ko-KR"/>
                  </w:rPr>
                  <w:t>4.1.1</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개발자</w:t>
                </w:r>
                <w:r w:rsidR="00707013" w:rsidRPr="00025B12">
                  <w:rPr>
                    <w:rStyle w:val="a6"/>
                    <w:rFonts w:eastAsia="맑은 고딕"/>
                    <w:noProof/>
                    <w:lang w:eastAsia="ko-KR"/>
                  </w:rPr>
                  <w:t xml:space="preserve"> </w:t>
                </w:r>
                <w:r w:rsidR="00707013" w:rsidRPr="00025B12">
                  <w:rPr>
                    <w:rStyle w:val="a6"/>
                    <w:rFonts w:eastAsia="맑은 고딕"/>
                    <w:noProof/>
                    <w:lang w:eastAsia="ko-KR"/>
                  </w:rPr>
                  <w:t>환경</w:t>
                </w:r>
                <w:r w:rsidR="00707013">
                  <w:rPr>
                    <w:noProof/>
                    <w:webHidden/>
                  </w:rPr>
                  <w:tab/>
                </w:r>
                <w:r w:rsidR="00707013">
                  <w:rPr>
                    <w:noProof/>
                    <w:webHidden/>
                  </w:rPr>
                  <w:fldChar w:fldCharType="begin"/>
                </w:r>
                <w:r w:rsidR="00707013">
                  <w:rPr>
                    <w:noProof/>
                    <w:webHidden/>
                  </w:rPr>
                  <w:instrText xml:space="preserve"> PAGEREF _Toc162384055 \h </w:instrText>
                </w:r>
                <w:r w:rsidR="00707013">
                  <w:rPr>
                    <w:noProof/>
                    <w:webHidden/>
                  </w:rPr>
                </w:r>
                <w:r w:rsidR="00707013">
                  <w:rPr>
                    <w:noProof/>
                    <w:webHidden/>
                  </w:rPr>
                  <w:fldChar w:fldCharType="separate"/>
                </w:r>
                <w:r w:rsidR="00707013">
                  <w:rPr>
                    <w:noProof/>
                    <w:webHidden/>
                  </w:rPr>
                  <w:t>8</w:t>
                </w:r>
                <w:r w:rsidR="00707013">
                  <w:rPr>
                    <w:noProof/>
                    <w:webHidden/>
                  </w:rPr>
                  <w:fldChar w:fldCharType="end"/>
                </w:r>
              </w:hyperlink>
            </w:p>
            <w:p w14:paraId="3525AFFD" w14:textId="53EB01A4"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56" w:history="1">
                <w:r w:rsidR="00707013" w:rsidRPr="00025B12">
                  <w:rPr>
                    <w:rStyle w:val="a6"/>
                    <w:rFonts w:eastAsia="맑은 고딕"/>
                    <w:noProof/>
                    <w:lang w:eastAsia="ko-KR"/>
                  </w:rPr>
                  <w:t>4.1.2</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 xml:space="preserve">Jupyter Lab </w:t>
                </w:r>
                <w:r w:rsidR="00707013" w:rsidRPr="00025B12">
                  <w:rPr>
                    <w:rStyle w:val="a6"/>
                    <w:rFonts w:eastAsia="맑은 고딕"/>
                    <w:noProof/>
                    <w:lang w:eastAsia="ko-KR"/>
                  </w:rPr>
                  <w:t>환경</w:t>
                </w:r>
                <w:r w:rsidR="00707013">
                  <w:rPr>
                    <w:noProof/>
                    <w:webHidden/>
                  </w:rPr>
                  <w:tab/>
                </w:r>
                <w:r w:rsidR="00707013">
                  <w:rPr>
                    <w:noProof/>
                    <w:webHidden/>
                  </w:rPr>
                  <w:fldChar w:fldCharType="begin"/>
                </w:r>
                <w:r w:rsidR="00707013">
                  <w:rPr>
                    <w:noProof/>
                    <w:webHidden/>
                  </w:rPr>
                  <w:instrText xml:space="preserve"> PAGEREF _Toc162384056 \h </w:instrText>
                </w:r>
                <w:r w:rsidR="00707013">
                  <w:rPr>
                    <w:noProof/>
                    <w:webHidden/>
                  </w:rPr>
                </w:r>
                <w:r w:rsidR="00707013">
                  <w:rPr>
                    <w:noProof/>
                    <w:webHidden/>
                  </w:rPr>
                  <w:fldChar w:fldCharType="separate"/>
                </w:r>
                <w:r w:rsidR="00707013">
                  <w:rPr>
                    <w:noProof/>
                    <w:webHidden/>
                  </w:rPr>
                  <w:t>9</w:t>
                </w:r>
                <w:r w:rsidR="00707013">
                  <w:rPr>
                    <w:noProof/>
                    <w:webHidden/>
                  </w:rPr>
                  <w:fldChar w:fldCharType="end"/>
                </w:r>
              </w:hyperlink>
            </w:p>
            <w:p w14:paraId="01DD5960" w14:textId="10D622A5" w:rsidR="00707013" w:rsidRDefault="00000000">
              <w:pPr>
                <w:pStyle w:val="22"/>
                <w:rPr>
                  <w:rFonts w:asciiTheme="minorHAnsi" w:hAnsiTheme="minorHAnsi"/>
                  <w:noProof/>
                  <w:kern w:val="2"/>
                  <w:szCs w:val="24"/>
                  <w:lang w:eastAsia="ko-KR"/>
                  <w14:ligatures w14:val="standardContextual"/>
                </w:rPr>
              </w:pPr>
              <w:hyperlink w:anchor="_Toc162384057" w:history="1">
                <w:r w:rsidR="00707013" w:rsidRPr="00025B12">
                  <w:rPr>
                    <w:rStyle w:val="a6"/>
                    <w:rFonts w:eastAsia="맑은 고딕"/>
                    <w:noProof/>
                    <w:lang w:eastAsia="ko-KR"/>
                  </w:rPr>
                  <w:t>4.2</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 xml:space="preserve">Azure Service </w:t>
                </w:r>
                <w:r w:rsidR="00707013" w:rsidRPr="00025B12">
                  <w:rPr>
                    <w:rStyle w:val="a6"/>
                    <w:rFonts w:eastAsia="맑은 고딕"/>
                    <w:noProof/>
                    <w:lang w:eastAsia="ko-KR"/>
                  </w:rPr>
                  <w:t>배포</w:t>
                </w:r>
                <w:r w:rsidR="00707013" w:rsidRPr="00025B12">
                  <w:rPr>
                    <w:rStyle w:val="a6"/>
                    <w:rFonts w:eastAsia="맑은 고딕"/>
                    <w:noProof/>
                    <w:lang w:eastAsia="ko-KR"/>
                  </w:rPr>
                  <w:t xml:space="preserve"> </w:t>
                </w:r>
                <w:r w:rsidR="00707013" w:rsidRPr="00025B12">
                  <w:rPr>
                    <w:rStyle w:val="a6"/>
                    <w:rFonts w:eastAsia="맑은 고딕"/>
                    <w:noProof/>
                    <w:lang w:eastAsia="ko-KR"/>
                  </w:rPr>
                  <w:t>및</w:t>
                </w:r>
                <w:r w:rsidR="00707013" w:rsidRPr="00025B12">
                  <w:rPr>
                    <w:rStyle w:val="a6"/>
                    <w:rFonts w:eastAsia="맑은 고딕"/>
                    <w:noProof/>
                    <w:lang w:eastAsia="ko-KR"/>
                  </w:rPr>
                  <w:t xml:space="preserve"> </w:t>
                </w:r>
                <w:r w:rsidR="00707013" w:rsidRPr="00025B12">
                  <w:rPr>
                    <w:rStyle w:val="a6"/>
                    <w:rFonts w:eastAsia="맑은 고딕"/>
                    <w:noProof/>
                    <w:lang w:eastAsia="ko-KR"/>
                  </w:rPr>
                  <w:t>구성</w:t>
                </w:r>
                <w:r w:rsidR="00707013" w:rsidRPr="00025B12">
                  <w:rPr>
                    <w:rStyle w:val="a6"/>
                    <w:rFonts w:eastAsia="맑은 고딕"/>
                    <w:noProof/>
                    <w:lang w:eastAsia="ko-KR"/>
                  </w:rPr>
                  <w:t xml:space="preserve"> </w:t>
                </w:r>
                <w:r w:rsidR="00707013" w:rsidRPr="00025B12">
                  <w:rPr>
                    <w:rStyle w:val="a6"/>
                    <w:rFonts w:eastAsia="맑은 고딕"/>
                    <w:noProof/>
                    <w:lang w:eastAsia="ko-KR"/>
                  </w:rPr>
                  <w:t>지침</w:t>
                </w:r>
                <w:r w:rsidR="00707013">
                  <w:rPr>
                    <w:noProof/>
                    <w:webHidden/>
                  </w:rPr>
                  <w:tab/>
                </w:r>
                <w:r w:rsidR="00707013">
                  <w:rPr>
                    <w:noProof/>
                    <w:webHidden/>
                  </w:rPr>
                  <w:fldChar w:fldCharType="begin"/>
                </w:r>
                <w:r w:rsidR="00707013">
                  <w:rPr>
                    <w:noProof/>
                    <w:webHidden/>
                  </w:rPr>
                  <w:instrText xml:space="preserve"> PAGEREF _Toc162384057 \h </w:instrText>
                </w:r>
                <w:r w:rsidR="00707013">
                  <w:rPr>
                    <w:noProof/>
                    <w:webHidden/>
                  </w:rPr>
                </w:r>
                <w:r w:rsidR="00707013">
                  <w:rPr>
                    <w:noProof/>
                    <w:webHidden/>
                  </w:rPr>
                  <w:fldChar w:fldCharType="separate"/>
                </w:r>
                <w:r w:rsidR="00707013">
                  <w:rPr>
                    <w:noProof/>
                    <w:webHidden/>
                  </w:rPr>
                  <w:t>9</w:t>
                </w:r>
                <w:r w:rsidR="00707013">
                  <w:rPr>
                    <w:noProof/>
                    <w:webHidden/>
                  </w:rPr>
                  <w:fldChar w:fldCharType="end"/>
                </w:r>
              </w:hyperlink>
            </w:p>
            <w:p w14:paraId="23BA70E6" w14:textId="560B3506"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58" w:history="1">
                <w:r w:rsidR="00707013" w:rsidRPr="00025B12">
                  <w:rPr>
                    <w:rStyle w:val="a6"/>
                    <w:rFonts w:eastAsia="맑은 고딕"/>
                    <w:noProof/>
                    <w:lang w:eastAsia="ko-KR"/>
                  </w:rPr>
                  <w:t>4.2.1</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구성</w:t>
                </w:r>
                <w:r w:rsidR="00707013" w:rsidRPr="00025B12">
                  <w:rPr>
                    <w:rStyle w:val="a6"/>
                    <w:rFonts w:eastAsia="맑은 고딕"/>
                    <w:noProof/>
                    <w:lang w:eastAsia="ko-KR"/>
                  </w:rPr>
                  <w:t xml:space="preserve"> </w:t>
                </w:r>
                <w:r w:rsidR="00707013" w:rsidRPr="00025B12">
                  <w:rPr>
                    <w:rStyle w:val="a6"/>
                    <w:rFonts w:eastAsia="맑은 고딕"/>
                    <w:noProof/>
                    <w:lang w:eastAsia="ko-KR"/>
                  </w:rPr>
                  <w:t>절차</w:t>
                </w:r>
                <w:r w:rsidR="00707013">
                  <w:rPr>
                    <w:noProof/>
                    <w:webHidden/>
                  </w:rPr>
                  <w:tab/>
                </w:r>
                <w:r w:rsidR="00707013">
                  <w:rPr>
                    <w:noProof/>
                    <w:webHidden/>
                  </w:rPr>
                  <w:fldChar w:fldCharType="begin"/>
                </w:r>
                <w:r w:rsidR="00707013">
                  <w:rPr>
                    <w:noProof/>
                    <w:webHidden/>
                  </w:rPr>
                  <w:instrText xml:space="preserve"> PAGEREF _Toc162384058 \h </w:instrText>
                </w:r>
                <w:r w:rsidR="00707013">
                  <w:rPr>
                    <w:noProof/>
                    <w:webHidden/>
                  </w:rPr>
                </w:r>
                <w:r w:rsidR="00707013">
                  <w:rPr>
                    <w:noProof/>
                    <w:webHidden/>
                  </w:rPr>
                  <w:fldChar w:fldCharType="separate"/>
                </w:r>
                <w:r w:rsidR="00707013">
                  <w:rPr>
                    <w:noProof/>
                    <w:webHidden/>
                  </w:rPr>
                  <w:t>9</w:t>
                </w:r>
                <w:r w:rsidR="00707013">
                  <w:rPr>
                    <w:noProof/>
                    <w:webHidden/>
                  </w:rPr>
                  <w:fldChar w:fldCharType="end"/>
                </w:r>
              </w:hyperlink>
            </w:p>
            <w:p w14:paraId="4289E3CD" w14:textId="29BA20E2"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59" w:history="1">
                <w:r w:rsidR="00707013" w:rsidRPr="00025B12">
                  <w:rPr>
                    <w:rStyle w:val="a6"/>
                    <w:rFonts w:eastAsia="맑은 고딕"/>
                    <w:noProof/>
                    <w:lang w:eastAsia="ko-KR"/>
                  </w:rPr>
                  <w:t>4.2.2</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 xml:space="preserve">Azure Service </w:t>
                </w:r>
                <w:r w:rsidR="00707013" w:rsidRPr="00025B12">
                  <w:rPr>
                    <w:rStyle w:val="a6"/>
                    <w:rFonts w:eastAsia="맑은 고딕"/>
                    <w:noProof/>
                    <w:lang w:eastAsia="ko-KR"/>
                  </w:rPr>
                  <w:t>배포</w:t>
                </w:r>
                <w:r w:rsidR="00707013">
                  <w:rPr>
                    <w:noProof/>
                    <w:webHidden/>
                  </w:rPr>
                  <w:tab/>
                </w:r>
                <w:r w:rsidR="00707013">
                  <w:rPr>
                    <w:noProof/>
                    <w:webHidden/>
                  </w:rPr>
                  <w:fldChar w:fldCharType="begin"/>
                </w:r>
                <w:r w:rsidR="00707013">
                  <w:rPr>
                    <w:noProof/>
                    <w:webHidden/>
                  </w:rPr>
                  <w:instrText xml:space="preserve"> PAGEREF _Toc162384059 \h </w:instrText>
                </w:r>
                <w:r w:rsidR="00707013">
                  <w:rPr>
                    <w:noProof/>
                    <w:webHidden/>
                  </w:rPr>
                </w:r>
                <w:r w:rsidR="00707013">
                  <w:rPr>
                    <w:noProof/>
                    <w:webHidden/>
                  </w:rPr>
                  <w:fldChar w:fldCharType="separate"/>
                </w:r>
                <w:r w:rsidR="00707013">
                  <w:rPr>
                    <w:noProof/>
                    <w:webHidden/>
                  </w:rPr>
                  <w:t>10</w:t>
                </w:r>
                <w:r w:rsidR="00707013">
                  <w:rPr>
                    <w:noProof/>
                    <w:webHidden/>
                  </w:rPr>
                  <w:fldChar w:fldCharType="end"/>
                </w:r>
              </w:hyperlink>
            </w:p>
            <w:p w14:paraId="3EF4FB73" w14:textId="29330F70"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60" w:history="1">
                <w:r w:rsidR="00707013" w:rsidRPr="00025B12">
                  <w:rPr>
                    <w:rStyle w:val="a6"/>
                    <w:rFonts w:eastAsia="맑은 고딕"/>
                    <w:noProof/>
                    <w:lang w:eastAsia="ko-KR"/>
                  </w:rPr>
                  <w:t>4.2.3</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 xml:space="preserve">Azure Service </w:t>
                </w:r>
                <w:r w:rsidR="00707013" w:rsidRPr="00025B12">
                  <w:rPr>
                    <w:rStyle w:val="a6"/>
                    <w:rFonts w:eastAsia="맑은 고딕"/>
                    <w:noProof/>
                    <w:lang w:eastAsia="ko-KR"/>
                  </w:rPr>
                  <w:t>구성</w:t>
                </w:r>
                <w:r w:rsidR="00707013">
                  <w:rPr>
                    <w:noProof/>
                    <w:webHidden/>
                  </w:rPr>
                  <w:tab/>
                </w:r>
                <w:r w:rsidR="00707013">
                  <w:rPr>
                    <w:noProof/>
                    <w:webHidden/>
                  </w:rPr>
                  <w:fldChar w:fldCharType="begin"/>
                </w:r>
                <w:r w:rsidR="00707013">
                  <w:rPr>
                    <w:noProof/>
                    <w:webHidden/>
                  </w:rPr>
                  <w:instrText xml:space="preserve"> PAGEREF _Toc162384060 \h </w:instrText>
                </w:r>
                <w:r w:rsidR="00707013">
                  <w:rPr>
                    <w:noProof/>
                    <w:webHidden/>
                  </w:rPr>
                </w:r>
                <w:r w:rsidR="00707013">
                  <w:rPr>
                    <w:noProof/>
                    <w:webHidden/>
                  </w:rPr>
                  <w:fldChar w:fldCharType="separate"/>
                </w:r>
                <w:r w:rsidR="00707013">
                  <w:rPr>
                    <w:noProof/>
                    <w:webHidden/>
                  </w:rPr>
                  <w:t>12</w:t>
                </w:r>
                <w:r w:rsidR="00707013">
                  <w:rPr>
                    <w:noProof/>
                    <w:webHidden/>
                  </w:rPr>
                  <w:fldChar w:fldCharType="end"/>
                </w:r>
              </w:hyperlink>
            </w:p>
            <w:p w14:paraId="575F4BA9" w14:textId="6836E26C" w:rsidR="00707013" w:rsidRDefault="00000000">
              <w:pPr>
                <w:pStyle w:val="22"/>
                <w:tabs>
                  <w:tab w:val="left" w:pos="1320"/>
                </w:tabs>
                <w:rPr>
                  <w:rFonts w:asciiTheme="minorHAnsi" w:hAnsiTheme="minorHAnsi"/>
                  <w:noProof/>
                  <w:kern w:val="2"/>
                  <w:szCs w:val="24"/>
                  <w:lang w:eastAsia="ko-KR"/>
                  <w14:ligatures w14:val="standardContextual"/>
                </w:rPr>
              </w:pPr>
              <w:hyperlink w:anchor="_Toc162384061" w:history="1">
                <w:r w:rsidR="00707013" w:rsidRPr="00025B12">
                  <w:rPr>
                    <w:rStyle w:val="a6"/>
                    <w:rFonts w:eastAsia="맑은 고딕"/>
                    <w:noProof/>
                    <w:lang w:eastAsia="ko-KR"/>
                  </w:rPr>
                  <w:t>4.2.4</w:t>
                </w:r>
                <w:r w:rsidR="00707013">
                  <w:rPr>
                    <w:rFonts w:asciiTheme="minorHAnsi" w:hAnsiTheme="minorHAnsi"/>
                    <w:noProof/>
                    <w:kern w:val="2"/>
                    <w:szCs w:val="24"/>
                    <w:lang w:eastAsia="ko-KR"/>
                    <w14:ligatures w14:val="standardContextual"/>
                  </w:rPr>
                  <w:tab/>
                </w:r>
                <w:r w:rsidR="00707013" w:rsidRPr="00025B12">
                  <w:rPr>
                    <w:rStyle w:val="a6"/>
                    <w:rFonts w:eastAsia="맑은 고딕"/>
                    <w:noProof/>
                    <w:lang w:eastAsia="ko-KR"/>
                  </w:rPr>
                  <w:t xml:space="preserve">GPT Smart Search </w:t>
                </w:r>
                <w:r w:rsidR="00707013" w:rsidRPr="00025B12">
                  <w:rPr>
                    <w:rStyle w:val="a6"/>
                    <w:rFonts w:eastAsia="맑은 고딕"/>
                    <w:noProof/>
                    <w:lang w:eastAsia="ko-KR"/>
                  </w:rPr>
                  <w:t>배포</w:t>
                </w:r>
                <w:r w:rsidR="00707013">
                  <w:rPr>
                    <w:noProof/>
                    <w:webHidden/>
                  </w:rPr>
                  <w:tab/>
                </w:r>
                <w:r w:rsidR="00707013">
                  <w:rPr>
                    <w:noProof/>
                    <w:webHidden/>
                  </w:rPr>
                  <w:fldChar w:fldCharType="begin"/>
                </w:r>
                <w:r w:rsidR="00707013">
                  <w:rPr>
                    <w:noProof/>
                    <w:webHidden/>
                  </w:rPr>
                  <w:instrText xml:space="preserve"> PAGEREF _Toc162384061 \h </w:instrText>
                </w:r>
                <w:r w:rsidR="00707013">
                  <w:rPr>
                    <w:noProof/>
                    <w:webHidden/>
                  </w:rPr>
                </w:r>
                <w:r w:rsidR="00707013">
                  <w:rPr>
                    <w:noProof/>
                    <w:webHidden/>
                  </w:rPr>
                  <w:fldChar w:fldCharType="separate"/>
                </w:r>
                <w:r w:rsidR="00707013">
                  <w:rPr>
                    <w:noProof/>
                    <w:webHidden/>
                  </w:rPr>
                  <w:t>14</w:t>
                </w:r>
                <w:r w:rsidR="00707013">
                  <w:rPr>
                    <w:noProof/>
                    <w:webHidden/>
                  </w:rPr>
                  <w:fldChar w:fldCharType="end"/>
                </w:r>
              </w:hyperlink>
            </w:p>
            <w:p w14:paraId="207EA5F8" w14:textId="7DE666E9" w:rsidR="00B92A62" w:rsidRPr="009567B3" w:rsidRDefault="00647299" w:rsidP="00D92FC3">
              <w:pPr>
                <w:rPr>
                  <w:sz w:val="20"/>
                </w:rPr>
                <w:sectPr w:rsidR="00B92A62" w:rsidRPr="009567B3" w:rsidSect="000F76F5">
                  <w:headerReference w:type="even" r:id="rId20"/>
                  <w:headerReference w:type="default" r:id="rId21"/>
                  <w:footerReference w:type="default" r:id="rId22"/>
                  <w:headerReference w:type="first" r:id="rId23"/>
                  <w:footerReference w:type="first" r:id="rId24"/>
                  <w:pgSz w:w="12240" w:h="15840" w:code="1"/>
                  <w:pgMar w:top="1440" w:right="1440" w:bottom="1440" w:left="1440" w:header="576" w:footer="288" w:gutter="0"/>
                  <w:pgNumType w:fmt="upperRoman"/>
                  <w:cols w:space="720"/>
                  <w:docGrid w:linePitch="360"/>
                </w:sectPr>
              </w:pPr>
              <w:r w:rsidRPr="00916703">
                <w:rPr>
                  <w:noProof/>
                </w:rPr>
                <w:fldChar w:fldCharType="end"/>
              </w:r>
            </w:p>
          </w:sdtContent>
        </w:sdt>
        <w:p w14:paraId="61A33C54" w14:textId="01505699" w:rsidR="00D17F85" w:rsidRDefault="00D92FC3">
          <w:pPr>
            <w:pStyle w:val="1"/>
            <w:numPr>
              <w:ilvl w:val="0"/>
              <w:numId w:val="22"/>
            </w:numPr>
            <w:ind w:left="900" w:hanging="900"/>
          </w:pPr>
          <w:bookmarkStart w:id="2" w:name="_Toc162384048"/>
          <w:bookmarkStart w:id="3" w:name="_Toc421900103"/>
          <w:bookmarkStart w:id="4" w:name="_Toc422751681"/>
          <w:bookmarkStart w:id="5" w:name="_Ref422773871"/>
          <w:bookmarkStart w:id="6" w:name="_Ref422773873"/>
          <w:bookmarkStart w:id="7" w:name="_Ref422773879"/>
          <w:bookmarkStart w:id="8" w:name="_Toc475961703"/>
          <w:bookmarkStart w:id="9" w:name="_Toc484526555"/>
          <w:bookmarkStart w:id="10" w:name="_Toc484593085"/>
          <w:bookmarkStart w:id="11" w:name="_Toc484793125"/>
          <w:bookmarkStart w:id="12" w:name="_Toc534942759"/>
          <w:bookmarkStart w:id="13" w:name="_Toc535931409"/>
          <w:bookmarkStart w:id="14" w:name="_Toc40106502"/>
          <w:bookmarkStart w:id="15" w:name="_Ref41160255"/>
          <w:r w:rsidRPr="004A70B6">
            <w:lastRenderedPageBreak/>
            <w:t>Introduction</w:t>
          </w:r>
        </w:p>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sdtContent>
    </w:sdt>
    <w:bookmarkEnd w:id="2" w:displacedByCustomXml="prev"/>
    <w:bookmarkStart w:id="16" w:name="_Toc475961704" w:displacedByCustomXml="prev"/>
    <w:bookmarkStart w:id="17" w:name="_Toc422751682" w:displacedByCustomXml="prev"/>
    <w:bookmarkStart w:id="18" w:name="_Toc421900104" w:displacedByCustomXml="prev"/>
    <w:bookmarkStart w:id="19" w:name="_Toc421735820" w:displacedByCustomXml="prev"/>
    <w:bookmarkStart w:id="20" w:name="_Toc413066581" w:displacedByCustomXml="prev"/>
    <w:bookmarkStart w:id="21" w:name="_Toc413061746" w:displacedByCustomXml="prev"/>
    <w:bookmarkStart w:id="22" w:name="_Toc238540402" w:displacedByCustomXml="prev"/>
    <w:bookmarkStart w:id="23" w:name="_Toc346719869" w:displacedByCustomXml="prev"/>
    <w:bookmarkStart w:id="24" w:name="_Toc386630019" w:displacedByCustomXml="prev"/>
    <w:p w14:paraId="13D63799" w14:textId="0EBD1F76" w:rsidR="009037A4" w:rsidRDefault="00417A0F" w:rsidP="00F17559">
      <w:pPr>
        <w:rPr>
          <w:rFonts w:ascii="맑은 고딕" w:eastAsia="맑은 고딕" w:hAnsi="맑은 고딕" w:cs="맑은 고딕"/>
          <w:lang w:eastAsia="ko"/>
        </w:rPr>
      </w:pPr>
      <w:r w:rsidRPr="00FE4F54">
        <w:rPr>
          <w:rFonts w:ascii="맑은 고딕" w:eastAsia="맑은 고딕" w:hAnsi="맑은 고딕" w:cs="맑은 고딕" w:hint="eastAsia"/>
          <w:lang w:eastAsia="ko"/>
        </w:rPr>
        <w:t>이</w:t>
      </w:r>
      <w:r w:rsidRPr="00FE4F54">
        <w:rPr>
          <w:lang w:eastAsia="ko"/>
        </w:rPr>
        <w:t xml:space="preserve"> </w:t>
      </w:r>
      <w:r w:rsidRPr="00FE4F54">
        <w:rPr>
          <w:lang w:eastAsia="ko"/>
        </w:rPr>
        <w:t>문서는</w:t>
      </w:r>
      <w:r w:rsidR="00F8329E">
        <w:rPr>
          <w:rFonts w:hint="eastAsia"/>
          <w:lang w:eastAsia="ko"/>
        </w:rPr>
        <w:t xml:space="preserve"> </w:t>
      </w:r>
      <w:r w:rsidR="00C569F8">
        <w:rPr>
          <w:rFonts w:hint="eastAsia"/>
          <w:lang w:eastAsia="ko"/>
        </w:rPr>
        <w:t xml:space="preserve">Azure OpenAI </w:t>
      </w:r>
      <w:r w:rsidR="00C569F8">
        <w:rPr>
          <w:rFonts w:ascii="맑은 고딕" w:eastAsia="맑은 고딕" w:hAnsi="맑은 고딕" w:cs="맑은 고딕" w:hint="eastAsia"/>
          <w:lang w:eastAsia="ko"/>
        </w:rPr>
        <w:t xml:space="preserve">도입을 검토하는 </w:t>
      </w:r>
      <w:r w:rsidR="00755661">
        <w:rPr>
          <w:rFonts w:ascii="맑은 고딕" w:eastAsia="맑은 고딕" w:hAnsi="맑은 고딕" w:cs="맑은 고딕" w:hint="eastAsia"/>
          <w:lang w:eastAsia="ko"/>
        </w:rPr>
        <w:t>기업</w:t>
      </w:r>
      <w:r w:rsidR="00C569F8">
        <w:rPr>
          <w:rFonts w:ascii="맑은 고딕" w:eastAsia="맑은 고딕" w:hAnsi="맑은 고딕" w:cs="맑은 고딕" w:hint="eastAsia"/>
          <w:lang w:eastAsia="ko"/>
        </w:rPr>
        <w:t>의</w:t>
      </w:r>
      <w:r w:rsidR="007F73AF">
        <w:rPr>
          <w:rFonts w:ascii="맑은 고딕" w:eastAsia="맑은 고딕" w:hAnsi="맑은 고딕" w:cs="맑은 고딕" w:hint="eastAsia"/>
          <w:lang w:eastAsia="ko"/>
        </w:rPr>
        <w:t xml:space="preserve"> </w:t>
      </w:r>
      <w:r w:rsidR="00C569F8">
        <w:rPr>
          <w:rFonts w:ascii="맑은 고딕" w:eastAsia="맑은 고딕" w:hAnsi="맑은 고딕" w:cs="맑은 고딕" w:hint="eastAsia"/>
          <w:lang w:eastAsia="ko"/>
        </w:rPr>
        <w:t xml:space="preserve">Quick Win 과제를 </w:t>
      </w:r>
      <w:r w:rsidR="007F73AF">
        <w:rPr>
          <w:rFonts w:ascii="맑은 고딕" w:eastAsia="맑은 고딕" w:hAnsi="맑은 고딕" w:cs="맑은 고딕" w:hint="eastAsia"/>
          <w:lang w:eastAsia="ko"/>
        </w:rPr>
        <w:t>구현하고 검</w:t>
      </w:r>
      <w:r w:rsidR="00C569F8">
        <w:rPr>
          <w:rFonts w:ascii="맑은 고딕" w:eastAsia="맑은 고딕" w:hAnsi="맑은 고딕" w:cs="맑은 고딕" w:hint="eastAsia"/>
          <w:lang w:eastAsia="ko"/>
        </w:rPr>
        <w:t xml:space="preserve">증하는 절차를 표준화한 개발 플랫폼인 Azure OpenAI Workbench에 대해 설명합니다. </w:t>
      </w:r>
      <w:r w:rsidR="009037A4" w:rsidRPr="00FE4F54">
        <w:rPr>
          <w:lang w:eastAsia="ko"/>
        </w:rPr>
        <w:t>이</w:t>
      </w:r>
      <w:r w:rsidR="009037A4" w:rsidRPr="00FE4F54">
        <w:rPr>
          <w:lang w:eastAsia="ko"/>
        </w:rPr>
        <w:t xml:space="preserve"> </w:t>
      </w:r>
      <w:r w:rsidR="009037A4" w:rsidRPr="00683109">
        <w:rPr>
          <w:rFonts w:ascii="맑은 고딕" w:eastAsia="맑은 고딕" w:hAnsi="맑은 고딕" w:cs="맑은 고딕" w:hint="eastAsia"/>
          <w:lang w:eastAsia="ko"/>
        </w:rPr>
        <w:t xml:space="preserve">문서의 </w:t>
      </w:r>
      <w:r w:rsidR="009037A4" w:rsidRPr="00683109">
        <w:rPr>
          <w:lang w:eastAsia="ko"/>
        </w:rPr>
        <w:t>주요</w:t>
      </w:r>
      <w:r w:rsidR="009037A4" w:rsidRPr="00683109">
        <w:rPr>
          <w:lang w:eastAsia="ko"/>
        </w:rPr>
        <w:t xml:space="preserve"> </w:t>
      </w:r>
      <w:r w:rsidR="009037A4" w:rsidRPr="00683109">
        <w:rPr>
          <w:lang w:eastAsia="ko"/>
        </w:rPr>
        <w:t>목적은</w:t>
      </w:r>
      <w:r w:rsidR="009037A4">
        <w:rPr>
          <w:rFonts w:hint="eastAsia"/>
          <w:lang w:eastAsia="ko"/>
        </w:rPr>
        <w:t xml:space="preserve"> Azure OpenAI Workbench</w:t>
      </w:r>
      <w:r w:rsidR="009037A4">
        <w:rPr>
          <w:rFonts w:ascii="맑은 고딕" w:eastAsia="맑은 고딕" w:hAnsi="맑은 고딕" w:cs="맑은 고딕" w:hint="eastAsia"/>
          <w:lang w:eastAsia="ko"/>
        </w:rPr>
        <w:t>의 아키텍처와 OO</w:t>
      </w:r>
      <w:r w:rsidR="007F73AF">
        <w:rPr>
          <w:rFonts w:ascii="맑은 고딕" w:eastAsia="맑은 고딕" w:hAnsi="맑은 고딕" w:cs="맑은 고딕" w:hint="eastAsia"/>
          <w:lang w:eastAsia="ko"/>
        </w:rPr>
        <w:t>O</w:t>
      </w:r>
      <w:r w:rsidR="009037A4">
        <w:rPr>
          <w:rFonts w:ascii="맑은 고딕" w:eastAsia="맑은 고딕" w:hAnsi="맑은 고딕" w:cs="맑은 고딕" w:hint="eastAsia"/>
          <w:lang w:eastAsia="ko"/>
        </w:rPr>
        <w:t>의 흐름을 이해하고,</w:t>
      </w:r>
      <w:r w:rsidR="009037A4">
        <w:rPr>
          <w:rFonts w:ascii="맑은 고딕" w:eastAsia="맑은 고딕" w:hAnsi="맑은 고딕" w:cs="맑은 고딕"/>
          <w:lang w:eastAsia="ko"/>
        </w:rPr>
        <w:t xml:space="preserve"> </w:t>
      </w:r>
      <w:r w:rsidR="009037A4">
        <w:rPr>
          <w:rFonts w:ascii="맑은 고딕" w:eastAsia="맑은 고딕" w:hAnsi="맑은 고딕" w:cs="맑은 고딕" w:hint="eastAsia"/>
          <w:lang w:eastAsia="ko"/>
        </w:rPr>
        <w:t>필요한 요소를 테스트 환경에 구성하는 절차를 이해하는데 있습니다.</w:t>
      </w:r>
    </w:p>
    <w:p w14:paraId="68D3F025" w14:textId="77777777" w:rsidR="00C569F8" w:rsidRDefault="00C569F8" w:rsidP="00F17559">
      <w:pPr>
        <w:rPr>
          <w:rFonts w:ascii="맑은 고딕" w:eastAsia="맑은 고딕" w:hAnsi="맑은 고딕" w:cs="맑은 고딕"/>
          <w:lang w:eastAsia="ko"/>
        </w:rPr>
      </w:pPr>
    </w:p>
    <w:p w14:paraId="0B25CB92" w14:textId="61C308D9" w:rsidR="00EF4DD8" w:rsidRDefault="00251B7F" w:rsidP="00F17559">
      <w:pPr>
        <w:rPr>
          <w:rFonts w:ascii="맑은 고딕" w:eastAsia="맑은 고딕" w:hAnsi="맑은 고딕" w:cs="맑은 고딕"/>
          <w:lang w:eastAsia="ko"/>
        </w:rPr>
      </w:pPr>
      <w:r>
        <w:rPr>
          <w:rFonts w:ascii="맑은 고딕" w:eastAsia="맑은 고딕" w:hAnsi="맑은 고딕" w:cs="맑은 고딕" w:hint="eastAsia"/>
          <w:lang w:eastAsia="ko"/>
        </w:rPr>
        <w:t>따라서,</w:t>
      </w:r>
      <w:r>
        <w:rPr>
          <w:rFonts w:ascii="맑은 고딕" w:eastAsia="맑은 고딕" w:hAnsi="맑은 고딕" w:cs="맑은 고딕"/>
          <w:lang w:eastAsia="ko"/>
        </w:rPr>
        <w:t xml:space="preserve"> </w:t>
      </w:r>
      <w:r w:rsidR="00417A0F" w:rsidRPr="00665E1B">
        <w:rPr>
          <w:rFonts w:ascii="맑은 고딕" w:eastAsia="맑은 고딕" w:hAnsi="맑은 고딕" w:cs="맑은 고딕"/>
          <w:lang w:eastAsia="ko"/>
        </w:rPr>
        <w:t xml:space="preserve">이 문서에서는 </w:t>
      </w:r>
      <w:r w:rsidR="00C569F8">
        <w:rPr>
          <w:rFonts w:ascii="맑은 고딕" w:eastAsia="맑은 고딕" w:hAnsi="맑은 고딕" w:cs="맑은 고딕" w:hint="eastAsia"/>
          <w:lang w:eastAsia="ko"/>
        </w:rPr>
        <w:t xml:space="preserve">아키텍처, </w:t>
      </w:r>
      <w:r w:rsidR="00384D05">
        <w:rPr>
          <w:rFonts w:ascii="맑은 고딕" w:eastAsia="맑은 고딕" w:hAnsi="맑은 고딕" w:cs="맑은 고딕" w:hint="eastAsia"/>
          <w:lang w:eastAsia="ko"/>
        </w:rPr>
        <w:t>OOO</w:t>
      </w:r>
      <w:r w:rsidR="008B5690">
        <w:rPr>
          <w:rFonts w:ascii="맑은 고딕" w:eastAsia="맑은 고딕" w:hAnsi="맑은 고딕" w:cs="맑은 고딕" w:hint="eastAsia"/>
          <w:lang w:eastAsia="ko"/>
        </w:rPr>
        <w:t xml:space="preserve"> 흐름 및 상세한 </w:t>
      </w:r>
      <w:r w:rsidR="00B964C7">
        <w:rPr>
          <w:rFonts w:ascii="맑은 고딕" w:eastAsia="맑은 고딕" w:hAnsi="맑은 고딕" w:cs="맑은 고딕" w:hint="eastAsia"/>
          <w:lang w:eastAsia="ko"/>
        </w:rPr>
        <w:t>구성</w:t>
      </w:r>
      <w:r w:rsidR="00A30376">
        <w:rPr>
          <w:rFonts w:ascii="맑은 고딕" w:eastAsia="맑은 고딕" w:hAnsi="맑은 고딕" w:cs="맑은 고딕" w:hint="eastAsia"/>
          <w:lang w:eastAsia="ko"/>
        </w:rPr>
        <w:t xml:space="preserve"> </w:t>
      </w:r>
      <w:r w:rsidR="00EF4DD8">
        <w:rPr>
          <w:rFonts w:ascii="맑은 고딕" w:eastAsia="맑은 고딕" w:hAnsi="맑은 고딕" w:cs="맑은 고딕" w:hint="eastAsia"/>
          <w:lang w:eastAsia="ko"/>
        </w:rPr>
        <w:t>지침</w:t>
      </w:r>
      <w:r w:rsidR="00A30376">
        <w:rPr>
          <w:rFonts w:ascii="맑은 고딕" w:eastAsia="맑은 고딕" w:hAnsi="맑은 고딕" w:cs="맑은 고딕" w:hint="eastAsia"/>
          <w:lang w:eastAsia="ko"/>
        </w:rPr>
        <w:t>을 제공합니다.</w:t>
      </w:r>
      <w:r w:rsidR="00A30376">
        <w:rPr>
          <w:rFonts w:ascii="맑은 고딕" w:eastAsia="맑은 고딕" w:hAnsi="맑은 고딕" w:cs="맑은 고딕"/>
          <w:lang w:eastAsia="ko"/>
        </w:rPr>
        <w:t xml:space="preserve"> </w:t>
      </w:r>
    </w:p>
    <w:p w14:paraId="599801E0" w14:textId="36A3F684" w:rsidR="00417A0F" w:rsidRPr="00FE4F54" w:rsidRDefault="004D64E4" w:rsidP="00F17559">
      <w:pPr>
        <w:rPr>
          <w:lang w:eastAsia="ko-KR"/>
        </w:rPr>
      </w:pPr>
      <w:r>
        <w:rPr>
          <w:rFonts w:ascii="맑은 고딕" w:eastAsia="맑은 고딕" w:hAnsi="맑은 고딕" w:cs="맑은 고딕" w:hint="eastAsia"/>
          <w:lang w:eastAsia="ko"/>
        </w:rPr>
        <w:t xml:space="preserve">이 문서에 </w:t>
      </w:r>
      <w:r w:rsidR="00EF4DD8">
        <w:rPr>
          <w:rFonts w:ascii="맑은 고딕" w:eastAsia="맑은 고딕" w:hAnsi="맑은 고딕" w:cs="맑은 고딕" w:hint="eastAsia"/>
          <w:lang w:eastAsia="ko"/>
        </w:rPr>
        <w:t xml:space="preserve">포함되는 </w:t>
      </w:r>
      <w:r w:rsidR="008B5690">
        <w:rPr>
          <w:rFonts w:ascii="맑은 고딕" w:eastAsia="맑은 고딕" w:hAnsi="맑은 고딕" w:cs="맑은 고딕" w:hint="eastAsia"/>
          <w:lang w:eastAsia="ko"/>
        </w:rPr>
        <w:t>내용은 다</w:t>
      </w:r>
      <w:r w:rsidR="00EF4DD8">
        <w:rPr>
          <w:rFonts w:ascii="맑은 고딕" w:eastAsia="맑은 고딕" w:hAnsi="맑은 고딕" w:cs="맑은 고딕" w:hint="eastAsia"/>
          <w:lang w:eastAsia="ko"/>
        </w:rPr>
        <w:t>음과 같습니다.</w:t>
      </w:r>
    </w:p>
    <w:p w14:paraId="52FB24E4" w14:textId="77777777" w:rsidR="00957553" w:rsidRPr="00384D05" w:rsidRDefault="008B5690" w:rsidP="00A30376">
      <w:pPr>
        <w:pStyle w:val="a0"/>
        <w:numPr>
          <w:ilvl w:val="0"/>
          <w:numId w:val="19"/>
        </w:numPr>
        <w:rPr>
          <w:rFonts w:eastAsia="맑은 고딕"/>
          <w:color w:val="FF0000"/>
          <w:lang w:eastAsia="ko-KR"/>
        </w:rPr>
      </w:pPr>
      <w:bookmarkStart w:id="25" w:name="_Hlk125546533"/>
      <w:r w:rsidRPr="00384D05">
        <w:rPr>
          <w:rFonts w:eastAsia="맑은 고딕" w:hint="eastAsia"/>
          <w:color w:val="FF0000"/>
          <w:lang w:eastAsia="ko-KR"/>
        </w:rPr>
        <w:t>서비스</w:t>
      </w:r>
      <w:r w:rsidRPr="00384D05">
        <w:rPr>
          <w:rFonts w:eastAsia="맑은 고딕" w:hint="eastAsia"/>
          <w:color w:val="FF0000"/>
          <w:lang w:eastAsia="ko-KR"/>
        </w:rPr>
        <w:t xml:space="preserve"> </w:t>
      </w:r>
      <w:r w:rsidR="00373051" w:rsidRPr="00384D05">
        <w:rPr>
          <w:rFonts w:eastAsia="맑은 고딕" w:hint="eastAsia"/>
          <w:color w:val="FF0000"/>
          <w:lang w:eastAsia="ko-KR"/>
        </w:rPr>
        <w:t>개요</w:t>
      </w:r>
    </w:p>
    <w:p w14:paraId="502BFACF" w14:textId="6E3ABE40" w:rsidR="002A36C5" w:rsidRPr="00384D05" w:rsidRDefault="00957553" w:rsidP="00A30376">
      <w:pPr>
        <w:pStyle w:val="a0"/>
        <w:numPr>
          <w:ilvl w:val="0"/>
          <w:numId w:val="19"/>
        </w:numPr>
        <w:rPr>
          <w:rFonts w:eastAsia="맑은 고딕"/>
          <w:color w:val="FF0000"/>
          <w:lang w:eastAsia="ko-KR"/>
        </w:rPr>
      </w:pPr>
      <w:r w:rsidRPr="00384D05">
        <w:rPr>
          <w:rFonts w:eastAsia="맑은 고딕" w:hint="eastAsia"/>
          <w:color w:val="FF0000"/>
          <w:lang w:eastAsia="ko-KR"/>
        </w:rPr>
        <w:t>서비스</w:t>
      </w:r>
      <w:r w:rsidRPr="00384D05">
        <w:rPr>
          <w:rFonts w:eastAsia="맑은 고딕" w:hint="eastAsia"/>
          <w:color w:val="FF0000"/>
          <w:lang w:eastAsia="ko-KR"/>
        </w:rPr>
        <w:t xml:space="preserve"> </w:t>
      </w:r>
      <w:r w:rsidR="003A0D2E" w:rsidRPr="00384D05">
        <w:rPr>
          <w:rFonts w:eastAsia="맑은 고딕" w:hint="eastAsia"/>
          <w:color w:val="FF0000"/>
          <w:lang w:eastAsia="ko-KR"/>
        </w:rPr>
        <w:t>구성</w:t>
      </w:r>
      <w:r w:rsidR="003A0D2E" w:rsidRPr="00384D05">
        <w:rPr>
          <w:rFonts w:eastAsia="맑은 고딕" w:hint="eastAsia"/>
          <w:color w:val="FF0000"/>
          <w:lang w:eastAsia="ko-KR"/>
        </w:rPr>
        <w:t xml:space="preserve"> </w:t>
      </w:r>
      <w:r w:rsidR="003A0D2E" w:rsidRPr="00384D05">
        <w:rPr>
          <w:rFonts w:eastAsia="맑은 고딕" w:hint="eastAsia"/>
          <w:color w:val="FF0000"/>
          <w:lang w:eastAsia="ko-KR"/>
        </w:rPr>
        <w:t>및</w:t>
      </w:r>
      <w:r w:rsidR="003A0D2E" w:rsidRPr="00384D05">
        <w:rPr>
          <w:rFonts w:eastAsia="맑은 고딕" w:hint="eastAsia"/>
          <w:color w:val="FF0000"/>
          <w:lang w:eastAsia="ko-KR"/>
        </w:rPr>
        <w:t xml:space="preserve"> </w:t>
      </w:r>
      <w:r w:rsidRPr="00384D05">
        <w:rPr>
          <w:rFonts w:eastAsia="맑은 고딕" w:hint="eastAsia"/>
          <w:color w:val="FF0000"/>
          <w:lang w:eastAsia="ko-KR"/>
        </w:rPr>
        <w:t>흐름</w:t>
      </w:r>
      <w:r w:rsidRPr="00384D05">
        <w:rPr>
          <w:rFonts w:eastAsia="맑은 고딕" w:hint="eastAsia"/>
          <w:color w:val="FF0000"/>
          <w:lang w:eastAsia="ko-KR"/>
        </w:rPr>
        <w:t xml:space="preserve"> </w:t>
      </w:r>
    </w:p>
    <w:p w14:paraId="35DED07F" w14:textId="616AD73C" w:rsidR="00F854A6" w:rsidRPr="00384D05" w:rsidRDefault="008B5690" w:rsidP="008B5690">
      <w:pPr>
        <w:pStyle w:val="a0"/>
        <w:numPr>
          <w:ilvl w:val="0"/>
          <w:numId w:val="19"/>
        </w:numPr>
        <w:rPr>
          <w:rFonts w:eastAsia="맑은 고딕"/>
          <w:color w:val="FF0000"/>
          <w:lang w:eastAsia="ko-KR"/>
        </w:rPr>
      </w:pPr>
      <w:r w:rsidRPr="00384D05">
        <w:rPr>
          <w:rFonts w:eastAsia="맑은 고딕" w:hint="eastAsia"/>
          <w:color w:val="FF0000"/>
          <w:lang w:eastAsia="ko-KR"/>
        </w:rPr>
        <w:t>서비스</w:t>
      </w:r>
      <w:r w:rsidRPr="00384D05">
        <w:rPr>
          <w:rFonts w:eastAsia="맑은 고딕" w:hint="eastAsia"/>
          <w:color w:val="FF0000"/>
          <w:lang w:eastAsia="ko-KR"/>
        </w:rPr>
        <w:t xml:space="preserve"> </w:t>
      </w:r>
      <w:r w:rsidRPr="00384D05">
        <w:rPr>
          <w:rFonts w:eastAsia="맑은 고딕" w:hint="eastAsia"/>
          <w:color w:val="FF0000"/>
          <w:lang w:eastAsia="ko-KR"/>
        </w:rPr>
        <w:t>배포</w:t>
      </w:r>
      <w:r w:rsidRPr="00384D05">
        <w:rPr>
          <w:rFonts w:eastAsia="맑은 고딕" w:hint="eastAsia"/>
          <w:color w:val="FF0000"/>
          <w:lang w:eastAsia="ko-KR"/>
        </w:rPr>
        <w:t xml:space="preserve"> </w:t>
      </w:r>
      <w:r w:rsidRPr="00384D05">
        <w:rPr>
          <w:rFonts w:eastAsia="맑은 고딕" w:hint="eastAsia"/>
          <w:color w:val="FF0000"/>
          <w:lang w:eastAsia="ko-KR"/>
        </w:rPr>
        <w:t>및</w:t>
      </w:r>
      <w:r w:rsidRPr="00384D05">
        <w:rPr>
          <w:rFonts w:eastAsia="맑은 고딕" w:hint="eastAsia"/>
          <w:color w:val="FF0000"/>
          <w:lang w:eastAsia="ko-KR"/>
        </w:rPr>
        <w:t xml:space="preserve"> </w:t>
      </w:r>
      <w:r w:rsidRPr="00384D05">
        <w:rPr>
          <w:rFonts w:eastAsia="맑은 고딕" w:hint="eastAsia"/>
          <w:color w:val="FF0000"/>
          <w:lang w:eastAsia="ko-KR"/>
        </w:rPr>
        <w:t>구성</w:t>
      </w:r>
      <w:r w:rsidRPr="00384D05">
        <w:rPr>
          <w:rFonts w:eastAsia="맑은 고딕" w:hint="eastAsia"/>
          <w:color w:val="FF0000"/>
          <w:lang w:eastAsia="ko-KR"/>
        </w:rPr>
        <w:t xml:space="preserve"> </w:t>
      </w:r>
      <w:r w:rsidRPr="00384D05">
        <w:rPr>
          <w:rFonts w:eastAsia="맑은 고딕" w:hint="eastAsia"/>
          <w:color w:val="FF0000"/>
          <w:lang w:eastAsia="ko-KR"/>
        </w:rPr>
        <w:t>지침</w:t>
      </w:r>
    </w:p>
    <w:bookmarkEnd w:id="25"/>
    <w:p w14:paraId="50435803" w14:textId="1A9593C3" w:rsidR="006A34CA" w:rsidRPr="00384D05" w:rsidRDefault="006A34CA" w:rsidP="001B5A43">
      <w:pPr>
        <w:rPr>
          <w:rFonts w:eastAsia="맑은 고딕"/>
          <w:color w:val="FF0000"/>
          <w:lang w:eastAsia="ko-KR"/>
        </w:rPr>
      </w:pPr>
    </w:p>
    <w:p w14:paraId="77526FB6" w14:textId="2E9666C2" w:rsidR="00CD1285" w:rsidRDefault="00182013" w:rsidP="001B5A43">
      <w:pPr>
        <w:rPr>
          <w:rFonts w:eastAsia="맑은 고딕"/>
          <w:lang w:eastAsia="ko-KR"/>
        </w:rPr>
      </w:pPr>
      <w:r>
        <w:rPr>
          <w:rFonts w:eastAsia="맑은 고딕" w:hint="eastAsia"/>
          <w:lang w:eastAsia="ko-KR"/>
        </w:rPr>
        <w:t>이</w:t>
      </w:r>
      <w:r>
        <w:rPr>
          <w:rFonts w:eastAsia="맑은 고딕" w:hint="eastAsia"/>
          <w:lang w:eastAsia="ko-KR"/>
        </w:rPr>
        <w:t xml:space="preserve"> </w:t>
      </w:r>
      <w:r>
        <w:rPr>
          <w:rFonts w:eastAsia="맑은 고딕" w:hint="eastAsia"/>
          <w:lang w:eastAsia="ko-KR"/>
        </w:rPr>
        <w:t>문서는</w:t>
      </w:r>
      <w:r>
        <w:rPr>
          <w:rFonts w:eastAsia="맑은 고딕" w:hint="eastAsia"/>
          <w:lang w:eastAsia="ko-KR"/>
        </w:rPr>
        <w:t xml:space="preserve"> </w:t>
      </w:r>
      <w:r w:rsidR="0045272A">
        <w:rPr>
          <w:rFonts w:eastAsia="맑은 고딕"/>
          <w:lang w:eastAsia="ko-KR"/>
        </w:rPr>
        <w:t>Azure</w:t>
      </w:r>
      <w:r w:rsidR="00C569F8">
        <w:rPr>
          <w:rFonts w:eastAsia="맑은 고딕" w:hint="eastAsia"/>
          <w:lang w:eastAsia="ko-KR"/>
        </w:rPr>
        <w:t xml:space="preserve"> </w:t>
      </w:r>
      <w:r w:rsidR="00C569F8">
        <w:rPr>
          <w:rFonts w:eastAsia="맑은 고딕" w:hint="eastAsia"/>
          <w:lang w:eastAsia="ko-KR"/>
        </w:rPr>
        <w:t>및</w:t>
      </w:r>
      <w:r w:rsidR="00C569F8">
        <w:rPr>
          <w:rFonts w:eastAsia="맑은 고딕" w:hint="eastAsia"/>
          <w:lang w:eastAsia="ko-KR"/>
        </w:rPr>
        <w:t xml:space="preserve"> OpenAI</w:t>
      </w:r>
      <w:r w:rsidR="0045272A">
        <w:rPr>
          <w:rFonts w:eastAsia="맑은 고딕"/>
          <w:lang w:eastAsia="ko-KR"/>
        </w:rPr>
        <w:t>에</w:t>
      </w:r>
      <w:r w:rsidR="00A30376">
        <w:rPr>
          <w:rFonts w:eastAsia="맑은 고딕" w:hint="eastAsia"/>
          <w:lang w:eastAsia="ko-KR"/>
        </w:rPr>
        <w:t xml:space="preserve"> </w:t>
      </w:r>
      <w:r w:rsidR="00A30376">
        <w:rPr>
          <w:rFonts w:eastAsia="맑은 고딕" w:hint="eastAsia"/>
          <w:lang w:eastAsia="ko-KR"/>
        </w:rPr>
        <w:t>대한</w:t>
      </w:r>
      <w:r w:rsidR="00A30376">
        <w:rPr>
          <w:rFonts w:eastAsia="맑은 고딕" w:hint="eastAsia"/>
          <w:lang w:eastAsia="ko-KR"/>
        </w:rPr>
        <w:t xml:space="preserve"> </w:t>
      </w:r>
      <w:r w:rsidR="00C569F8">
        <w:rPr>
          <w:rFonts w:eastAsia="맑은 고딕" w:hint="eastAsia"/>
          <w:lang w:eastAsia="ko-KR"/>
        </w:rPr>
        <w:t>기본</w:t>
      </w:r>
      <w:r w:rsidR="00A30376">
        <w:rPr>
          <w:rFonts w:eastAsia="맑은 고딕" w:hint="eastAsia"/>
          <w:lang w:eastAsia="ko-KR"/>
        </w:rPr>
        <w:t xml:space="preserve"> </w:t>
      </w:r>
      <w:r w:rsidR="00A30376">
        <w:rPr>
          <w:rFonts w:eastAsia="맑은 고딕" w:hint="eastAsia"/>
          <w:lang w:eastAsia="ko-KR"/>
        </w:rPr>
        <w:t>지식이</w:t>
      </w:r>
      <w:r w:rsidR="00A30376">
        <w:rPr>
          <w:rFonts w:eastAsia="맑은 고딕" w:hint="eastAsia"/>
          <w:lang w:eastAsia="ko-KR"/>
        </w:rPr>
        <w:t xml:space="preserve"> </w:t>
      </w:r>
      <w:r w:rsidR="00A30376">
        <w:rPr>
          <w:rFonts w:eastAsia="맑은 고딕" w:hint="eastAsia"/>
          <w:lang w:eastAsia="ko-KR"/>
        </w:rPr>
        <w:t>있는</w:t>
      </w:r>
      <w:r w:rsidR="00A30376">
        <w:rPr>
          <w:rFonts w:eastAsia="맑은 고딕" w:hint="eastAsia"/>
          <w:lang w:eastAsia="ko-KR"/>
        </w:rPr>
        <w:t xml:space="preserve"> </w:t>
      </w:r>
      <w:r w:rsidR="00A30376">
        <w:rPr>
          <w:rFonts w:eastAsia="맑은 고딕" w:hint="eastAsia"/>
          <w:lang w:eastAsia="ko-KR"/>
        </w:rPr>
        <w:t>것</w:t>
      </w:r>
      <w:r>
        <w:rPr>
          <w:rFonts w:eastAsia="맑은 고딕" w:hint="eastAsia"/>
          <w:lang w:eastAsia="ko-KR"/>
        </w:rPr>
        <w:t>으로</w:t>
      </w:r>
      <w:r>
        <w:rPr>
          <w:rFonts w:eastAsia="맑은 고딕" w:hint="eastAsia"/>
          <w:lang w:eastAsia="ko-KR"/>
        </w:rPr>
        <w:t xml:space="preserve"> </w:t>
      </w:r>
      <w:r w:rsidR="00382F45">
        <w:rPr>
          <w:rFonts w:eastAsia="맑은 고딕" w:hint="eastAsia"/>
          <w:lang w:eastAsia="ko-KR"/>
        </w:rPr>
        <w:t>간주하며</w:t>
      </w:r>
      <w:r w:rsidR="00382F45">
        <w:rPr>
          <w:rFonts w:eastAsia="맑은 고딕" w:hint="eastAsia"/>
          <w:lang w:eastAsia="ko-KR"/>
        </w:rPr>
        <w:t>,</w:t>
      </w:r>
      <w:r w:rsidR="00382F45">
        <w:rPr>
          <w:rFonts w:eastAsia="맑은 고딕"/>
          <w:lang w:eastAsia="ko-KR"/>
        </w:rPr>
        <w:t xml:space="preserve"> </w:t>
      </w:r>
      <w:r>
        <w:rPr>
          <w:rFonts w:eastAsia="맑은 고딕"/>
          <w:lang w:eastAsia="ko-KR"/>
        </w:rPr>
        <w:t>Azure</w:t>
      </w:r>
      <w:r w:rsidR="00C569F8">
        <w:rPr>
          <w:rFonts w:eastAsia="맑은 고딕" w:hint="eastAsia"/>
          <w:lang w:eastAsia="ko-KR"/>
        </w:rPr>
        <w:t xml:space="preserve"> </w:t>
      </w:r>
      <w:r w:rsidR="00C569F8">
        <w:rPr>
          <w:rFonts w:eastAsia="맑은 고딕" w:hint="eastAsia"/>
          <w:lang w:eastAsia="ko-KR"/>
        </w:rPr>
        <w:t>및</w:t>
      </w:r>
      <w:r w:rsidR="00C569F8">
        <w:rPr>
          <w:rFonts w:eastAsia="맑은 고딕" w:hint="eastAsia"/>
          <w:lang w:eastAsia="ko-KR"/>
        </w:rPr>
        <w:t xml:space="preserve"> OpenAI</w:t>
      </w:r>
      <w:r w:rsidR="00382F45">
        <w:rPr>
          <w:rFonts w:eastAsia="맑은 고딕" w:hint="eastAsia"/>
          <w:lang w:eastAsia="ko-KR"/>
        </w:rPr>
        <w:t>에</w:t>
      </w:r>
      <w:r w:rsidR="00382F45">
        <w:rPr>
          <w:rFonts w:eastAsia="맑은 고딕" w:hint="eastAsia"/>
          <w:lang w:eastAsia="ko-KR"/>
        </w:rPr>
        <w:t xml:space="preserve"> </w:t>
      </w:r>
      <w:r w:rsidR="00382F45">
        <w:rPr>
          <w:rFonts w:eastAsia="맑은 고딕" w:hint="eastAsia"/>
          <w:lang w:eastAsia="ko-KR"/>
        </w:rPr>
        <w:t>대한</w:t>
      </w:r>
      <w:r w:rsidR="00382F45">
        <w:rPr>
          <w:rFonts w:eastAsia="맑은 고딕" w:hint="eastAsia"/>
          <w:lang w:eastAsia="ko-KR"/>
        </w:rPr>
        <w:t xml:space="preserve"> </w:t>
      </w:r>
      <w:r w:rsidR="00382F45">
        <w:rPr>
          <w:rFonts w:eastAsia="맑은 고딕" w:hint="eastAsia"/>
          <w:lang w:eastAsia="ko-KR"/>
        </w:rPr>
        <w:t>기본</w:t>
      </w:r>
      <w:r w:rsidR="00382F45">
        <w:rPr>
          <w:rFonts w:eastAsia="맑은 고딕" w:hint="eastAsia"/>
          <w:lang w:eastAsia="ko-KR"/>
        </w:rPr>
        <w:t xml:space="preserve"> </w:t>
      </w:r>
      <w:r w:rsidR="00382F45">
        <w:rPr>
          <w:rFonts w:eastAsia="맑은 고딕" w:hint="eastAsia"/>
          <w:lang w:eastAsia="ko-KR"/>
        </w:rPr>
        <w:t>사항은</w:t>
      </w:r>
      <w:r w:rsidR="00382F45">
        <w:rPr>
          <w:rFonts w:eastAsia="맑은 고딕" w:hint="eastAsia"/>
          <w:lang w:eastAsia="ko-KR"/>
        </w:rPr>
        <w:t xml:space="preserve"> </w:t>
      </w:r>
      <w:r w:rsidR="00382F45">
        <w:rPr>
          <w:rFonts w:eastAsia="맑은 고딕" w:hint="eastAsia"/>
          <w:lang w:eastAsia="ko-KR"/>
        </w:rPr>
        <w:t>포함하지</w:t>
      </w:r>
      <w:r w:rsidR="00382F45">
        <w:rPr>
          <w:rFonts w:eastAsia="맑은 고딕" w:hint="eastAsia"/>
          <w:lang w:eastAsia="ko-KR"/>
        </w:rPr>
        <w:t xml:space="preserve"> </w:t>
      </w:r>
      <w:r w:rsidR="00382F45">
        <w:rPr>
          <w:rFonts w:eastAsia="맑은 고딕" w:hint="eastAsia"/>
          <w:lang w:eastAsia="ko-KR"/>
        </w:rPr>
        <w:t>않습니다</w:t>
      </w:r>
      <w:r w:rsidR="00382F45">
        <w:rPr>
          <w:rFonts w:eastAsia="맑은 고딕" w:hint="eastAsia"/>
          <w:lang w:eastAsia="ko-KR"/>
        </w:rPr>
        <w:t>.</w:t>
      </w:r>
      <w:r w:rsidR="00382F45">
        <w:rPr>
          <w:rFonts w:eastAsia="맑은 고딕"/>
          <w:lang w:eastAsia="ko-KR"/>
        </w:rPr>
        <w:t xml:space="preserve"> </w:t>
      </w:r>
      <w:r w:rsidR="0045272A">
        <w:rPr>
          <w:rFonts w:eastAsia="맑은 고딕"/>
          <w:lang w:eastAsia="ko-KR"/>
        </w:rPr>
        <w:t>자세한</w:t>
      </w:r>
      <w:r>
        <w:rPr>
          <w:rFonts w:eastAsia="맑은 고딕" w:hint="eastAsia"/>
          <w:lang w:eastAsia="ko-KR"/>
        </w:rPr>
        <w:t xml:space="preserve"> </w:t>
      </w:r>
      <w:r>
        <w:rPr>
          <w:rFonts w:eastAsia="맑은 고딕" w:hint="eastAsia"/>
          <w:lang w:eastAsia="ko-KR"/>
        </w:rPr>
        <w:t>내용은</w:t>
      </w:r>
      <w:r w:rsidR="0045272A">
        <w:rPr>
          <w:rFonts w:eastAsia="맑은 고딕" w:hint="eastAsia"/>
          <w:lang w:eastAsia="ko-KR"/>
        </w:rPr>
        <w:t xml:space="preserve"> </w:t>
      </w:r>
      <w:hyperlink r:id="rId25" w:history="1">
        <w:r w:rsidR="0045272A" w:rsidRPr="0045272A">
          <w:rPr>
            <w:rStyle w:val="a6"/>
            <w:rFonts w:eastAsia="맑은 고딕"/>
            <w:lang w:eastAsia="ko-KR"/>
          </w:rPr>
          <w:t>Azure documentation</w:t>
        </w:r>
      </w:hyperlink>
      <w:r w:rsidR="0045272A">
        <w:rPr>
          <w:rFonts w:eastAsia="맑은 고딕" w:hint="eastAsia"/>
          <w:lang w:eastAsia="ko-KR"/>
        </w:rPr>
        <w:t>을</w:t>
      </w:r>
      <w:r w:rsidR="0045272A">
        <w:rPr>
          <w:rFonts w:eastAsia="맑은 고딕" w:hint="eastAsia"/>
          <w:lang w:eastAsia="ko-KR"/>
        </w:rPr>
        <w:t xml:space="preserve"> </w:t>
      </w:r>
      <w:r w:rsidR="0045272A">
        <w:rPr>
          <w:rFonts w:eastAsia="맑은 고딕" w:hint="eastAsia"/>
          <w:lang w:eastAsia="ko-KR"/>
        </w:rPr>
        <w:t>참조하세요</w:t>
      </w:r>
      <w:r w:rsidR="0045272A">
        <w:rPr>
          <w:rFonts w:eastAsia="맑은 고딕" w:hint="eastAsia"/>
          <w:lang w:eastAsia="ko-KR"/>
        </w:rPr>
        <w:t>.</w:t>
      </w:r>
    </w:p>
    <w:p w14:paraId="2D71638D" w14:textId="77777777" w:rsidR="007400C2" w:rsidRPr="007400C2" w:rsidRDefault="007400C2" w:rsidP="001B5A43">
      <w:pPr>
        <w:rPr>
          <w:rFonts w:eastAsia="맑은 고딕"/>
          <w:lang w:eastAsia="ko-KR"/>
        </w:rPr>
      </w:pPr>
    </w:p>
    <w:p w14:paraId="5AE361D7" w14:textId="3CE4B78D" w:rsidR="00297655" w:rsidRDefault="00E961AB">
      <w:pPr>
        <w:pStyle w:val="1"/>
        <w:numPr>
          <w:ilvl w:val="0"/>
          <w:numId w:val="23"/>
        </w:numPr>
        <w:ind w:left="900" w:hanging="900"/>
        <w:rPr>
          <w:rFonts w:ascii="맑은 고딕" w:eastAsia="맑은 고딕" w:hAnsi="맑은 고딕" w:cs="맑은 고딕"/>
          <w:lang w:eastAsia="ko-KR"/>
        </w:rPr>
      </w:pPr>
      <w:bookmarkStart w:id="26" w:name="_Toc162384049"/>
      <w:bookmarkEnd w:id="21"/>
      <w:bookmarkEnd w:id="20"/>
      <w:bookmarkEnd w:id="19"/>
      <w:bookmarkEnd w:id="18"/>
      <w:bookmarkEnd w:id="17"/>
      <w:bookmarkEnd w:id="16"/>
      <w:r>
        <w:rPr>
          <w:rFonts w:ascii="맑은 고딕" w:eastAsia="맑은 고딕" w:hAnsi="맑은 고딕" w:cs="맑은 고딕" w:hint="eastAsia"/>
          <w:lang w:eastAsia="ko-KR"/>
        </w:rPr>
        <w:lastRenderedPageBreak/>
        <w:t>Azure OpenAI Workbench</w:t>
      </w:r>
      <w:r w:rsidR="00297655">
        <w:rPr>
          <w:rFonts w:ascii="맑은 고딕" w:eastAsia="맑은 고딕" w:hAnsi="맑은 고딕" w:cs="맑은 고딕" w:hint="eastAsia"/>
          <w:lang w:eastAsia="ko-KR"/>
        </w:rPr>
        <w:t xml:space="preserve"> 개요</w:t>
      </w:r>
      <w:bookmarkEnd w:id="26"/>
    </w:p>
    <w:p w14:paraId="14BE1FD1" w14:textId="2616705D" w:rsidR="005337AA" w:rsidRDefault="005337AA" w:rsidP="00297655">
      <w:pPr>
        <w:rPr>
          <w:rFonts w:eastAsia="맑은 고딕" w:cs="Segoe UI"/>
          <w:color w:val="161616"/>
          <w:shd w:val="clear" w:color="auto" w:fill="FFFFFF"/>
          <w:lang w:eastAsia="ko-KR"/>
        </w:rPr>
      </w:pPr>
      <w:r>
        <w:rPr>
          <w:rFonts w:eastAsia="맑은 고딕" w:cs="Segoe UI" w:hint="eastAsia"/>
          <w:color w:val="161616"/>
          <w:shd w:val="clear" w:color="auto" w:fill="FFFFFF"/>
          <w:lang w:eastAsia="ko-KR"/>
        </w:rPr>
        <w:t>대부분의</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기업은</w:t>
      </w:r>
      <w:r w:rsidR="00A22551">
        <w:rPr>
          <w:rFonts w:eastAsia="맑은 고딕" w:cs="Segoe UI" w:hint="eastAsia"/>
          <w:color w:val="161616"/>
          <w:shd w:val="clear" w:color="auto" w:fill="FFFFFF"/>
          <w:lang w:eastAsia="ko-KR"/>
        </w:rPr>
        <w:t xml:space="preserve"> </w:t>
      </w:r>
      <w:r w:rsidRPr="005337AA">
        <w:rPr>
          <w:rFonts w:eastAsia="맑은 고딕" w:cs="Segoe UI" w:hint="eastAsia"/>
          <w:color w:val="161616"/>
          <w:shd w:val="clear" w:color="auto" w:fill="FFFFFF"/>
          <w:lang w:eastAsia="ko-KR"/>
        </w:rPr>
        <w:t>다양한</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유형의</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데이터를</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이해할</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수</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있는</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검색엔진과</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대화형</w:t>
      </w:r>
      <w:r>
        <w:rPr>
          <w:rFonts w:eastAsia="맑은 고딕" w:cs="Segoe UI" w:hint="eastAsia"/>
          <w:color w:val="161616"/>
          <w:shd w:val="clear" w:color="auto" w:fill="FFFFFF"/>
          <w:lang w:eastAsia="ko-KR"/>
        </w:rPr>
        <w:t xml:space="preserve"> Chat Bot</w:t>
      </w:r>
      <w:r>
        <w:rPr>
          <w:rFonts w:eastAsia="맑은 고딕" w:cs="Segoe UI" w:hint="eastAsia"/>
          <w:color w:val="161616"/>
          <w:shd w:val="clear" w:color="auto" w:fill="FFFFFF"/>
          <w:lang w:eastAsia="ko-KR"/>
        </w:rPr>
        <w:t>을</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필요로</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합니다</w:t>
      </w:r>
      <w:r>
        <w:rPr>
          <w:rFonts w:eastAsia="맑은 고딕" w:cs="Segoe UI" w:hint="eastAsia"/>
          <w:color w:val="161616"/>
          <w:shd w:val="clear" w:color="auto" w:fill="FFFFFF"/>
          <w:lang w:eastAsia="ko-KR"/>
        </w:rPr>
        <w:t>.</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또한</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대화형</w:t>
      </w:r>
      <w:r w:rsidRPr="005337AA">
        <w:rPr>
          <w:rFonts w:eastAsia="맑은 고딕" w:cs="Segoe UI"/>
          <w:color w:val="161616"/>
          <w:shd w:val="clear" w:color="auto" w:fill="FFFFFF"/>
          <w:lang w:eastAsia="ko-KR"/>
        </w:rPr>
        <w:t xml:space="preserve"> </w:t>
      </w:r>
      <w:r w:rsidR="00A22551">
        <w:rPr>
          <w:rFonts w:eastAsia="맑은 고딕" w:cs="Segoe UI" w:hint="eastAsia"/>
          <w:color w:val="161616"/>
          <w:shd w:val="clear" w:color="auto" w:fill="FFFFFF"/>
          <w:lang w:eastAsia="ko-KR"/>
        </w:rPr>
        <w:t>Chat Bot</w:t>
      </w:r>
      <w:r w:rsidRPr="005337AA">
        <w:rPr>
          <w:rFonts w:eastAsia="맑은 고딕" w:cs="Segoe UI" w:hint="eastAsia"/>
          <w:color w:val="161616"/>
          <w:shd w:val="clear" w:color="auto" w:fill="FFFFFF"/>
          <w:lang w:eastAsia="ko-KR"/>
        </w:rPr>
        <w:t>은</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출</w:t>
      </w:r>
      <w:r w:rsidR="00A22551">
        <w:rPr>
          <w:rFonts w:eastAsia="맑은 고딕" w:cs="Segoe UI" w:hint="eastAsia"/>
          <w:color w:val="161616"/>
          <w:shd w:val="clear" w:color="auto" w:fill="FFFFFF"/>
          <w:lang w:eastAsia="ko-KR"/>
        </w:rPr>
        <w:t>처와</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함께</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문의에</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대한</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답변을</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제공할</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수</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있어야</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합니다</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즉</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비즈니스</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데이터에</w:t>
      </w:r>
      <w:r w:rsidRPr="005337AA">
        <w:rPr>
          <w:rFonts w:eastAsia="맑은 고딕" w:cs="Segoe UI"/>
          <w:color w:val="161616"/>
          <w:shd w:val="clear" w:color="auto" w:fill="FFFFFF"/>
          <w:lang w:eastAsia="ko-KR"/>
        </w:rPr>
        <w:t xml:space="preserve"> </w:t>
      </w:r>
      <w:r w:rsidR="00A22551">
        <w:rPr>
          <w:rFonts w:eastAsia="맑은 고딕" w:cs="Segoe UI" w:hint="eastAsia"/>
          <w:color w:val="161616"/>
          <w:shd w:val="clear" w:color="auto" w:fill="FFFFFF"/>
          <w:lang w:eastAsia="ko-KR"/>
        </w:rPr>
        <w:t>기반하여</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질문을</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해석</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이해</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및</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답변할</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수</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있는</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조직을</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위한</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비공개</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보안</w:t>
      </w:r>
      <w:r w:rsidRPr="005337AA">
        <w:rPr>
          <w:rFonts w:eastAsia="맑은 고딕" w:cs="Segoe UI"/>
          <w:color w:val="161616"/>
          <w:shd w:val="clear" w:color="auto" w:fill="FFFFFF"/>
          <w:lang w:eastAsia="ko-KR"/>
        </w:rPr>
        <w:t xml:space="preserve"> ChatGPT</w:t>
      </w:r>
      <w:r w:rsidRPr="005337AA">
        <w:rPr>
          <w:rFonts w:eastAsia="맑은 고딕" w:cs="Segoe UI" w:hint="eastAsia"/>
          <w:color w:val="161616"/>
          <w:shd w:val="clear" w:color="auto" w:fill="FFFFFF"/>
          <w:lang w:eastAsia="ko-KR"/>
        </w:rPr>
        <w:t>를</w:t>
      </w:r>
      <w:r w:rsidRPr="005337AA">
        <w:rPr>
          <w:rFonts w:eastAsia="맑은 고딕" w:cs="Segoe UI"/>
          <w:color w:val="161616"/>
          <w:shd w:val="clear" w:color="auto" w:fill="FFFFFF"/>
          <w:lang w:eastAsia="ko-KR"/>
        </w:rPr>
        <w:t xml:space="preserve"> </w:t>
      </w:r>
      <w:r w:rsidRPr="005337AA">
        <w:rPr>
          <w:rFonts w:eastAsia="맑은 고딕" w:cs="Segoe UI" w:hint="eastAsia"/>
          <w:color w:val="161616"/>
          <w:shd w:val="clear" w:color="auto" w:fill="FFFFFF"/>
          <w:lang w:eastAsia="ko-KR"/>
        </w:rPr>
        <w:t>원합니다</w:t>
      </w:r>
      <w:r w:rsidRPr="005337AA">
        <w:rPr>
          <w:rFonts w:eastAsia="맑은 고딕" w:cs="Segoe UI"/>
          <w:color w:val="161616"/>
          <w:shd w:val="clear" w:color="auto" w:fill="FFFFFF"/>
          <w:lang w:eastAsia="ko-KR"/>
        </w:rPr>
        <w:t>.</w:t>
      </w:r>
    </w:p>
    <w:p w14:paraId="023EEF4C" w14:textId="77777777" w:rsidR="00A22551" w:rsidRDefault="00A22551" w:rsidP="00297655">
      <w:pPr>
        <w:rPr>
          <w:rFonts w:eastAsia="맑은 고딕" w:cs="Segoe UI"/>
          <w:color w:val="161616"/>
          <w:shd w:val="clear" w:color="auto" w:fill="FFFFFF"/>
          <w:lang w:eastAsia="ko-KR"/>
        </w:rPr>
      </w:pPr>
    </w:p>
    <w:p w14:paraId="4ED822AF" w14:textId="434A291A" w:rsidR="00A22551" w:rsidRPr="00A22551" w:rsidRDefault="00A22551" w:rsidP="00A22551">
      <w:pPr>
        <w:rPr>
          <w:rFonts w:eastAsia="맑은 고딕" w:cs="Segoe UI"/>
          <w:color w:val="161616"/>
          <w:shd w:val="clear" w:color="auto" w:fill="FFFFFF"/>
          <w:lang w:eastAsia="ko-KR"/>
        </w:rPr>
      </w:pPr>
      <w:r>
        <w:rPr>
          <w:rFonts w:eastAsia="맑은 고딕" w:cs="Segoe UI" w:hint="eastAsia"/>
          <w:color w:val="161616"/>
          <w:shd w:val="clear" w:color="auto" w:fill="FFFFFF"/>
          <w:lang w:eastAsia="ko-KR"/>
        </w:rPr>
        <w:t>Azure OpenAI Workbench</w:t>
      </w:r>
      <w:r w:rsidRPr="00A22551">
        <w:rPr>
          <w:rFonts w:eastAsia="맑은 고딕" w:cs="Segoe UI" w:hint="eastAsia"/>
          <w:color w:val="161616"/>
          <w:shd w:val="clear" w:color="auto" w:fill="FFFFFF"/>
          <w:lang w:eastAsia="ko-KR"/>
        </w:rPr>
        <w:t>의</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목표는</w:t>
      </w:r>
      <w:r w:rsidRPr="00A22551">
        <w:rPr>
          <w:rFonts w:eastAsia="맑은 고딕" w:cs="Segoe UI"/>
          <w:color w:val="161616"/>
          <w:shd w:val="clear" w:color="auto" w:fill="FFFFFF"/>
          <w:lang w:eastAsia="ko-KR"/>
        </w:rPr>
        <w:t xml:space="preserve"> </w:t>
      </w:r>
      <w:r>
        <w:rPr>
          <w:rFonts w:eastAsia="맑은 고딕" w:cs="Segoe UI" w:hint="eastAsia"/>
          <w:color w:val="161616"/>
          <w:shd w:val="clear" w:color="auto" w:fill="FFFFFF"/>
          <w:lang w:eastAsia="ko-KR"/>
        </w:rPr>
        <w:t>고객</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환경에서</w:t>
      </w:r>
      <w:r w:rsidRPr="00A22551">
        <w:rPr>
          <w:rFonts w:eastAsia="맑은 고딕" w:cs="Segoe UI"/>
          <w:color w:val="161616"/>
          <w:shd w:val="clear" w:color="auto" w:fill="FFFFFF"/>
          <w:lang w:eastAsia="ko-KR"/>
        </w:rPr>
        <w:t xml:space="preserve"> </w:t>
      </w:r>
      <w:r>
        <w:rPr>
          <w:rFonts w:eastAsia="맑은 고딕" w:cs="Segoe UI" w:hint="eastAsia"/>
          <w:color w:val="161616"/>
          <w:shd w:val="clear" w:color="auto" w:fill="FFFFFF"/>
          <w:lang w:eastAsia="ko-KR"/>
        </w:rPr>
        <w:t>고객의</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데이터를</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사용하여</w:t>
      </w:r>
      <w:r w:rsidRPr="00A22551">
        <w:rPr>
          <w:rFonts w:eastAsia="맑은 고딕" w:cs="Segoe UI"/>
          <w:color w:val="161616"/>
          <w:shd w:val="clear" w:color="auto" w:fill="FFFFFF"/>
          <w:lang w:eastAsia="ko-KR"/>
        </w:rPr>
        <w:t xml:space="preserve"> Azure </w:t>
      </w:r>
      <w:r w:rsidRPr="00A22551">
        <w:rPr>
          <w:rFonts w:eastAsia="맑은 고딕" w:cs="Segoe UI" w:hint="eastAsia"/>
          <w:color w:val="161616"/>
          <w:shd w:val="clear" w:color="auto" w:fill="FFFFFF"/>
          <w:lang w:eastAsia="ko-KR"/>
        </w:rPr>
        <w:t>서비스로</w:t>
      </w:r>
      <w:r w:rsidRPr="00A22551">
        <w:rPr>
          <w:rFonts w:eastAsia="맑은 고딕" w:cs="Segoe UI"/>
          <w:color w:val="161616"/>
          <w:shd w:val="clear" w:color="auto" w:fill="FFFFFF"/>
          <w:lang w:eastAsia="ko-KR"/>
        </w:rPr>
        <w:t xml:space="preserve"> </w:t>
      </w:r>
      <w:r>
        <w:rPr>
          <w:rFonts w:eastAsia="맑은 고딕" w:cs="Segoe UI" w:hint="eastAsia"/>
          <w:color w:val="161616"/>
          <w:shd w:val="clear" w:color="auto" w:fill="FFFFFF"/>
          <w:lang w:eastAsia="ko-KR"/>
        </w:rPr>
        <w:t>구성된</w:t>
      </w:r>
      <w:r w:rsidRPr="00A22551">
        <w:rPr>
          <w:rFonts w:eastAsia="맑은 고딕" w:cs="Segoe UI"/>
          <w:color w:val="161616"/>
          <w:shd w:val="clear" w:color="auto" w:fill="FFFFFF"/>
          <w:lang w:eastAsia="ko-KR"/>
        </w:rPr>
        <w:t xml:space="preserve"> </w:t>
      </w:r>
      <w:r w:rsidR="00707013">
        <w:rPr>
          <w:rFonts w:eastAsia="맑은 고딕" w:cs="Segoe UI" w:hint="eastAsia"/>
          <w:color w:val="161616"/>
          <w:shd w:val="clear" w:color="auto" w:fill="FFFFFF"/>
          <w:lang w:eastAsia="ko-KR"/>
        </w:rPr>
        <w:t>GPT Smart Search</w:t>
      </w:r>
      <w:r>
        <w:rPr>
          <w:rFonts w:eastAsia="맑은 고딕" w:cs="Segoe UI" w:hint="eastAsia"/>
          <w:color w:val="161616"/>
          <w:shd w:val="clear" w:color="auto" w:fill="FFFFFF"/>
          <w:lang w:eastAsia="ko-KR"/>
        </w:rPr>
        <w:t>의</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구성을</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손쉽게</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하는</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것입니다</w:t>
      </w:r>
      <w:r w:rsidRPr="00A22551">
        <w:rPr>
          <w:rFonts w:eastAsia="맑은 고딕" w:cs="Segoe UI"/>
          <w:color w:val="161616"/>
          <w:shd w:val="clear" w:color="auto" w:fill="FFFFFF"/>
          <w:lang w:eastAsia="ko-KR"/>
        </w:rPr>
        <w:t xml:space="preserve">. </w:t>
      </w:r>
      <w:r>
        <w:rPr>
          <w:rFonts w:eastAsia="맑은 고딕" w:cs="Segoe UI" w:hint="eastAsia"/>
          <w:color w:val="161616"/>
          <w:shd w:val="clear" w:color="auto" w:fill="FFFFFF"/>
          <w:lang w:eastAsia="ko-KR"/>
        </w:rPr>
        <w:t xml:space="preserve"> </w:t>
      </w:r>
      <w:r w:rsidRPr="00A22551">
        <w:rPr>
          <w:rFonts w:eastAsia="맑은 고딕" w:cs="Segoe UI" w:hint="eastAsia"/>
          <w:color w:val="161616"/>
          <w:shd w:val="clear" w:color="auto" w:fill="FFFFFF"/>
          <w:lang w:eastAsia="ko-KR"/>
        </w:rPr>
        <w:t>결과물은</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다음과</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같습니다</w:t>
      </w:r>
      <w:r w:rsidRPr="00A22551">
        <w:rPr>
          <w:rFonts w:eastAsia="맑은 고딕" w:cs="Segoe UI"/>
          <w:color w:val="161616"/>
          <w:shd w:val="clear" w:color="auto" w:fill="FFFFFF"/>
          <w:lang w:eastAsia="ko-KR"/>
        </w:rPr>
        <w:t>.</w:t>
      </w:r>
    </w:p>
    <w:p w14:paraId="654024D9" w14:textId="7C6B3905" w:rsidR="00A22551" w:rsidRDefault="00A22551" w:rsidP="00A22551">
      <w:pPr>
        <w:pStyle w:val="a0"/>
        <w:numPr>
          <w:ilvl w:val="0"/>
          <w:numId w:val="53"/>
        </w:numPr>
        <w:rPr>
          <w:rFonts w:eastAsia="맑은 고딕" w:cs="Segoe UI"/>
          <w:color w:val="161616"/>
          <w:shd w:val="clear" w:color="auto" w:fill="FFFFFF"/>
          <w:lang w:eastAsia="ko-KR"/>
        </w:rPr>
      </w:pPr>
      <w:r w:rsidRPr="00A22551">
        <w:rPr>
          <w:rFonts w:eastAsia="맑은 고딕" w:cs="Segoe UI"/>
          <w:color w:val="161616"/>
          <w:shd w:val="clear" w:color="auto" w:fill="FFFFFF"/>
          <w:lang w:eastAsia="ko-KR"/>
        </w:rPr>
        <w:t>Bot Framework</w:t>
      </w:r>
      <w:r>
        <w:rPr>
          <w:rFonts w:eastAsia="맑은 고딕" w:cs="Segoe UI" w:hint="eastAsia"/>
          <w:color w:val="161616"/>
          <w:shd w:val="clear" w:color="auto" w:fill="FFFFFF"/>
          <w:lang w:eastAsia="ko-KR"/>
        </w:rPr>
        <w:t>을</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기반으로</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구축되어</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여러</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채널</w:t>
      </w:r>
      <w:r w:rsidRPr="00A22551">
        <w:rPr>
          <w:rFonts w:eastAsia="맑은 고딕" w:cs="Segoe UI"/>
          <w:color w:val="161616"/>
          <w:shd w:val="clear" w:color="auto" w:fill="FFFFFF"/>
          <w:lang w:eastAsia="ko-KR"/>
        </w:rPr>
        <w:t>(</w:t>
      </w:r>
      <w:r>
        <w:rPr>
          <w:rFonts w:eastAsia="맑은 고딕" w:cs="Segoe UI" w:hint="eastAsia"/>
          <w:color w:val="161616"/>
          <w:shd w:val="clear" w:color="auto" w:fill="FFFFFF"/>
          <w:lang w:eastAsia="ko-KR"/>
        </w:rPr>
        <w:t>Web Chat</w:t>
      </w:r>
      <w:r w:rsidRPr="00A22551">
        <w:rPr>
          <w:rFonts w:eastAsia="맑은 고딕" w:cs="Segoe UI"/>
          <w:color w:val="161616"/>
          <w:shd w:val="clear" w:color="auto" w:fill="FFFFFF"/>
          <w:lang w:eastAsia="ko-KR"/>
        </w:rPr>
        <w:t xml:space="preserve">, MS Teams, SMS, </w:t>
      </w:r>
      <w:r>
        <w:rPr>
          <w:rFonts w:eastAsia="맑은 고딕" w:cs="Segoe UI" w:hint="eastAsia"/>
          <w:color w:val="161616"/>
          <w:shd w:val="clear" w:color="auto" w:fill="FFFFFF"/>
          <w:lang w:eastAsia="ko-KR"/>
        </w:rPr>
        <w:t>E-mail</w:t>
      </w:r>
      <w:r w:rsidRPr="00A22551">
        <w:rPr>
          <w:rFonts w:eastAsia="맑은 고딕" w:cs="Segoe UI"/>
          <w:color w:val="161616"/>
          <w:shd w:val="clear" w:color="auto" w:fill="FFFFFF"/>
          <w:lang w:eastAsia="ko-KR"/>
        </w:rPr>
        <w:t xml:space="preserve">, Slack </w:t>
      </w:r>
      <w:r w:rsidRPr="00A22551">
        <w:rPr>
          <w:rFonts w:eastAsia="맑은 고딕" w:cs="Segoe UI" w:hint="eastAsia"/>
          <w:color w:val="161616"/>
          <w:shd w:val="clear" w:color="auto" w:fill="FFFFFF"/>
          <w:lang w:eastAsia="ko-KR"/>
        </w:rPr>
        <w:t>등</w:t>
      </w:r>
      <w:r w:rsidRPr="00A22551">
        <w:rPr>
          <w:rFonts w:eastAsia="맑은 고딕" w:cs="Segoe UI"/>
          <w:color w:val="161616"/>
          <w:shd w:val="clear" w:color="auto" w:fill="FFFFFF"/>
          <w:lang w:eastAsia="ko-KR"/>
        </w:rPr>
        <w:t>)</w:t>
      </w:r>
      <w:r w:rsidRPr="00A22551">
        <w:rPr>
          <w:rFonts w:eastAsia="맑은 고딕" w:cs="Segoe UI" w:hint="eastAsia"/>
          <w:color w:val="161616"/>
          <w:shd w:val="clear" w:color="auto" w:fill="FFFFFF"/>
          <w:lang w:eastAsia="ko-KR"/>
        </w:rPr>
        <w:t>에</w:t>
      </w:r>
      <w:r w:rsidRPr="00A22551">
        <w:rPr>
          <w:rFonts w:eastAsia="맑은 고딕" w:cs="Segoe UI"/>
          <w:color w:val="161616"/>
          <w:shd w:val="clear" w:color="auto" w:fill="FFFFFF"/>
          <w:lang w:eastAsia="ko-KR"/>
        </w:rPr>
        <w:t xml:space="preserve"> </w:t>
      </w:r>
      <w:r w:rsidR="00305D79">
        <w:rPr>
          <w:rFonts w:eastAsia="맑은 고딕" w:cs="Segoe UI" w:hint="eastAsia"/>
          <w:color w:val="161616"/>
          <w:shd w:val="clear" w:color="auto" w:fill="FFFFFF"/>
          <w:lang w:eastAsia="ko-KR"/>
        </w:rPr>
        <w:t>연동</w:t>
      </w:r>
      <w:r w:rsidR="00305D79">
        <w:rPr>
          <w:rFonts w:eastAsia="맑은 고딕" w:cs="Segoe UI"/>
          <w:color w:val="161616"/>
          <w:shd w:val="clear" w:color="auto" w:fill="FFFFFF"/>
          <w:lang w:eastAsia="ko-KR"/>
        </w:rPr>
        <w:t>할</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수</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있는</w:t>
      </w:r>
      <w:r w:rsidRPr="00A22551">
        <w:rPr>
          <w:rFonts w:eastAsia="맑은 고딕" w:cs="Segoe UI"/>
          <w:color w:val="161616"/>
          <w:shd w:val="clear" w:color="auto" w:fill="FFFFFF"/>
          <w:lang w:eastAsia="ko-KR"/>
        </w:rPr>
        <w:t xml:space="preserve"> Backend Bot API</w:t>
      </w:r>
    </w:p>
    <w:p w14:paraId="493CC754" w14:textId="5DCF2D49" w:rsidR="00A22551" w:rsidRPr="00A22551" w:rsidRDefault="00A22551" w:rsidP="00A22551">
      <w:pPr>
        <w:pStyle w:val="a0"/>
        <w:numPr>
          <w:ilvl w:val="0"/>
          <w:numId w:val="53"/>
        </w:numPr>
        <w:rPr>
          <w:rFonts w:eastAsia="맑은 고딕" w:cs="Segoe UI"/>
          <w:color w:val="161616"/>
          <w:shd w:val="clear" w:color="auto" w:fill="FFFFFF"/>
          <w:lang w:eastAsia="ko-KR"/>
        </w:rPr>
      </w:pPr>
      <w:r>
        <w:rPr>
          <w:rStyle w:val="ts-alignment-element"/>
          <w:rFonts w:ascii="맑은 고딕" w:eastAsia="맑은 고딕" w:hAnsi="맑은 고딕" w:hint="eastAsia"/>
          <w:sz w:val="21"/>
          <w:szCs w:val="21"/>
          <w:lang w:eastAsia="ko-KR"/>
        </w:rPr>
        <w:t>검색</w:t>
      </w:r>
      <w:r>
        <w:rPr>
          <w:rFonts w:ascii="맑은 고딕" w:eastAsia="맑은 고딕" w:hAnsi="맑은 고딕" w:hint="eastAsia"/>
          <w:sz w:val="21"/>
          <w:szCs w:val="21"/>
          <w:lang w:eastAsia="ko-KR"/>
        </w:rPr>
        <w:t xml:space="preserve"> </w:t>
      </w:r>
      <w:r>
        <w:rPr>
          <w:rStyle w:val="ts-alignment-element"/>
          <w:rFonts w:ascii="맑은 고딕" w:eastAsia="맑은 고딕" w:hAnsi="맑은 고딕" w:hint="eastAsia"/>
          <w:sz w:val="21"/>
          <w:szCs w:val="21"/>
          <w:lang w:eastAsia="ko-KR"/>
        </w:rPr>
        <w:t>및</w:t>
      </w:r>
      <w:r>
        <w:rPr>
          <w:rFonts w:ascii="맑은 고딕" w:eastAsia="맑은 고딕" w:hAnsi="맑은 고딕" w:hint="eastAsia"/>
          <w:sz w:val="21"/>
          <w:szCs w:val="21"/>
          <w:lang w:eastAsia="ko-KR"/>
        </w:rPr>
        <w:t xml:space="preserve"> Web Chat UI를 포함한 </w:t>
      </w:r>
      <w:r>
        <w:rPr>
          <w:rStyle w:val="ts-alignment-element"/>
          <w:rFonts w:ascii="맑은 고딕" w:eastAsia="맑은 고딕" w:hAnsi="맑은 고딕" w:hint="eastAsia"/>
          <w:sz w:val="21"/>
          <w:szCs w:val="21"/>
          <w:lang w:eastAsia="ko-KR"/>
        </w:rPr>
        <w:t>Frontend Web Application</w:t>
      </w:r>
    </w:p>
    <w:p w14:paraId="66B19B77" w14:textId="4E1CA328" w:rsidR="005337AA" w:rsidRDefault="005337AA" w:rsidP="005337AA">
      <w:pPr>
        <w:rPr>
          <w:rFonts w:eastAsia="맑은 고딕" w:cs="Segoe UI"/>
          <w:color w:val="161616"/>
          <w:shd w:val="clear" w:color="auto" w:fill="FFFFFF"/>
          <w:lang w:eastAsia="ko-KR"/>
        </w:rPr>
      </w:pPr>
    </w:p>
    <w:p w14:paraId="4EC2E113" w14:textId="5EB3AEB9" w:rsidR="00297655" w:rsidRPr="00297655" w:rsidRDefault="00236B4B" w:rsidP="00297655">
      <w:pPr>
        <w:rPr>
          <w:rFonts w:eastAsia="맑은 고딕"/>
          <w:lang w:eastAsia="ko-KR"/>
        </w:rPr>
      </w:pPr>
      <w:r>
        <w:rPr>
          <w:rFonts w:eastAsia="맑은 고딕" w:cs="Segoe UI" w:hint="eastAsia"/>
          <w:color w:val="161616"/>
          <w:shd w:val="clear" w:color="auto" w:fill="FFFFFF"/>
          <w:lang w:eastAsia="ko-KR"/>
        </w:rPr>
        <w:t>Azure OpenAI Workbench</w:t>
      </w:r>
      <w:r>
        <w:rPr>
          <w:rFonts w:eastAsia="맑은 고딕" w:cs="Segoe UI" w:hint="eastAsia"/>
          <w:color w:val="161616"/>
          <w:shd w:val="clear" w:color="auto" w:fill="FFFFFF"/>
          <w:lang w:eastAsia="ko-KR"/>
        </w:rPr>
        <w:t>는</w:t>
      </w:r>
      <w:r>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 xml:space="preserve">Git </w:t>
      </w:r>
      <w:r w:rsidR="00305D79">
        <w:rPr>
          <w:rFonts w:eastAsia="맑은 고딕" w:cs="Segoe UI" w:hint="eastAsia"/>
          <w:color w:val="161616"/>
          <w:shd w:val="clear" w:color="auto" w:fill="FFFFFF"/>
          <w:lang w:eastAsia="ko-KR"/>
        </w:rPr>
        <w:t>저장소를</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통해</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제공되며</w:t>
      </w:r>
      <w:r w:rsidR="00305D79">
        <w:rPr>
          <w:rFonts w:eastAsia="맑은 고딕" w:cs="Segoe UI" w:hint="eastAsia"/>
          <w:color w:val="161616"/>
          <w:shd w:val="clear" w:color="auto" w:fill="FFFFFF"/>
          <w:lang w:eastAsia="ko-KR"/>
        </w:rPr>
        <w:t xml:space="preserve">, OpenAI </w:t>
      </w:r>
      <w:r w:rsidR="00305D79">
        <w:rPr>
          <w:rFonts w:eastAsia="맑은 고딕" w:cs="Segoe UI" w:hint="eastAsia"/>
          <w:color w:val="161616"/>
          <w:shd w:val="clear" w:color="auto" w:fill="FFFFFF"/>
          <w:lang w:eastAsia="ko-KR"/>
        </w:rPr>
        <w:t>기반</w:t>
      </w:r>
      <w:r w:rsidR="00707013">
        <w:rPr>
          <w:rFonts w:eastAsia="맑은 고딕" w:cs="Segoe UI" w:hint="eastAsia"/>
          <w:color w:val="161616"/>
          <w:shd w:val="clear" w:color="auto" w:fill="FFFFFF"/>
          <w:lang w:eastAsia="ko-KR"/>
        </w:rPr>
        <w:t xml:space="preserve"> GPT Smart </w:t>
      </w:r>
      <w:r w:rsidR="00707013">
        <w:rPr>
          <w:rFonts w:eastAsia="맑은 고딕" w:cs="Segoe UI"/>
          <w:color w:val="161616"/>
          <w:shd w:val="clear" w:color="auto" w:fill="FFFFFF"/>
          <w:lang w:eastAsia="ko-KR"/>
        </w:rPr>
        <w:t>Search</w:t>
      </w:r>
      <w:r w:rsidR="00707013">
        <w:rPr>
          <w:rFonts w:eastAsia="맑은 고딕" w:cs="Segoe UI"/>
          <w:color w:val="161616"/>
          <w:shd w:val="clear" w:color="auto" w:fill="FFFFFF"/>
          <w:lang w:eastAsia="ko-KR"/>
        </w:rPr>
        <w:t>를</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구축하는</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단계별</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지침을</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제공하기</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위해</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만들어</w:t>
      </w:r>
      <w:r w:rsidR="00305D79">
        <w:rPr>
          <w:rFonts w:eastAsia="맑은 고딕" w:cs="Segoe UI"/>
          <w:color w:val="161616"/>
          <w:shd w:val="clear" w:color="auto" w:fill="FFFFFF"/>
          <w:lang w:eastAsia="ko-KR"/>
        </w:rPr>
        <w:t>졌습니다</w:t>
      </w:r>
      <w:r w:rsidR="00305D79">
        <w:rPr>
          <w:rFonts w:eastAsia="맑은 고딕" w:cs="Segoe UI" w:hint="eastAsia"/>
          <w:color w:val="161616"/>
          <w:shd w:val="clear" w:color="auto" w:fill="FFFFFF"/>
          <w:lang w:eastAsia="ko-KR"/>
        </w:rPr>
        <w:t xml:space="preserve">. </w:t>
      </w:r>
      <w:r w:rsidR="00305D79">
        <w:rPr>
          <w:rFonts w:eastAsia="맑은 고딕" w:cs="Segoe UI" w:hint="eastAsia"/>
          <w:color w:val="161616"/>
          <w:shd w:val="clear" w:color="auto" w:fill="FFFFFF"/>
          <w:lang w:eastAsia="ko-KR"/>
        </w:rPr>
        <w:t>따라서</w:t>
      </w:r>
      <w:r w:rsidR="00305D79">
        <w:rPr>
          <w:rFonts w:eastAsia="맑은 고딕" w:cs="Segoe UI" w:hint="eastAsia"/>
          <w:color w:val="161616"/>
          <w:shd w:val="clear" w:color="auto" w:fill="FFFFFF"/>
          <w:lang w:eastAsia="ko-KR"/>
        </w:rPr>
        <w:t xml:space="preserve">, </w:t>
      </w:r>
      <w:r w:rsidR="00305D79" w:rsidRPr="00164034">
        <w:rPr>
          <w:rFonts w:eastAsia="맑은 고딕" w:cs="Segoe UI" w:hint="eastAsia"/>
          <w:color w:val="FF0000"/>
          <w:shd w:val="clear" w:color="auto" w:fill="FFFFFF"/>
          <w:lang w:eastAsia="ko-KR"/>
        </w:rPr>
        <w:t>각</w:t>
      </w:r>
      <w:r w:rsidR="00305D79" w:rsidRPr="00164034">
        <w:rPr>
          <w:rFonts w:eastAsia="맑은 고딕" w:cs="Segoe UI" w:hint="eastAsia"/>
          <w:color w:val="FF0000"/>
          <w:shd w:val="clear" w:color="auto" w:fill="FFFFFF"/>
          <w:lang w:eastAsia="ko-KR"/>
        </w:rPr>
        <w:t xml:space="preserve"> Notebook</w:t>
      </w:r>
      <w:r w:rsidR="00305D79" w:rsidRPr="00164034">
        <w:rPr>
          <w:rFonts w:eastAsia="맑은 고딕" w:cs="Segoe UI" w:hint="eastAsia"/>
          <w:color w:val="FF0000"/>
          <w:shd w:val="clear" w:color="auto" w:fill="FFFFFF"/>
          <w:lang w:eastAsia="ko-KR"/>
        </w:rPr>
        <w:t>은</w:t>
      </w:r>
      <w:r w:rsidR="00305D79" w:rsidRPr="00164034">
        <w:rPr>
          <w:rFonts w:eastAsia="맑은 고딕" w:cs="Segoe UI" w:hint="eastAsia"/>
          <w:color w:val="FF0000"/>
          <w:shd w:val="clear" w:color="auto" w:fill="FFFFFF"/>
          <w:lang w:eastAsia="ko-KR"/>
        </w:rPr>
        <w:t xml:space="preserve"> </w:t>
      </w:r>
      <w:r w:rsidR="00707013">
        <w:rPr>
          <w:rFonts w:eastAsia="맑은 고딕" w:cs="Segoe UI" w:hint="eastAsia"/>
          <w:color w:val="FF0000"/>
          <w:shd w:val="clear" w:color="auto" w:fill="FFFFFF"/>
          <w:lang w:eastAsia="ko-KR"/>
        </w:rPr>
        <w:t>GPT Smart Search</w:t>
      </w:r>
      <w:r w:rsidR="00305D79" w:rsidRPr="00164034">
        <w:rPr>
          <w:rFonts w:eastAsia="맑은 고딕" w:cs="Segoe UI" w:hint="eastAsia"/>
          <w:color w:val="FF0000"/>
          <w:shd w:val="clear" w:color="auto" w:fill="FFFFFF"/>
          <w:lang w:eastAsia="ko-KR"/>
        </w:rPr>
        <w:t xml:space="preserve"> </w:t>
      </w:r>
      <w:r w:rsidR="00305D79" w:rsidRPr="00164034">
        <w:rPr>
          <w:rFonts w:eastAsia="맑은 고딕" w:cs="Segoe UI" w:hint="eastAsia"/>
          <w:color w:val="FF0000"/>
          <w:shd w:val="clear" w:color="auto" w:fill="FFFFFF"/>
          <w:lang w:eastAsia="ko-KR"/>
        </w:rPr>
        <w:t>구성에</w:t>
      </w:r>
      <w:r w:rsidR="00305D79" w:rsidRPr="00164034">
        <w:rPr>
          <w:rFonts w:eastAsia="맑은 고딕" w:cs="Segoe UI" w:hint="eastAsia"/>
          <w:color w:val="FF0000"/>
          <w:shd w:val="clear" w:color="auto" w:fill="FFFFFF"/>
          <w:lang w:eastAsia="ko-KR"/>
        </w:rPr>
        <w:t xml:space="preserve"> </w:t>
      </w:r>
      <w:r w:rsidR="00305D79" w:rsidRPr="00164034">
        <w:rPr>
          <w:rFonts w:eastAsia="맑은 고딕" w:cs="Segoe UI" w:hint="eastAsia"/>
          <w:color w:val="FF0000"/>
          <w:shd w:val="clear" w:color="auto" w:fill="FFFFFF"/>
          <w:lang w:eastAsia="ko-KR"/>
        </w:rPr>
        <w:t>필요한</w:t>
      </w:r>
      <w:r w:rsidR="00305D79" w:rsidRPr="00164034">
        <w:rPr>
          <w:rFonts w:eastAsia="맑은 고딕" w:cs="Segoe UI" w:hint="eastAsia"/>
          <w:color w:val="FF0000"/>
          <w:shd w:val="clear" w:color="auto" w:fill="FFFFFF"/>
          <w:lang w:eastAsia="ko-KR"/>
        </w:rPr>
        <w:t xml:space="preserve"> </w:t>
      </w:r>
      <w:r w:rsidR="00305D79" w:rsidRPr="00164034">
        <w:rPr>
          <w:rFonts w:eastAsia="맑은 고딕" w:cs="Segoe UI" w:hint="eastAsia"/>
          <w:color w:val="FF0000"/>
          <w:shd w:val="clear" w:color="auto" w:fill="FFFFFF"/>
          <w:lang w:eastAsia="ko-KR"/>
        </w:rPr>
        <w:t>요소들을</w:t>
      </w:r>
      <w:r w:rsidR="00305D79" w:rsidRPr="00164034">
        <w:rPr>
          <w:rFonts w:eastAsia="맑은 고딕" w:cs="Segoe UI" w:hint="eastAsia"/>
          <w:color w:val="FF0000"/>
          <w:shd w:val="clear" w:color="auto" w:fill="FFFFFF"/>
          <w:lang w:eastAsia="ko-KR"/>
        </w:rPr>
        <w:t xml:space="preserve"> </w:t>
      </w:r>
      <w:r w:rsidR="00305D79" w:rsidRPr="00164034">
        <w:rPr>
          <w:rFonts w:eastAsia="맑은 고딕" w:cs="Segoe UI" w:hint="eastAsia"/>
          <w:color w:val="FF0000"/>
          <w:shd w:val="clear" w:color="auto" w:fill="FFFFFF"/>
          <w:lang w:eastAsia="ko-KR"/>
        </w:rPr>
        <w:t>빌드하며</w:t>
      </w:r>
      <w:r w:rsidR="00305D79" w:rsidRPr="00164034">
        <w:rPr>
          <w:rFonts w:eastAsia="맑은 고딕" w:cs="Segoe UI" w:hint="eastAsia"/>
          <w:color w:val="FF0000"/>
          <w:shd w:val="clear" w:color="auto" w:fill="FFFFFF"/>
          <w:lang w:eastAsia="ko-KR"/>
        </w:rPr>
        <w:t xml:space="preserve">, </w:t>
      </w:r>
      <w:r w:rsidR="00305D79" w:rsidRPr="00164034">
        <w:rPr>
          <w:rFonts w:eastAsia="맑은 고딕" w:cs="Segoe UI"/>
          <w:color w:val="FF0000"/>
          <w:shd w:val="clear" w:color="auto" w:fill="FFFFFF"/>
          <w:lang w:eastAsia="ko-KR"/>
        </w:rPr>
        <w:t>Backend Bot API</w:t>
      </w:r>
      <w:r w:rsidR="00305D79" w:rsidRPr="00164034">
        <w:rPr>
          <w:rFonts w:eastAsia="맑은 고딕" w:cs="Segoe UI" w:hint="eastAsia"/>
          <w:color w:val="FF0000"/>
          <w:shd w:val="clear" w:color="auto" w:fill="FFFFFF"/>
          <w:lang w:eastAsia="ko-KR"/>
        </w:rPr>
        <w:t xml:space="preserve">, </w:t>
      </w:r>
      <w:r w:rsidR="00305D79" w:rsidRPr="00164034">
        <w:rPr>
          <w:rStyle w:val="ts-alignment-element"/>
          <w:rFonts w:ascii="맑은 고딕" w:eastAsia="맑은 고딕" w:hAnsi="맑은 고딕" w:hint="eastAsia"/>
          <w:color w:val="FF0000"/>
          <w:sz w:val="21"/>
          <w:szCs w:val="21"/>
          <w:lang w:eastAsia="ko-KR"/>
        </w:rPr>
        <w:t>Frontend Web Application</w:t>
      </w:r>
      <w:r w:rsidR="00164034" w:rsidRPr="00164034">
        <w:rPr>
          <w:rStyle w:val="ts-alignment-element"/>
          <w:rFonts w:ascii="맑은 고딕" w:eastAsia="맑은 고딕" w:hAnsi="맑은 고딕" w:hint="eastAsia"/>
          <w:color w:val="FF0000"/>
          <w:sz w:val="21"/>
          <w:szCs w:val="21"/>
          <w:lang w:eastAsia="ko-KR"/>
        </w:rPr>
        <w:t>을 빌드하는 것으로 끝납니다.</w:t>
      </w:r>
    </w:p>
    <w:p w14:paraId="795166C7" w14:textId="5781A659" w:rsidR="00DA5390" w:rsidRPr="00916703" w:rsidRDefault="00707013">
      <w:pPr>
        <w:pStyle w:val="1"/>
        <w:numPr>
          <w:ilvl w:val="0"/>
          <w:numId w:val="23"/>
        </w:numPr>
        <w:ind w:left="900" w:hanging="900"/>
      </w:pPr>
      <w:bookmarkStart w:id="27" w:name="_Toc162384050"/>
      <w:r>
        <w:rPr>
          <w:rFonts w:ascii="맑은 고딕" w:eastAsia="맑은 고딕" w:hAnsi="맑은 고딕" w:cs="맑은 고딕" w:hint="eastAsia"/>
          <w:lang w:eastAsia="ko-KR"/>
        </w:rPr>
        <w:lastRenderedPageBreak/>
        <w:t>GPT Smart Search</w:t>
      </w:r>
      <w:r w:rsidR="004C73C9">
        <w:rPr>
          <w:rFonts w:ascii="맑은 고딕" w:eastAsia="맑은 고딕" w:hAnsi="맑은 고딕" w:cs="맑은 고딕" w:hint="eastAsia"/>
          <w:lang w:eastAsia="ko-KR"/>
        </w:rPr>
        <w:t xml:space="preserve"> 아키텍처</w:t>
      </w:r>
      <w:bookmarkEnd w:id="27"/>
    </w:p>
    <w:p w14:paraId="710354B7" w14:textId="78357285" w:rsidR="00A925C8" w:rsidRDefault="009514B2" w:rsidP="005B0388">
      <w:pPr>
        <w:rPr>
          <w:rFonts w:eastAsia="맑은 고딕" w:cs="Segoe UI"/>
          <w:color w:val="161616"/>
          <w:shd w:val="clear" w:color="auto" w:fill="FFFFFF"/>
          <w:lang w:eastAsia="ko-KR"/>
        </w:rPr>
      </w:pPr>
      <w:r>
        <w:rPr>
          <w:rFonts w:eastAsia="맑은 고딕" w:cs="Segoe UI" w:hint="eastAsia"/>
          <w:color w:val="161616"/>
          <w:shd w:val="clear" w:color="auto" w:fill="FFFFFF"/>
          <w:lang w:eastAsia="ko-KR"/>
        </w:rPr>
        <w:t>고객의</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데이터를</w:t>
      </w:r>
      <w:r w:rsidRPr="00A22551">
        <w:rPr>
          <w:rFonts w:eastAsia="맑은 고딕" w:cs="Segoe UI"/>
          <w:color w:val="161616"/>
          <w:shd w:val="clear" w:color="auto" w:fill="FFFFFF"/>
          <w:lang w:eastAsia="ko-KR"/>
        </w:rPr>
        <w:t xml:space="preserve"> </w:t>
      </w:r>
      <w:r w:rsidRPr="00A22551">
        <w:rPr>
          <w:rFonts w:eastAsia="맑은 고딕" w:cs="Segoe UI" w:hint="eastAsia"/>
          <w:color w:val="161616"/>
          <w:shd w:val="clear" w:color="auto" w:fill="FFFFFF"/>
          <w:lang w:eastAsia="ko-KR"/>
        </w:rPr>
        <w:t>사용하여</w:t>
      </w:r>
      <w:r w:rsidRPr="00A22551">
        <w:rPr>
          <w:rFonts w:eastAsia="맑은 고딕" w:cs="Segoe UI"/>
          <w:color w:val="161616"/>
          <w:shd w:val="clear" w:color="auto" w:fill="FFFFFF"/>
          <w:lang w:eastAsia="ko-KR"/>
        </w:rPr>
        <w:t xml:space="preserve"> Azure </w:t>
      </w:r>
      <w:r w:rsidRPr="00A22551">
        <w:rPr>
          <w:rFonts w:eastAsia="맑은 고딕" w:cs="Segoe UI" w:hint="eastAsia"/>
          <w:color w:val="161616"/>
          <w:shd w:val="clear" w:color="auto" w:fill="FFFFFF"/>
          <w:lang w:eastAsia="ko-KR"/>
        </w:rPr>
        <w:t>서비스로</w:t>
      </w:r>
      <w:r w:rsidRPr="00A22551">
        <w:rPr>
          <w:rFonts w:eastAsia="맑은 고딕" w:cs="Segoe UI"/>
          <w:color w:val="161616"/>
          <w:shd w:val="clear" w:color="auto" w:fill="FFFFFF"/>
          <w:lang w:eastAsia="ko-KR"/>
        </w:rPr>
        <w:t xml:space="preserve"> </w:t>
      </w:r>
      <w:r>
        <w:rPr>
          <w:rFonts w:eastAsia="맑은 고딕" w:cs="Segoe UI" w:hint="eastAsia"/>
          <w:color w:val="161616"/>
          <w:shd w:val="clear" w:color="auto" w:fill="FFFFFF"/>
          <w:lang w:eastAsia="ko-KR"/>
        </w:rPr>
        <w:t>구성되는</w:t>
      </w:r>
      <w:r w:rsidRPr="00A22551">
        <w:rPr>
          <w:rFonts w:eastAsia="맑은 고딕" w:cs="Segoe UI"/>
          <w:color w:val="161616"/>
          <w:shd w:val="clear" w:color="auto" w:fill="FFFFFF"/>
          <w:lang w:eastAsia="ko-KR"/>
        </w:rPr>
        <w:t xml:space="preserve"> </w:t>
      </w:r>
      <w:r w:rsidR="00707013">
        <w:rPr>
          <w:rFonts w:eastAsia="맑은 고딕" w:cs="Segoe UI" w:hint="eastAsia"/>
          <w:color w:val="161616"/>
          <w:shd w:val="clear" w:color="auto" w:fill="FFFFFF"/>
          <w:lang w:eastAsia="ko-KR"/>
        </w:rPr>
        <w:t>GPT Smart Search</w:t>
      </w:r>
      <w:r>
        <w:rPr>
          <w:rFonts w:eastAsia="맑은 고딕" w:cs="Segoe UI" w:hint="eastAsia"/>
          <w:color w:val="161616"/>
          <w:shd w:val="clear" w:color="auto" w:fill="FFFFFF"/>
          <w:lang w:eastAsia="ko-KR"/>
        </w:rPr>
        <w:t>의</w:t>
      </w:r>
      <w:r>
        <w:rPr>
          <w:rFonts w:eastAsia="맑은 고딕" w:cs="Segoe UI" w:hint="eastAsia"/>
          <w:color w:val="161616"/>
          <w:shd w:val="clear" w:color="auto" w:fill="FFFFFF"/>
          <w:lang w:eastAsia="ko-KR"/>
        </w:rPr>
        <w:t xml:space="preserve"> High-</w:t>
      </w:r>
      <w:r w:rsidR="007E59EA">
        <w:rPr>
          <w:rFonts w:eastAsia="맑은 고딕" w:cs="Segoe UI" w:hint="eastAsia"/>
          <w:color w:val="161616"/>
          <w:shd w:val="clear" w:color="auto" w:fill="FFFFFF"/>
          <w:lang w:eastAsia="ko-KR"/>
        </w:rPr>
        <w:t>l</w:t>
      </w:r>
      <w:r>
        <w:rPr>
          <w:rFonts w:eastAsia="맑은 고딕" w:cs="Segoe UI" w:hint="eastAsia"/>
          <w:color w:val="161616"/>
          <w:shd w:val="clear" w:color="auto" w:fill="FFFFFF"/>
          <w:lang w:eastAsia="ko-KR"/>
        </w:rPr>
        <w:t xml:space="preserve">evel </w:t>
      </w:r>
      <w:r>
        <w:rPr>
          <w:rFonts w:eastAsia="맑은 고딕" w:cs="Segoe UI" w:hint="eastAsia"/>
          <w:color w:val="161616"/>
          <w:shd w:val="clear" w:color="auto" w:fill="FFFFFF"/>
          <w:lang w:eastAsia="ko-KR"/>
        </w:rPr>
        <w:t>아키텍처는</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다음과</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같습니다</w:t>
      </w:r>
      <w:r>
        <w:rPr>
          <w:rFonts w:eastAsia="맑은 고딕" w:cs="Segoe UI" w:hint="eastAsia"/>
          <w:color w:val="161616"/>
          <w:shd w:val="clear" w:color="auto" w:fill="FFFFFF"/>
          <w:lang w:eastAsia="ko-KR"/>
        </w:rPr>
        <w:t>.</w:t>
      </w:r>
    </w:p>
    <w:p w14:paraId="03F2C872" w14:textId="77777777" w:rsidR="009514B2" w:rsidRDefault="009514B2" w:rsidP="005B0388">
      <w:pPr>
        <w:rPr>
          <w:rStyle w:val="ts-alignment-element"/>
          <w:rFonts w:eastAsia="맑은 고딕" w:cs="Segoe UI"/>
          <w:lang w:eastAsia="ko-KR"/>
        </w:rPr>
      </w:pPr>
    </w:p>
    <w:p w14:paraId="4D540729" w14:textId="77777777" w:rsidR="00DC79DC" w:rsidRDefault="00DC79DC" w:rsidP="00DC79DC">
      <w:pPr>
        <w:keepNext/>
      </w:pPr>
      <w:r>
        <w:object w:dxaOrig="15585" w:dyaOrig="9976" w14:anchorId="3253FF16">
          <v:shape id="_x0000_i1025" type="#_x0000_t75" style="width:467.25pt;height:299.2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Visio.Drawing.15" ShapeID="_x0000_i1025" DrawAspect="Content" ObjectID="_1773027828" r:id="rId27"/>
        </w:object>
      </w:r>
    </w:p>
    <w:p w14:paraId="73DB5C90" w14:textId="7A039277" w:rsidR="00A925C8" w:rsidRPr="00DC79DC" w:rsidRDefault="00DC79DC" w:rsidP="00DC79DC">
      <w:pPr>
        <w:pStyle w:val="ad"/>
        <w:rPr>
          <w:rStyle w:val="ts-alignment-element"/>
          <w:rFonts w:eastAsia="맑은 고딕" w:cs="Segoe UI"/>
          <w:lang w:eastAsia="ko-KR"/>
        </w:rPr>
      </w:pPr>
      <w:r>
        <w:t xml:space="preserve">Figure </w:t>
      </w:r>
      <w:fldSimple w:instr=" SEQ Figure \* ARABIC ">
        <w:r>
          <w:rPr>
            <w:noProof/>
          </w:rPr>
          <w:t>1</w:t>
        </w:r>
      </w:fldSimple>
      <w:r>
        <w:t xml:space="preserve">. </w:t>
      </w:r>
      <w:r w:rsidR="00707013">
        <w:t>GPT Smart Search</w:t>
      </w:r>
      <w:r>
        <w:t xml:space="preserve"> </w:t>
      </w:r>
      <w:r w:rsidR="0027630C">
        <w:rPr>
          <w:rFonts w:eastAsia="맑은 고딕" w:hint="eastAsia"/>
          <w:lang w:eastAsia="ko-KR"/>
        </w:rPr>
        <w:t>High-level</w:t>
      </w:r>
      <w:r>
        <w:rPr>
          <w:rFonts w:eastAsia="맑은 고딕" w:hint="eastAsia"/>
          <w:lang w:eastAsia="ko-KR"/>
        </w:rPr>
        <w:t>아키텍처</w:t>
      </w:r>
    </w:p>
    <w:p w14:paraId="1D675E64" w14:textId="190B93D0" w:rsidR="00A925C8" w:rsidRDefault="005D3888" w:rsidP="005D3888">
      <w:pPr>
        <w:pStyle w:val="21"/>
        <w:numPr>
          <w:ilvl w:val="1"/>
          <w:numId w:val="23"/>
        </w:numPr>
        <w:tabs>
          <w:tab w:val="clear" w:pos="1440"/>
        </w:tabs>
        <w:rPr>
          <w:rStyle w:val="ts-alignment-element"/>
          <w:rFonts w:eastAsia="맑은 고딕" w:cs="Segoe UI"/>
          <w:lang w:eastAsia="ko-KR"/>
        </w:rPr>
      </w:pPr>
      <w:bookmarkStart w:id="28" w:name="_Toc162384051"/>
      <w:r w:rsidRPr="005D3888">
        <w:rPr>
          <w:rFonts w:ascii="맑은 고딕" w:eastAsia="맑은 고딕" w:hAnsi="맑은 고딕" w:cs="맑은 고딕" w:hint="eastAsia"/>
        </w:rPr>
        <w:t>서비스</w:t>
      </w:r>
      <w:r>
        <w:rPr>
          <w:rStyle w:val="ts-alignment-element"/>
          <w:rFonts w:eastAsia="맑은 고딕" w:cs="Segoe UI" w:hint="eastAsia"/>
          <w:lang w:eastAsia="ko-KR"/>
        </w:rPr>
        <w:t xml:space="preserve"> </w:t>
      </w:r>
      <w:r>
        <w:rPr>
          <w:rStyle w:val="ts-alignment-element"/>
          <w:rFonts w:eastAsia="맑은 고딕" w:cs="Segoe UI" w:hint="eastAsia"/>
          <w:lang w:eastAsia="ko-KR"/>
        </w:rPr>
        <w:t>흐름</w:t>
      </w:r>
      <w:bookmarkEnd w:id="28"/>
    </w:p>
    <w:p w14:paraId="1664107D" w14:textId="6C479B0F" w:rsidR="00283723" w:rsidRDefault="00283723" w:rsidP="00283723">
      <w:pPr>
        <w:pStyle w:val="a0"/>
        <w:numPr>
          <w:ilvl w:val="0"/>
          <w:numId w:val="54"/>
        </w:numPr>
        <w:rPr>
          <w:rFonts w:eastAsia="맑은 고딕"/>
          <w:lang w:eastAsia="ko-KR"/>
        </w:rPr>
      </w:pPr>
      <w:r>
        <w:rPr>
          <w:rFonts w:eastAsia="맑은 고딕" w:hint="eastAsia"/>
          <w:lang w:eastAsia="ko-KR"/>
        </w:rPr>
        <w:t>사용자는</w:t>
      </w:r>
      <w:r>
        <w:rPr>
          <w:rFonts w:eastAsia="맑은 고딕" w:hint="eastAsia"/>
          <w:lang w:eastAsia="ko-KR"/>
        </w:rPr>
        <w:t xml:space="preserve"> Frontend </w:t>
      </w:r>
      <w:r w:rsidR="001D2D7C">
        <w:rPr>
          <w:rFonts w:eastAsia="맑은 고딕" w:hint="eastAsia"/>
          <w:lang w:eastAsia="ko-KR"/>
        </w:rPr>
        <w:t xml:space="preserve">Web </w:t>
      </w:r>
      <w:r>
        <w:rPr>
          <w:rFonts w:eastAsia="맑은 고딕" w:hint="eastAsia"/>
          <w:lang w:eastAsia="ko-KR"/>
        </w:rPr>
        <w:t>Application</w:t>
      </w:r>
      <w:r>
        <w:rPr>
          <w:rFonts w:eastAsia="맑은 고딕" w:hint="eastAsia"/>
          <w:lang w:eastAsia="ko-KR"/>
        </w:rPr>
        <w:t>의</w:t>
      </w:r>
      <w:r>
        <w:rPr>
          <w:rFonts w:eastAsia="맑은 고딕" w:hint="eastAsia"/>
          <w:lang w:eastAsia="ko-KR"/>
        </w:rPr>
        <w:t xml:space="preserve"> WebChat UI</w:t>
      </w:r>
      <w:r>
        <w:rPr>
          <w:rFonts w:eastAsia="맑은 고딕" w:hint="eastAsia"/>
          <w:lang w:eastAsia="ko-KR"/>
        </w:rPr>
        <w:t>를</w:t>
      </w:r>
      <w:r>
        <w:rPr>
          <w:rFonts w:eastAsia="맑은 고딕" w:hint="eastAsia"/>
          <w:lang w:eastAsia="ko-KR"/>
        </w:rPr>
        <w:t xml:space="preserve"> </w:t>
      </w:r>
      <w:r>
        <w:rPr>
          <w:rFonts w:eastAsia="맑은 고딕" w:hint="eastAsia"/>
          <w:lang w:eastAsia="ko-KR"/>
        </w:rPr>
        <w:t>통해</w:t>
      </w:r>
      <w:r>
        <w:rPr>
          <w:rFonts w:eastAsia="맑은 고딕" w:hint="eastAsia"/>
          <w:lang w:eastAsia="ko-KR"/>
        </w:rPr>
        <w:t xml:space="preserve"> </w:t>
      </w:r>
      <w:r>
        <w:rPr>
          <w:rFonts w:eastAsia="맑은 고딕" w:hint="eastAsia"/>
          <w:lang w:eastAsia="ko-KR"/>
        </w:rPr>
        <w:t>질문을</w:t>
      </w:r>
      <w:r>
        <w:rPr>
          <w:rFonts w:eastAsia="맑은 고딕" w:hint="eastAsia"/>
          <w:lang w:eastAsia="ko-KR"/>
        </w:rPr>
        <w:t xml:space="preserve"> </w:t>
      </w:r>
      <w:r>
        <w:rPr>
          <w:rFonts w:eastAsia="맑은 고딕" w:hint="eastAsia"/>
          <w:lang w:eastAsia="ko-KR"/>
        </w:rPr>
        <w:t>합니다</w:t>
      </w:r>
      <w:r>
        <w:rPr>
          <w:rFonts w:eastAsia="맑은 고딕" w:hint="eastAsia"/>
          <w:lang w:eastAsia="ko-KR"/>
        </w:rPr>
        <w:t>.</w:t>
      </w:r>
    </w:p>
    <w:p w14:paraId="0A3F0268" w14:textId="07727C7B" w:rsidR="00283723" w:rsidRDefault="00283723" w:rsidP="00283723">
      <w:pPr>
        <w:pStyle w:val="a0"/>
        <w:numPr>
          <w:ilvl w:val="0"/>
          <w:numId w:val="54"/>
        </w:numPr>
        <w:rPr>
          <w:rFonts w:eastAsia="맑은 고딕"/>
          <w:lang w:eastAsia="ko-KR"/>
        </w:rPr>
      </w:pPr>
      <w:r>
        <w:rPr>
          <w:rFonts w:eastAsia="맑은 고딕" w:hint="eastAsia"/>
          <w:lang w:eastAsia="ko-KR"/>
        </w:rPr>
        <w:t xml:space="preserve">Backend </w:t>
      </w:r>
      <w:r w:rsidR="00B37DF4">
        <w:rPr>
          <w:rFonts w:eastAsia="맑은 고딕" w:hint="eastAsia"/>
          <w:lang w:eastAsia="ko-KR"/>
        </w:rPr>
        <w:t>Bot API</w:t>
      </w:r>
      <w:r w:rsidR="00B37DF4">
        <w:rPr>
          <w:rFonts w:eastAsia="맑은 고딕" w:hint="eastAsia"/>
          <w:lang w:eastAsia="ko-KR"/>
        </w:rPr>
        <w:t>는</w:t>
      </w:r>
      <w:r>
        <w:rPr>
          <w:rFonts w:eastAsia="맑은 고딕" w:hint="eastAsia"/>
          <w:lang w:eastAsia="ko-KR"/>
        </w:rPr>
        <w:t xml:space="preserve"> GPT-3.5 or GPT-4.0 LLM</w:t>
      </w:r>
      <w:r>
        <w:rPr>
          <w:rFonts w:eastAsia="맑은 고딕" w:hint="eastAsia"/>
          <w:lang w:eastAsia="ko-KR"/>
        </w:rPr>
        <w:t>을</w:t>
      </w:r>
      <w:r>
        <w:rPr>
          <w:rFonts w:eastAsia="맑은 고딕" w:hint="eastAsia"/>
          <w:lang w:eastAsia="ko-KR"/>
        </w:rPr>
        <w:t xml:space="preserve"> </w:t>
      </w:r>
      <w:r>
        <w:rPr>
          <w:rFonts w:eastAsia="맑은 고딕" w:hint="eastAsia"/>
          <w:lang w:eastAsia="ko-KR"/>
        </w:rPr>
        <w:t>사용하여</w:t>
      </w:r>
      <w:r>
        <w:rPr>
          <w:rFonts w:eastAsia="맑은 고딕" w:hint="eastAsia"/>
          <w:lang w:eastAsia="ko-KR"/>
        </w:rPr>
        <w:t xml:space="preserve"> </w:t>
      </w:r>
      <w:r>
        <w:rPr>
          <w:rFonts w:eastAsia="맑은 고딕" w:hint="eastAsia"/>
          <w:lang w:eastAsia="ko-KR"/>
        </w:rPr>
        <w:t>사용자</w:t>
      </w:r>
      <w:r>
        <w:rPr>
          <w:rFonts w:eastAsia="맑은 고딕" w:hint="eastAsia"/>
          <w:lang w:eastAsia="ko-KR"/>
        </w:rPr>
        <w:t xml:space="preserve"> </w:t>
      </w:r>
      <w:r>
        <w:rPr>
          <w:rFonts w:eastAsia="맑은 고딕" w:hint="eastAsia"/>
          <w:lang w:eastAsia="ko-KR"/>
        </w:rPr>
        <w:t>질문에</w:t>
      </w:r>
      <w:r>
        <w:rPr>
          <w:rFonts w:eastAsia="맑은 고딕" w:hint="eastAsia"/>
          <w:lang w:eastAsia="ko-KR"/>
        </w:rPr>
        <w:t xml:space="preserve"> </w:t>
      </w:r>
      <w:r>
        <w:rPr>
          <w:rFonts w:eastAsia="맑은 고딕" w:hint="eastAsia"/>
          <w:lang w:eastAsia="ko-KR"/>
        </w:rPr>
        <w:t>따라</w:t>
      </w:r>
      <w:r>
        <w:rPr>
          <w:rFonts w:eastAsia="맑은 고딕" w:hint="eastAsia"/>
          <w:lang w:eastAsia="ko-KR"/>
        </w:rPr>
        <w:t xml:space="preserve"> </w:t>
      </w:r>
      <w:r>
        <w:rPr>
          <w:rFonts w:eastAsia="맑은 고딕" w:hint="eastAsia"/>
          <w:lang w:eastAsia="ko-KR"/>
        </w:rPr>
        <w:t>사용할</w:t>
      </w:r>
      <w:r>
        <w:rPr>
          <w:rFonts w:eastAsia="맑은 고딕" w:hint="eastAsia"/>
          <w:lang w:eastAsia="ko-KR"/>
        </w:rPr>
        <w:t xml:space="preserve"> </w:t>
      </w:r>
      <w:r>
        <w:rPr>
          <w:rFonts w:eastAsia="맑은 고딕" w:hint="eastAsia"/>
          <w:lang w:eastAsia="ko-KR"/>
        </w:rPr>
        <w:t>소스를</w:t>
      </w:r>
      <w:r>
        <w:rPr>
          <w:rFonts w:eastAsia="맑은 고딕" w:hint="eastAsia"/>
          <w:lang w:eastAsia="ko-KR"/>
        </w:rPr>
        <w:t xml:space="preserve"> </w:t>
      </w:r>
      <w:r>
        <w:rPr>
          <w:rFonts w:eastAsia="맑은 고딕" w:hint="eastAsia"/>
          <w:lang w:eastAsia="ko-KR"/>
        </w:rPr>
        <w:t>결정합니다</w:t>
      </w:r>
      <w:r>
        <w:rPr>
          <w:rFonts w:eastAsia="맑은 고딕" w:hint="eastAsia"/>
          <w:lang w:eastAsia="ko-KR"/>
        </w:rPr>
        <w:t>.</w:t>
      </w:r>
    </w:p>
    <w:p w14:paraId="24903586" w14:textId="0C80F2BB" w:rsidR="00283723" w:rsidRDefault="00283723" w:rsidP="00283723">
      <w:pPr>
        <w:pStyle w:val="a0"/>
        <w:numPr>
          <w:ilvl w:val="0"/>
          <w:numId w:val="54"/>
        </w:numPr>
        <w:rPr>
          <w:rFonts w:eastAsia="맑은 고딕"/>
          <w:lang w:eastAsia="ko-KR"/>
        </w:rPr>
      </w:pPr>
      <w:r>
        <w:rPr>
          <w:rFonts w:eastAsia="맑은 고딕" w:hint="eastAsia"/>
          <w:lang w:eastAsia="ko-KR"/>
        </w:rPr>
        <w:t>두가지</w:t>
      </w:r>
      <w:r>
        <w:rPr>
          <w:rFonts w:eastAsia="맑은 고딕" w:hint="eastAsia"/>
          <w:lang w:eastAsia="ko-KR"/>
        </w:rPr>
        <w:t xml:space="preserve"> </w:t>
      </w:r>
      <w:r>
        <w:rPr>
          <w:rFonts w:eastAsia="맑은 고딕" w:hint="eastAsia"/>
          <w:lang w:eastAsia="ko-KR"/>
        </w:rPr>
        <w:t>유형의</w:t>
      </w:r>
      <w:r>
        <w:rPr>
          <w:rFonts w:eastAsia="맑은 고딕" w:hint="eastAsia"/>
          <w:lang w:eastAsia="ko-KR"/>
        </w:rPr>
        <w:t xml:space="preserve"> </w:t>
      </w:r>
      <w:r>
        <w:rPr>
          <w:rFonts w:eastAsia="맑은 고딕" w:hint="eastAsia"/>
          <w:lang w:eastAsia="ko-KR"/>
        </w:rPr>
        <w:t>소스를</w:t>
      </w:r>
      <w:r>
        <w:rPr>
          <w:rFonts w:eastAsia="맑은 고딕" w:hint="eastAsia"/>
          <w:lang w:eastAsia="ko-KR"/>
        </w:rPr>
        <w:t xml:space="preserve"> </w:t>
      </w:r>
      <w:r>
        <w:rPr>
          <w:rFonts w:eastAsia="맑은 고딕" w:hint="eastAsia"/>
          <w:lang w:eastAsia="ko-KR"/>
        </w:rPr>
        <w:t>사용할</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있습니다</w:t>
      </w:r>
      <w:r>
        <w:rPr>
          <w:rFonts w:eastAsia="맑은 고딕" w:hint="eastAsia"/>
          <w:lang w:eastAsia="ko-KR"/>
        </w:rPr>
        <w:t>.</w:t>
      </w:r>
    </w:p>
    <w:p w14:paraId="2F2DDC58" w14:textId="321E4F4E" w:rsidR="00283723" w:rsidRDefault="00283723" w:rsidP="00283723">
      <w:pPr>
        <w:pStyle w:val="a0"/>
        <w:numPr>
          <w:ilvl w:val="1"/>
          <w:numId w:val="54"/>
        </w:numPr>
        <w:rPr>
          <w:rFonts w:eastAsia="맑은 고딕"/>
          <w:lang w:eastAsia="ko-KR"/>
        </w:rPr>
      </w:pPr>
      <w:r>
        <w:rPr>
          <w:rFonts w:eastAsia="맑은 고딕" w:hint="eastAsia"/>
          <w:lang w:eastAsia="ko-KR"/>
        </w:rPr>
        <w:t xml:space="preserve">Azure AI Search </w:t>
      </w:r>
      <w:r>
        <w:rPr>
          <w:rFonts w:eastAsia="맑은 고딕"/>
          <w:lang w:eastAsia="ko-KR"/>
        </w:rPr>
        <w:t>–</w:t>
      </w:r>
      <w:r>
        <w:rPr>
          <w:rFonts w:eastAsia="맑은 고딕" w:hint="eastAsia"/>
          <w:lang w:eastAsia="ko-KR"/>
        </w:rPr>
        <w:t xml:space="preserve"> Blob Storage</w:t>
      </w:r>
      <w:r>
        <w:rPr>
          <w:rFonts w:eastAsia="맑은 고딕" w:hint="eastAsia"/>
          <w:lang w:eastAsia="ko-KR"/>
        </w:rPr>
        <w:t>의</w:t>
      </w:r>
      <w:r>
        <w:rPr>
          <w:rFonts w:eastAsia="맑은 고딕" w:hint="eastAsia"/>
          <w:lang w:eastAsia="ko-KR"/>
        </w:rPr>
        <w:t xml:space="preserve"> AI-enriched </w:t>
      </w:r>
      <w:r>
        <w:rPr>
          <w:rFonts w:eastAsia="맑은 고딕" w:hint="eastAsia"/>
          <w:lang w:eastAsia="ko-KR"/>
        </w:rPr>
        <w:t>문서를</w:t>
      </w:r>
      <w:r>
        <w:rPr>
          <w:rFonts w:eastAsia="맑은 고딕" w:hint="eastAsia"/>
          <w:lang w:eastAsia="ko-KR"/>
        </w:rPr>
        <w:t xml:space="preserve"> </w:t>
      </w:r>
      <w:r>
        <w:rPr>
          <w:rFonts w:eastAsia="맑은 고딕" w:hint="eastAsia"/>
          <w:lang w:eastAsia="ko-KR"/>
        </w:rPr>
        <w:t>포함합니다</w:t>
      </w:r>
      <w:r>
        <w:rPr>
          <w:rFonts w:eastAsia="맑은 고딕" w:hint="eastAsia"/>
          <w:lang w:eastAsia="ko-KR"/>
        </w:rPr>
        <w:t>.</w:t>
      </w:r>
    </w:p>
    <w:p w14:paraId="41BBD4D5" w14:textId="0005CC5E" w:rsidR="00283723" w:rsidRPr="000B38C7" w:rsidRDefault="00283723" w:rsidP="00283723">
      <w:pPr>
        <w:pStyle w:val="a0"/>
        <w:numPr>
          <w:ilvl w:val="2"/>
          <w:numId w:val="54"/>
        </w:numPr>
        <w:rPr>
          <w:rFonts w:eastAsia="맑은 고딕"/>
          <w:color w:val="FF0000"/>
          <w:lang w:eastAsia="ko-KR"/>
        </w:rPr>
      </w:pPr>
      <w:r w:rsidRPr="000B38C7">
        <w:rPr>
          <w:rFonts w:eastAsia="맑은 고딕"/>
          <w:color w:val="FF0000"/>
          <w:lang w:eastAsia="ko-KR"/>
        </w:rPr>
        <w:t>Employee Handbook of Contoso Electronics</w:t>
      </w:r>
    </w:p>
    <w:p w14:paraId="62DCD180" w14:textId="5CFBC4DA" w:rsidR="00283723" w:rsidRPr="000B38C7" w:rsidRDefault="00283723" w:rsidP="00283723">
      <w:pPr>
        <w:pStyle w:val="a0"/>
        <w:numPr>
          <w:ilvl w:val="2"/>
          <w:numId w:val="54"/>
        </w:numPr>
        <w:rPr>
          <w:rFonts w:eastAsia="맑은 고딕"/>
          <w:color w:val="FF0000"/>
          <w:lang w:eastAsia="ko-KR"/>
        </w:rPr>
      </w:pPr>
      <w:r w:rsidRPr="000B38C7">
        <w:rPr>
          <w:rFonts w:eastAsia="맑은 고딕" w:hint="eastAsia"/>
          <w:color w:val="FF0000"/>
          <w:lang w:eastAsia="ko-KR"/>
        </w:rPr>
        <w:lastRenderedPageBreak/>
        <w:t>5</w:t>
      </w:r>
      <w:r w:rsidRPr="000B38C7">
        <w:rPr>
          <w:rFonts w:eastAsia="맑은 고딕" w:hint="eastAsia"/>
          <w:color w:val="FF0000"/>
          <w:lang w:eastAsia="ko-KR"/>
        </w:rPr>
        <w:t>권의</w:t>
      </w:r>
      <w:r w:rsidRPr="000B38C7">
        <w:rPr>
          <w:rFonts w:eastAsia="맑은 고딕" w:hint="eastAsia"/>
          <w:color w:val="FF0000"/>
          <w:lang w:eastAsia="ko-KR"/>
        </w:rPr>
        <w:t xml:space="preserve"> PDF </w:t>
      </w:r>
      <w:r w:rsidRPr="000B38C7">
        <w:rPr>
          <w:rFonts w:eastAsia="맑은 고딕" w:hint="eastAsia"/>
          <w:color w:val="FF0000"/>
          <w:lang w:eastAsia="ko-KR"/>
        </w:rPr>
        <w:t>서적</w:t>
      </w:r>
      <w:r w:rsidRPr="000B38C7">
        <w:rPr>
          <w:rFonts w:eastAsia="맑은 고딕" w:hint="eastAsia"/>
          <w:color w:val="FF0000"/>
          <w:lang w:eastAsia="ko-KR"/>
        </w:rPr>
        <w:t xml:space="preserve">, </w:t>
      </w:r>
      <w:r w:rsidRPr="000B38C7">
        <w:rPr>
          <w:rFonts w:eastAsia="맑은 고딕" w:hint="eastAsia"/>
          <w:color w:val="FF0000"/>
          <w:lang w:eastAsia="ko-KR"/>
        </w:rPr>
        <w:t>기술</w:t>
      </w:r>
      <w:r w:rsidRPr="000B38C7">
        <w:rPr>
          <w:rFonts w:eastAsia="맑은 고딕" w:hint="eastAsia"/>
          <w:color w:val="FF0000"/>
          <w:lang w:eastAsia="ko-KR"/>
        </w:rPr>
        <w:t xml:space="preserve"> </w:t>
      </w:r>
      <w:r w:rsidRPr="000B38C7">
        <w:rPr>
          <w:rFonts w:eastAsia="맑은 고딕" w:hint="eastAsia"/>
          <w:color w:val="FF0000"/>
          <w:lang w:eastAsia="ko-KR"/>
        </w:rPr>
        <w:t>문서</w:t>
      </w:r>
    </w:p>
    <w:p w14:paraId="08BAB6ED" w14:textId="6E5A370B" w:rsidR="00283723" w:rsidRDefault="00283723" w:rsidP="00283723">
      <w:pPr>
        <w:pStyle w:val="a0"/>
        <w:numPr>
          <w:ilvl w:val="0"/>
          <w:numId w:val="54"/>
        </w:numPr>
        <w:rPr>
          <w:rFonts w:eastAsia="맑은 고딕"/>
          <w:lang w:eastAsia="ko-KR"/>
        </w:rPr>
      </w:pPr>
      <w:r>
        <w:rPr>
          <w:rFonts w:eastAsia="맑은 고딕" w:hint="eastAsia"/>
          <w:lang w:eastAsia="ko-KR"/>
        </w:rPr>
        <w:t xml:space="preserve">Backend </w:t>
      </w:r>
      <w:r w:rsidR="007A4D0F">
        <w:rPr>
          <w:rFonts w:eastAsia="맑은 고딕" w:hint="eastAsia"/>
          <w:lang w:eastAsia="ko-KR"/>
        </w:rPr>
        <w:t>Bot API</w:t>
      </w:r>
      <w:r w:rsidR="007A4D0F">
        <w:rPr>
          <w:rFonts w:eastAsia="맑은 고딕" w:hint="eastAsia"/>
          <w:lang w:eastAsia="ko-KR"/>
        </w:rPr>
        <w:t>는</w:t>
      </w:r>
      <w:r>
        <w:rPr>
          <w:rFonts w:eastAsia="맑은 고딕" w:hint="eastAsia"/>
          <w:lang w:eastAsia="ko-KR"/>
        </w:rPr>
        <w:t xml:space="preserve"> </w:t>
      </w:r>
      <w:r w:rsidR="00FA6822">
        <w:rPr>
          <w:rFonts w:eastAsia="맑은 고딕" w:hint="eastAsia"/>
          <w:lang w:eastAsia="ko-KR"/>
        </w:rPr>
        <w:t>소스에서</w:t>
      </w:r>
      <w:r w:rsidR="00FA6822">
        <w:rPr>
          <w:rFonts w:eastAsia="맑은 고딕" w:hint="eastAsia"/>
          <w:lang w:eastAsia="ko-KR"/>
        </w:rPr>
        <w:t xml:space="preserve"> </w:t>
      </w:r>
      <w:r w:rsidR="00FA6822">
        <w:rPr>
          <w:rFonts w:eastAsia="맑은 고딕" w:hint="eastAsia"/>
          <w:lang w:eastAsia="ko-KR"/>
        </w:rPr>
        <w:t>사용자</w:t>
      </w:r>
      <w:r w:rsidR="00FA6822">
        <w:rPr>
          <w:rFonts w:eastAsia="맑은 고딕" w:hint="eastAsia"/>
          <w:lang w:eastAsia="ko-KR"/>
        </w:rPr>
        <w:t xml:space="preserve"> </w:t>
      </w:r>
      <w:r w:rsidR="00FA6822">
        <w:rPr>
          <w:rFonts w:eastAsia="맑은 고딕" w:hint="eastAsia"/>
          <w:lang w:eastAsia="ko-KR"/>
        </w:rPr>
        <w:t>질문에</w:t>
      </w:r>
      <w:r w:rsidR="00FA6822">
        <w:rPr>
          <w:rFonts w:eastAsia="맑은 고딕" w:hint="eastAsia"/>
          <w:lang w:eastAsia="ko-KR"/>
        </w:rPr>
        <w:t xml:space="preserve"> </w:t>
      </w:r>
      <w:r w:rsidR="00FA6822">
        <w:rPr>
          <w:rFonts w:eastAsia="맑은 고딕" w:hint="eastAsia"/>
          <w:lang w:eastAsia="ko-KR"/>
        </w:rPr>
        <w:t>대한</w:t>
      </w:r>
      <w:r w:rsidR="00FA6822">
        <w:rPr>
          <w:rFonts w:eastAsia="맑은 고딕" w:hint="eastAsia"/>
          <w:lang w:eastAsia="ko-KR"/>
        </w:rPr>
        <w:t xml:space="preserve"> </w:t>
      </w:r>
      <w:r w:rsidR="00FA6822">
        <w:rPr>
          <w:rFonts w:eastAsia="맑은 고딕" w:hint="eastAsia"/>
          <w:lang w:eastAsia="ko-KR"/>
        </w:rPr>
        <w:t>결과를</w:t>
      </w:r>
      <w:r w:rsidR="00FA6822">
        <w:rPr>
          <w:rFonts w:eastAsia="맑은 고딕" w:hint="eastAsia"/>
          <w:lang w:eastAsia="ko-KR"/>
        </w:rPr>
        <w:t xml:space="preserve"> </w:t>
      </w:r>
      <w:r w:rsidR="00FA6822">
        <w:rPr>
          <w:rFonts w:eastAsia="맑은 고딕" w:hint="eastAsia"/>
          <w:lang w:eastAsia="ko-KR"/>
        </w:rPr>
        <w:t>검색하고</w:t>
      </w:r>
      <w:r w:rsidR="00FA6822">
        <w:rPr>
          <w:rFonts w:eastAsia="맑은 고딕" w:hint="eastAsia"/>
          <w:lang w:eastAsia="ko-KR"/>
        </w:rPr>
        <w:t xml:space="preserve"> </w:t>
      </w:r>
      <w:r w:rsidR="00FA6822">
        <w:rPr>
          <w:rFonts w:eastAsia="맑은 고딕" w:hint="eastAsia"/>
          <w:lang w:eastAsia="ko-KR"/>
        </w:rPr>
        <w:t>답변을</w:t>
      </w:r>
      <w:r w:rsidR="00FA6822">
        <w:rPr>
          <w:rFonts w:eastAsia="맑은 고딕" w:hint="eastAsia"/>
          <w:lang w:eastAsia="ko-KR"/>
        </w:rPr>
        <w:t xml:space="preserve"> </w:t>
      </w:r>
      <w:r w:rsidR="00FA6822">
        <w:rPr>
          <w:rFonts w:eastAsia="맑은 고딕" w:hint="eastAsia"/>
          <w:lang w:eastAsia="ko-KR"/>
        </w:rPr>
        <w:t>생성합니다</w:t>
      </w:r>
      <w:r w:rsidR="00FA6822">
        <w:rPr>
          <w:rFonts w:eastAsia="맑은 고딕" w:hint="eastAsia"/>
          <w:lang w:eastAsia="ko-KR"/>
        </w:rPr>
        <w:t>.</w:t>
      </w:r>
    </w:p>
    <w:p w14:paraId="4730037A" w14:textId="16121965" w:rsidR="00FA6822" w:rsidRDefault="00FA6822" w:rsidP="00283723">
      <w:pPr>
        <w:pStyle w:val="a0"/>
        <w:numPr>
          <w:ilvl w:val="0"/>
          <w:numId w:val="54"/>
        </w:numPr>
        <w:rPr>
          <w:rFonts w:eastAsia="맑은 고딕"/>
          <w:lang w:eastAsia="ko-KR"/>
        </w:rPr>
      </w:pPr>
      <w:r>
        <w:rPr>
          <w:rFonts w:eastAsia="맑은 고딕" w:hint="eastAsia"/>
          <w:lang w:eastAsia="ko-KR"/>
        </w:rPr>
        <w:t>질문</w:t>
      </w:r>
      <w:r>
        <w:rPr>
          <w:rFonts w:eastAsia="맑은 고딕" w:hint="eastAsia"/>
          <w:lang w:eastAsia="ko-KR"/>
        </w:rPr>
        <w:t xml:space="preserve"> </w:t>
      </w:r>
      <w:r>
        <w:rPr>
          <w:rFonts w:eastAsia="맑은 고딕" w:hint="eastAsia"/>
          <w:lang w:eastAsia="ko-KR"/>
        </w:rPr>
        <w:t>과</w:t>
      </w:r>
      <w:r>
        <w:rPr>
          <w:rFonts w:eastAsia="맑은 고딕" w:hint="eastAsia"/>
          <w:lang w:eastAsia="ko-KR"/>
        </w:rPr>
        <w:t xml:space="preserve"> </w:t>
      </w:r>
      <w:r>
        <w:rPr>
          <w:rFonts w:eastAsia="맑은 고딕" w:hint="eastAsia"/>
          <w:lang w:eastAsia="ko-KR"/>
        </w:rPr>
        <w:t>답변은</w:t>
      </w:r>
      <w:r>
        <w:rPr>
          <w:rFonts w:eastAsia="맑은 고딕" w:hint="eastAsia"/>
          <w:lang w:eastAsia="ko-KR"/>
        </w:rPr>
        <w:t xml:space="preserve"> </w:t>
      </w:r>
      <w:r>
        <w:rPr>
          <w:rFonts w:eastAsia="맑은 고딕" w:hint="eastAsia"/>
          <w:lang w:eastAsia="ko-KR"/>
        </w:rPr>
        <w:t>추가</w:t>
      </w:r>
      <w:r>
        <w:rPr>
          <w:rFonts w:eastAsia="맑은 고딕" w:hint="eastAsia"/>
          <w:lang w:eastAsia="ko-KR"/>
        </w:rPr>
        <w:t xml:space="preserve"> </w:t>
      </w:r>
      <w:r>
        <w:rPr>
          <w:rFonts w:eastAsia="맑은 고딕" w:hint="eastAsia"/>
          <w:lang w:eastAsia="ko-KR"/>
        </w:rPr>
        <w:t>분석을</w:t>
      </w:r>
      <w:r>
        <w:rPr>
          <w:rFonts w:eastAsia="맑은 고딕" w:hint="eastAsia"/>
          <w:lang w:eastAsia="ko-KR"/>
        </w:rPr>
        <w:t xml:space="preserve"> </w:t>
      </w:r>
      <w:r>
        <w:rPr>
          <w:rFonts w:eastAsia="맑은 고딕" w:hint="eastAsia"/>
          <w:lang w:eastAsia="ko-KR"/>
        </w:rPr>
        <w:t>위해</w:t>
      </w:r>
      <w:r>
        <w:rPr>
          <w:rFonts w:eastAsia="맑은 고딕" w:hint="eastAsia"/>
          <w:lang w:eastAsia="ko-KR"/>
        </w:rPr>
        <w:t xml:space="preserve"> </w:t>
      </w:r>
      <w:r>
        <w:rPr>
          <w:rFonts w:eastAsia="맑은 고딕" w:hint="eastAsia"/>
          <w:lang w:eastAsia="ko-KR"/>
        </w:rPr>
        <w:t>메모리</w:t>
      </w:r>
      <w:r>
        <w:rPr>
          <w:rFonts w:eastAsia="맑은 고딕" w:hint="eastAsia"/>
          <w:lang w:eastAsia="ko-KR"/>
        </w:rPr>
        <w:t xml:space="preserve"> </w:t>
      </w:r>
      <w:r>
        <w:rPr>
          <w:rFonts w:eastAsia="맑은 고딕" w:hint="eastAsia"/>
          <w:lang w:eastAsia="ko-KR"/>
        </w:rPr>
        <w:t>역할을</w:t>
      </w:r>
      <w:r>
        <w:rPr>
          <w:rFonts w:eastAsia="맑은 고딕" w:hint="eastAsia"/>
          <w:lang w:eastAsia="ko-KR"/>
        </w:rPr>
        <w:t xml:space="preserve"> </w:t>
      </w:r>
      <w:r>
        <w:rPr>
          <w:rFonts w:eastAsia="맑은 고딕" w:hint="eastAsia"/>
          <w:lang w:eastAsia="ko-KR"/>
        </w:rPr>
        <w:t>하는</w:t>
      </w:r>
      <w:r>
        <w:rPr>
          <w:rFonts w:eastAsia="맑은 고딕" w:hint="eastAsia"/>
          <w:lang w:eastAsia="ko-KR"/>
        </w:rPr>
        <w:t xml:space="preserve"> Azure Cosmos DB</w:t>
      </w:r>
      <w:r>
        <w:rPr>
          <w:rFonts w:eastAsia="맑은 고딕" w:hint="eastAsia"/>
          <w:lang w:eastAsia="ko-KR"/>
        </w:rPr>
        <w:t>에</w:t>
      </w:r>
      <w:r>
        <w:rPr>
          <w:rFonts w:eastAsia="맑은 고딕" w:hint="eastAsia"/>
          <w:lang w:eastAsia="ko-KR"/>
        </w:rPr>
        <w:t xml:space="preserve"> </w:t>
      </w:r>
      <w:r>
        <w:rPr>
          <w:rFonts w:eastAsia="맑은 고딕" w:hint="eastAsia"/>
          <w:lang w:eastAsia="ko-KR"/>
        </w:rPr>
        <w:t>저장됩니다</w:t>
      </w:r>
      <w:r>
        <w:rPr>
          <w:rFonts w:eastAsia="맑은 고딕" w:hint="eastAsia"/>
          <w:lang w:eastAsia="ko-KR"/>
        </w:rPr>
        <w:t>.</w:t>
      </w:r>
    </w:p>
    <w:p w14:paraId="0BC27533" w14:textId="1B44CF57" w:rsidR="00FA6822" w:rsidRPr="00283723" w:rsidRDefault="00FA6822" w:rsidP="00283723">
      <w:pPr>
        <w:pStyle w:val="a0"/>
        <w:numPr>
          <w:ilvl w:val="0"/>
          <w:numId w:val="54"/>
        </w:numPr>
        <w:rPr>
          <w:rFonts w:eastAsia="맑은 고딕"/>
          <w:lang w:eastAsia="ko-KR"/>
        </w:rPr>
      </w:pPr>
      <w:r>
        <w:rPr>
          <w:rFonts w:eastAsia="맑은 고딕" w:hint="eastAsia"/>
          <w:lang w:eastAsia="ko-KR"/>
        </w:rPr>
        <w:t>질문에</w:t>
      </w:r>
      <w:r>
        <w:rPr>
          <w:rFonts w:eastAsia="맑은 고딕" w:hint="eastAsia"/>
          <w:lang w:eastAsia="ko-KR"/>
        </w:rPr>
        <w:t xml:space="preserve"> </w:t>
      </w:r>
      <w:r>
        <w:rPr>
          <w:rFonts w:eastAsia="맑은 고딕" w:hint="eastAsia"/>
          <w:lang w:eastAsia="ko-KR"/>
        </w:rPr>
        <w:t>대한</w:t>
      </w:r>
      <w:r>
        <w:rPr>
          <w:rFonts w:eastAsia="맑은 고딕" w:hint="eastAsia"/>
          <w:lang w:eastAsia="ko-KR"/>
        </w:rPr>
        <w:t xml:space="preserve"> </w:t>
      </w:r>
      <w:r>
        <w:rPr>
          <w:rFonts w:eastAsia="맑은 고딕" w:hint="eastAsia"/>
          <w:lang w:eastAsia="ko-KR"/>
        </w:rPr>
        <w:t>답변이</w:t>
      </w:r>
      <w:r>
        <w:rPr>
          <w:rFonts w:eastAsia="맑은 고딕" w:hint="eastAsia"/>
          <w:lang w:eastAsia="ko-KR"/>
        </w:rPr>
        <w:t xml:space="preserve"> </w:t>
      </w:r>
      <w:r>
        <w:rPr>
          <w:rFonts w:eastAsia="맑은 고딕" w:hint="eastAsia"/>
          <w:lang w:eastAsia="ko-KR"/>
        </w:rPr>
        <w:t>사용자에게</w:t>
      </w:r>
      <w:r>
        <w:rPr>
          <w:rFonts w:eastAsia="맑은 고딕" w:hint="eastAsia"/>
          <w:lang w:eastAsia="ko-KR"/>
        </w:rPr>
        <w:t xml:space="preserve"> </w:t>
      </w:r>
      <w:r>
        <w:rPr>
          <w:rFonts w:eastAsia="맑은 고딕" w:hint="eastAsia"/>
          <w:lang w:eastAsia="ko-KR"/>
        </w:rPr>
        <w:t>전달됩니다</w:t>
      </w:r>
      <w:r>
        <w:rPr>
          <w:rFonts w:eastAsia="맑은 고딕" w:hint="eastAsia"/>
          <w:lang w:eastAsia="ko-KR"/>
        </w:rPr>
        <w:t>.</w:t>
      </w:r>
    </w:p>
    <w:p w14:paraId="12B8D76F" w14:textId="67F3D3BE" w:rsidR="00990230" w:rsidRDefault="00990230" w:rsidP="00177943">
      <w:pPr>
        <w:pStyle w:val="21"/>
        <w:numPr>
          <w:ilvl w:val="1"/>
          <w:numId w:val="23"/>
        </w:numPr>
        <w:tabs>
          <w:tab w:val="clear" w:pos="1440"/>
        </w:tabs>
        <w:rPr>
          <w:rStyle w:val="ts-alignment-element"/>
          <w:rFonts w:eastAsia="맑은 고딕" w:cs="Segoe UI"/>
          <w:lang w:eastAsia="ko-KR"/>
        </w:rPr>
      </w:pPr>
      <w:bookmarkStart w:id="29" w:name="_Toc162384052"/>
      <w:r w:rsidRPr="00177943">
        <w:rPr>
          <w:rFonts w:ascii="맑은 고딕" w:eastAsia="맑은 고딕" w:hAnsi="맑은 고딕" w:cs="맑은 고딕" w:hint="eastAsia"/>
        </w:rPr>
        <w:t>서비스</w:t>
      </w:r>
      <w:r>
        <w:rPr>
          <w:rStyle w:val="ts-alignment-element"/>
          <w:rFonts w:eastAsia="맑은 고딕" w:cs="Segoe UI" w:hint="eastAsia"/>
          <w:lang w:eastAsia="ko-KR"/>
        </w:rPr>
        <w:t xml:space="preserve"> </w:t>
      </w:r>
      <w:r>
        <w:rPr>
          <w:rStyle w:val="ts-alignment-element"/>
          <w:rFonts w:eastAsia="맑은 고딕" w:cs="Segoe UI" w:hint="eastAsia"/>
          <w:lang w:eastAsia="ko-KR"/>
        </w:rPr>
        <w:t>구성</w:t>
      </w:r>
      <w:bookmarkEnd w:id="29"/>
    </w:p>
    <w:p w14:paraId="3C60221B" w14:textId="307E7243" w:rsidR="000F6737" w:rsidRDefault="00707013" w:rsidP="005B0388">
      <w:pPr>
        <w:rPr>
          <w:rStyle w:val="ts-alignment-element"/>
          <w:rFonts w:eastAsia="맑은 고딕" w:cs="Segoe UI"/>
          <w:lang w:eastAsia="ko-KR"/>
        </w:rPr>
      </w:pPr>
      <w:r>
        <w:rPr>
          <w:rStyle w:val="ts-alignment-element"/>
          <w:rFonts w:eastAsia="맑은 고딕" w:cs="Segoe UI" w:hint="eastAsia"/>
          <w:lang w:eastAsia="ko-KR"/>
        </w:rPr>
        <w:t>GPT Smart Search</w:t>
      </w:r>
      <w:r w:rsidR="00FE036F">
        <w:rPr>
          <w:rStyle w:val="ts-alignment-element"/>
          <w:rFonts w:eastAsia="맑은 고딕" w:cs="Segoe UI" w:hint="eastAsia"/>
          <w:lang w:eastAsia="ko-KR"/>
        </w:rPr>
        <w:t>는</w:t>
      </w:r>
      <w:r w:rsidR="00FE036F">
        <w:rPr>
          <w:rStyle w:val="ts-alignment-element"/>
          <w:rFonts w:eastAsia="맑은 고딕" w:cs="Segoe UI" w:hint="eastAsia"/>
          <w:lang w:eastAsia="ko-KR"/>
        </w:rPr>
        <w:t xml:space="preserve"> </w:t>
      </w:r>
      <w:r w:rsidR="00FE036F">
        <w:rPr>
          <w:rFonts w:eastAsia="맑은 고딕" w:hint="eastAsia"/>
          <w:lang w:eastAsia="ko"/>
        </w:rPr>
        <w:t>다음의</w:t>
      </w:r>
      <w:r w:rsidR="00FE036F">
        <w:rPr>
          <w:rFonts w:eastAsia="맑은 고딕" w:hint="eastAsia"/>
          <w:lang w:eastAsia="ko"/>
        </w:rPr>
        <w:t xml:space="preserve"> </w:t>
      </w:r>
      <w:r w:rsidR="00FE036F">
        <w:rPr>
          <w:rFonts w:eastAsia="맑은 고딕" w:hint="eastAsia"/>
          <w:lang w:eastAsia="ko"/>
        </w:rPr>
        <w:t>서비스</w:t>
      </w:r>
      <w:r w:rsidR="00F72417">
        <w:rPr>
          <w:rFonts w:eastAsia="맑은 고딕" w:hint="eastAsia"/>
          <w:lang w:eastAsia="ko"/>
        </w:rPr>
        <w:t>들</w:t>
      </w:r>
      <w:r w:rsidR="00FE036F">
        <w:rPr>
          <w:rFonts w:eastAsia="맑은 고딕" w:hint="eastAsia"/>
          <w:lang w:eastAsia="ko"/>
        </w:rPr>
        <w:t>로</w:t>
      </w:r>
      <w:r w:rsidR="00FE036F">
        <w:rPr>
          <w:rFonts w:eastAsia="맑은 고딕" w:hint="eastAsia"/>
          <w:lang w:eastAsia="ko"/>
        </w:rPr>
        <w:t xml:space="preserve"> </w:t>
      </w:r>
      <w:r w:rsidR="00FE036F">
        <w:rPr>
          <w:rFonts w:eastAsia="맑은 고딕" w:hint="eastAsia"/>
          <w:lang w:eastAsia="ko"/>
        </w:rPr>
        <w:t>구성되어</w:t>
      </w:r>
      <w:r w:rsidR="00FE036F">
        <w:rPr>
          <w:rFonts w:eastAsia="맑은 고딕" w:hint="eastAsia"/>
          <w:lang w:eastAsia="ko"/>
        </w:rPr>
        <w:t xml:space="preserve"> </w:t>
      </w:r>
      <w:r w:rsidR="00FE036F">
        <w:rPr>
          <w:rFonts w:eastAsia="맑은 고딕" w:hint="eastAsia"/>
          <w:lang w:eastAsia="ko"/>
        </w:rPr>
        <w:t>있습니다</w:t>
      </w:r>
      <w:r w:rsidR="00FE036F">
        <w:rPr>
          <w:rFonts w:eastAsia="맑은 고딕" w:hint="eastAsia"/>
          <w:lang w:eastAsia="ko"/>
        </w:rPr>
        <w:t>.</w:t>
      </w:r>
    </w:p>
    <w:p w14:paraId="679241E0" w14:textId="4FACE4AD" w:rsidR="00AA3C97" w:rsidRDefault="00AA3C97" w:rsidP="00AA3C97">
      <w:pPr>
        <w:pStyle w:val="ad"/>
        <w:keepNext/>
      </w:pPr>
      <w:r>
        <w:t xml:space="preserve">Table </w:t>
      </w:r>
      <w:fldSimple w:instr=" SEQ Table \* ARABIC ">
        <w:r>
          <w:rPr>
            <w:noProof/>
          </w:rPr>
          <w:t>1</w:t>
        </w:r>
      </w:fldSimple>
      <w:r>
        <w:t xml:space="preserve">. </w:t>
      </w:r>
      <w:r w:rsidR="00707013">
        <w:rPr>
          <w:rFonts w:eastAsia="맑은 고딕" w:hint="eastAsia"/>
          <w:lang w:eastAsia="ko-KR"/>
        </w:rPr>
        <w:t>GPT Smart Search</w:t>
      </w:r>
      <w:r>
        <w:t xml:space="preserve"> </w:t>
      </w:r>
      <w:r>
        <w:rPr>
          <w:rFonts w:ascii="맑은 고딕" w:eastAsia="맑은 고딕" w:hAnsi="맑은 고딕" w:cs="맑은 고딕" w:hint="eastAsia"/>
          <w:lang w:eastAsia="ko-KR"/>
        </w:rPr>
        <w:t>구성</w:t>
      </w:r>
    </w:p>
    <w:tbl>
      <w:tblPr>
        <w:tblStyle w:val="a9"/>
        <w:tblW w:w="9379" w:type="dxa"/>
        <w:tblLook w:val="04A0" w:firstRow="1" w:lastRow="0" w:firstColumn="1" w:lastColumn="0" w:noHBand="0" w:noVBand="1"/>
      </w:tblPr>
      <w:tblGrid>
        <w:gridCol w:w="1701"/>
        <w:gridCol w:w="2552"/>
        <w:gridCol w:w="5126"/>
      </w:tblGrid>
      <w:tr w:rsidR="00461806" w14:paraId="0FDF1671" w14:textId="77777777" w:rsidTr="006753F6">
        <w:trPr>
          <w:cnfStyle w:val="100000000000" w:firstRow="1" w:lastRow="0" w:firstColumn="0" w:lastColumn="0" w:oddVBand="0" w:evenVBand="0" w:oddHBand="0" w:evenHBand="0" w:firstRowFirstColumn="0" w:firstRowLastColumn="0" w:lastRowFirstColumn="0" w:lastRowLastColumn="0"/>
        </w:trPr>
        <w:tc>
          <w:tcPr>
            <w:tcW w:w="1701" w:type="dxa"/>
          </w:tcPr>
          <w:p w14:paraId="094A31DB" w14:textId="00E0049F" w:rsidR="00461806" w:rsidRPr="00176A5F" w:rsidRDefault="00461806" w:rsidP="00E941F9">
            <w:pPr>
              <w:rPr>
                <w:rFonts w:eastAsia="맑은 고딕"/>
                <w:sz w:val="22"/>
                <w:lang w:eastAsia="ko-KR"/>
              </w:rPr>
            </w:pPr>
            <w:r>
              <w:rPr>
                <w:rFonts w:eastAsia="맑은 고딕" w:hint="eastAsia"/>
                <w:sz w:val="22"/>
                <w:lang w:eastAsia="ko-KR"/>
              </w:rPr>
              <w:t>Type</w:t>
            </w:r>
          </w:p>
        </w:tc>
        <w:tc>
          <w:tcPr>
            <w:tcW w:w="2552" w:type="dxa"/>
          </w:tcPr>
          <w:p w14:paraId="7E67437F" w14:textId="2415E8CE" w:rsidR="00461806" w:rsidRPr="00176A5F" w:rsidRDefault="00461806" w:rsidP="00E941F9">
            <w:pPr>
              <w:rPr>
                <w:rFonts w:eastAsia="맑은 고딕"/>
                <w:sz w:val="22"/>
                <w:lang w:eastAsia="ko-KR"/>
              </w:rPr>
            </w:pPr>
            <w:r>
              <w:rPr>
                <w:rFonts w:eastAsia="맑은 고딕" w:hint="eastAsia"/>
                <w:sz w:val="22"/>
                <w:lang w:eastAsia="ko-KR"/>
              </w:rPr>
              <w:t>Name</w:t>
            </w:r>
          </w:p>
        </w:tc>
        <w:tc>
          <w:tcPr>
            <w:tcW w:w="5126" w:type="dxa"/>
          </w:tcPr>
          <w:p w14:paraId="2CDF5C27" w14:textId="77777777" w:rsidR="00461806" w:rsidRPr="00176A5F" w:rsidRDefault="00461806" w:rsidP="00E941F9">
            <w:pPr>
              <w:rPr>
                <w:rFonts w:eastAsia="맑은 고딕"/>
                <w:sz w:val="22"/>
                <w:lang w:eastAsia="ko-KR"/>
              </w:rPr>
            </w:pPr>
            <w:r w:rsidRPr="00176A5F">
              <w:rPr>
                <w:rFonts w:eastAsia="맑은 고딕" w:hint="eastAsia"/>
                <w:sz w:val="22"/>
                <w:lang w:eastAsia="ko-KR"/>
              </w:rPr>
              <w:t>D</w:t>
            </w:r>
            <w:r w:rsidRPr="00176A5F">
              <w:rPr>
                <w:rFonts w:eastAsia="맑은 고딕"/>
                <w:sz w:val="22"/>
                <w:lang w:eastAsia="ko-KR"/>
              </w:rPr>
              <w:t>escription</w:t>
            </w:r>
          </w:p>
        </w:tc>
      </w:tr>
      <w:tr w:rsidR="00461806" w14:paraId="3FFAAF40" w14:textId="77777777" w:rsidTr="006753F6">
        <w:tc>
          <w:tcPr>
            <w:tcW w:w="1701" w:type="dxa"/>
          </w:tcPr>
          <w:p w14:paraId="7C6CB175" w14:textId="74D7AA64" w:rsidR="00461806" w:rsidRPr="00176A5F" w:rsidRDefault="00B37DF4" w:rsidP="00E941F9">
            <w:pPr>
              <w:rPr>
                <w:rFonts w:eastAsia="맑은 고딕"/>
                <w:sz w:val="22"/>
                <w:lang w:eastAsia="ko-KR"/>
              </w:rPr>
            </w:pPr>
            <w:r>
              <w:rPr>
                <w:rFonts w:eastAsia="맑은 고딕" w:hint="eastAsia"/>
                <w:sz w:val="22"/>
                <w:lang w:eastAsia="ko-KR"/>
              </w:rPr>
              <w:t>Azure Service</w:t>
            </w:r>
          </w:p>
        </w:tc>
        <w:tc>
          <w:tcPr>
            <w:tcW w:w="2552" w:type="dxa"/>
          </w:tcPr>
          <w:p w14:paraId="70E0CF7C" w14:textId="1F5FA9AD" w:rsidR="00461806" w:rsidRPr="00176A5F" w:rsidRDefault="00B37DF4" w:rsidP="00E941F9">
            <w:pPr>
              <w:rPr>
                <w:rFonts w:eastAsia="맑은 고딕"/>
                <w:sz w:val="22"/>
                <w:lang w:eastAsia="ko-KR"/>
              </w:rPr>
            </w:pPr>
            <w:r w:rsidRPr="00B37DF4">
              <w:rPr>
                <w:rFonts w:eastAsia="맑은 고딕"/>
                <w:sz w:val="22"/>
                <w:lang w:eastAsia="ko-KR"/>
              </w:rPr>
              <w:t>Azure Bot</w:t>
            </w:r>
          </w:p>
        </w:tc>
        <w:tc>
          <w:tcPr>
            <w:tcW w:w="5126" w:type="dxa"/>
          </w:tcPr>
          <w:p w14:paraId="2E59A423" w14:textId="4604A94A" w:rsidR="00461806" w:rsidRPr="00176A5F" w:rsidRDefault="00B37DF4" w:rsidP="00E941F9">
            <w:pPr>
              <w:rPr>
                <w:rFonts w:eastAsia="맑은 고딕"/>
                <w:sz w:val="22"/>
                <w:lang w:eastAsia="ko-KR"/>
              </w:rPr>
            </w:pPr>
            <w:r>
              <w:rPr>
                <w:rFonts w:eastAsia="맑은 고딕" w:hint="eastAsia"/>
                <w:sz w:val="22"/>
                <w:lang w:eastAsia="ko-KR"/>
              </w:rPr>
              <w:t>Bot Framework</w:t>
            </w:r>
            <w:r>
              <w:rPr>
                <w:rFonts w:eastAsia="맑은 고딕" w:hint="eastAsia"/>
                <w:sz w:val="22"/>
                <w:lang w:eastAsia="ko-KR"/>
              </w:rPr>
              <w:t>을</w:t>
            </w:r>
            <w:r>
              <w:rPr>
                <w:rFonts w:eastAsia="맑은 고딕" w:hint="eastAsia"/>
                <w:sz w:val="22"/>
                <w:lang w:eastAsia="ko-KR"/>
              </w:rPr>
              <w:t xml:space="preserve"> </w:t>
            </w:r>
            <w:r>
              <w:rPr>
                <w:rFonts w:eastAsia="맑은 고딕" w:hint="eastAsia"/>
                <w:sz w:val="22"/>
                <w:lang w:eastAsia="ko-KR"/>
              </w:rPr>
              <w:t>사용하여</w:t>
            </w:r>
            <w:r>
              <w:rPr>
                <w:rFonts w:eastAsia="맑은 고딕" w:hint="eastAsia"/>
                <w:sz w:val="22"/>
                <w:lang w:eastAsia="ko-KR"/>
              </w:rPr>
              <w:t xml:space="preserve"> </w:t>
            </w:r>
            <w:r>
              <w:rPr>
                <w:rFonts w:eastAsia="맑은 고딕" w:hint="eastAsia"/>
                <w:sz w:val="22"/>
                <w:lang w:eastAsia="ko-KR"/>
              </w:rPr>
              <w:t>개발된</w:t>
            </w:r>
            <w:r>
              <w:rPr>
                <w:rFonts w:eastAsia="맑은 고딕" w:hint="eastAsia"/>
                <w:sz w:val="22"/>
                <w:lang w:eastAsia="ko-KR"/>
              </w:rPr>
              <w:t xml:space="preserve"> Back-end</w:t>
            </w:r>
            <w:r w:rsidR="00A36111">
              <w:rPr>
                <w:rFonts w:eastAsia="맑은 고딕" w:hint="eastAsia"/>
                <w:sz w:val="22"/>
                <w:lang w:eastAsia="ko-KR"/>
              </w:rPr>
              <w:t xml:space="preserve"> Bot API</w:t>
            </w:r>
            <w:r w:rsidR="00A36111">
              <w:rPr>
                <w:rFonts w:eastAsia="맑은 고딕" w:hint="eastAsia"/>
                <w:sz w:val="22"/>
                <w:lang w:eastAsia="ko-KR"/>
              </w:rPr>
              <w:t>를</w:t>
            </w:r>
            <w:r w:rsidR="00A36111">
              <w:rPr>
                <w:rFonts w:eastAsia="맑은 고딕" w:hint="eastAsia"/>
                <w:sz w:val="22"/>
                <w:lang w:eastAsia="ko-KR"/>
              </w:rPr>
              <w:t xml:space="preserve"> </w:t>
            </w:r>
            <w:r w:rsidR="00A03E7D">
              <w:rPr>
                <w:rFonts w:eastAsia="맑은 고딕" w:hint="eastAsia"/>
                <w:sz w:val="22"/>
                <w:lang w:eastAsia="ko-KR"/>
              </w:rPr>
              <w:t>연결</w:t>
            </w:r>
            <w:r w:rsidR="00A36111">
              <w:rPr>
                <w:rFonts w:eastAsia="맑은 고딕" w:hint="eastAsia"/>
                <w:sz w:val="22"/>
                <w:lang w:eastAsia="ko-KR"/>
              </w:rPr>
              <w:t>하고</w:t>
            </w:r>
            <w:r w:rsidR="00A36111">
              <w:rPr>
                <w:rFonts w:eastAsia="맑은 고딕" w:hint="eastAsia"/>
                <w:sz w:val="22"/>
                <w:lang w:eastAsia="ko-KR"/>
              </w:rPr>
              <w:t xml:space="preserve"> </w:t>
            </w:r>
            <w:r w:rsidR="00A36111">
              <w:rPr>
                <w:rFonts w:eastAsia="맑은 고딕" w:hint="eastAsia"/>
                <w:sz w:val="22"/>
                <w:lang w:eastAsia="ko-KR"/>
              </w:rPr>
              <w:t>이를</w:t>
            </w:r>
            <w:r w:rsidR="00A36111">
              <w:rPr>
                <w:rFonts w:eastAsia="맑은 고딕" w:hint="eastAsia"/>
                <w:sz w:val="22"/>
                <w:lang w:eastAsia="ko-KR"/>
              </w:rPr>
              <w:t xml:space="preserve"> MS Teams</w:t>
            </w:r>
            <w:r w:rsidR="00A36111">
              <w:rPr>
                <w:rFonts w:eastAsia="맑은 고딕" w:hint="eastAsia"/>
                <w:sz w:val="22"/>
                <w:lang w:eastAsia="ko-KR"/>
              </w:rPr>
              <w:t>를</w:t>
            </w:r>
            <w:r w:rsidR="00A36111">
              <w:rPr>
                <w:rFonts w:eastAsia="맑은 고딕" w:hint="eastAsia"/>
                <w:sz w:val="22"/>
                <w:lang w:eastAsia="ko-KR"/>
              </w:rPr>
              <w:t xml:space="preserve"> </w:t>
            </w:r>
            <w:r w:rsidR="00A36111">
              <w:rPr>
                <w:rFonts w:eastAsia="맑은 고딕" w:hint="eastAsia"/>
                <w:sz w:val="22"/>
                <w:lang w:eastAsia="ko-KR"/>
              </w:rPr>
              <w:t>포함한</w:t>
            </w:r>
            <w:r w:rsidR="00A36111">
              <w:rPr>
                <w:rFonts w:eastAsia="맑은 고딕" w:hint="eastAsia"/>
                <w:sz w:val="22"/>
                <w:lang w:eastAsia="ko-KR"/>
              </w:rPr>
              <w:t xml:space="preserve"> </w:t>
            </w:r>
            <w:r w:rsidR="00A36111">
              <w:rPr>
                <w:rFonts w:eastAsia="맑은 고딕" w:hint="eastAsia"/>
                <w:sz w:val="22"/>
                <w:lang w:eastAsia="ko-KR"/>
              </w:rPr>
              <w:t>여러</w:t>
            </w:r>
            <w:r w:rsidR="00A36111">
              <w:rPr>
                <w:rFonts w:eastAsia="맑은 고딕" w:hint="eastAsia"/>
                <w:sz w:val="22"/>
                <w:lang w:eastAsia="ko-KR"/>
              </w:rPr>
              <w:t xml:space="preserve"> </w:t>
            </w:r>
            <w:r w:rsidR="00A36111">
              <w:rPr>
                <w:rFonts w:eastAsia="맑은 고딕" w:hint="eastAsia"/>
                <w:sz w:val="22"/>
                <w:lang w:eastAsia="ko-KR"/>
              </w:rPr>
              <w:t>채널에</w:t>
            </w:r>
            <w:r w:rsidR="00A36111">
              <w:rPr>
                <w:rFonts w:eastAsia="맑은 고딕" w:hint="eastAsia"/>
                <w:sz w:val="22"/>
                <w:lang w:eastAsia="ko-KR"/>
              </w:rPr>
              <w:t xml:space="preserve"> </w:t>
            </w:r>
            <w:r w:rsidR="00A36111">
              <w:rPr>
                <w:rFonts w:eastAsia="맑은 고딕" w:hint="eastAsia"/>
                <w:sz w:val="22"/>
                <w:lang w:eastAsia="ko-KR"/>
              </w:rPr>
              <w:t>노출합니다</w:t>
            </w:r>
            <w:r w:rsidR="00A36111">
              <w:rPr>
                <w:rFonts w:eastAsia="맑은 고딕" w:hint="eastAsia"/>
                <w:sz w:val="22"/>
                <w:lang w:eastAsia="ko-KR"/>
              </w:rPr>
              <w:t>.</w:t>
            </w:r>
          </w:p>
        </w:tc>
      </w:tr>
      <w:tr w:rsidR="005D3888" w14:paraId="574200D1" w14:textId="77777777" w:rsidTr="006753F6">
        <w:tc>
          <w:tcPr>
            <w:tcW w:w="1701" w:type="dxa"/>
          </w:tcPr>
          <w:p w14:paraId="56A133E3" w14:textId="77777777" w:rsidR="005D3888" w:rsidRPr="00A03E7D" w:rsidRDefault="005D3888" w:rsidP="00E941F9">
            <w:pPr>
              <w:rPr>
                <w:rFonts w:eastAsia="맑은 고딕"/>
                <w:sz w:val="22"/>
                <w:lang w:eastAsia="ko-KR"/>
              </w:rPr>
            </w:pPr>
          </w:p>
        </w:tc>
        <w:tc>
          <w:tcPr>
            <w:tcW w:w="2552" w:type="dxa"/>
          </w:tcPr>
          <w:p w14:paraId="01507E2F" w14:textId="1A7891F0" w:rsidR="005D3888" w:rsidRPr="00A03E7D" w:rsidRDefault="00A03E7D" w:rsidP="00A03E7D">
            <w:pPr>
              <w:rPr>
                <w:rFonts w:eastAsia="맑은 고딕"/>
                <w:sz w:val="22"/>
                <w:lang w:eastAsia="ko-KR"/>
              </w:rPr>
            </w:pPr>
            <w:r w:rsidRPr="00A03E7D">
              <w:rPr>
                <w:rFonts w:eastAsia="맑은 고딕"/>
                <w:sz w:val="22"/>
                <w:lang w:eastAsia="ko-KR"/>
              </w:rPr>
              <w:t>App Service</w:t>
            </w:r>
          </w:p>
        </w:tc>
        <w:tc>
          <w:tcPr>
            <w:tcW w:w="5126" w:type="dxa"/>
          </w:tcPr>
          <w:p w14:paraId="08058813" w14:textId="7F0CA7D7" w:rsidR="005D3888" w:rsidRPr="00A03E7D" w:rsidRDefault="00A03E7D" w:rsidP="00E941F9">
            <w:pPr>
              <w:rPr>
                <w:rFonts w:eastAsia="맑은 고딕"/>
                <w:sz w:val="22"/>
                <w:lang w:eastAsia="ko-KR"/>
              </w:rPr>
            </w:pPr>
            <w:r>
              <w:rPr>
                <w:rFonts w:eastAsia="맑은 고딕" w:hint="eastAsia"/>
                <w:sz w:val="22"/>
                <w:lang w:eastAsia="ko-KR"/>
              </w:rPr>
              <w:t>Back-end Bot API</w:t>
            </w:r>
            <w:r>
              <w:rPr>
                <w:rFonts w:eastAsia="맑은 고딕" w:hint="eastAsia"/>
                <w:sz w:val="22"/>
                <w:lang w:eastAsia="ko-KR"/>
              </w:rPr>
              <w:t>를</w:t>
            </w:r>
            <w:r>
              <w:rPr>
                <w:rFonts w:eastAsia="맑은 고딕" w:hint="eastAsia"/>
                <w:sz w:val="22"/>
                <w:lang w:eastAsia="ko-KR"/>
              </w:rPr>
              <w:t xml:space="preserve"> </w:t>
            </w:r>
            <w:r>
              <w:rPr>
                <w:rFonts w:eastAsia="맑은 고딕" w:hint="eastAsia"/>
                <w:sz w:val="22"/>
                <w:lang w:eastAsia="ko-KR"/>
              </w:rPr>
              <w:t>호스팅</w:t>
            </w:r>
            <w:r>
              <w:rPr>
                <w:rFonts w:eastAsia="맑은 고딕" w:hint="eastAsia"/>
                <w:sz w:val="22"/>
                <w:lang w:eastAsia="ko-KR"/>
              </w:rPr>
              <w:t xml:space="preserve"> </w:t>
            </w:r>
            <w:r>
              <w:rPr>
                <w:rFonts w:eastAsia="맑은 고딕" w:hint="eastAsia"/>
                <w:sz w:val="22"/>
                <w:lang w:eastAsia="ko-KR"/>
              </w:rPr>
              <w:t>합니다</w:t>
            </w:r>
            <w:r>
              <w:rPr>
                <w:rFonts w:eastAsia="맑은 고딕" w:hint="eastAsia"/>
                <w:sz w:val="22"/>
                <w:lang w:eastAsia="ko-KR"/>
              </w:rPr>
              <w:t>.</w:t>
            </w:r>
          </w:p>
        </w:tc>
      </w:tr>
      <w:tr w:rsidR="005D3888" w14:paraId="47D632A8" w14:textId="77777777" w:rsidTr="006753F6">
        <w:tc>
          <w:tcPr>
            <w:tcW w:w="1701" w:type="dxa"/>
          </w:tcPr>
          <w:p w14:paraId="1D78E7B2" w14:textId="77777777" w:rsidR="005D3888" w:rsidRPr="00154FCC" w:rsidRDefault="005D3888" w:rsidP="00E941F9">
            <w:pPr>
              <w:rPr>
                <w:rFonts w:eastAsia="맑은 고딕"/>
                <w:sz w:val="22"/>
                <w:lang w:eastAsia="ko-KR"/>
              </w:rPr>
            </w:pPr>
          </w:p>
        </w:tc>
        <w:tc>
          <w:tcPr>
            <w:tcW w:w="2552" w:type="dxa"/>
          </w:tcPr>
          <w:p w14:paraId="425D6A4F" w14:textId="7F2C43AE" w:rsidR="005D3888" w:rsidRPr="00154FCC" w:rsidRDefault="00154FCC" w:rsidP="00E941F9">
            <w:pPr>
              <w:rPr>
                <w:rFonts w:eastAsia="맑은 고딕"/>
                <w:sz w:val="22"/>
                <w:lang w:eastAsia="ko-KR"/>
              </w:rPr>
            </w:pPr>
            <w:r w:rsidRPr="00154FCC">
              <w:rPr>
                <w:rFonts w:eastAsia="맑은 고딕"/>
                <w:sz w:val="22"/>
                <w:lang w:eastAsia="ko-KR"/>
              </w:rPr>
              <w:t>Search service</w:t>
            </w:r>
          </w:p>
        </w:tc>
        <w:tc>
          <w:tcPr>
            <w:tcW w:w="5126" w:type="dxa"/>
          </w:tcPr>
          <w:p w14:paraId="14C43FF4" w14:textId="636E31F1" w:rsidR="005D3888" w:rsidRPr="00154FCC" w:rsidRDefault="00154FCC" w:rsidP="00E941F9">
            <w:pPr>
              <w:rPr>
                <w:rFonts w:eastAsia="맑은 고딕"/>
                <w:sz w:val="22"/>
                <w:lang w:eastAsia="ko-KR"/>
              </w:rPr>
            </w:pPr>
            <w:r>
              <w:rPr>
                <w:rFonts w:eastAsia="맑은 고딕" w:hint="eastAsia"/>
                <w:sz w:val="22"/>
                <w:lang w:eastAsia="ko-KR"/>
              </w:rPr>
              <w:t>Azure AI Service</w:t>
            </w:r>
            <w:r w:rsidR="000F0A5B">
              <w:rPr>
                <w:rFonts w:eastAsia="맑은 고딕" w:hint="eastAsia"/>
                <w:sz w:val="22"/>
                <w:lang w:eastAsia="ko-KR"/>
              </w:rPr>
              <w:t>와</w:t>
            </w:r>
            <w:r>
              <w:rPr>
                <w:rFonts w:eastAsia="맑은 고딕" w:hint="eastAsia"/>
                <w:sz w:val="22"/>
                <w:lang w:eastAsia="ko-KR"/>
              </w:rPr>
              <w:t xml:space="preserve"> Azure OpenAI</w:t>
            </w:r>
            <w:r>
              <w:rPr>
                <w:rFonts w:eastAsia="맑은 고딕" w:hint="eastAsia"/>
                <w:sz w:val="22"/>
                <w:lang w:eastAsia="ko-KR"/>
              </w:rPr>
              <w:t>의</w:t>
            </w:r>
            <w:r>
              <w:rPr>
                <w:rFonts w:eastAsia="맑은 고딕" w:hint="eastAsia"/>
                <w:sz w:val="22"/>
                <w:lang w:eastAsia="ko-KR"/>
              </w:rPr>
              <w:t xml:space="preserve"> </w:t>
            </w:r>
            <w:r w:rsidRPr="00154FCC">
              <w:rPr>
                <w:rFonts w:eastAsia="맑은 고딕"/>
                <w:sz w:val="22"/>
                <w:lang w:eastAsia="ko-KR"/>
              </w:rPr>
              <w:t>text-embedding-ada-002</w:t>
            </w:r>
            <w:r>
              <w:rPr>
                <w:rFonts w:eastAsia="맑은 고딕" w:hint="eastAsia"/>
                <w:sz w:val="22"/>
                <w:lang w:eastAsia="ko-KR"/>
              </w:rPr>
              <w:t xml:space="preserve"> </w:t>
            </w:r>
            <w:r>
              <w:rPr>
                <w:rFonts w:eastAsia="맑은 고딕" w:hint="eastAsia"/>
                <w:sz w:val="22"/>
                <w:lang w:eastAsia="ko-KR"/>
              </w:rPr>
              <w:t>모델을</w:t>
            </w:r>
            <w:r>
              <w:rPr>
                <w:rFonts w:eastAsia="맑은 고딕" w:hint="eastAsia"/>
                <w:sz w:val="22"/>
                <w:lang w:eastAsia="ko-KR"/>
              </w:rPr>
              <w:t xml:space="preserve"> </w:t>
            </w:r>
            <w:r>
              <w:rPr>
                <w:rFonts w:eastAsia="맑은 고딕" w:hint="eastAsia"/>
                <w:sz w:val="22"/>
                <w:lang w:eastAsia="ko-KR"/>
              </w:rPr>
              <w:t>활용</w:t>
            </w:r>
            <w:r w:rsidR="000F0A5B">
              <w:rPr>
                <w:rFonts w:eastAsia="맑은 고딕" w:hint="eastAsia"/>
                <w:sz w:val="22"/>
                <w:lang w:eastAsia="ko-KR"/>
              </w:rPr>
              <w:t>하여</w:t>
            </w:r>
            <w:r w:rsidR="000F0A5B">
              <w:rPr>
                <w:rFonts w:eastAsia="맑은 고딕" w:hint="eastAsia"/>
                <w:sz w:val="22"/>
                <w:lang w:eastAsia="ko-KR"/>
              </w:rPr>
              <w:t xml:space="preserve"> </w:t>
            </w:r>
            <w:r w:rsidRPr="00154FCC">
              <w:rPr>
                <w:rFonts w:eastAsia="맑은 고딕" w:hint="eastAsia"/>
                <w:sz w:val="22"/>
                <w:lang w:eastAsia="ko-KR"/>
              </w:rPr>
              <w:t>구조화되지</w:t>
            </w:r>
            <w:r w:rsidRPr="00154FCC">
              <w:rPr>
                <w:rFonts w:eastAsia="맑은 고딕"/>
                <w:sz w:val="22"/>
                <w:lang w:eastAsia="ko-KR"/>
              </w:rPr>
              <w:t xml:space="preserve"> </w:t>
            </w:r>
            <w:r w:rsidRPr="00154FCC">
              <w:rPr>
                <w:rFonts w:eastAsia="맑은 고딕" w:hint="eastAsia"/>
                <w:sz w:val="22"/>
                <w:lang w:eastAsia="ko-KR"/>
              </w:rPr>
              <w:t>않은</w:t>
            </w:r>
            <w:r w:rsidRPr="00154FCC">
              <w:rPr>
                <w:rFonts w:eastAsia="맑은 고딕"/>
                <w:sz w:val="22"/>
                <w:lang w:eastAsia="ko-KR"/>
              </w:rPr>
              <w:t xml:space="preserve"> </w:t>
            </w:r>
            <w:r w:rsidRPr="00154FCC">
              <w:rPr>
                <w:rFonts w:eastAsia="맑은 고딕" w:hint="eastAsia"/>
                <w:sz w:val="22"/>
                <w:lang w:eastAsia="ko-KR"/>
              </w:rPr>
              <w:t>문서</w:t>
            </w:r>
            <w:r>
              <w:rPr>
                <w:rFonts w:eastAsia="맑은 고딕" w:hint="eastAsia"/>
                <w:sz w:val="22"/>
                <w:lang w:eastAsia="ko-KR"/>
              </w:rPr>
              <w:t>를</w:t>
            </w:r>
            <w:r>
              <w:rPr>
                <w:rFonts w:eastAsia="맑은 고딕" w:hint="eastAsia"/>
                <w:sz w:val="22"/>
                <w:lang w:eastAsia="ko-KR"/>
              </w:rPr>
              <w:t xml:space="preserve"> </w:t>
            </w:r>
            <w:r>
              <w:rPr>
                <w:rFonts w:eastAsia="맑은 고딕" w:hint="eastAsia"/>
                <w:sz w:val="22"/>
                <w:lang w:eastAsia="ko-KR"/>
              </w:rPr>
              <w:t>인덱싱하고</w:t>
            </w:r>
            <w:r>
              <w:rPr>
                <w:rFonts w:eastAsia="맑은 고딕" w:hint="eastAsia"/>
                <w:sz w:val="22"/>
                <w:lang w:eastAsia="ko-KR"/>
              </w:rPr>
              <w:t xml:space="preserve">, </w:t>
            </w:r>
            <w:r>
              <w:rPr>
                <w:rFonts w:eastAsia="맑은 고딕" w:hint="eastAsia"/>
                <w:sz w:val="22"/>
                <w:lang w:eastAsia="ko-KR"/>
              </w:rPr>
              <w:t>하이브리드</w:t>
            </w:r>
            <w:r>
              <w:rPr>
                <w:rFonts w:eastAsia="맑은 고딕" w:hint="eastAsia"/>
                <w:sz w:val="22"/>
                <w:lang w:eastAsia="ko-KR"/>
              </w:rPr>
              <w:t xml:space="preserve"> </w:t>
            </w:r>
            <w:r>
              <w:rPr>
                <w:rFonts w:eastAsia="맑은 고딕" w:hint="eastAsia"/>
                <w:sz w:val="22"/>
                <w:lang w:eastAsia="ko-KR"/>
              </w:rPr>
              <w:t>검색</w:t>
            </w:r>
            <w:r>
              <w:rPr>
                <w:rFonts w:eastAsia="맑은 고딕" w:hint="eastAsia"/>
                <w:sz w:val="22"/>
                <w:lang w:eastAsia="ko-KR"/>
              </w:rPr>
              <w:t>(</w:t>
            </w:r>
            <w:r>
              <w:rPr>
                <w:rFonts w:eastAsia="맑은 고딕" w:hint="eastAsia"/>
                <w:sz w:val="22"/>
                <w:lang w:eastAsia="ko-KR"/>
              </w:rPr>
              <w:t>텍스트</w:t>
            </w:r>
            <w:r>
              <w:rPr>
                <w:rFonts w:eastAsia="맑은 고딕" w:hint="eastAsia"/>
                <w:sz w:val="22"/>
                <w:lang w:eastAsia="ko-KR"/>
              </w:rPr>
              <w:t xml:space="preserve"> </w:t>
            </w:r>
            <w:r>
              <w:rPr>
                <w:rFonts w:eastAsia="맑은 고딕" w:hint="eastAsia"/>
                <w:sz w:val="22"/>
                <w:lang w:eastAsia="ko-KR"/>
              </w:rPr>
              <w:t>및</w:t>
            </w:r>
            <w:r>
              <w:rPr>
                <w:rFonts w:eastAsia="맑은 고딕" w:hint="eastAsia"/>
                <w:sz w:val="22"/>
                <w:lang w:eastAsia="ko-KR"/>
              </w:rPr>
              <w:t xml:space="preserve"> Vector </w:t>
            </w:r>
            <w:r>
              <w:rPr>
                <w:rFonts w:eastAsia="맑은 고딕" w:hint="eastAsia"/>
                <w:sz w:val="22"/>
                <w:lang w:eastAsia="ko-KR"/>
              </w:rPr>
              <w:t>검색</w:t>
            </w:r>
            <w:r>
              <w:rPr>
                <w:rFonts w:eastAsia="맑은 고딕" w:hint="eastAsia"/>
                <w:sz w:val="22"/>
                <w:lang w:eastAsia="ko-KR"/>
              </w:rPr>
              <w:t xml:space="preserve"> </w:t>
            </w:r>
            <w:r>
              <w:rPr>
                <w:rFonts w:eastAsia="맑은 고딕" w:hint="eastAsia"/>
                <w:sz w:val="22"/>
                <w:lang w:eastAsia="ko-KR"/>
              </w:rPr>
              <w:t>결합</w:t>
            </w:r>
            <w:r>
              <w:rPr>
                <w:rFonts w:eastAsia="맑은 고딕" w:hint="eastAsia"/>
                <w:sz w:val="22"/>
                <w:lang w:eastAsia="ko-KR"/>
              </w:rPr>
              <w:t xml:space="preserve">) </w:t>
            </w:r>
            <w:r>
              <w:rPr>
                <w:rFonts w:eastAsia="맑은 고딕" w:hint="eastAsia"/>
                <w:sz w:val="22"/>
                <w:lang w:eastAsia="ko-KR"/>
              </w:rPr>
              <w:t>기능을</w:t>
            </w:r>
            <w:r>
              <w:rPr>
                <w:rFonts w:eastAsia="맑은 고딕" w:hint="eastAsia"/>
                <w:sz w:val="22"/>
                <w:lang w:eastAsia="ko-KR"/>
              </w:rPr>
              <w:t xml:space="preserve"> </w:t>
            </w:r>
            <w:r w:rsidR="00CF45E4">
              <w:rPr>
                <w:rFonts w:eastAsia="맑은 고딕" w:hint="eastAsia"/>
                <w:sz w:val="22"/>
                <w:lang w:eastAsia="ko-KR"/>
              </w:rPr>
              <w:t>통해</w:t>
            </w:r>
            <w:r>
              <w:rPr>
                <w:rFonts w:eastAsia="맑은 고딕" w:hint="eastAsia"/>
                <w:sz w:val="22"/>
                <w:lang w:eastAsia="ko-KR"/>
              </w:rPr>
              <w:t xml:space="preserve"> </w:t>
            </w:r>
            <w:r>
              <w:rPr>
                <w:rFonts w:eastAsia="맑은 고딕" w:hint="eastAsia"/>
                <w:sz w:val="22"/>
                <w:lang w:eastAsia="ko-KR"/>
              </w:rPr>
              <w:t>의미론적</w:t>
            </w:r>
            <w:r>
              <w:rPr>
                <w:rFonts w:eastAsia="맑은 고딕" w:hint="eastAsia"/>
                <w:sz w:val="22"/>
                <w:lang w:eastAsia="ko-KR"/>
              </w:rPr>
              <w:t xml:space="preserve"> </w:t>
            </w:r>
            <w:r>
              <w:rPr>
                <w:rFonts w:eastAsia="맑은 고딕" w:hint="eastAsia"/>
                <w:sz w:val="22"/>
                <w:lang w:eastAsia="ko-KR"/>
              </w:rPr>
              <w:t>답변을</w:t>
            </w:r>
            <w:r>
              <w:rPr>
                <w:rFonts w:eastAsia="맑은 고딕" w:hint="eastAsia"/>
                <w:sz w:val="22"/>
                <w:lang w:eastAsia="ko-KR"/>
              </w:rPr>
              <w:t xml:space="preserve"> </w:t>
            </w:r>
            <w:r>
              <w:rPr>
                <w:rFonts w:eastAsia="맑은 고딕" w:hint="eastAsia"/>
                <w:sz w:val="22"/>
                <w:lang w:eastAsia="ko-KR"/>
              </w:rPr>
              <w:t>제공합니다</w:t>
            </w:r>
            <w:r>
              <w:rPr>
                <w:rFonts w:eastAsia="맑은 고딕" w:hint="eastAsia"/>
                <w:sz w:val="22"/>
                <w:lang w:eastAsia="ko-KR"/>
              </w:rPr>
              <w:t xml:space="preserve">. </w:t>
            </w:r>
          </w:p>
        </w:tc>
      </w:tr>
      <w:tr w:rsidR="00F15EF8" w14:paraId="1489483C" w14:textId="77777777" w:rsidTr="006753F6">
        <w:tc>
          <w:tcPr>
            <w:tcW w:w="1701" w:type="dxa"/>
          </w:tcPr>
          <w:p w14:paraId="77F620BE" w14:textId="77777777" w:rsidR="00F15EF8" w:rsidRPr="008F7BFE" w:rsidRDefault="00F15EF8" w:rsidP="00E941F9">
            <w:pPr>
              <w:rPr>
                <w:rFonts w:eastAsia="맑은 고딕"/>
                <w:sz w:val="22"/>
                <w:lang w:eastAsia="ko-KR"/>
              </w:rPr>
            </w:pPr>
          </w:p>
        </w:tc>
        <w:tc>
          <w:tcPr>
            <w:tcW w:w="2552" w:type="dxa"/>
          </w:tcPr>
          <w:p w14:paraId="38530838" w14:textId="3F388288" w:rsidR="00F15EF8" w:rsidRPr="008F7BFE" w:rsidRDefault="008F7BFE" w:rsidP="00E941F9">
            <w:pPr>
              <w:rPr>
                <w:rFonts w:eastAsia="맑은 고딕"/>
                <w:sz w:val="22"/>
                <w:lang w:eastAsia="ko-KR"/>
              </w:rPr>
            </w:pPr>
            <w:r>
              <w:rPr>
                <w:rFonts w:eastAsia="맑은 고딕" w:hint="eastAsia"/>
                <w:sz w:val="22"/>
                <w:lang w:eastAsia="ko-KR"/>
              </w:rPr>
              <w:t>Azure AI Service</w:t>
            </w:r>
          </w:p>
        </w:tc>
        <w:tc>
          <w:tcPr>
            <w:tcW w:w="5126" w:type="dxa"/>
          </w:tcPr>
          <w:p w14:paraId="646F1519" w14:textId="6FC1C0F3" w:rsidR="00F15EF8" w:rsidRPr="008F7BFE" w:rsidRDefault="008F7BFE" w:rsidP="00E941F9">
            <w:pPr>
              <w:rPr>
                <w:rFonts w:eastAsia="맑은 고딕"/>
                <w:sz w:val="22"/>
                <w:lang w:eastAsia="ko-KR"/>
              </w:rPr>
            </w:pPr>
            <w:r w:rsidRPr="00154FCC">
              <w:rPr>
                <w:rFonts w:eastAsia="맑은 고딕" w:hint="eastAsia"/>
                <w:sz w:val="22"/>
                <w:lang w:eastAsia="ko-KR"/>
              </w:rPr>
              <w:t>이미지에</w:t>
            </w:r>
            <w:r w:rsidRPr="00154FCC">
              <w:rPr>
                <w:rFonts w:eastAsia="맑은 고딕"/>
                <w:sz w:val="22"/>
                <w:lang w:eastAsia="ko-KR"/>
              </w:rPr>
              <w:t xml:space="preserve"> </w:t>
            </w:r>
            <w:r w:rsidRPr="00154FCC">
              <w:rPr>
                <w:rFonts w:eastAsia="맑은 고딕" w:hint="eastAsia"/>
                <w:sz w:val="22"/>
                <w:lang w:eastAsia="ko-KR"/>
              </w:rPr>
              <w:t>대한</w:t>
            </w:r>
            <w:r w:rsidRPr="00154FCC">
              <w:rPr>
                <w:rFonts w:eastAsia="맑은 고딕"/>
                <w:sz w:val="22"/>
                <w:lang w:eastAsia="ko-KR"/>
              </w:rPr>
              <w:t xml:space="preserve"> OCR, </w:t>
            </w:r>
            <w:r>
              <w:rPr>
                <w:rFonts w:eastAsia="맑은 고딕" w:hint="eastAsia"/>
                <w:sz w:val="22"/>
                <w:lang w:eastAsia="ko-KR"/>
              </w:rPr>
              <w:t xml:space="preserve">Document Chunking </w:t>
            </w:r>
            <w:r>
              <w:rPr>
                <w:rFonts w:eastAsia="맑은 고딕" w:hint="eastAsia"/>
                <w:sz w:val="22"/>
                <w:lang w:eastAsia="ko-KR"/>
              </w:rPr>
              <w:t>등</w:t>
            </w:r>
            <w:r w:rsidR="00E65619">
              <w:rPr>
                <w:rFonts w:eastAsia="맑은 고딕" w:hint="eastAsia"/>
                <w:sz w:val="22"/>
                <w:lang w:eastAsia="ko-KR"/>
              </w:rPr>
              <w:t>과</w:t>
            </w:r>
            <w:r w:rsidR="00E65619">
              <w:rPr>
                <w:rFonts w:eastAsia="맑은 고딕" w:hint="eastAsia"/>
                <w:sz w:val="22"/>
                <w:lang w:eastAsia="ko-KR"/>
              </w:rPr>
              <w:t xml:space="preserve"> </w:t>
            </w:r>
            <w:r w:rsidR="00E65619">
              <w:rPr>
                <w:rFonts w:eastAsia="맑은 고딕" w:hint="eastAsia"/>
                <w:sz w:val="22"/>
                <w:lang w:eastAsia="ko-KR"/>
              </w:rPr>
              <w:t>같은</w:t>
            </w:r>
            <w:r w:rsidRPr="00154FCC">
              <w:rPr>
                <w:rFonts w:eastAsia="맑은 고딕" w:hint="eastAsia"/>
                <w:sz w:val="22"/>
                <w:lang w:eastAsia="ko-KR"/>
              </w:rPr>
              <w:t xml:space="preserve"> </w:t>
            </w:r>
            <w:r>
              <w:rPr>
                <w:rFonts w:eastAsia="맑은 고딕" w:hint="eastAsia"/>
                <w:sz w:val="22"/>
                <w:lang w:eastAsia="ko-KR"/>
              </w:rPr>
              <w:t>Search service</w:t>
            </w:r>
            <w:r>
              <w:rPr>
                <w:rFonts w:eastAsia="맑은 고딕" w:hint="eastAsia"/>
                <w:sz w:val="22"/>
                <w:lang w:eastAsia="ko-KR"/>
              </w:rPr>
              <w:t>의</w:t>
            </w:r>
            <w:r>
              <w:rPr>
                <w:rFonts w:eastAsia="맑은 고딕" w:hint="eastAsia"/>
                <w:sz w:val="22"/>
                <w:lang w:eastAsia="ko-KR"/>
              </w:rPr>
              <w:t xml:space="preserve"> </w:t>
            </w:r>
            <w:r>
              <w:rPr>
                <w:rFonts w:eastAsia="맑은 고딕" w:hint="eastAsia"/>
                <w:sz w:val="22"/>
                <w:lang w:eastAsia="ko-KR"/>
              </w:rPr>
              <w:t>인덱싱</w:t>
            </w:r>
            <w:r>
              <w:rPr>
                <w:rFonts w:eastAsia="맑은 고딕" w:hint="eastAsia"/>
                <w:sz w:val="22"/>
                <w:lang w:eastAsia="ko-KR"/>
              </w:rPr>
              <w:t xml:space="preserve"> </w:t>
            </w:r>
            <w:r>
              <w:rPr>
                <w:rFonts w:eastAsia="맑은 고딕" w:hint="eastAsia"/>
                <w:sz w:val="22"/>
                <w:lang w:eastAsia="ko-KR"/>
              </w:rPr>
              <w:t>작업에</w:t>
            </w:r>
            <w:r>
              <w:rPr>
                <w:rFonts w:eastAsia="맑은 고딕" w:hint="eastAsia"/>
                <w:sz w:val="22"/>
                <w:lang w:eastAsia="ko-KR"/>
              </w:rPr>
              <w:t xml:space="preserve"> </w:t>
            </w:r>
            <w:r>
              <w:rPr>
                <w:rFonts w:eastAsia="맑은 고딕" w:hint="eastAsia"/>
                <w:sz w:val="22"/>
                <w:lang w:eastAsia="ko-KR"/>
              </w:rPr>
              <w:t>필요한</w:t>
            </w:r>
            <w:r>
              <w:rPr>
                <w:rFonts w:eastAsia="맑은 고딕" w:hint="eastAsia"/>
                <w:sz w:val="22"/>
                <w:lang w:eastAsia="ko-KR"/>
              </w:rPr>
              <w:t xml:space="preserve"> </w:t>
            </w:r>
            <w:r>
              <w:rPr>
                <w:rFonts w:eastAsia="맑은 고딕" w:hint="eastAsia"/>
                <w:sz w:val="22"/>
                <w:lang w:eastAsia="ko-KR"/>
              </w:rPr>
              <w:t>기능을</w:t>
            </w:r>
            <w:r>
              <w:rPr>
                <w:rFonts w:eastAsia="맑은 고딕" w:hint="eastAsia"/>
                <w:sz w:val="22"/>
                <w:lang w:eastAsia="ko-KR"/>
              </w:rPr>
              <w:t xml:space="preserve"> </w:t>
            </w:r>
            <w:r>
              <w:rPr>
                <w:rFonts w:eastAsia="맑은 고딕" w:hint="eastAsia"/>
                <w:sz w:val="22"/>
                <w:lang w:eastAsia="ko-KR"/>
              </w:rPr>
              <w:t>제공합니다</w:t>
            </w:r>
            <w:r>
              <w:rPr>
                <w:rFonts w:eastAsia="맑은 고딕" w:hint="eastAsia"/>
                <w:sz w:val="22"/>
                <w:lang w:eastAsia="ko-KR"/>
              </w:rPr>
              <w:t xml:space="preserve">. </w:t>
            </w:r>
          </w:p>
        </w:tc>
      </w:tr>
      <w:tr w:rsidR="005D3888" w14:paraId="46672ACF" w14:textId="77777777" w:rsidTr="006753F6">
        <w:tc>
          <w:tcPr>
            <w:tcW w:w="1701" w:type="dxa"/>
          </w:tcPr>
          <w:p w14:paraId="35BCEB55" w14:textId="77777777" w:rsidR="005D3888" w:rsidRPr="006753F6" w:rsidRDefault="005D3888" w:rsidP="00E941F9">
            <w:pPr>
              <w:rPr>
                <w:rFonts w:eastAsia="맑은 고딕"/>
                <w:sz w:val="22"/>
                <w:lang w:eastAsia="ko-KR"/>
              </w:rPr>
            </w:pPr>
          </w:p>
        </w:tc>
        <w:tc>
          <w:tcPr>
            <w:tcW w:w="2552" w:type="dxa"/>
          </w:tcPr>
          <w:p w14:paraId="2B9CED2D" w14:textId="3FFCF06C" w:rsidR="005D3888" w:rsidRPr="006753F6" w:rsidRDefault="006753F6" w:rsidP="00E941F9">
            <w:pPr>
              <w:rPr>
                <w:rFonts w:eastAsia="맑은 고딕"/>
                <w:sz w:val="22"/>
                <w:lang w:eastAsia="ko-KR"/>
              </w:rPr>
            </w:pPr>
            <w:r>
              <w:rPr>
                <w:rFonts w:eastAsia="맑은 고딕" w:hint="eastAsia"/>
                <w:sz w:val="22"/>
                <w:lang w:eastAsia="ko-KR"/>
              </w:rPr>
              <w:t>Azure OpenAI Service</w:t>
            </w:r>
          </w:p>
        </w:tc>
        <w:tc>
          <w:tcPr>
            <w:tcW w:w="5126" w:type="dxa"/>
          </w:tcPr>
          <w:p w14:paraId="3E43B442" w14:textId="03D92F7A" w:rsidR="005D3888" w:rsidRPr="006753F6" w:rsidRDefault="006753F6" w:rsidP="00E941F9">
            <w:pPr>
              <w:rPr>
                <w:rFonts w:eastAsia="맑은 고딕"/>
                <w:sz w:val="22"/>
                <w:lang w:eastAsia="ko-KR"/>
              </w:rPr>
            </w:pPr>
            <w:r w:rsidRPr="006753F6">
              <w:rPr>
                <w:rFonts w:eastAsia="맑은 고딕"/>
                <w:sz w:val="22"/>
                <w:lang w:eastAsia="ko-KR"/>
              </w:rPr>
              <w:t xml:space="preserve">GPT-4, GPT-4 Turbo with Vision, GPT-3.5-Turbo </w:t>
            </w:r>
            <w:r w:rsidRPr="006753F6">
              <w:rPr>
                <w:rFonts w:eastAsia="맑은 고딕" w:hint="eastAsia"/>
                <w:sz w:val="22"/>
                <w:lang w:eastAsia="ko-KR"/>
              </w:rPr>
              <w:t>및</w:t>
            </w:r>
            <w:r w:rsidRPr="006753F6">
              <w:rPr>
                <w:rFonts w:eastAsia="맑은 고딕"/>
                <w:sz w:val="22"/>
                <w:lang w:eastAsia="ko-KR"/>
              </w:rPr>
              <w:t xml:space="preserve"> Embeddings </w:t>
            </w:r>
            <w:r w:rsidRPr="006753F6">
              <w:rPr>
                <w:rFonts w:eastAsia="맑은 고딕" w:hint="eastAsia"/>
                <w:sz w:val="22"/>
                <w:lang w:eastAsia="ko-KR"/>
              </w:rPr>
              <w:t>모델</w:t>
            </w:r>
            <w:r w:rsidRPr="006753F6">
              <w:rPr>
                <w:rFonts w:eastAsia="맑은 고딕"/>
                <w:sz w:val="22"/>
                <w:lang w:eastAsia="ko-KR"/>
              </w:rPr>
              <w:t xml:space="preserve"> </w:t>
            </w:r>
            <w:r w:rsidRPr="006753F6">
              <w:rPr>
                <w:rFonts w:eastAsia="맑은 고딕" w:hint="eastAsia"/>
                <w:sz w:val="22"/>
                <w:lang w:eastAsia="ko-KR"/>
              </w:rPr>
              <w:t>시리즈를</w:t>
            </w:r>
            <w:r w:rsidRPr="006753F6">
              <w:rPr>
                <w:rFonts w:eastAsia="맑은 고딕"/>
                <w:sz w:val="22"/>
                <w:lang w:eastAsia="ko-KR"/>
              </w:rPr>
              <w:t xml:space="preserve"> </w:t>
            </w:r>
            <w:r w:rsidRPr="006753F6">
              <w:rPr>
                <w:rFonts w:eastAsia="맑은 고딕" w:hint="eastAsia"/>
                <w:sz w:val="22"/>
                <w:lang w:eastAsia="ko-KR"/>
              </w:rPr>
              <w:t>포함한</w:t>
            </w:r>
            <w:r w:rsidRPr="006753F6">
              <w:rPr>
                <w:rFonts w:eastAsia="맑은 고딕"/>
                <w:sz w:val="22"/>
                <w:lang w:eastAsia="ko-KR"/>
              </w:rPr>
              <w:t xml:space="preserve"> OpenAI</w:t>
            </w:r>
            <w:r w:rsidRPr="006753F6">
              <w:rPr>
                <w:rFonts w:eastAsia="맑은 고딕" w:hint="eastAsia"/>
                <w:sz w:val="22"/>
                <w:lang w:eastAsia="ko-KR"/>
              </w:rPr>
              <w:t>의</w:t>
            </w:r>
            <w:r w:rsidRPr="006753F6">
              <w:rPr>
                <w:rFonts w:eastAsia="맑은 고딕"/>
                <w:sz w:val="22"/>
                <w:lang w:eastAsia="ko-KR"/>
              </w:rPr>
              <w:t xml:space="preserve"> </w:t>
            </w:r>
            <w:r w:rsidRPr="006753F6">
              <w:rPr>
                <w:rFonts w:eastAsia="맑은 고딕" w:hint="eastAsia"/>
                <w:sz w:val="22"/>
                <w:lang w:eastAsia="ko-KR"/>
              </w:rPr>
              <w:t>언어</w:t>
            </w:r>
            <w:r w:rsidRPr="006753F6">
              <w:rPr>
                <w:rFonts w:eastAsia="맑은 고딕"/>
                <w:sz w:val="22"/>
                <w:lang w:eastAsia="ko-KR"/>
              </w:rPr>
              <w:t xml:space="preserve"> </w:t>
            </w:r>
            <w:r w:rsidRPr="006753F6">
              <w:rPr>
                <w:rFonts w:eastAsia="맑은 고딕" w:hint="eastAsia"/>
                <w:sz w:val="22"/>
                <w:lang w:eastAsia="ko-KR"/>
              </w:rPr>
              <w:t>모델에</w:t>
            </w:r>
            <w:r w:rsidRPr="006753F6">
              <w:rPr>
                <w:rFonts w:eastAsia="맑은 고딕"/>
                <w:sz w:val="22"/>
                <w:lang w:eastAsia="ko-KR"/>
              </w:rPr>
              <w:t xml:space="preserve"> </w:t>
            </w:r>
            <w:r w:rsidRPr="006753F6">
              <w:rPr>
                <w:rFonts w:eastAsia="맑은 고딕" w:hint="eastAsia"/>
                <w:sz w:val="22"/>
                <w:lang w:eastAsia="ko-KR"/>
              </w:rPr>
              <w:t>대한</w:t>
            </w:r>
            <w:r w:rsidRPr="006753F6">
              <w:rPr>
                <w:rFonts w:eastAsia="맑은 고딕"/>
                <w:sz w:val="22"/>
                <w:lang w:eastAsia="ko-KR"/>
              </w:rPr>
              <w:t xml:space="preserve"> REST API </w:t>
            </w:r>
            <w:r w:rsidRPr="006753F6">
              <w:rPr>
                <w:rFonts w:eastAsia="맑은 고딕" w:hint="eastAsia"/>
                <w:sz w:val="22"/>
                <w:lang w:eastAsia="ko-KR"/>
              </w:rPr>
              <w:t>액세스를</w:t>
            </w:r>
            <w:r w:rsidRPr="006753F6">
              <w:rPr>
                <w:rFonts w:eastAsia="맑은 고딕"/>
                <w:sz w:val="22"/>
                <w:lang w:eastAsia="ko-KR"/>
              </w:rPr>
              <w:t xml:space="preserve"> </w:t>
            </w:r>
            <w:r w:rsidRPr="006753F6">
              <w:rPr>
                <w:rFonts w:eastAsia="맑은 고딕" w:hint="eastAsia"/>
                <w:sz w:val="22"/>
                <w:lang w:eastAsia="ko-KR"/>
              </w:rPr>
              <w:t>제공합니다</w:t>
            </w:r>
            <w:r w:rsidRPr="006753F6">
              <w:rPr>
                <w:rFonts w:eastAsia="맑은 고딕"/>
                <w:sz w:val="22"/>
                <w:lang w:eastAsia="ko-KR"/>
              </w:rPr>
              <w:t>.</w:t>
            </w:r>
          </w:p>
        </w:tc>
      </w:tr>
      <w:tr w:rsidR="005D3888" w14:paraId="3CA58737" w14:textId="77777777" w:rsidTr="006753F6">
        <w:tc>
          <w:tcPr>
            <w:tcW w:w="1701" w:type="dxa"/>
          </w:tcPr>
          <w:p w14:paraId="63BBEB2C" w14:textId="77777777" w:rsidR="005D3888" w:rsidRPr="006753F6" w:rsidRDefault="005D3888" w:rsidP="00E941F9">
            <w:pPr>
              <w:rPr>
                <w:rFonts w:eastAsia="맑은 고딕"/>
                <w:sz w:val="22"/>
                <w:lang w:eastAsia="ko-KR"/>
              </w:rPr>
            </w:pPr>
          </w:p>
        </w:tc>
        <w:tc>
          <w:tcPr>
            <w:tcW w:w="2552" w:type="dxa"/>
          </w:tcPr>
          <w:p w14:paraId="3B39D10C" w14:textId="17BFB2EE" w:rsidR="005D3888" w:rsidRPr="006753F6" w:rsidRDefault="003E6BD8" w:rsidP="00E941F9">
            <w:pPr>
              <w:rPr>
                <w:rFonts w:eastAsia="맑은 고딕"/>
                <w:sz w:val="22"/>
                <w:lang w:eastAsia="ko-KR"/>
              </w:rPr>
            </w:pPr>
            <w:r>
              <w:rPr>
                <w:rFonts w:eastAsia="맑은 고딕" w:hint="eastAsia"/>
                <w:sz w:val="22"/>
                <w:lang w:eastAsia="ko-KR"/>
              </w:rPr>
              <w:t>Azure Storage Account</w:t>
            </w:r>
          </w:p>
        </w:tc>
        <w:tc>
          <w:tcPr>
            <w:tcW w:w="5126" w:type="dxa"/>
          </w:tcPr>
          <w:p w14:paraId="34159FF0" w14:textId="3003CC01" w:rsidR="005D3888" w:rsidRPr="006753F6" w:rsidRDefault="003E6BD8" w:rsidP="00E941F9">
            <w:pPr>
              <w:rPr>
                <w:rFonts w:eastAsia="맑은 고딕"/>
                <w:sz w:val="22"/>
                <w:lang w:eastAsia="ko-KR"/>
              </w:rPr>
            </w:pPr>
            <w:r w:rsidRPr="00426A29">
              <w:rPr>
                <w:rFonts w:eastAsia="맑은 고딕" w:hint="eastAsia"/>
                <w:color w:val="FF0000"/>
                <w:sz w:val="22"/>
                <w:lang w:eastAsia="ko-KR"/>
              </w:rPr>
              <w:t>고객의</w:t>
            </w:r>
            <w:r w:rsidRPr="00426A29">
              <w:rPr>
                <w:rFonts w:eastAsia="맑은 고딕" w:hint="eastAsia"/>
                <w:color w:val="FF0000"/>
                <w:sz w:val="22"/>
                <w:lang w:eastAsia="ko-KR"/>
              </w:rPr>
              <w:t xml:space="preserve"> </w:t>
            </w:r>
            <w:r w:rsidRPr="00426A29">
              <w:rPr>
                <w:rFonts w:eastAsia="맑은 고딕" w:hint="eastAsia"/>
                <w:color w:val="FF0000"/>
                <w:sz w:val="22"/>
                <w:lang w:eastAsia="ko-KR"/>
              </w:rPr>
              <w:t>문서를</w:t>
            </w:r>
            <w:r w:rsidRPr="00426A29">
              <w:rPr>
                <w:rFonts w:eastAsia="맑은 고딕" w:hint="eastAsia"/>
                <w:color w:val="FF0000"/>
                <w:sz w:val="22"/>
                <w:lang w:eastAsia="ko-KR"/>
              </w:rPr>
              <w:t xml:space="preserve"> </w:t>
            </w:r>
            <w:r w:rsidR="00426A29" w:rsidRPr="00426A29">
              <w:rPr>
                <w:rFonts w:eastAsia="맑은 고딕" w:hint="eastAsia"/>
                <w:color w:val="FF0000"/>
                <w:sz w:val="22"/>
                <w:lang w:eastAsia="ko-KR"/>
              </w:rPr>
              <w:t>관리하는</w:t>
            </w:r>
            <w:r w:rsidR="00426A29" w:rsidRPr="00426A29">
              <w:rPr>
                <w:rFonts w:eastAsia="맑은 고딕" w:hint="eastAsia"/>
                <w:color w:val="FF0000"/>
                <w:sz w:val="22"/>
                <w:lang w:eastAsia="ko-KR"/>
              </w:rPr>
              <w:t xml:space="preserve"> </w:t>
            </w:r>
            <w:r w:rsidR="00426A29" w:rsidRPr="00426A29">
              <w:rPr>
                <w:rFonts w:eastAsia="맑은 고딕" w:hint="eastAsia"/>
                <w:color w:val="FF0000"/>
                <w:sz w:val="22"/>
                <w:lang w:eastAsia="ko-KR"/>
              </w:rPr>
              <w:t>기능을</w:t>
            </w:r>
            <w:r w:rsidR="00426A29" w:rsidRPr="00426A29">
              <w:rPr>
                <w:rFonts w:eastAsia="맑은 고딕" w:hint="eastAsia"/>
                <w:color w:val="FF0000"/>
                <w:sz w:val="22"/>
                <w:lang w:eastAsia="ko-KR"/>
              </w:rPr>
              <w:t xml:space="preserve"> </w:t>
            </w:r>
            <w:r w:rsidR="00426A29" w:rsidRPr="00426A29">
              <w:rPr>
                <w:rFonts w:eastAsia="맑은 고딕" w:hint="eastAsia"/>
                <w:color w:val="FF0000"/>
                <w:sz w:val="22"/>
                <w:lang w:eastAsia="ko-KR"/>
              </w:rPr>
              <w:t>제공합니다</w:t>
            </w:r>
            <w:r w:rsidR="00426A29" w:rsidRPr="00426A29">
              <w:rPr>
                <w:rFonts w:eastAsia="맑은 고딕" w:hint="eastAsia"/>
                <w:color w:val="FF0000"/>
                <w:sz w:val="22"/>
                <w:lang w:eastAsia="ko-KR"/>
              </w:rPr>
              <w:t>.</w:t>
            </w:r>
          </w:p>
        </w:tc>
      </w:tr>
      <w:tr w:rsidR="005D3888" w14:paraId="2F1B287F" w14:textId="77777777" w:rsidTr="006753F6">
        <w:tc>
          <w:tcPr>
            <w:tcW w:w="1701" w:type="dxa"/>
          </w:tcPr>
          <w:p w14:paraId="4DE74925" w14:textId="13B284D9" w:rsidR="005D3888" w:rsidRPr="006753F6" w:rsidRDefault="005D3888" w:rsidP="00E941F9">
            <w:pPr>
              <w:rPr>
                <w:rFonts w:eastAsia="맑은 고딕"/>
                <w:sz w:val="22"/>
                <w:lang w:eastAsia="ko-KR"/>
              </w:rPr>
            </w:pPr>
          </w:p>
        </w:tc>
        <w:tc>
          <w:tcPr>
            <w:tcW w:w="2552" w:type="dxa"/>
          </w:tcPr>
          <w:p w14:paraId="3CEE00D6" w14:textId="73C7AE91" w:rsidR="005D3888" w:rsidRPr="006753F6" w:rsidRDefault="00DF50FF" w:rsidP="00E941F9">
            <w:pPr>
              <w:rPr>
                <w:rFonts w:eastAsia="맑은 고딕"/>
                <w:sz w:val="22"/>
                <w:lang w:eastAsia="ko-KR"/>
              </w:rPr>
            </w:pPr>
            <w:r>
              <w:rPr>
                <w:rFonts w:eastAsia="맑은 고딕" w:hint="eastAsia"/>
                <w:sz w:val="22"/>
                <w:lang w:eastAsia="ko-KR"/>
              </w:rPr>
              <w:t>Azure Cosmos DB</w:t>
            </w:r>
          </w:p>
        </w:tc>
        <w:tc>
          <w:tcPr>
            <w:tcW w:w="5126" w:type="dxa"/>
          </w:tcPr>
          <w:p w14:paraId="11A2D6E7" w14:textId="38E1C4E1" w:rsidR="005D3888" w:rsidRPr="006753F6" w:rsidRDefault="00DF50FF" w:rsidP="00E941F9">
            <w:pPr>
              <w:rPr>
                <w:rFonts w:eastAsia="맑은 고딕"/>
                <w:sz w:val="22"/>
                <w:lang w:eastAsia="ko-KR"/>
              </w:rPr>
            </w:pPr>
            <w:r>
              <w:rPr>
                <w:rFonts w:eastAsia="맑은 고딕" w:hint="eastAsia"/>
                <w:sz w:val="22"/>
                <w:lang w:eastAsia="ko-KR"/>
              </w:rPr>
              <w:t>사용자</w:t>
            </w:r>
            <w:r>
              <w:rPr>
                <w:rFonts w:eastAsia="맑은 고딕" w:hint="eastAsia"/>
                <w:sz w:val="22"/>
                <w:lang w:eastAsia="ko-KR"/>
              </w:rPr>
              <w:t xml:space="preserve"> </w:t>
            </w:r>
            <w:r>
              <w:rPr>
                <w:rFonts w:eastAsia="맑은 고딕" w:hint="eastAsia"/>
                <w:sz w:val="22"/>
                <w:lang w:eastAsia="ko-KR"/>
              </w:rPr>
              <w:t>대화를</w:t>
            </w:r>
            <w:r>
              <w:rPr>
                <w:rFonts w:eastAsia="맑은 고딕" w:hint="eastAsia"/>
                <w:sz w:val="22"/>
                <w:lang w:eastAsia="ko-KR"/>
              </w:rPr>
              <w:t xml:space="preserve"> </w:t>
            </w:r>
            <w:r>
              <w:rPr>
                <w:rFonts w:eastAsia="맑은 고딕" w:hint="eastAsia"/>
                <w:sz w:val="22"/>
                <w:lang w:eastAsia="ko-KR"/>
              </w:rPr>
              <w:t>저장합니다</w:t>
            </w:r>
            <w:r>
              <w:rPr>
                <w:rFonts w:eastAsia="맑은 고딕" w:hint="eastAsia"/>
                <w:sz w:val="22"/>
                <w:lang w:eastAsia="ko-KR"/>
              </w:rPr>
              <w:t>.</w:t>
            </w:r>
          </w:p>
        </w:tc>
      </w:tr>
    </w:tbl>
    <w:p w14:paraId="75CAD80B" w14:textId="77777777" w:rsidR="00874C76" w:rsidRDefault="00874C76">
      <w:pPr>
        <w:spacing w:before="0" w:after="160" w:line="259" w:lineRule="auto"/>
        <w:jc w:val="left"/>
        <w:rPr>
          <w:rFonts w:ascii="맑은 고딕" w:eastAsia="맑은 고딕" w:hAnsi="맑은 고딕" w:cs="맑은 고딕"/>
          <w:bCs/>
          <w:color w:val="008AC8"/>
          <w:sz w:val="32"/>
          <w:szCs w:val="26"/>
          <w:lang w:eastAsia="ko-KR"/>
        </w:rPr>
      </w:pPr>
      <w:r>
        <w:rPr>
          <w:rFonts w:ascii="맑은 고딕" w:eastAsia="맑은 고딕" w:hAnsi="맑은 고딕" w:cs="맑은 고딕"/>
          <w:lang w:eastAsia="ko-KR"/>
        </w:rPr>
        <w:br w:type="page"/>
      </w:r>
    </w:p>
    <w:p w14:paraId="6AF29D1A" w14:textId="77EA73A6" w:rsidR="00BC3DC4" w:rsidRDefault="002C4F19">
      <w:pPr>
        <w:pStyle w:val="1"/>
        <w:numPr>
          <w:ilvl w:val="0"/>
          <w:numId w:val="23"/>
        </w:numPr>
        <w:ind w:left="900" w:hanging="900"/>
        <w:rPr>
          <w:rFonts w:ascii="맑은 고딕" w:eastAsia="맑은 고딕" w:hAnsi="맑은 고딕" w:cs="맑은 고딕"/>
          <w:lang w:eastAsia="ko-KR"/>
        </w:rPr>
      </w:pPr>
      <w:bookmarkStart w:id="30" w:name="_Toc162384053"/>
      <w:r>
        <w:rPr>
          <w:rFonts w:ascii="맑은 고딕" w:eastAsia="맑은 고딕" w:hAnsi="맑은 고딕" w:cs="맑은 고딕" w:hint="eastAsia"/>
          <w:lang w:eastAsia="ko-KR"/>
        </w:rPr>
        <w:lastRenderedPageBreak/>
        <w:t>Azure Service</w:t>
      </w:r>
      <w:r w:rsidR="00D80588">
        <w:rPr>
          <w:rFonts w:ascii="맑은 고딕" w:eastAsia="맑은 고딕" w:hAnsi="맑은 고딕" w:cs="맑은 고딕" w:hint="eastAsia"/>
          <w:lang w:eastAsia="ko-KR"/>
        </w:rPr>
        <w:t>배포 및 구성</w:t>
      </w:r>
      <w:bookmarkEnd w:id="30"/>
    </w:p>
    <w:p w14:paraId="259BEBCE" w14:textId="451F5E1C" w:rsidR="00E15824" w:rsidRDefault="00996ED8" w:rsidP="00E15824">
      <w:pPr>
        <w:pStyle w:val="21"/>
        <w:numPr>
          <w:ilvl w:val="1"/>
          <w:numId w:val="23"/>
        </w:numPr>
        <w:tabs>
          <w:tab w:val="clear" w:pos="1440"/>
        </w:tabs>
        <w:rPr>
          <w:rFonts w:eastAsia="맑은 고딕"/>
          <w:lang w:eastAsia="ko-KR"/>
        </w:rPr>
      </w:pPr>
      <w:bookmarkStart w:id="31" w:name="_Toc162384054"/>
      <w:r>
        <w:rPr>
          <w:rFonts w:eastAsia="맑은 고딕" w:hint="eastAsia"/>
          <w:lang w:eastAsia="ko-KR"/>
        </w:rPr>
        <w:t>개발</w:t>
      </w:r>
      <w:r w:rsidR="002C4F19">
        <w:rPr>
          <w:rFonts w:eastAsia="맑은 고딕" w:hint="eastAsia"/>
          <w:lang w:eastAsia="ko-KR"/>
        </w:rPr>
        <w:t xml:space="preserve"> </w:t>
      </w:r>
      <w:r w:rsidR="002C4F19">
        <w:rPr>
          <w:rFonts w:eastAsia="맑은 고딕" w:hint="eastAsia"/>
          <w:lang w:eastAsia="ko-KR"/>
        </w:rPr>
        <w:t>환경</w:t>
      </w:r>
      <w:r w:rsidR="002C4F19">
        <w:rPr>
          <w:rFonts w:eastAsia="맑은 고딕" w:hint="eastAsia"/>
          <w:lang w:eastAsia="ko-KR"/>
        </w:rPr>
        <w:t xml:space="preserve"> </w:t>
      </w:r>
      <w:r w:rsidR="002C4F19">
        <w:rPr>
          <w:rFonts w:eastAsia="맑은 고딕" w:hint="eastAsia"/>
          <w:lang w:eastAsia="ko-KR"/>
        </w:rPr>
        <w:t>구성</w:t>
      </w:r>
      <w:r w:rsidR="0085367F">
        <w:rPr>
          <w:rFonts w:eastAsia="맑은 고딕" w:hint="eastAsia"/>
          <w:lang w:eastAsia="ko-KR"/>
        </w:rPr>
        <w:t>하기</w:t>
      </w:r>
      <w:bookmarkEnd w:id="31"/>
    </w:p>
    <w:p w14:paraId="503D965F" w14:textId="0683BC3A" w:rsidR="00141862" w:rsidRPr="00406140" w:rsidRDefault="00141862" w:rsidP="00141862">
      <w:pPr>
        <w:rPr>
          <w:rFonts w:eastAsia="맑은 고딕" w:cs="Segoe UI"/>
          <w:color w:val="161616"/>
          <w:shd w:val="clear" w:color="auto" w:fill="FFFFFF"/>
          <w:lang w:eastAsia="ko-KR"/>
        </w:rPr>
      </w:pPr>
      <w:r>
        <w:rPr>
          <w:rFonts w:eastAsia="맑은 고딕" w:cs="Segoe UI" w:hint="eastAsia"/>
          <w:color w:val="161616"/>
          <w:shd w:val="clear" w:color="auto" w:fill="FFFFFF"/>
          <w:lang w:eastAsia="ko-KR"/>
        </w:rPr>
        <w:t>Search Service</w:t>
      </w:r>
      <w:r>
        <w:rPr>
          <w:rFonts w:eastAsia="맑은 고딕" w:cs="Segoe UI" w:hint="eastAsia"/>
          <w:color w:val="161616"/>
          <w:shd w:val="clear" w:color="auto" w:fill="FFFFFF"/>
          <w:lang w:eastAsia="ko-KR"/>
        </w:rPr>
        <w:t>의</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구성</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및</w:t>
      </w:r>
      <w:r>
        <w:rPr>
          <w:rFonts w:eastAsia="맑은 고딕" w:cs="Segoe UI" w:hint="eastAsia"/>
          <w:color w:val="161616"/>
          <w:shd w:val="clear" w:color="auto" w:fill="FFFFFF"/>
          <w:lang w:eastAsia="ko-KR"/>
        </w:rPr>
        <w:t xml:space="preserve"> Backend Bot API</w:t>
      </w:r>
      <w:r>
        <w:rPr>
          <w:rFonts w:eastAsia="맑은 고딕" w:cs="Segoe UI" w:hint="eastAsia"/>
          <w:color w:val="161616"/>
          <w:shd w:val="clear" w:color="auto" w:fill="FFFFFF"/>
          <w:lang w:eastAsia="ko-KR"/>
        </w:rPr>
        <w:t>의</w:t>
      </w:r>
      <w:r>
        <w:rPr>
          <w:rFonts w:eastAsia="맑은 고딕" w:cs="Segoe UI" w:hint="eastAsia"/>
          <w:color w:val="161616"/>
          <w:shd w:val="clear" w:color="auto" w:fill="FFFFFF"/>
          <w:lang w:eastAsia="ko-KR"/>
        </w:rPr>
        <w:t xml:space="preserve"> Function</w:t>
      </w:r>
      <w:r w:rsidR="00FA4577">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구현</w:t>
      </w:r>
      <w:r w:rsidR="00FA4577">
        <w:rPr>
          <w:rFonts w:eastAsia="맑은 고딕" w:cs="Segoe UI" w:hint="eastAsia"/>
          <w:color w:val="161616"/>
          <w:shd w:val="clear" w:color="auto" w:fill="FFFFFF"/>
          <w:lang w:eastAsia="ko-KR"/>
        </w:rPr>
        <w:t xml:space="preserve"> </w:t>
      </w:r>
      <w:r w:rsidR="00FA4577">
        <w:rPr>
          <w:rFonts w:eastAsia="맑은 고딕" w:cs="Segoe UI" w:hint="eastAsia"/>
          <w:color w:val="161616"/>
          <w:shd w:val="clear" w:color="auto" w:fill="FFFFFF"/>
          <w:lang w:eastAsia="ko-KR"/>
        </w:rPr>
        <w:t>및</w:t>
      </w:r>
      <w:r w:rsidR="00FA4577">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테스트</w:t>
      </w:r>
      <w:r w:rsidR="00FA4577">
        <w:rPr>
          <w:rFonts w:eastAsia="맑은 고딕" w:cs="Segoe UI" w:hint="eastAsia"/>
          <w:color w:val="161616"/>
          <w:shd w:val="clear" w:color="auto" w:fill="FFFFFF"/>
          <w:lang w:eastAsia="ko-KR"/>
        </w:rPr>
        <w:t>를</w:t>
      </w:r>
      <w:r w:rsidR="00FA4577">
        <w:rPr>
          <w:rFonts w:eastAsia="맑은 고딕" w:cs="Segoe UI" w:hint="eastAsia"/>
          <w:color w:val="161616"/>
          <w:shd w:val="clear" w:color="auto" w:fill="FFFFFF"/>
          <w:lang w:eastAsia="ko-KR"/>
        </w:rPr>
        <w:t xml:space="preserve"> </w:t>
      </w:r>
      <w:r w:rsidR="00FA4577">
        <w:rPr>
          <w:rFonts w:eastAsia="맑은 고딕" w:cs="Segoe UI" w:hint="eastAsia"/>
          <w:color w:val="161616"/>
          <w:shd w:val="clear" w:color="auto" w:fill="FFFFFF"/>
          <w:lang w:eastAsia="ko-KR"/>
        </w:rPr>
        <w:t>위</w:t>
      </w:r>
      <w:r w:rsidR="00406140">
        <w:rPr>
          <w:rFonts w:eastAsia="맑은 고딕" w:cs="Segoe UI" w:hint="eastAsia"/>
          <w:color w:val="161616"/>
          <w:shd w:val="clear" w:color="auto" w:fill="FFFFFF"/>
          <w:lang w:eastAsia="ko-KR"/>
        </w:rPr>
        <w:t>한</w:t>
      </w:r>
      <w:r w:rsidR="00406140">
        <w:rPr>
          <w:rFonts w:eastAsia="맑은 고딕" w:cs="Segoe UI" w:hint="eastAsia"/>
          <w:color w:val="161616"/>
          <w:shd w:val="clear" w:color="auto" w:fill="FFFFFF"/>
          <w:lang w:eastAsia="ko-KR"/>
        </w:rPr>
        <w:t xml:space="preserve"> </w:t>
      </w:r>
      <w:r w:rsidR="00406140">
        <w:rPr>
          <w:rFonts w:eastAsia="맑은 고딕" w:cs="Segoe UI" w:hint="eastAsia"/>
          <w:color w:val="161616"/>
          <w:shd w:val="clear" w:color="auto" w:fill="FFFFFF"/>
          <w:lang w:eastAsia="ko-KR"/>
        </w:rPr>
        <w:t>개발</w:t>
      </w:r>
      <w:r w:rsidR="00406140">
        <w:rPr>
          <w:rFonts w:eastAsia="맑은 고딕" w:cs="Segoe UI" w:hint="eastAsia"/>
          <w:color w:val="161616"/>
          <w:shd w:val="clear" w:color="auto" w:fill="FFFFFF"/>
          <w:lang w:eastAsia="ko-KR"/>
        </w:rPr>
        <w:t xml:space="preserve"> </w:t>
      </w:r>
      <w:r w:rsidR="00406140">
        <w:rPr>
          <w:rFonts w:eastAsia="맑은 고딕" w:cs="Segoe UI" w:hint="eastAsia"/>
          <w:color w:val="161616"/>
          <w:shd w:val="clear" w:color="auto" w:fill="FFFFFF"/>
          <w:lang w:eastAsia="ko-KR"/>
        </w:rPr>
        <w:t>환경으로</w:t>
      </w:r>
      <w:r w:rsidR="00406140">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Jupyter Lab</w:t>
      </w:r>
      <w:r>
        <w:rPr>
          <w:rFonts w:eastAsia="맑은 고딕" w:cs="Segoe UI" w:hint="eastAsia"/>
          <w:color w:val="161616"/>
          <w:shd w:val="clear" w:color="auto" w:fill="FFFFFF"/>
          <w:lang w:eastAsia="ko-KR"/>
        </w:rPr>
        <w:t>을</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사용합니다</w:t>
      </w:r>
      <w:r>
        <w:rPr>
          <w:rFonts w:eastAsia="맑은 고딕" w:cs="Segoe UI" w:hint="eastAsia"/>
          <w:color w:val="161616"/>
          <w:shd w:val="clear" w:color="auto" w:fill="FFFFFF"/>
          <w:lang w:eastAsia="ko-KR"/>
        </w:rPr>
        <w:t xml:space="preserve">. IDE </w:t>
      </w:r>
      <w:r>
        <w:rPr>
          <w:rFonts w:eastAsia="맑은 고딕" w:cs="Segoe UI" w:hint="eastAsia"/>
          <w:color w:val="161616"/>
          <w:shd w:val="clear" w:color="auto" w:fill="FFFFFF"/>
          <w:lang w:eastAsia="ko-KR"/>
        </w:rPr>
        <w:t>협업</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및</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표준화를</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위해</w:t>
      </w:r>
      <w:r w:rsidR="00FA4577">
        <w:rPr>
          <w:rFonts w:eastAsia="맑은 고딕" w:cs="Segoe UI" w:hint="eastAsia"/>
          <w:color w:val="161616"/>
          <w:shd w:val="clear" w:color="auto" w:fill="FFFFFF"/>
          <w:lang w:eastAsia="ko-KR"/>
        </w:rPr>
        <w:t xml:space="preserve"> Visual Studio Code</w:t>
      </w:r>
      <w:r w:rsidR="00FA4577">
        <w:rPr>
          <w:rFonts w:eastAsia="맑은 고딕" w:cs="Segoe UI" w:hint="eastAsia"/>
          <w:color w:val="161616"/>
          <w:shd w:val="clear" w:color="auto" w:fill="FFFFFF"/>
          <w:lang w:eastAsia="ko-KR"/>
        </w:rPr>
        <w:t>와</w:t>
      </w:r>
      <w:r>
        <w:rPr>
          <w:rFonts w:eastAsia="맑은 고딕" w:cs="Segoe UI" w:hint="eastAsia"/>
          <w:color w:val="161616"/>
          <w:shd w:val="clear" w:color="auto" w:fill="FFFFFF"/>
          <w:lang w:eastAsia="ko-KR"/>
        </w:rPr>
        <w:t xml:space="preserve"> Jupyter Lab</w:t>
      </w:r>
      <w:r>
        <w:rPr>
          <w:rFonts w:eastAsia="맑은 고딕" w:cs="Segoe UI" w:hint="eastAsia"/>
          <w:color w:val="161616"/>
          <w:shd w:val="clear" w:color="auto" w:fill="FFFFFF"/>
          <w:lang w:eastAsia="ko-KR"/>
        </w:rPr>
        <w:t>이</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포함된</w:t>
      </w:r>
      <w:r w:rsidR="00FA4577">
        <w:rPr>
          <w:rFonts w:eastAsia="맑은 고딕" w:cs="Segoe UI" w:hint="eastAsia"/>
          <w:color w:val="161616"/>
          <w:shd w:val="clear" w:color="auto" w:fill="FFFFFF"/>
          <w:lang w:eastAsia="ko-KR"/>
        </w:rPr>
        <w:t xml:space="preserve"> Azure Machine Learning</w:t>
      </w:r>
      <w:r w:rsidR="00FA4577">
        <w:rPr>
          <w:rFonts w:eastAsia="맑은 고딕" w:cs="Segoe UI" w:hint="eastAsia"/>
          <w:color w:val="161616"/>
          <w:shd w:val="clear" w:color="auto" w:fill="FFFFFF"/>
          <w:lang w:eastAsia="ko-KR"/>
        </w:rPr>
        <w:t>의</w:t>
      </w:r>
      <w:r w:rsidR="00FA4577">
        <w:rPr>
          <w:rFonts w:eastAsia="맑은 고딕" w:cs="Segoe UI" w:hint="eastAsia"/>
          <w:color w:val="161616"/>
          <w:shd w:val="clear" w:color="auto" w:fill="FFFFFF"/>
          <w:lang w:eastAsia="ko-KR"/>
        </w:rPr>
        <w:t xml:space="preserve"> Compute </w:t>
      </w:r>
      <w:r w:rsidR="008A04CB">
        <w:rPr>
          <w:rFonts w:eastAsia="맑은 고딕" w:cs="Segoe UI" w:hint="eastAsia"/>
          <w:color w:val="161616"/>
          <w:shd w:val="clear" w:color="auto" w:fill="FFFFFF"/>
          <w:lang w:eastAsia="ko-KR"/>
        </w:rPr>
        <w:t>Instance</w:t>
      </w:r>
      <w:r w:rsidR="00406140">
        <w:rPr>
          <w:rFonts w:eastAsia="맑은 고딕" w:cs="Segoe UI" w:hint="eastAsia"/>
          <w:color w:val="161616"/>
          <w:shd w:val="clear" w:color="auto" w:fill="FFFFFF"/>
          <w:lang w:eastAsia="ko-KR"/>
        </w:rPr>
        <w:t xml:space="preserve"> </w:t>
      </w:r>
      <w:r w:rsidR="00406140">
        <w:rPr>
          <w:rFonts w:eastAsia="맑은 고딕" w:cs="Segoe UI" w:hint="eastAsia"/>
          <w:color w:val="161616"/>
          <w:shd w:val="clear" w:color="auto" w:fill="FFFFFF"/>
          <w:lang w:eastAsia="ko-KR"/>
        </w:rPr>
        <w:t>사용을</w:t>
      </w:r>
      <w:r w:rsidR="00406140">
        <w:rPr>
          <w:rFonts w:eastAsia="맑은 고딕" w:cs="Segoe UI" w:hint="eastAsia"/>
          <w:color w:val="161616"/>
          <w:shd w:val="clear" w:color="auto" w:fill="FFFFFF"/>
          <w:lang w:eastAsia="ko-KR"/>
        </w:rPr>
        <w:t xml:space="preserve"> </w:t>
      </w:r>
      <w:r w:rsidR="00406140">
        <w:rPr>
          <w:rFonts w:eastAsia="맑은 고딕" w:cs="Segoe UI" w:hint="eastAsia"/>
          <w:color w:val="161616"/>
          <w:shd w:val="clear" w:color="auto" w:fill="FFFFFF"/>
          <w:lang w:eastAsia="ko-KR"/>
        </w:rPr>
        <w:t>권장합니다</w:t>
      </w:r>
      <w:r w:rsidR="00406140">
        <w:rPr>
          <w:rFonts w:eastAsia="맑은 고딕" w:cs="Segoe UI" w:hint="eastAsia"/>
          <w:color w:val="161616"/>
          <w:shd w:val="clear" w:color="auto" w:fill="FFFFFF"/>
          <w:lang w:eastAsia="ko-KR"/>
        </w:rPr>
        <w:t>.</w:t>
      </w:r>
    </w:p>
    <w:p w14:paraId="1AF37A1A" w14:textId="277D19A9" w:rsidR="00E15824" w:rsidRDefault="00996ED8" w:rsidP="00B92B34">
      <w:pPr>
        <w:pStyle w:val="21"/>
        <w:numPr>
          <w:ilvl w:val="2"/>
          <w:numId w:val="23"/>
        </w:numPr>
        <w:tabs>
          <w:tab w:val="clear" w:pos="1440"/>
        </w:tabs>
        <w:rPr>
          <w:rFonts w:eastAsia="맑은 고딕"/>
          <w:lang w:eastAsia="ko-KR"/>
        </w:rPr>
      </w:pPr>
      <w:bookmarkStart w:id="32" w:name="_Toc162384055"/>
      <w:r>
        <w:rPr>
          <w:rFonts w:eastAsia="맑은 고딕" w:hint="eastAsia"/>
          <w:lang w:eastAsia="ko-KR"/>
        </w:rPr>
        <w:t>개발자</w:t>
      </w:r>
      <w:r>
        <w:rPr>
          <w:rFonts w:eastAsia="맑은 고딕" w:hint="eastAsia"/>
          <w:lang w:eastAsia="ko-KR"/>
        </w:rPr>
        <w:t xml:space="preserve"> </w:t>
      </w:r>
      <w:r>
        <w:rPr>
          <w:rFonts w:eastAsia="맑은 고딕" w:hint="eastAsia"/>
          <w:lang w:eastAsia="ko-KR"/>
        </w:rPr>
        <w:t>환경</w:t>
      </w:r>
      <w:bookmarkEnd w:id="32"/>
    </w:p>
    <w:p w14:paraId="59A73877" w14:textId="106364EF" w:rsidR="00B92B34" w:rsidRDefault="00406140" w:rsidP="00B92B34">
      <w:pPr>
        <w:rPr>
          <w:rFonts w:eastAsia="맑은 고딕"/>
          <w:lang w:eastAsia="ko-KR"/>
        </w:rPr>
      </w:pPr>
      <w:r>
        <w:rPr>
          <w:rFonts w:eastAsia="맑은 고딕" w:cs="Segoe UI" w:hint="eastAsia"/>
          <w:color w:val="161616"/>
          <w:shd w:val="clear" w:color="auto" w:fill="FFFFFF"/>
          <w:lang w:eastAsia="ko-KR"/>
        </w:rPr>
        <w:t>Azure Machine Learning</w:t>
      </w:r>
      <w:r>
        <w:rPr>
          <w:rFonts w:eastAsia="맑은 고딕" w:cs="Segoe UI" w:hint="eastAsia"/>
          <w:color w:val="161616"/>
          <w:shd w:val="clear" w:color="auto" w:fill="FFFFFF"/>
          <w:lang w:eastAsia="ko-KR"/>
        </w:rPr>
        <w:t>의</w:t>
      </w:r>
      <w:r>
        <w:rPr>
          <w:rFonts w:eastAsia="맑은 고딕" w:cs="Segoe UI" w:hint="eastAsia"/>
          <w:color w:val="161616"/>
          <w:shd w:val="clear" w:color="auto" w:fill="FFFFFF"/>
          <w:lang w:eastAsia="ko-KR"/>
        </w:rPr>
        <w:t xml:space="preserve"> Compute </w:t>
      </w:r>
      <w:r>
        <w:rPr>
          <w:rFonts w:eastAsia="맑은 고딕" w:cs="Segoe UI" w:hint="eastAsia"/>
          <w:color w:val="161616"/>
          <w:shd w:val="clear" w:color="auto" w:fill="FFFFFF"/>
          <w:lang w:eastAsia="ko-KR"/>
        </w:rPr>
        <w:t>리소스를</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사용하여</w:t>
      </w:r>
      <w:r w:rsidR="004410F5">
        <w:rPr>
          <w:rFonts w:eastAsia="맑은 고딕" w:cs="Segoe UI" w:hint="eastAsia"/>
          <w:color w:val="161616"/>
          <w:shd w:val="clear" w:color="auto" w:fill="FFFFFF"/>
          <w:lang w:eastAsia="ko-KR"/>
        </w:rPr>
        <w:t xml:space="preserve"> </w:t>
      </w:r>
      <w:r w:rsidR="003F693F">
        <w:rPr>
          <w:rFonts w:eastAsia="맑은 고딕" w:cs="Segoe UI" w:hint="eastAsia"/>
          <w:color w:val="161616"/>
          <w:shd w:val="clear" w:color="auto" w:fill="FFFFFF"/>
          <w:lang w:eastAsia="ko-KR"/>
        </w:rPr>
        <w:t>로컬에서</w:t>
      </w:r>
      <w:r w:rsidR="003F693F">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개발하기</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위해</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다음</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필수</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구성</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요소가</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있어야</w:t>
      </w:r>
      <w:r w:rsidR="004410F5">
        <w:rPr>
          <w:rFonts w:eastAsia="맑은 고딕" w:cs="Segoe UI" w:hint="eastAsia"/>
          <w:color w:val="161616"/>
          <w:shd w:val="clear" w:color="auto" w:fill="FFFFFF"/>
          <w:lang w:eastAsia="ko-KR"/>
        </w:rPr>
        <w:t xml:space="preserve"> </w:t>
      </w:r>
      <w:r w:rsidR="004410F5">
        <w:rPr>
          <w:rFonts w:eastAsia="맑은 고딕" w:cs="Segoe UI" w:hint="eastAsia"/>
          <w:color w:val="161616"/>
          <w:shd w:val="clear" w:color="auto" w:fill="FFFFFF"/>
          <w:lang w:eastAsia="ko-KR"/>
        </w:rPr>
        <w:t>합니다</w:t>
      </w:r>
      <w:r w:rsidR="004410F5">
        <w:rPr>
          <w:rFonts w:eastAsia="맑은 고딕" w:cs="Segoe UI" w:hint="eastAsia"/>
          <w:color w:val="161616"/>
          <w:shd w:val="clear" w:color="auto" w:fill="FFFFFF"/>
          <w:lang w:eastAsia="ko-KR"/>
        </w:rPr>
        <w:t>.</w:t>
      </w:r>
    </w:p>
    <w:p w14:paraId="40EAB27E" w14:textId="7A617B97" w:rsidR="004410F5" w:rsidRDefault="00000000" w:rsidP="00DF2D2D">
      <w:pPr>
        <w:pStyle w:val="a0"/>
        <w:numPr>
          <w:ilvl w:val="0"/>
          <w:numId w:val="20"/>
        </w:numPr>
        <w:rPr>
          <w:rFonts w:eastAsia="맑은 고딕"/>
          <w:lang w:eastAsia="ko-KR"/>
        </w:rPr>
      </w:pPr>
      <w:hyperlink r:id="rId28" w:history="1">
        <w:r w:rsidR="004410F5" w:rsidRPr="004410F5">
          <w:rPr>
            <w:rStyle w:val="a6"/>
            <w:rFonts w:eastAsia="맑은 고딕" w:hint="eastAsia"/>
            <w:lang w:eastAsia="ko-KR"/>
          </w:rPr>
          <w:t>Visual Studio Code</w:t>
        </w:r>
      </w:hyperlink>
    </w:p>
    <w:p w14:paraId="61034508" w14:textId="61DEA4D7" w:rsidR="004410F5" w:rsidRDefault="00000000" w:rsidP="00DF2D2D">
      <w:pPr>
        <w:pStyle w:val="a0"/>
        <w:numPr>
          <w:ilvl w:val="0"/>
          <w:numId w:val="20"/>
        </w:numPr>
        <w:rPr>
          <w:rFonts w:eastAsia="맑은 고딕"/>
          <w:lang w:eastAsia="ko-KR"/>
        </w:rPr>
      </w:pPr>
      <w:hyperlink r:id="rId29" w:history="1">
        <w:r w:rsidR="004410F5" w:rsidRPr="004410F5">
          <w:rPr>
            <w:rStyle w:val="a6"/>
            <w:rFonts w:eastAsia="맑은 고딕"/>
            <w:lang w:eastAsia="ko-KR"/>
          </w:rPr>
          <w:t>Azure Machine Learning - Remote Extension</w:t>
        </w:r>
      </w:hyperlink>
      <w:r w:rsidR="009D5E99">
        <w:rPr>
          <w:rFonts w:eastAsia="맑은 고딕" w:hint="eastAsia"/>
          <w:lang w:eastAsia="ko-KR"/>
        </w:rPr>
        <w:t xml:space="preserve">, </w:t>
      </w:r>
      <w:hyperlink r:id="rId30" w:anchor="install-the-extension" w:history="1">
        <w:r w:rsidR="009D5E99" w:rsidRPr="009D5E99">
          <w:rPr>
            <w:rStyle w:val="a6"/>
            <w:rFonts w:eastAsia="맑은 고딕"/>
            <w:lang w:eastAsia="ko-KR"/>
          </w:rPr>
          <w:t>확장</w:t>
        </w:r>
        <w:r w:rsidR="009D5E99" w:rsidRPr="009D5E99">
          <w:rPr>
            <w:rStyle w:val="a6"/>
            <w:rFonts w:eastAsia="맑은 고딕" w:hint="eastAsia"/>
            <w:lang w:eastAsia="ko-KR"/>
          </w:rPr>
          <w:t xml:space="preserve"> </w:t>
        </w:r>
        <w:r w:rsidR="009D5E99" w:rsidRPr="009D5E99">
          <w:rPr>
            <w:rStyle w:val="a6"/>
            <w:rFonts w:eastAsia="맑은 고딕"/>
            <w:lang w:eastAsia="ko-KR"/>
          </w:rPr>
          <w:t>프로</w:t>
        </w:r>
        <w:r w:rsidR="009D5E99" w:rsidRPr="009D5E99">
          <w:rPr>
            <w:rStyle w:val="a6"/>
            <w:rFonts w:eastAsia="맑은 고딕" w:hint="eastAsia"/>
            <w:lang w:eastAsia="ko-KR"/>
          </w:rPr>
          <w:t>그램</w:t>
        </w:r>
        <w:r w:rsidR="009D5E99" w:rsidRPr="009D5E99">
          <w:rPr>
            <w:rStyle w:val="a6"/>
            <w:rFonts w:eastAsia="맑은 고딕" w:hint="eastAsia"/>
            <w:lang w:eastAsia="ko-KR"/>
          </w:rPr>
          <w:t xml:space="preserve"> </w:t>
        </w:r>
        <w:r w:rsidR="009D5E99" w:rsidRPr="009D5E99">
          <w:rPr>
            <w:rStyle w:val="a6"/>
            <w:rFonts w:eastAsia="맑은 고딕" w:hint="eastAsia"/>
            <w:lang w:eastAsia="ko-KR"/>
          </w:rPr>
          <w:t>설치</w:t>
        </w:r>
        <w:r w:rsidR="009D5E99" w:rsidRPr="009D5E99">
          <w:rPr>
            <w:rStyle w:val="a6"/>
            <w:rFonts w:eastAsia="맑은 고딕"/>
            <w:lang w:eastAsia="ko-KR"/>
          </w:rPr>
          <w:t>하기</w:t>
        </w:r>
      </w:hyperlink>
    </w:p>
    <w:p w14:paraId="3CBB8730" w14:textId="77777777" w:rsidR="00F86A2C" w:rsidRPr="00D44205" w:rsidRDefault="00F86A2C" w:rsidP="00F86A2C">
      <w:pPr>
        <w:pStyle w:val="NoteTitle"/>
        <w:rPr>
          <w:sz w:val="22"/>
          <w:szCs w:val="22"/>
          <w:lang w:eastAsia="ko-KR"/>
        </w:rPr>
      </w:pPr>
      <w:r w:rsidRPr="00D44205">
        <w:rPr>
          <w:sz w:val="22"/>
          <w:szCs w:val="22"/>
          <w:lang w:eastAsia="ko-KR"/>
        </w:rPr>
        <w:t>Note:</w:t>
      </w:r>
    </w:p>
    <w:p w14:paraId="70AE7785" w14:textId="2469B6BB" w:rsidR="009D5E99" w:rsidRPr="009D5E99" w:rsidRDefault="007C1E6A" w:rsidP="009D5E99">
      <w:pPr>
        <w:pStyle w:val="Note"/>
        <w:rPr>
          <w:rFonts w:cs="Segoe UI"/>
          <w:color w:val="000000" w:themeColor="text1"/>
          <w:lang w:eastAsia="ko"/>
        </w:rPr>
      </w:pPr>
      <w:r w:rsidRPr="007C1E6A">
        <w:rPr>
          <w:rFonts w:ascii="맑은 고딕" w:eastAsia="맑은 고딕" w:hAnsi="맑은 고딕" w:cs="맑은 고딕" w:hint="eastAsia"/>
          <w:color w:val="000000" w:themeColor="text1"/>
          <w:lang w:eastAsia="ko"/>
        </w:rPr>
        <w:t>이</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기능은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현재</w:t>
      </w:r>
      <w:r w:rsidRPr="007C1E6A">
        <w:rPr>
          <w:rFonts w:cs="Segoe UI"/>
          <w:color w:val="000000" w:themeColor="text1"/>
          <w:lang w:eastAsia="ko"/>
        </w:rPr>
        <w:t xml:space="preserve"> </w:t>
      </w:r>
      <w:r w:rsidR="00EC033C">
        <w:rPr>
          <w:rFonts w:ascii="맑은 고딕" w:eastAsia="맑은 고딕" w:hAnsi="맑은 고딕" w:cs="맑은 고딕" w:hint="eastAsia"/>
          <w:color w:val="000000" w:themeColor="text1"/>
          <w:lang w:eastAsia="ko"/>
        </w:rPr>
        <w:t>Preview</w:t>
      </w:r>
      <w:r w:rsidRPr="007C1E6A">
        <w:rPr>
          <w:rFonts w:ascii="맑은 고딕" w:eastAsia="맑은 고딕" w:hAnsi="맑은 고딕" w:cs="맑은 고딕" w:hint="eastAsia"/>
          <w:color w:val="000000" w:themeColor="text1"/>
          <w:lang w:eastAsia="ko"/>
        </w:rPr>
        <w:t>로</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제공됩니다</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이</w:t>
      </w:r>
      <w:r w:rsidRPr="007C1E6A">
        <w:rPr>
          <w:rFonts w:cs="Segoe UI"/>
          <w:color w:val="000000" w:themeColor="text1"/>
          <w:lang w:eastAsia="ko"/>
        </w:rPr>
        <w:t xml:space="preserve"> </w:t>
      </w:r>
      <w:r w:rsidR="00CC5791">
        <w:rPr>
          <w:rFonts w:ascii="맑은 고딕" w:eastAsia="맑은 고딕" w:hAnsi="맑은 고딕" w:cs="맑은 고딕" w:hint="eastAsia"/>
          <w:color w:val="000000" w:themeColor="text1"/>
          <w:lang w:eastAsia="ko"/>
        </w:rPr>
        <w:t>Preview</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버전은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서비스</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수준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계약</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없이</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제공되며</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프로덕션</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워크로드에는</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권장되지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않습니다</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특정</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기능은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지원되지</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않거나</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기능이</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제한될</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수</w:t>
      </w:r>
      <w:r w:rsidRPr="007C1E6A">
        <w:rPr>
          <w:rFonts w:cs="Segoe UI"/>
          <w:color w:val="000000" w:themeColor="text1"/>
          <w:lang w:eastAsia="ko"/>
        </w:rPr>
        <w:t xml:space="preserve"> </w:t>
      </w:r>
      <w:r w:rsidRPr="007C1E6A">
        <w:rPr>
          <w:rFonts w:ascii="맑은 고딕" w:eastAsia="맑은 고딕" w:hAnsi="맑은 고딕" w:cs="맑은 고딕" w:hint="eastAsia"/>
          <w:color w:val="000000" w:themeColor="text1"/>
          <w:lang w:eastAsia="ko"/>
        </w:rPr>
        <w:t>있습니다</w:t>
      </w:r>
      <w:r w:rsidRPr="007C1E6A">
        <w:rPr>
          <w:rFonts w:cs="Segoe UI"/>
          <w:color w:val="000000" w:themeColor="text1"/>
          <w:lang w:eastAsia="ko"/>
        </w:rPr>
        <w:t>.</w:t>
      </w:r>
    </w:p>
    <w:p w14:paraId="5158B5D8" w14:textId="6A33EDE1" w:rsidR="00E23976" w:rsidRPr="00916213" w:rsidRDefault="00000000" w:rsidP="00F02D03">
      <w:pPr>
        <w:pStyle w:val="a0"/>
        <w:numPr>
          <w:ilvl w:val="0"/>
          <w:numId w:val="20"/>
        </w:numPr>
        <w:rPr>
          <w:rFonts w:eastAsia="굴림" w:cs="Segoe UI"/>
          <w:color w:val="FF0000"/>
        </w:rPr>
      </w:pPr>
      <w:hyperlink r:id="rId31" w:history="1">
        <w:r w:rsidR="00E23976" w:rsidRPr="00916213">
          <w:rPr>
            <w:rStyle w:val="a6"/>
            <w:rFonts w:eastAsia="굴림" w:cs="Segoe UI" w:hint="eastAsia"/>
            <w:color w:val="FF0000"/>
            <w:lang w:eastAsia="ko-KR"/>
          </w:rPr>
          <w:t>Python</w:t>
        </w:r>
      </w:hyperlink>
    </w:p>
    <w:p w14:paraId="3060EE67" w14:textId="748B0EC9" w:rsidR="004410F5" w:rsidRPr="00916213" w:rsidRDefault="004410F5" w:rsidP="00E23976">
      <w:pPr>
        <w:pStyle w:val="a0"/>
        <w:numPr>
          <w:ilvl w:val="0"/>
          <w:numId w:val="20"/>
        </w:numPr>
        <w:rPr>
          <w:rFonts w:eastAsia="맑은 고딕"/>
          <w:color w:val="FF0000"/>
          <w:lang w:eastAsia="ko-KR"/>
        </w:rPr>
      </w:pPr>
      <w:r w:rsidRPr="00916213">
        <w:rPr>
          <w:rFonts w:eastAsia="맑은 고딕" w:hint="eastAsia"/>
          <w:color w:val="FF0000"/>
          <w:lang w:eastAsia="ko-KR"/>
        </w:rPr>
        <w:t>A</w:t>
      </w:r>
      <w:r w:rsidRPr="00916213">
        <w:rPr>
          <w:rFonts w:eastAsia="맑은 고딕"/>
          <w:color w:val="FF0000"/>
          <w:lang w:eastAsia="ko-KR"/>
        </w:rPr>
        <w:t xml:space="preserve">zure CLI </w:t>
      </w:r>
      <w:r w:rsidRPr="00916213">
        <w:rPr>
          <w:rFonts w:eastAsia="맑은 고딕" w:hint="eastAsia"/>
          <w:color w:val="FF0000"/>
          <w:lang w:eastAsia="ko-KR"/>
        </w:rPr>
        <w:t>버전</w:t>
      </w:r>
      <w:r w:rsidRPr="00916213">
        <w:rPr>
          <w:rFonts w:eastAsia="맑은 고딕" w:hint="eastAsia"/>
          <w:color w:val="FF0000"/>
          <w:lang w:eastAsia="ko-KR"/>
        </w:rPr>
        <w:t xml:space="preserve"> </w:t>
      </w:r>
      <w:r w:rsidRPr="00916213">
        <w:rPr>
          <w:rFonts w:eastAsia="맑은 고딕"/>
          <w:color w:val="FF0000"/>
          <w:lang w:eastAsia="ko-KR"/>
        </w:rPr>
        <w:t xml:space="preserve">2.4 </w:t>
      </w:r>
      <w:r w:rsidRPr="00916213">
        <w:rPr>
          <w:rFonts w:eastAsia="맑은 고딕" w:hint="eastAsia"/>
          <w:color w:val="FF0000"/>
          <w:lang w:eastAsia="ko-KR"/>
        </w:rPr>
        <w:t>이상</w:t>
      </w:r>
      <w:r w:rsidRPr="00916213">
        <w:rPr>
          <w:rFonts w:eastAsia="맑은 고딕" w:hint="eastAsia"/>
          <w:color w:val="FF0000"/>
          <w:lang w:eastAsia="ko-KR"/>
        </w:rPr>
        <w:t>,</w:t>
      </w:r>
      <w:r w:rsidRPr="00916213">
        <w:rPr>
          <w:rFonts w:eastAsia="맑은 고딕"/>
          <w:color w:val="FF0000"/>
          <w:lang w:eastAsia="ko-KR"/>
        </w:rPr>
        <w:t xml:space="preserve"> “az –version”</w:t>
      </w:r>
      <w:r w:rsidRPr="00916213">
        <w:rPr>
          <w:rFonts w:ascii="맑은 고딕" w:eastAsia="맑은 고딕" w:hAnsi="맑은 고딕" w:cs="맑은 고딕" w:hint="eastAsia"/>
          <w:color w:val="FF0000"/>
          <w:lang w:eastAsia="ko-KR"/>
        </w:rPr>
        <w:t>을</w:t>
      </w:r>
      <w:r w:rsidRPr="00916213">
        <w:rPr>
          <w:rFonts w:eastAsia="맑은 고딕"/>
          <w:color w:val="FF0000"/>
          <w:lang w:eastAsia="ko-KR"/>
        </w:rPr>
        <w:t xml:space="preserve"> </w:t>
      </w:r>
      <w:r w:rsidRPr="00916213">
        <w:rPr>
          <w:rFonts w:ascii="맑은 고딕" w:eastAsia="맑은 고딕" w:hAnsi="맑은 고딕" w:cs="맑은 고딕" w:hint="eastAsia"/>
          <w:color w:val="FF0000"/>
          <w:lang w:eastAsia="ko-KR"/>
        </w:rPr>
        <w:t>실행하여</w:t>
      </w:r>
      <w:r w:rsidRPr="00916213">
        <w:rPr>
          <w:rFonts w:eastAsia="맑은 고딕"/>
          <w:color w:val="FF0000"/>
          <w:lang w:eastAsia="ko-KR"/>
        </w:rPr>
        <w:t xml:space="preserve"> Azure CLI </w:t>
      </w:r>
      <w:r w:rsidRPr="00916213">
        <w:rPr>
          <w:rFonts w:ascii="맑은 고딕" w:eastAsia="맑은 고딕" w:hAnsi="맑은 고딕" w:cs="맑은 고딕" w:hint="eastAsia"/>
          <w:color w:val="FF0000"/>
          <w:lang w:eastAsia="ko-KR"/>
        </w:rPr>
        <w:t>버전이</w:t>
      </w:r>
      <w:r w:rsidRPr="00916213">
        <w:rPr>
          <w:rFonts w:eastAsia="맑은 고딕"/>
          <w:color w:val="FF0000"/>
          <w:lang w:eastAsia="ko-KR"/>
        </w:rPr>
        <w:t xml:space="preserve"> 2.4 </w:t>
      </w:r>
      <w:r w:rsidRPr="00916213">
        <w:rPr>
          <w:rFonts w:ascii="맑은 고딕" w:eastAsia="맑은 고딕" w:hAnsi="맑은 고딕" w:cs="맑은 고딕" w:hint="eastAsia"/>
          <w:color w:val="FF0000"/>
          <w:lang w:eastAsia="ko-KR"/>
        </w:rPr>
        <w:t>이상인지</w:t>
      </w:r>
      <w:r w:rsidRPr="00916213">
        <w:rPr>
          <w:rFonts w:eastAsia="맑은 고딕"/>
          <w:color w:val="FF0000"/>
          <w:lang w:eastAsia="ko-KR"/>
        </w:rPr>
        <w:t xml:space="preserve"> </w:t>
      </w:r>
      <w:r w:rsidRPr="00916213">
        <w:rPr>
          <w:rFonts w:ascii="맑은 고딕" w:eastAsia="맑은 고딕" w:hAnsi="맑은 고딕" w:cs="맑은 고딕" w:hint="eastAsia"/>
          <w:color w:val="FF0000"/>
          <w:lang w:eastAsia="ko-KR"/>
        </w:rPr>
        <w:t>확인합니다</w:t>
      </w:r>
      <w:r w:rsidRPr="00916213">
        <w:rPr>
          <w:rFonts w:eastAsia="맑은 고딕"/>
          <w:color w:val="FF0000"/>
          <w:lang w:eastAsia="ko-KR"/>
        </w:rPr>
        <w:t xml:space="preserve">. </w:t>
      </w:r>
      <w:r w:rsidRPr="00916213">
        <w:rPr>
          <w:rFonts w:eastAsia="맑은 고딕" w:hint="eastAsia"/>
          <w:color w:val="FF0000"/>
          <w:lang w:eastAsia="ko-KR"/>
        </w:rPr>
        <w:t>최신</w:t>
      </w:r>
      <w:r w:rsidRPr="00916213">
        <w:rPr>
          <w:rFonts w:eastAsia="맑은 고딕"/>
          <w:color w:val="FF0000"/>
          <w:lang w:eastAsia="ko-KR"/>
        </w:rPr>
        <w:t xml:space="preserve"> </w:t>
      </w:r>
      <w:r w:rsidRPr="00916213">
        <w:rPr>
          <w:rFonts w:eastAsia="맑은 고딕" w:hint="eastAsia"/>
          <w:color w:val="FF0000"/>
          <w:lang w:eastAsia="ko-KR"/>
        </w:rPr>
        <w:t>버전이</w:t>
      </w:r>
      <w:r w:rsidRPr="00916213">
        <w:rPr>
          <w:rFonts w:eastAsia="맑은 고딕"/>
          <w:color w:val="FF0000"/>
          <w:lang w:eastAsia="ko-KR"/>
        </w:rPr>
        <w:t xml:space="preserve"> </w:t>
      </w:r>
      <w:r w:rsidRPr="00916213">
        <w:rPr>
          <w:rFonts w:eastAsia="맑은 고딕" w:hint="eastAsia"/>
          <w:color w:val="FF0000"/>
          <w:lang w:eastAsia="ko-KR"/>
        </w:rPr>
        <w:t>아닌</w:t>
      </w:r>
      <w:r w:rsidRPr="00916213">
        <w:rPr>
          <w:rFonts w:eastAsia="맑은 고딕"/>
          <w:color w:val="FF0000"/>
          <w:lang w:eastAsia="ko-KR"/>
        </w:rPr>
        <w:t xml:space="preserve"> </w:t>
      </w:r>
      <w:r w:rsidRPr="00916213">
        <w:rPr>
          <w:rFonts w:eastAsia="맑은 고딕" w:hint="eastAsia"/>
          <w:color w:val="FF0000"/>
          <w:lang w:eastAsia="ko-KR"/>
        </w:rPr>
        <w:t>경우</w:t>
      </w:r>
      <w:r w:rsidRPr="00916213">
        <w:rPr>
          <w:rFonts w:eastAsia="맑은 고딕"/>
          <w:color w:val="FF0000"/>
          <w:lang w:eastAsia="ko-KR"/>
        </w:rPr>
        <w:t xml:space="preserve"> </w:t>
      </w:r>
      <w:hyperlink r:id="rId32" w:history="1">
        <w:r w:rsidRPr="00916213">
          <w:rPr>
            <w:rStyle w:val="a6"/>
            <w:rFonts w:eastAsia="맑은 고딕" w:hint="eastAsia"/>
            <w:color w:val="FF0000"/>
            <w:lang w:eastAsia="ko-KR"/>
          </w:rPr>
          <w:t>사용</w:t>
        </w:r>
        <w:r w:rsidRPr="00916213">
          <w:rPr>
            <w:rStyle w:val="a6"/>
            <w:rFonts w:eastAsia="맑은 고딕"/>
            <w:color w:val="FF0000"/>
            <w:lang w:eastAsia="ko-KR"/>
          </w:rPr>
          <w:t xml:space="preserve"> </w:t>
        </w:r>
        <w:r w:rsidRPr="00916213">
          <w:rPr>
            <w:rStyle w:val="a6"/>
            <w:rFonts w:eastAsia="맑은 고딕" w:hint="eastAsia"/>
            <w:color w:val="FF0000"/>
            <w:lang w:eastAsia="ko-KR"/>
          </w:rPr>
          <w:t>중인</w:t>
        </w:r>
        <w:r w:rsidRPr="00916213">
          <w:rPr>
            <w:rStyle w:val="a6"/>
            <w:rFonts w:eastAsia="맑은 고딕"/>
            <w:color w:val="FF0000"/>
            <w:lang w:eastAsia="ko-KR"/>
          </w:rPr>
          <w:t xml:space="preserve"> </w:t>
        </w:r>
        <w:r w:rsidRPr="00916213">
          <w:rPr>
            <w:rStyle w:val="a6"/>
            <w:rFonts w:eastAsia="맑은 고딕" w:hint="eastAsia"/>
            <w:color w:val="FF0000"/>
            <w:lang w:eastAsia="ko-KR"/>
          </w:rPr>
          <w:t>운영</w:t>
        </w:r>
        <w:r w:rsidRPr="00916213">
          <w:rPr>
            <w:rStyle w:val="a6"/>
            <w:rFonts w:eastAsia="맑은 고딕"/>
            <w:color w:val="FF0000"/>
            <w:lang w:eastAsia="ko-KR"/>
          </w:rPr>
          <w:t xml:space="preserve"> </w:t>
        </w:r>
        <w:r w:rsidRPr="00916213">
          <w:rPr>
            <w:rStyle w:val="a6"/>
            <w:rFonts w:eastAsia="맑은 고딕" w:hint="eastAsia"/>
            <w:color w:val="FF0000"/>
            <w:lang w:eastAsia="ko-KR"/>
          </w:rPr>
          <w:t>체제</w:t>
        </w:r>
        <w:r w:rsidRPr="00916213">
          <w:rPr>
            <w:rStyle w:val="a6"/>
            <w:rFonts w:eastAsia="맑은 고딕"/>
            <w:color w:val="FF0000"/>
            <w:lang w:eastAsia="ko-KR"/>
          </w:rPr>
          <w:t xml:space="preserve"> </w:t>
        </w:r>
        <w:r w:rsidRPr="00916213">
          <w:rPr>
            <w:rStyle w:val="a6"/>
            <w:rFonts w:eastAsia="맑은 고딕" w:hint="eastAsia"/>
            <w:color w:val="FF0000"/>
            <w:lang w:eastAsia="ko-KR"/>
          </w:rPr>
          <w:t>또는</w:t>
        </w:r>
        <w:r w:rsidRPr="00916213">
          <w:rPr>
            <w:rStyle w:val="a6"/>
            <w:rFonts w:eastAsia="맑은 고딕"/>
            <w:color w:val="FF0000"/>
            <w:lang w:eastAsia="ko-KR"/>
          </w:rPr>
          <w:t xml:space="preserve"> </w:t>
        </w:r>
        <w:r w:rsidRPr="00916213">
          <w:rPr>
            <w:rStyle w:val="a6"/>
            <w:rFonts w:eastAsia="맑은 고딕" w:hint="eastAsia"/>
            <w:color w:val="FF0000"/>
            <w:lang w:eastAsia="ko-KR"/>
          </w:rPr>
          <w:t>플랫폼의</w:t>
        </w:r>
        <w:r w:rsidRPr="00916213">
          <w:rPr>
            <w:rStyle w:val="a6"/>
            <w:rFonts w:eastAsia="맑은 고딕"/>
            <w:color w:val="FF0000"/>
            <w:lang w:eastAsia="ko-KR"/>
          </w:rPr>
          <w:t xml:space="preserve"> </w:t>
        </w:r>
        <w:r w:rsidRPr="00916213">
          <w:rPr>
            <w:rStyle w:val="a6"/>
            <w:rFonts w:eastAsia="맑은 고딕" w:hint="eastAsia"/>
            <w:color w:val="FF0000"/>
            <w:lang w:eastAsia="ko-KR"/>
          </w:rPr>
          <w:t>설치</w:t>
        </w:r>
        <w:r w:rsidRPr="00916213">
          <w:rPr>
            <w:rStyle w:val="a6"/>
            <w:rFonts w:eastAsia="맑은 고딕"/>
            <w:color w:val="FF0000"/>
            <w:lang w:eastAsia="ko-KR"/>
          </w:rPr>
          <w:t xml:space="preserve"> </w:t>
        </w:r>
        <w:r w:rsidRPr="00916213">
          <w:rPr>
            <w:rStyle w:val="a6"/>
            <w:rFonts w:eastAsia="맑은 고딕" w:hint="eastAsia"/>
            <w:color w:val="FF0000"/>
            <w:lang w:eastAsia="ko-KR"/>
          </w:rPr>
          <w:t>가이드</w:t>
        </w:r>
      </w:hyperlink>
      <w:r w:rsidRPr="00916213">
        <w:rPr>
          <w:rFonts w:eastAsia="맑은 고딕" w:hint="eastAsia"/>
          <w:color w:val="FF0000"/>
          <w:lang w:eastAsia="ko-KR"/>
        </w:rPr>
        <w:t>에</w:t>
      </w:r>
      <w:r w:rsidRPr="00916213">
        <w:rPr>
          <w:rFonts w:eastAsia="맑은 고딕"/>
          <w:color w:val="FF0000"/>
          <w:lang w:eastAsia="ko-KR"/>
        </w:rPr>
        <w:t xml:space="preserve"> </w:t>
      </w:r>
      <w:r w:rsidRPr="00916213">
        <w:rPr>
          <w:rFonts w:eastAsia="맑은 고딕" w:hint="eastAsia"/>
          <w:color w:val="FF0000"/>
          <w:lang w:eastAsia="ko-KR"/>
        </w:rPr>
        <w:t>따라</w:t>
      </w:r>
      <w:r w:rsidRPr="00916213">
        <w:rPr>
          <w:rFonts w:eastAsia="맑은 고딕"/>
          <w:color w:val="FF0000"/>
          <w:lang w:eastAsia="ko-KR"/>
        </w:rPr>
        <w:t xml:space="preserve"> </w:t>
      </w:r>
      <w:r w:rsidRPr="00916213">
        <w:rPr>
          <w:rFonts w:eastAsia="맑은 고딕" w:hint="eastAsia"/>
          <w:color w:val="FF0000"/>
          <w:lang w:eastAsia="ko-KR"/>
        </w:rPr>
        <w:t>설치를</w:t>
      </w:r>
      <w:r w:rsidRPr="00916213">
        <w:rPr>
          <w:rFonts w:eastAsia="맑은 고딕"/>
          <w:color w:val="FF0000"/>
          <w:lang w:eastAsia="ko-KR"/>
        </w:rPr>
        <w:t xml:space="preserve"> </w:t>
      </w:r>
      <w:r w:rsidRPr="00916213">
        <w:rPr>
          <w:rFonts w:eastAsia="맑은 고딕" w:hint="eastAsia"/>
          <w:color w:val="FF0000"/>
          <w:lang w:eastAsia="ko-KR"/>
        </w:rPr>
        <w:t>업데이트합니다</w:t>
      </w:r>
      <w:r w:rsidRPr="00916213">
        <w:rPr>
          <w:rFonts w:eastAsia="맑은 고딕"/>
          <w:color w:val="FF0000"/>
          <w:lang w:eastAsia="ko-KR"/>
        </w:rPr>
        <w:t>.</w:t>
      </w:r>
    </w:p>
    <w:p w14:paraId="1F7B83C8" w14:textId="7DCBCFBD" w:rsidR="005F4010" w:rsidRPr="00E23976" w:rsidRDefault="005F4010" w:rsidP="005F4010">
      <w:pPr>
        <w:rPr>
          <w:rFonts w:ascii="맑은 고딕" w:eastAsia="맑은 고딕" w:hAnsi="맑은 고딕" w:cs="맑은 고딕"/>
          <w:color w:val="FF0000"/>
          <w:shd w:val="clear" w:color="auto" w:fill="FFFFFF"/>
          <w:lang w:eastAsia="ko-KR"/>
        </w:rPr>
      </w:pPr>
      <w:r w:rsidRPr="00E23976">
        <w:rPr>
          <w:rFonts w:eastAsia="맑은 고딕" w:hint="eastAsia"/>
          <w:color w:val="FF0000"/>
          <w:lang w:eastAsia="ko-KR"/>
        </w:rPr>
        <w:t>또한</w:t>
      </w:r>
      <w:r w:rsidRPr="00E23976">
        <w:rPr>
          <w:rFonts w:eastAsia="맑은 고딕" w:hint="eastAsia"/>
          <w:color w:val="FF0000"/>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사용자가</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외부에서</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다운받은</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스크립트를</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의도치</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않게</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무분별하게</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실행하는</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것을</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방지하기</w:t>
      </w:r>
      <w:r w:rsidRPr="00E23976">
        <w:rPr>
          <w:rFonts w:ascii="Arial" w:hAnsi="Arial" w:cs="Arial"/>
          <w:color w:val="FF0000"/>
          <w:sz w:val="23"/>
          <w:szCs w:val="23"/>
          <w:shd w:val="clear" w:color="auto" w:fill="FFFFFF"/>
          <w:lang w:eastAsia="ko-KR"/>
        </w:rPr>
        <w:t xml:space="preserve"> </w:t>
      </w:r>
      <w:r w:rsidRPr="00E23976">
        <w:rPr>
          <w:rFonts w:ascii="맑은 고딕" w:eastAsia="맑은 고딕" w:hAnsi="맑은 고딕" w:cs="맑은 고딕" w:hint="eastAsia"/>
          <w:color w:val="FF0000"/>
          <w:sz w:val="23"/>
          <w:szCs w:val="23"/>
          <w:shd w:val="clear" w:color="auto" w:fill="FFFFFF"/>
          <w:lang w:eastAsia="ko-KR"/>
        </w:rPr>
        <w:t xml:space="preserve">위한 </w:t>
      </w:r>
      <w:r w:rsidRPr="00E23976">
        <w:rPr>
          <w:rFonts w:cs="Segoe UI"/>
          <w:color w:val="FF0000"/>
          <w:shd w:val="clear" w:color="auto" w:fill="FFFFFF"/>
          <w:lang w:eastAsia="ko-KR"/>
        </w:rPr>
        <w:t xml:space="preserve">Windows </w:t>
      </w:r>
      <w:r w:rsidRPr="00E23976">
        <w:rPr>
          <w:rFonts w:ascii="맑은 고딕" w:eastAsia="맑은 고딕" w:hAnsi="맑은 고딕" w:cs="맑은 고딕" w:hint="eastAsia"/>
          <w:color w:val="FF0000"/>
          <w:shd w:val="clear" w:color="auto" w:fill="FFFFFF"/>
          <w:lang w:eastAsia="ko-KR"/>
        </w:rPr>
        <w:t>컴퓨터에</w:t>
      </w:r>
      <w:r w:rsidRPr="00E23976">
        <w:rPr>
          <w:rFonts w:cs="Segoe UI"/>
          <w:color w:val="FF0000"/>
          <w:shd w:val="clear" w:color="auto" w:fill="FFFFFF"/>
          <w:lang w:eastAsia="ko-KR"/>
        </w:rPr>
        <w:t xml:space="preserve"> </w:t>
      </w:r>
      <w:r w:rsidRPr="00E23976">
        <w:rPr>
          <w:rFonts w:ascii="맑은 고딕" w:eastAsia="맑은 고딕" w:hAnsi="맑은 고딕" w:cs="맑은 고딕" w:hint="eastAsia"/>
          <w:color w:val="FF0000"/>
          <w:shd w:val="clear" w:color="auto" w:fill="FFFFFF"/>
          <w:lang w:eastAsia="ko-KR"/>
        </w:rPr>
        <w:t>대한</w:t>
      </w:r>
      <w:r w:rsidRPr="00E23976">
        <w:rPr>
          <w:rFonts w:cs="Segoe UI"/>
          <w:color w:val="FF0000"/>
          <w:shd w:val="clear" w:color="auto" w:fill="FFFFFF"/>
          <w:lang w:eastAsia="ko-KR"/>
        </w:rPr>
        <w:t xml:space="preserve"> PowerShell </w:t>
      </w:r>
      <w:r w:rsidRPr="00E23976">
        <w:rPr>
          <w:rFonts w:ascii="맑은 고딕" w:eastAsia="맑은 고딕" w:hAnsi="맑은 고딕" w:cs="맑은 고딕" w:hint="eastAsia"/>
          <w:color w:val="FF0000"/>
          <w:shd w:val="clear" w:color="auto" w:fill="FFFFFF"/>
          <w:lang w:eastAsia="ko-KR"/>
        </w:rPr>
        <w:t>실행</w:t>
      </w:r>
      <w:r w:rsidRPr="00E23976">
        <w:rPr>
          <w:rFonts w:cs="Segoe UI"/>
          <w:color w:val="FF0000"/>
          <w:shd w:val="clear" w:color="auto" w:fill="FFFFFF"/>
          <w:lang w:eastAsia="ko-KR"/>
        </w:rPr>
        <w:t xml:space="preserve"> </w:t>
      </w:r>
      <w:r w:rsidRPr="00E23976">
        <w:rPr>
          <w:rFonts w:ascii="맑은 고딕" w:eastAsia="맑은 고딕" w:hAnsi="맑은 고딕" w:cs="맑은 고딕" w:hint="eastAsia"/>
          <w:color w:val="FF0000"/>
          <w:shd w:val="clear" w:color="auto" w:fill="FFFFFF"/>
          <w:lang w:eastAsia="ko-KR"/>
        </w:rPr>
        <w:t>정책을 다음 명령을 실행하여 변경합니다.</w:t>
      </w:r>
    </w:p>
    <w:tbl>
      <w:tblPr>
        <w:tblStyle w:val="12"/>
        <w:tblW w:w="9356" w:type="dxa"/>
        <w:tblInd w:w="-15"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shd w:val="clear" w:color="auto" w:fill="F2F2F2" w:themeFill="background1" w:themeFillShade="F2"/>
        <w:tblCellMar>
          <w:top w:w="57" w:type="dxa"/>
          <w:left w:w="0" w:type="dxa"/>
          <w:bottom w:w="57" w:type="dxa"/>
        </w:tblCellMar>
        <w:tblLook w:val="04A0" w:firstRow="1" w:lastRow="0" w:firstColumn="1" w:lastColumn="0" w:noHBand="0" w:noVBand="1"/>
      </w:tblPr>
      <w:tblGrid>
        <w:gridCol w:w="9356"/>
      </w:tblGrid>
      <w:tr w:rsidR="005F4010" w14:paraId="49300CAF" w14:textId="77777777" w:rsidTr="005F4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Borders>
              <w:bottom w:val="none" w:sz="0" w:space="0" w:color="auto"/>
            </w:tcBorders>
            <w:shd w:val="clear" w:color="auto" w:fill="D9D9D9" w:themeFill="background1" w:themeFillShade="D9"/>
          </w:tcPr>
          <w:p w14:paraId="5EA05D81" w14:textId="77777777" w:rsidR="005F4010" w:rsidRPr="00834B1A" w:rsidRDefault="005F4010" w:rsidP="00737137">
            <w:pPr>
              <w:spacing w:before="0" w:after="0" w:line="240" w:lineRule="auto"/>
              <w:ind w:leftChars="100" w:left="220"/>
              <w:jc w:val="left"/>
              <w:rPr>
                <w:rFonts w:asciiTheme="majorHAnsi" w:eastAsia="맑은 고딕" w:hAnsiTheme="majorHAnsi" w:cstheme="majorHAnsi"/>
                <w:b w:val="0"/>
                <w:bCs w:val="0"/>
                <w:sz w:val="20"/>
                <w:szCs w:val="20"/>
                <w:lang w:eastAsia="ko-KR"/>
              </w:rPr>
            </w:pPr>
            <w:r>
              <w:rPr>
                <w:rFonts w:asciiTheme="majorHAnsi" w:eastAsia="맑은 고딕" w:hAnsiTheme="majorHAnsi" w:cstheme="majorHAnsi" w:hint="eastAsia"/>
                <w:b w:val="0"/>
                <w:bCs w:val="0"/>
                <w:sz w:val="20"/>
                <w:szCs w:val="20"/>
                <w:lang w:eastAsia="ko-KR"/>
              </w:rPr>
              <w:t>P</w:t>
            </w:r>
            <w:r>
              <w:rPr>
                <w:rFonts w:asciiTheme="majorHAnsi" w:eastAsia="맑은 고딕" w:hAnsiTheme="majorHAnsi" w:cstheme="majorHAnsi"/>
                <w:b w:val="0"/>
                <w:bCs w:val="0"/>
                <w:sz w:val="20"/>
                <w:szCs w:val="20"/>
                <w:lang w:eastAsia="ko-KR"/>
              </w:rPr>
              <w:t>owerShell</w:t>
            </w:r>
          </w:p>
        </w:tc>
      </w:tr>
      <w:tr w:rsidR="005F4010" w14:paraId="26ADBE97" w14:textId="77777777" w:rsidTr="005F4010">
        <w:tc>
          <w:tcPr>
            <w:cnfStyle w:val="001000000000" w:firstRow="0" w:lastRow="0" w:firstColumn="1" w:lastColumn="0" w:oddVBand="0" w:evenVBand="0" w:oddHBand="0" w:evenHBand="0" w:firstRowFirstColumn="0" w:firstRowLastColumn="0" w:lastRowFirstColumn="0" w:lastRowLastColumn="0"/>
            <w:tcW w:w="9356" w:type="dxa"/>
            <w:shd w:val="clear" w:color="auto" w:fill="F2F2F2" w:themeFill="background1" w:themeFillShade="F2"/>
          </w:tcPr>
          <w:p w14:paraId="536361DA" w14:textId="55ADF24C" w:rsidR="005F4010" w:rsidRPr="00064F19" w:rsidRDefault="005F4010" w:rsidP="00737137">
            <w:pPr>
              <w:spacing w:before="0" w:after="0" w:line="240" w:lineRule="auto"/>
              <w:ind w:leftChars="100" w:left="220"/>
              <w:jc w:val="left"/>
              <w:rPr>
                <w:rFonts w:asciiTheme="majorHAnsi" w:eastAsia="맑은 고딕" w:hAnsiTheme="majorHAnsi" w:cstheme="majorHAnsi"/>
                <w:b w:val="0"/>
                <w:bCs w:val="0"/>
                <w:color w:val="0000FF"/>
                <w:sz w:val="20"/>
                <w:szCs w:val="20"/>
                <w:lang w:eastAsia="ko-KR"/>
              </w:rPr>
            </w:pPr>
            <w:r w:rsidRPr="00064F19">
              <w:rPr>
                <w:rFonts w:asciiTheme="majorHAnsi" w:eastAsia="맑은 고딕" w:hAnsiTheme="majorHAnsi" w:cstheme="majorHAnsi"/>
                <w:b w:val="0"/>
                <w:bCs w:val="0"/>
                <w:sz w:val="20"/>
                <w:szCs w:val="20"/>
                <w:lang w:eastAsia="ko-KR"/>
              </w:rPr>
              <w:t>Set-ExecutionPolicy -ExecutionPolicy RemoteSigned -Scope CurrentUser -</w:t>
            </w:r>
          </w:p>
        </w:tc>
      </w:tr>
    </w:tbl>
    <w:p w14:paraId="1B362FB6" w14:textId="698B794C" w:rsidR="005F4010" w:rsidRDefault="00453FC9" w:rsidP="00453FC9">
      <w:pPr>
        <w:pStyle w:val="21"/>
        <w:numPr>
          <w:ilvl w:val="2"/>
          <w:numId w:val="23"/>
        </w:numPr>
        <w:tabs>
          <w:tab w:val="clear" w:pos="1440"/>
        </w:tabs>
        <w:rPr>
          <w:rFonts w:eastAsia="맑은 고딕"/>
          <w:lang w:eastAsia="ko-KR"/>
        </w:rPr>
      </w:pPr>
      <w:bookmarkStart w:id="33" w:name="_Toc162384056"/>
      <w:r>
        <w:rPr>
          <w:rFonts w:eastAsia="맑은 고딕" w:hint="eastAsia"/>
          <w:lang w:eastAsia="ko-KR"/>
        </w:rPr>
        <w:lastRenderedPageBreak/>
        <w:t xml:space="preserve">Jupyter Lab </w:t>
      </w:r>
      <w:r>
        <w:rPr>
          <w:rFonts w:eastAsia="맑은 고딕" w:hint="eastAsia"/>
          <w:lang w:eastAsia="ko-KR"/>
        </w:rPr>
        <w:t>환경</w:t>
      </w:r>
      <w:bookmarkEnd w:id="33"/>
    </w:p>
    <w:p w14:paraId="5678D2E1" w14:textId="405E89AB" w:rsidR="008A04CB" w:rsidRDefault="00453FC9" w:rsidP="00453FC9">
      <w:pPr>
        <w:rPr>
          <w:rFonts w:eastAsia="맑은 고딕"/>
          <w:lang w:eastAsia="ko-KR"/>
        </w:rPr>
      </w:pPr>
      <w:r w:rsidRPr="00453FC9">
        <w:rPr>
          <w:rFonts w:eastAsia="맑은 고딕" w:hint="eastAsia"/>
          <w:lang w:eastAsia="ko-KR"/>
        </w:rPr>
        <w:t>클라우드에서</w:t>
      </w:r>
      <w:r w:rsidRPr="00453FC9">
        <w:rPr>
          <w:rFonts w:eastAsia="맑은 고딕"/>
          <w:lang w:eastAsia="ko-KR"/>
        </w:rPr>
        <w:t xml:space="preserve"> </w:t>
      </w:r>
      <w:r w:rsidRPr="00453FC9">
        <w:rPr>
          <w:rFonts w:eastAsia="맑은 고딕" w:hint="eastAsia"/>
          <w:lang w:eastAsia="ko-KR"/>
        </w:rPr>
        <w:t>완전</w:t>
      </w:r>
      <w:r w:rsidRPr="00453FC9">
        <w:rPr>
          <w:rFonts w:eastAsia="맑은 고딕"/>
          <w:lang w:eastAsia="ko-KR"/>
        </w:rPr>
        <w:t xml:space="preserve"> </w:t>
      </w:r>
      <w:r w:rsidRPr="00453FC9">
        <w:rPr>
          <w:rFonts w:eastAsia="맑은 고딕" w:hint="eastAsia"/>
          <w:lang w:eastAsia="ko-KR"/>
        </w:rPr>
        <w:t>구성</w:t>
      </w:r>
      <w:r w:rsidRPr="00453FC9">
        <w:rPr>
          <w:rFonts w:eastAsia="맑은 고딕"/>
          <w:lang w:eastAsia="ko-KR"/>
        </w:rPr>
        <w:t xml:space="preserve"> </w:t>
      </w:r>
      <w:r w:rsidRPr="00453FC9">
        <w:rPr>
          <w:rFonts w:eastAsia="맑은 고딕" w:hint="eastAsia"/>
          <w:lang w:eastAsia="ko-KR"/>
        </w:rPr>
        <w:t>및</w:t>
      </w:r>
      <w:r w:rsidRPr="00453FC9">
        <w:rPr>
          <w:rFonts w:eastAsia="맑은 고딕"/>
          <w:lang w:eastAsia="ko-KR"/>
        </w:rPr>
        <w:t xml:space="preserve"> </w:t>
      </w:r>
      <w:r w:rsidRPr="00453FC9">
        <w:rPr>
          <w:rFonts w:eastAsia="맑은 고딕" w:hint="eastAsia"/>
          <w:lang w:eastAsia="ko-KR"/>
        </w:rPr>
        <w:t>관리형</w:t>
      </w:r>
      <w:r w:rsidRPr="00453FC9">
        <w:rPr>
          <w:rFonts w:eastAsia="맑은 고딕"/>
          <w:lang w:eastAsia="ko-KR"/>
        </w:rPr>
        <w:t xml:space="preserve"> </w:t>
      </w:r>
      <w:r w:rsidRPr="00453FC9">
        <w:rPr>
          <w:rFonts w:eastAsia="맑은 고딕" w:hint="eastAsia"/>
          <w:lang w:eastAsia="ko-KR"/>
        </w:rPr>
        <w:t>개발</w:t>
      </w:r>
      <w:r w:rsidRPr="00453FC9">
        <w:rPr>
          <w:rFonts w:eastAsia="맑은 고딕"/>
          <w:lang w:eastAsia="ko-KR"/>
        </w:rPr>
        <w:t xml:space="preserve"> </w:t>
      </w:r>
      <w:r w:rsidRPr="00453FC9">
        <w:rPr>
          <w:rFonts w:eastAsia="맑은 고딕" w:hint="eastAsia"/>
          <w:lang w:eastAsia="ko-KR"/>
        </w:rPr>
        <w:t>환경으로</w:t>
      </w:r>
      <w:r w:rsidRPr="00453FC9">
        <w:rPr>
          <w:rFonts w:eastAsia="맑은 고딕"/>
          <w:lang w:eastAsia="ko-KR"/>
        </w:rPr>
        <w:t xml:space="preserve"> </w:t>
      </w:r>
      <w:r>
        <w:rPr>
          <w:rFonts w:eastAsia="맑은 고딕" w:hint="eastAsia"/>
          <w:lang w:eastAsia="ko-KR"/>
        </w:rPr>
        <w:t>사용할</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있는</w:t>
      </w:r>
      <w:r>
        <w:rPr>
          <w:rFonts w:eastAsia="맑은 고딕" w:hint="eastAsia"/>
          <w:lang w:eastAsia="ko-KR"/>
        </w:rPr>
        <w:t xml:space="preserve"> </w:t>
      </w:r>
      <w:r>
        <w:rPr>
          <w:rFonts w:eastAsia="맑은 고딕" w:cs="Segoe UI" w:hint="eastAsia"/>
          <w:color w:val="161616"/>
          <w:shd w:val="clear" w:color="auto" w:fill="FFFFFF"/>
          <w:lang w:eastAsia="ko-KR"/>
        </w:rPr>
        <w:t>Compute</w:t>
      </w:r>
      <w:r w:rsidRPr="00453FC9">
        <w:rPr>
          <w:rFonts w:eastAsia="맑은 고딕"/>
          <w:lang w:eastAsia="ko-KR"/>
        </w:rPr>
        <w:t xml:space="preserve"> </w:t>
      </w:r>
      <w:r w:rsidR="008A04CB">
        <w:rPr>
          <w:rFonts w:eastAsia="맑은 고딕" w:hint="eastAsia"/>
          <w:lang w:eastAsia="ko-KR"/>
        </w:rPr>
        <w:t>Instance</w:t>
      </w:r>
      <w:r>
        <w:rPr>
          <w:rFonts w:eastAsia="맑은 고딕" w:hint="eastAsia"/>
          <w:lang w:eastAsia="ko-KR"/>
        </w:rPr>
        <w:t>를</w:t>
      </w:r>
      <w:r>
        <w:rPr>
          <w:rFonts w:eastAsia="맑은 고딕" w:hint="eastAsia"/>
          <w:lang w:eastAsia="ko-KR"/>
        </w:rPr>
        <w:t xml:space="preserve"> </w:t>
      </w:r>
      <w:r>
        <w:rPr>
          <w:rFonts w:eastAsia="맑은 고딕" w:hint="eastAsia"/>
          <w:lang w:eastAsia="ko-KR"/>
        </w:rPr>
        <w:t>제공하는</w:t>
      </w:r>
      <w:r>
        <w:rPr>
          <w:rFonts w:eastAsia="맑은 고딕" w:hint="eastAsia"/>
          <w:lang w:eastAsia="ko-KR"/>
        </w:rPr>
        <w:t xml:space="preserve"> Azure Machine Learning Workspace</w:t>
      </w:r>
      <w:r w:rsidRPr="00453FC9">
        <w:rPr>
          <w:rFonts w:eastAsia="맑은 고딕" w:hint="eastAsia"/>
          <w:lang w:eastAsia="ko-KR"/>
        </w:rPr>
        <w:t>를</w:t>
      </w:r>
      <w:r w:rsidRPr="00453FC9">
        <w:rPr>
          <w:rFonts w:eastAsia="맑은 고딕"/>
          <w:lang w:eastAsia="ko-KR"/>
        </w:rPr>
        <w:t xml:space="preserve"> </w:t>
      </w:r>
      <w:r w:rsidRPr="00453FC9">
        <w:rPr>
          <w:rFonts w:eastAsia="맑은 고딕" w:hint="eastAsia"/>
          <w:lang w:eastAsia="ko-KR"/>
        </w:rPr>
        <w:t>사용합니다</w:t>
      </w:r>
      <w:r w:rsidR="008A04CB">
        <w:rPr>
          <w:rFonts w:eastAsia="맑은 고딕" w:hint="eastAsia"/>
          <w:lang w:eastAsia="ko-KR"/>
        </w:rPr>
        <w:t xml:space="preserve">. </w:t>
      </w:r>
      <w:r w:rsidR="008A04CB">
        <w:rPr>
          <w:rFonts w:eastAsia="맑은 고딕" w:hint="eastAsia"/>
          <w:lang w:eastAsia="ko-KR"/>
        </w:rPr>
        <w:t>다음</w:t>
      </w:r>
      <w:r w:rsidR="008A04CB">
        <w:rPr>
          <w:rFonts w:eastAsia="맑은 고딕" w:hint="eastAsia"/>
          <w:lang w:eastAsia="ko-KR"/>
        </w:rPr>
        <w:t xml:space="preserve"> </w:t>
      </w:r>
      <w:r w:rsidR="008A04CB">
        <w:rPr>
          <w:rFonts w:eastAsia="맑은 고딕" w:hint="eastAsia"/>
          <w:lang w:eastAsia="ko-KR"/>
        </w:rPr>
        <w:t>절차를</w:t>
      </w:r>
      <w:r w:rsidR="008A04CB">
        <w:rPr>
          <w:rFonts w:eastAsia="맑은 고딕" w:hint="eastAsia"/>
          <w:lang w:eastAsia="ko-KR"/>
        </w:rPr>
        <w:t xml:space="preserve"> </w:t>
      </w:r>
      <w:r w:rsidR="007E16E5">
        <w:rPr>
          <w:rFonts w:eastAsia="맑은 고딕" w:hint="eastAsia"/>
          <w:lang w:eastAsia="ko-KR"/>
        </w:rPr>
        <w:t>완료</w:t>
      </w:r>
      <w:r w:rsidR="007E16E5">
        <w:rPr>
          <w:rFonts w:eastAsia="맑은 고딕"/>
          <w:lang w:eastAsia="ko-KR"/>
        </w:rPr>
        <w:t>합니다</w:t>
      </w:r>
      <w:r w:rsidR="008A04CB">
        <w:rPr>
          <w:rFonts w:eastAsia="맑은 고딕" w:hint="eastAsia"/>
          <w:lang w:eastAsia="ko-KR"/>
        </w:rPr>
        <w:t>.</w:t>
      </w:r>
    </w:p>
    <w:p w14:paraId="7553C62B" w14:textId="519CB7B7" w:rsidR="008A04CB" w:rsidRDefault="00000000" w:rsidP="008A04CB">
      <w:pPr>
        <w:pStyle w:val="a0"/>
        <w:numPr>
          <w:ilvl w:val="0"/>
          <w:numId w:val="55"/>
        </w:numPr>
        <w:rPr>
          <w:rFonts w:eastAsia="맑은 고딕"/>
          <w:lang w:eastAsia="ko-KR"/>
        </w:rPr>
      </w:pPr>
      <w:hyperlink r:id="rId33" w:anchor="create-the-workspace" w:history="1">
        <w:r w:rsidR="008A04CB" w:rsidRPr="008A04CB">
          <w:rPr>
            <w:rStyle w:val="a6"/>
            <w:rFonts w:eastAsia="맑은 고딕" w:hint="eastAsia"/>
            <w:lang w:eastAsia="ko-KR"/>
          </w:rPr>
          <w:t xml:space="preserve">Azure Machine Learning Workspace </w:t>
        </w:r>
        <w:r w:rsidR="008A04CB" w:rsidRPr="008A04CB">
          <w:rPr>
            <w:rStyle w:val="a6"/>
            <w:rFonts w:eastAsia="맑은 고딕"/>
            <w:lang w:eastAsia="ko-KR"/>
          </w:rPr>
          <w:t>만들기</w:t>
        </w:r>
      </w:hyperlink>
    </w:p>
    <w:p w14:paraId="60BD27F7" w14:textId="6017065D" w:rsidR="008A04CB" w:rsidRPr="00DF720B" w:rsidRDefault="00000000" w:rsidP="008A04CB">
      <w:pPr>
        <w:pStyle w:val="a0"/>
        <w:numPr>
          <w:ilvl w:val="0"/>
          <w:numId w:val="55"/>
        </w:numPr>
        <w:rPr>
          <w:rFonts w:eastAsia="맑은 고딕"/>
          <w:i/>
          <w:iCs/>
          <w:color w:val="FF0000"/>
          <w:lang w:eastAsia="ko-KR"/>
        </w:rPr>
      </w:pPr>
      <w:hyperlink r:id="rId34" w:anchor="create" w:history="1">
        <w:r w:rsidR="008A04CB" w:rsidRPr="007E16E5">
          <w:rPr>
            <w:rStyle w:val="a6"/>
            <w:rFonts w:eastAsia="맑은 고딕" w:hint="eastAsia"/>
            <w:lang w:eastAsia="ko-KR"/>
          </w:rPr>
          <w:t xml:space="preserve">Compute Instance </w:t>
        </w:r>
        <w:r w:rsidR="008A04CB" w:rsidRPr="007E16E5">
          <w:rPr>
            <w:rStyle w:val="a6"/>
            <w:rFonts w:eastAsia="맑은 고딕"/>
            <w:lang w:eastAsia="ko-KR"/>
          </w:rPr>
          <w:t>만들기</w:t>
        </w:r>
      </w:hyperlink>
    </w:p>
    <w:p w14:paraId="1E3F2B99" w14:textId="6B670B53" w:rsidR="00E15824" w:rsidRDefault="00846795" w:rsidP="00EE4111">
      <w:pPr>
        <w:pStyle w:val="21"/>
        <w:numPr>
          <w:ilvl w:val="1"/>
          <w:numId w:val="23"/>
        </w:numPr>
        <w:tabs>
          <w:tab w:val="clear" w:pos="1440"/>
        </w:tabs>
        <w:rPr>
          <w:rFonts w:eastAsia="맑은 고딕"/>
          <w:lang w:eastAsia="ko-KR"/>
        </w:rPr>
      </w:pPr>
      <w:bookmarkStart w:id="34" w:name="_Toc162384057"/>
      <w:r>
        <w:rPr>
          <w:rFonts w:eastAsia="맑은 고딕" w:hint="eastAsia"/>
          <w:lang w:eastAsia="ko-KR"/>
        </w:rPr>
        <w:t xml:space="preserve">Azure Service </w:t>
      </w:r>
      <w:r>
        <w:rPr>
          <w:rFonts w:eastAsia="맑은 고딕" w:hint="eastAsia"/>
          <w:lang w:eastAsia="ko-KR"/>
        </w:rPr>
        <w:t>배포</w:t>
      </w:r>
      <w:r>
        <w:rPr>
          <w:rFonts w:eastAsia="맑은 고딕" w:hint="eastAsia"/>
          <w:lang w:eastAsia="ko-KR"/>
        </w:rPr>
        <w:t xml:space="preserve"> </w:t>
      </w:r>
      <w:r>
        <w:rPr>
          <w:rFonts w:eastAsia="맑은 고딕" w:hint="eastAsia"/>
          <w:lang w:eastAsia="ko-KR"/>
        </w:rPr>
        <w:t>및</w:t>
      </w:r>
      <w:r>
        <w:rPr>
          <w:rFonts w:eastAsia="맑은 고딕" w:hint="eastAsia"/>
          <w:lang w:eastAsia="ko-KR"/>
        </w:rPr>
        <w:t xml:space="preserve"> </w:t>
      </w:r>
      <w:r>
        <w:rPr>
          <w:rFonts w:eastAsia="맑은 고딕" w:hint="eastAsia"/>
          <w:lang w:eastAsia="ko-KR"/>
        </w:rPr>
        <w:t>구성</w:t>
      </w:r>
      <w:r w:rsidR="0010434F">
        <w:rPr>
          <w:rFonts w:eastAsia="맑은 고딕" w:hint="eastAsia"/>
          <w:lang w:eastAsia="ko-KR"/>
        </w:rPr>
        <w:t xml:space="preserve"> </w:t>
      </w:r>
      <w:r w:rsidR="0010434F">
        <w:rPr>
          <w:rFonts w:eastAsia="맑은 고딕" w:hint="eastAsia"/>
          <w:lang w:eastAsia="ko-KR"/>
        </w:rPr>
        <w:t>지침</w:t>
      </w:r>
      <w:bookmarkEnd w:id="34"/>
    </w:p>
    <w:p w14:paraId="111F408F" w14:textId="0DC09EDE" w:rsidR="00267772" w:rsidRPr="00267772" w:rsidRDefault="00E5330A" w:rsidP="00267772">
      <w:pPr>
        <w:pStyle w:val="21"/>
        <w:numPr>
          <w:ilvl w:val="2"/>
          <w:numId w:val="23"/>
        </w:numPr>
        <w:tabs>
          <w:tab w:val="clear" w:pos="1440"/>
        </w:tabs>
        <w:rPr>
          <w:rFonts w:eastAsia="맑은 고딕"/>
          <w:lang w:eastAsia="ko-KR"/>
        </w:rPr>
      </w:pPr>
      <w:bookmarkStart w:id="35" w:name="_Toc162384058"/>
      <w:r>
        <w:rPr>
          <w:rFonts w:eastAsia="맑은 고딕" w:hint="eastAsia"/>
          <w:lang w:eastAsia="ko-KR"/>
        </w:rPr>
        <w:t>구성</w:t>
      </w:r>
      <w:r w:rsidR="00BD6278">
        <w:rPr>
          <w:rFonts w:eastAsia="맑은 고딕" w:hint="eastAsia"/>
          <w:lang w:eastAsia="ko-KR"/>
        </w:rPr>
        <w:t xml:space="preserve"> </w:t>
      </w:r>
      <w:r>
        <w:rPr>
          <w:rFonts w:eastAsia="맑은 고딕" w:hint="eastAsia"/>
          <w:lang w:eastAsia="ko-KR"/>
        </w:rPr>
        <w:t>절차</w:t>
      </w:r>
      <w:bookmarkEnd w:id="35"/>
    </w:p>
    <w:p w14:paraId="133BA8C6" w14:textId="30053662" w:rsidR="00E15824" w:rsidRDefault="00A5449A" w:rsidP="00E15824">
      <w:pPr>
        <w:rPr>
          <w:rFonts w:eastAsia="맑은 고딕"/>
          <w:lang w:eastAsia="ko-KR"/>
        </w:rPr>
      </w:pPr>
      <w:r>
        <w:rPr>
          <w:rFonts w:eastAsia="맑은 고딕"/>
          <w:noProof/>
          <w:lang w:eastAsia="ko-KR"/>
        </w:rPr>
        <w:drawing>
          <wp:inline distT="0" distB="0" distL="0" distR="0" wp14:anchorId="5304080B" wp14:editId="3C70B74D">
            <wp:extent cx="5880735" cy="4343400"/>
            <wp:effectExtent l="19050" t="0" r="24765" b="0"/>
            <wp:docPr id="548064273"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296BB29" w14:textId="183CA8CD" w:rsidR="00D07664" w:rsidRDefault="00CC7755" w:rsidP="009C0A41">
      <w:pPr>
        <w:pStyle w:val="21"/>
        <w:numPr>
          <w:ilvl w:val="2"/>
          <w:numId w:val="23"/>
        </w:numPr>
        <w:tabs>
          <w:tab w:val="clear" w:pos="1440"/>
        </w:tabs>
        <w:rPr>
          <w:rFonts w:eastAsia="맑은 고딕"/>
          <w:lang w:eastAsia="ko-KR"/>
        </w:rPr>
      </w:pPr>
      <w:bookmarkStart w:id="36" w:name="_Toc162384059"/>
      <w:r>
        <w:rPr>
          <w:rFonts w:eastAsia="맑은 고딕" w:hint="eastAsia"/>
          <w:lang w:eastAsia="ko-KR"/>
        </w:rPr>
        <w:lastRenderedPageBreak/>
        <w:t>Azure Service</w:t>
      </w:r>
      <w:r w:rsidR="009C0A41">
        <w:rPr>
          <w:rFonts w:eastAsia="맑은 고딕" w:hint="eastAsia"/>
          <w:lang w:eastAsia="ko-KR"/>
        </w:rPr>
        <w:t xml:space="preserve"> </w:t>
      </w:r>
      <w:r w:rsidR="009C0A41">
        <w:rPr>
          <w:rFonts w:eastAsia="맑은 고딕" w:hint="eastAsia"/>
          <w:lang w:eastAsia="ko-KR"/>
        </w:rPr>
        <w:t>배포</w:t>
      </w:r>
      <w:bookmarkEnd w:id="36"/>
    </w:p>
    <w:p w14:paraId="4E4EDAD1" w14:textId="1BE6B286" w:rsidR="00643D85" w:rsidRDefault="009508E4" w:rsidP="00B45672">
      <w:pPr>
        <w:rPr>
          <w:rFonts w:eastAsia="맑은 고딕"/>
          <w:lang w:eastAsia="ko-KR"/>
        </w:rPr>
      </w:pPr>
      <w:r>
        <w:rPr>
          <w:rFonts w:eastAsia="맑은 고딕" w:hint="eastAsia"/>
          <w:lang w:eastAsia="ko-KR"/>
        </w:rPr>
        <w:t>Custom Template</w:t>
      </w:r>
      <w:r>
        <w:rPr>
          <w:rFonts w:eastAsia="맑은 고딕" w:hint="eastAsia"/>
          <w:lang w:eastAsia="ko-KR"/>
        </w:rPr>
        <w:t>을</w:t>
      </w:r>
      <w:r>
        <w:rPr>
          <w:rFonts w:eastAsia="맑은 고딕" w:hint="eastAsia"/>
          <w:lang w:eastAsia="ko-KR"/>
        </w:rPr>
        <w:t xml:space="preserve"> </w:t>
      </w:r>
      <w:r>
        <w:rPr>
          <w:rFonts w:eastAsia="맑은 고딕" w:hint="eastAsia"/>
          <w:lang w:eastAsia="ko-KR"/>
        </w:rPr>
        <w:t>활용하여</w:t>
      </w:r>
      <w:r>
        <w:rPr>
          <w:rFonts w:eastAsia="맑은 고딕" w:hint="eastAsia"/>
          <w:lang w:eastAsia="ko-KR"/>
        </w:rPr>
        <w:t xml:space="preserve"> </w:t>
      </w:r>
      <w:r w:rsidRPr="009508E4">
        <w:rPr>
          <w:rFonts w:eastAsia="맑은 고딕"/>
          <w:lang w:eastAsia="ko-KR"/>
        </w:rPr>
        <w:t xml:space="preserve">Notebooks(Azure AI Search, Cognitive Services </w:t>
      </w:r>
      <w:r w:rsidRPr="009508E4">
        <w:rPr>
          <w:rFonts w:eastAsia="맑은 고딕" w:hint="eastAsia"/>
          <w:lang w:eastAsia="ko-KR"/>
        </w:rPr>
        <w:t>등</w:t>
      </w:r>
      <w:r w:rsidRPr="009508E4">
        <w:rPr>
          <w:rFonts w:eastAsia="맑은 고딕"/>
          <w:lang w:eastAsia="ko-KR"/>
        </w:rPr>
        <w:t>)</w:t>
      </w:r>
      <w:r w:rsidRPr="009508E4">
        <w:rPr>
          <w:rFonts w:eastAsia="맑은 고딕" w:hint="eastAsia"/>
          <w:lang w:eastAsia="ko-KR"/>
        </w:rPr>
        <w:t>를</w:t>
      </w:r>
      <w:r w:rsidRPr="009508E4">
        <w:rPr>
          <w:rFonts w:eastAsia="맑은 고딕"/>
          <w:lang w:eastAsia="ko-KR"/>
        </w:rPr>
        <w:t xml:space="preserve"> </w:t>
      </w:r>
      <w:r w:rsidRPr="009508E4">
        <w:rPr>
          <w:rFonts w:eastAsia="맑은 고딕" w:hint="eastAsia"/>
          <w:lang w:eastAsia="ko-KR"/>
        </w:rPr>
        <w:t>실행하는</w:t>
      </w:r>
      <w:r w:rsidRPr="009508E4">
        <w:rPr>
          <w:rFonts w:eastAsia="맑은 고딕"/>
          <w:lang w:eastAsia="ko-KR"/>
        </w:rPr>
        <w:t xml:space="preserve"> </w:t>
      </w:r>
      <w:r w:rsidRPr="009508E4">
        <w:rPr>
          <w:rFonts w:eastAsia="맑은 고딕" w:hint="eastAsia"/>
          <w:lang w:eastAsia="ko-KR"/>
        </w:rPr>
        <w:t>데</w:t>
      </w:r>
      <w:r w:rsidRPr="009508E4">
        <w:rPr>
          <w:rFonts w:eastAsia="맑은 고딕"/>
          <w:lang w:eastAsia="ko-KR"/>
        </w:rPr>
        <w:t xml:space="preserve"> </w:t>
      </w:r>
      <w:r w:rsidRPr="009508E4">
        <w:rPr>
          <w:rFonts w:eastAsia="맑은 고딕" w:hint="eastAsia"/>
          <w:lang w:eastAsia="ko-KR"/>
        </w:rPr>
        <w:t>필요한</w:t>
      </w:r>
      <w:r w:rsidRPr="009508E4">
        <w:rPr>
          <w:rFonts w:eastAsia="맑은 고딕"/>
          <w:lang w:eastAsia="ko-KR"/>
        </w:rPr>
        <w:t xml:space="preserve"> </w:t>
      </w:r>
      <w:r w:rsidRPr="009508E4">
        <w:rPr>
          <w:rFonts w:eastAsia="맑은 고딕" w:hint="eastAsia"/>
          <w:lang w:eastAsia="ko-KR"/>
        </w:rPr>
        <w:t>모든</w:t>
      </w:r>
      <w:r w:rsidRPr="009508E4">
        <w:rPr>
          <w:rFonts w:eastAsia="맑은 고딕"/>
          <w:lang w:eastAsia="ko-KR"/>
        </w:rPr>
        <w:t xml:space="preserve"> Azure </w:t>
      </w:r>
      <w:r w:rsidR="000F0C38">
        <w:rPr>
          <w:rFonts w:eastAsia="맑은 고딕" w:hint="eastAsia"/>
          <w:lang w:eastAsia="ko-KR"/>
        </w:rPr>
        <w:t>리소스</w:t>
      </w:r>
      <w:r w:rsidRPr="009508E4">
        <w:rPr>
          <w:rFonts w:eastAsia="맑은 고딕" w:hint="eastAsia"/>
          <w:lang w:eastAsia="ko-KR"/>
        </w:rPr>
        <w:t>를</w:t>
      </w:r>
      <w:r w:rsidRPr="009508E4">
        <w:rPr>
          <w:rFonts w:eastAsia="맑은 고딕"/>
          <w:lang w:eastAsia="ko-KR"/>
        </w:rPr>
        <w:t xml:space="preserve"> </w:t>
      </w:r>
      <w:r>
        <w:rPr>
          <w:rFonts w:eastAsia="맑은 고딕" w:hint="eastAsia"/>
          <w:lang w:eastAsia="ko-KR"/>
        </w:rPr>
        <w:t>생성</w:t>
      </w:r>
      <w:r>
        <w:rPr>
          <w:rFonts w:eastAsia="맑은 고딕"/>
          <w:lang w:eastAsia="ko-KR"/>
        </w:rPr>
        <w:t>합니다</w:t>
      </w:r>
      <w:r>
        <w:rPr>
          <w:rFonts w:eastAsia="맑은 고딕" w:hint="eastAsia"/>
          <w:lang w:eastAsia="ko-KR"/>
        </w:rPr>
        <w:t>.</w:t>
      </w:r>
      <w:r w:rsidR="00604067">
        <w:rPr>
          <w:rFonts w:eastAsia="맑은 고딕" w:hint="eastAsia"/>
          <w:lang w:eastAsia="ko-KR"/>
        </w:rPr>
        <w:t xml:space="preserve"> </w:t>
      </w:r>
    </w:p>
    <w:p w14:paraId="3E4D713C" w14:textId="19E28F18" w:rsidR="001A7844" w:rsidRDefault="001A7844" w:rsidP="00B45672">
      <w:pPr>
        <w:rPr>
          <w:rFonts w:eastAsia="맑은 고딕"/>
          <w:lang w:eastAsia="ko-KR"/>
        </w:rPr>
      </w:pPr>
    </w:p>
    <w:p w14:paraId="5053368E" w14:textId="4CECD77B" w:rsidR="00604067" w:rsidRPr="00A539D3" w:rsidRDefault="00604067" w:rsidP="00B45672">
      <w:pPr>
        <w:rPr>
          <w:rFonts w:eastAsia="맑은 고딕"/>
          <w:b/>
          <w:bCs/>
          <w:sz w:val="24"/>
          <w:szCs w:val="24"/>
          <w:lang w:eastAsia="ko-KR"/>
        </w:rPr>
      </w:pPr>
      <w:r w:rsidRPr="00A539D3">
        <w:rPr>
          <w:rFonts w:eastAsia="맑은 고딕" w:hint="eastAsia"/>
          <w:b/>
          <w:bCs/>
          <w:sz w:val="24"/>
          <w:szCs w:val="24"/>
          <w:lang w:eastAsia="ko-KR"/>
        </w:rPr>
        <w:t>사전</w:t>
      </w:r>
      <w:r w:rsidRPr="00A539D3">
        <w:rPr>
          <w:rFonts w:eastAsia="맑은 고딕" w:hint="eastAsia"/>
          <w:b/>
          <w:bCs/>
          <w:sz w:val="24"/>
          <w:szCs w:val="24"/>
          <w:lang w:eastAsia="ko-KR"/>
        </w:rPr>
        <w:t xml:space="preserve"> </w:t>
      </w:r>
      <w:r w:rsidR="009F2EFE" w:rsidRPr="00A539D3">
        <w:rPr>
          <w:rFonts w:eastAsia="맑은 고딕" w:hint="eastAsia"/>
          <w:b/>
          <w:bCs/>
          <w:sz w:val="24"/>
          <w:szCs w:val="24"/>
          <w:lang w:eastAsia="ko-KR"/>
        </w:rPr>
        <w:t>준비</w:t>
      </w:r>
      <w:r w:rsidRPr="00A539D3">
        <w:rPr>
          <w:rFonts w:eastAsia="맑은 고딕" w:hint="eastAsia"/>
          <w:b/>
          <w:bCs/>
          <w:sz w:val="24"/>
          <w:szCs w:val="24"/>
          <w:lang w:eastAsia="ko-KR"/>
        </w:rPr>
        <w:t xml:space="preserve"> </w:t>
      </w:r>
      <w:r w:rsidRPr="00A539D3">
        <w:rPr>
          <w:rFonts w:eastAsia="맑은 고딕" w:hint="eastAsia"/>
          <w:b/>
          <w:bCs/>
          <w:sz w:val="24"/>
          <w:szCs w:val="24"/>
          <w:lang w:eastAsia="ko-KR"/>
        </w:rPr>
        <w:t>사항</w:t>
      </w:r>
      <w:r w:rsidRPr="00A539D3">
        <w:rPr>
          <w:rFonts w:eastAsia="맑은 고딕" w:hint="eastAsia"/>
          <w:b/>
          <w:bCs/>
          <w:sz w:val="24"/>
          <w:szCs w:val="24"/>
          <w:lang w:eastAsia="ko-KR"/>
        </w:rPr>
        <w:t>:</w:t>
      </w:r>
    </w:p>
    <w:p w14:paraId="50E9C337" w14:textId="3F32D89F" w:rsidR="000F0C38" w:rsidRDefault="000F0C38" w:rsidP="00604067">
      <w:pPr>
        <w:pStyle w:val="a0"/>
        <w:numPr>
          <w:ilvl w:val="0"/>
          <w:numId w:val="61"/>
        </w:numPr>
        <w:rPr>
          <w:rFonts w:eastAsia="맑은 고딕"/>
          <w:lang w:eastAsia="ko-KR"/>
        </w:rPr>
      </w:pPr>
      <w:r>
        <w:rPr>
          <w:rFonts w:eastAsia="맑은 고딕" w:hint="eastAsia"/>
          <w:lang w:eastAsia="ko-KR"/>
        </w:rPr>
        <w:t>모든</w:t>
      </w:r>
      <w:r>
        <w:rPr>
          <w:rFonts w:eastAsia="맑은 고딕" w:hint="eastAsia"/>
          <w:lang w:eastAsia="ko-KR"/>
        </w:rPr>
        <w:t xml:space="preserve"> A</w:t>
      </w:r>
      <w:r>
        <w:rPr>
          <w:rFonts w:eastAsia="맑은 고딕"/>
          <w:lang w:eastAsia="ko-KR"/>
        </w:rPr>
        <w:t>z</w:t>
      </w:r>
      <w:r>
        <w:rPr>
          <w:rFonts w:eastAsia="맑은 고딕" w:hint="eastAsia"/>
          <w:lang w:eastAsia="ko-KR"/>
        </w:rPr>
        <w:t xml:space="preserve">ure </w:t>
      </w:r>
      <w:r w:rsidR="00DC449F">
        <w:rPr>
          <w:rFonts w:eastAsia="맑은 고딕" w:hint="eastAsia"/>
          <w:lang w:eastAsia="ko-KR"/>
        </w:rPr>
        <w:t>리소스가</w:t>
      </w:r>
      <w:r w:rsidR="00DC449F">
        <w:rPr>
          <w:rFonts w:eastAsia="맑은 고딕" w:hint="eastAsia"/>
          <w:lang w:eastAsia="ko-KR"/>
        </w:rPr>
        <w:t xml:space="preserve"> </w:t>
      </w:r>
      <w:r w:rsidR="00DC449F">
        <w:rPr>
          <w:rFonts w:eastAsia="맑은 고딕" w:hint="eastAsia"/>
          <w:lang w:eastAsia="ko-KR"/>
        </w:rPr>
        <w:t>포함될</w:t>
      </w:r>
      <w:r w:rsidR="00DC449F">
        <w:rPr>
          <w:rFonts w:eastAsia="맑은 고딕" w:hint="eastAsia"/>
          <w:lang w:eastAsia="ko-KR"/>
        </w:rPr>
        <w:t xml:space="preserve"> </w:t>
      </w:r>
      <w:hyperlink r:id="rId40" w:anchor="create-resource-groups" w:history="1">
        <w:r w:rsidR="00DC449F" w:rsidRPr="00966BA8">
          <w:rPr>
            <w:rStyle w:val="a6"/>
            <w:rFonts w:eastAsia="맑은 고딕"/>
            <w:lang w:eastAsia="ko-KR"/>
          </w:rPr>
          <w:t>리소스</w:t>
        </w:r>
        <w:r w:rsidR="00DC449F" w:rsidRPr="00966BA8">
          <w:rPr>
            <w:rStyle w:val="a6"/>
            <w:rFonts w:eastAsia="맑은 고딕" w:hint="eastAsia"/>
            <w:lang w:eastAsia="ko-KR"/>
          </w:rPr>
          <w:t xml:space="preserve"> </w:t>
        </w:r>
        <w:r w:rsidR="00DC449F" w:rsidRPr="00966BA8">
          <w:rPr>
            <w:rStyle w:val="a6"/>
            <w:rFonts w:eastAsia="맑은 고딕"/>
            <w:lang w:eastAsia="ko-KR"/>
          </w:rPr>
          <w:t>그룹을</w:t>
        </w:r>
        <w:r w:rsidR="00DC449F" w:rsidRPr="00966BA8">
          <w:rPr>
            <w:rStyle w:val="a6"/>
            <w:rFonts w:eastAsia="맑은 고딕" w:hint="eastAsia"/>
            <w:lang w:eastAsia="ko-KR"/>
          </w:rPr>
          <w:t xml:space="preserve"> </w:t>
        </w:r>
        <w:r w:rsidR="00DC449F" w:rsidRPr="00966BA8">
          <w:rPr>
            <w:rStyle w:val="a6"/>
            <w:rFonts w:eastAsia="맑은 고딕"/>
            <w:lang w:eastAsia="ko-KR"/>
          </w:rPr>
          <w:t>생성</w:t>
        </w:r>
      </w:hyperlink>
      <w:r w:rsidR="00DC449F">
        <w:rPr>
          <w:rFonts w:eastAsia="맑은 고딕" w:hint="eastAsia"/>
          <w:lang w:eastAsia="ko-KR"/>
        </w:rPr>
        <w:t>합니다</w:t>
      </w:r>
      <w:r w:rsidR="00DC449F">
        <w:rPr>
          <w:rFonts w:eastAsia="맑은 고딕" w:hint="eastAsia"/>
          <w:lang w:eastAsia="ko-KR"/>
        </w:rPr>
        <w:t xml:space="preserve">. </w:t>
      </w:r>
      <w:r w:rsidR="00DC449F" w:rsidRPr="00DC449F">
        <w:rPr>
          <w:rFonts w:eastAsia="맑은 고딕"/>
          <w:lang w:eastAsia="ko-KR"/>
        </w:rPr>
        <w:t>Azure OpenAI</w:t>
      </w:r>
      <w:r w:rsidR="00DC449F" w:rsidRPr="00DC449F">
        <w:rPr>
          <w:rFonts w:eastAsia="맑은 고딕" w:hint="eastAsia"/>
          <w:lang w:eastAsia="ko-KR"/>
        </w:rPr>
        <w:t>는</w:t>
      </w:r>
      <w:r w:rsidR="00DC449F" w:rsidRPr="00DC449F">
        <w:rPr>
          <w:rFonts w:eastAsia="맑은 고딕"/>
          <w:lang w:eastAsia="ko-KR"/>
        </w:rPr>
        <w:t xml:space="preserve"> </w:t>
      </w:r>
      <w:r w:rsidR="00DC449F" w:rsidRPr="00DC449F">
        <w:rPr>
          <w:rFonts w:eastAsia="맑은 고딕" w:hint="eastAsia"/>
          <w:lang w:eastAsia="ko-KR"/>
        </w:rPr>
        <w:t>다른</w:t>
      </w:r>
      <w:r w:rsidR="00DC449F" w:rsidRPr="00DC449F">
        <w:rPr>
          <w:rFonts w:eastAsia="맑은 고딕"/>
          <w:lang w:eastAsia="ko-KR"/>
        </w:rPr>
        <w:t xml:space="preserve"> </w:t>
      </w:r>
      <w:r w:rsidR="00DC449F">
        <w:rPr>
          <w:rFonts w:eastAsia="맑은 고딕" w:hint="eastAsia"/>
          <w:lang w:eastAsia="ko-KR"/>
        </w:rPr>
        <w:t>리소스</w:t>
      </w:r>
      <w:r w:rsidR="00DC449F">
        <w:rPr>
          <w:rFonts w:eastAsia="맑은 고딕" w:hint="eastAsia"/>
          <w:lang w:eastAsia="ko-KR"/>
        </w:rPr>
        <w:t xml:space="preserve"> </w:t>
      </w:r>
      <w:r w:rsidR="00DC449F">
        <w:rPr>
          <w:rFonts w:eastAsia="맑은 고딕" w:hint="eastAsia"/>
          <w:lang w:eastAsia="ko-KR"/>
        </w:rPr>
        <w:t>그룹</w:t>
      </w:r>
      <w:r w:rsidR="00DC449F" w:rsidRPr="00DC449F">
        <w:rPr>
          <w:rFonts w:eastAsia="맑은 고딕"/>
          <w:lang w:eastAsia="ko-KR"/>
        </w:rPr>
        <w:t xml:space="preserve"> </w:t>
      </w:r>
      <w:r w:rsidR="00DC449F" w:rsidRPr="00DC449F">
        <w:rPr>
          <w:rFonts w:eastAsia="맑은 고딕" w:hint="eastAsia"/>
          <w:lang w:eastAsia="ko-KR"/>
        </w:rPr>
        <w:t>또는</w:t>
      </w:r>
      <w:r w:rsidR="00DC449F" w:rsidRPr="00DC449F">
        <w:rPr>
          <w:rFonts w:eastAsia="맑은 고딕"/>
          <w:lang w:eastAsia="ko-KR"/>
        </w:rPr>
        <w:t xml:space="preserve"> </w:t>
      </w:r>
      <w:r w:rsidR="00DC449F" w:rsidRPr="00DC449F">
        <w:rPr>
          <w:rFonts w:eastAsia="맑은 고딕" w:hint="eastAsia"/>
          <w:lang w:eastAsia="ko-KR"/>
        </w:rPr>
        <w:t>다른</w:t>
      </w:r>
      <w:r w:rsidR="00DC449F" w:rsidRPr="00DC449F">
        <w:rPr>
          <w:rFonts w:eastAsia="맑은 고딕"/>
          <w:lang w:eastAsia="ko-KR"/>
        </w:rPr>
        <w:t xml:space="preserve"> </w:t>
      </w:r>
      <w:r w:rsidR="00DC449F" w:rsidRPr="00DC449F">
        <w:rPr>
          <w:rFonts w:eastAsia="맑은 고딕" w:hint="eastAsia"/>
          <w:lang w:eastAsia="ko-KR"/>
        </w:rPr>
        <w:t>구독에</w:t>
      </w:r>
      <w:r w:rsidR="00DC449F" w:rsidRPr="00DC449F">
        <w:rPr>
          <w:rFonts w:eastAsia="맑은 고딕"/>
          <w:lang w:eastAsia="ko-KR"/>
        </w:rPr>
        <w:t xml:space="preserve"> </w:t>
      </w:r>
      <w:r w:rsidR="00DC449F" w:rsidRPr="00DC449F">
        <w:rPr>
          <w:rFonts w:eastAsia="맑은 고딕" w:hint="eastAsia"/>
          <w:lang w:eastAsia="ko-KR"/>
        </w:rPr>
        <w:t>있을</w:t>
      </w:r>
      <w:r w:rsidR="00DC449F" w:rsidRPr="00DC449F">
        <w:rPr>
          <w:rFonts w:eastAsia="맑은 고딕"/>
          <w:lang w:eastAsia="ko-KR"/>
        </w:rPr>
        <w:t xml:space="preserve"> </w:t>
      </w:r>
      <w:r w:rsidR="00DC449F" w:rsidRPr="00DC449F">
        <w:rPr>
          <w:rFonts w:eastAsia="맑은 고딕" w:hint="eastAsia"/>
          <w:lang w:eastAsia="ko-KR"/>
        </w:rPr>
        <w:t>수</w:t>
      </w:r>
      <w:r w:rsidR="00DC449F" w:rsidRPr="00DC449F">
        <w:rPr>
          <w:rFonts w:eastAsia="맑은 고딕"/>
          <w:lang w:eastAsia="ko-KR"/>
        </w:rPr>
        <w:t xml:space="preserve"> </w:t>
      </w:r>
      <w:r w:rsidR="00DC449F" w:rsidRPr="00DC449F">
        <w:rPr>
          <w:rFonts w:eastAsia="맑은 고딕" w:hint="eastAsia"/>
          <w:lang w:eastAsia="ko-KR"/>
        </w:rPr>
        <w:t>있습니다</w:t>
      </w:r>
      <w:r w:rsidR="00DC449F" w:rsidRPr="00DC449F">
        <w:rPr>
          <w:rFonts w:eastAsia="맑은 고딕"/>
          <w:lang w:eastAsia="ko-KR"/>
        </w:rPr>
        <w:t>.</w:t>
      </w:r>
    </w:p>
    <w:p w14:paraId="74094823" w14:textId="786429BF" w:rsidR="00F42A37" w:rsidRDefault="000617CB" w:rsidP="00604067">
      <w:pPr>
        <w:pStyle w:val="a0"/>
        <w:numPr>
          <w:ilvl w:val="0"/>
          <w:numId w:val="61"/>
        </w:numPr>
        <w:rPr>
          <w:rFonts w:eastAsia="맑은 고딕"/>
          <w:lang w:eastAsia="ko-KR"/>
        </w:rPr>
      </w:pPr>
      <w:r>
        <w:rPr>
          <w:rFonts w:eastAsia="맑은 고딕" w:hint="eastAsia"/>
          <w:lang w:eastAsia="ko-KR"/>
        </w:rPr>
        <w:t>Azure OpenAI</w:t>
      </w:r>
      <w:r>
        <w:rPr>
          <w:rFonts w:eastAsia="맑은 고딕" w:hint="eastAsia"/>
          <w:lang w:eastAsia="ko-KR"/>
        </w:rPr>
        <w:t>는</w:t>
      </w:r>
      <w:r>
        <w:rPr>
          <w:rFonts w:eastAsia="맑은 고딕" w:hint="eastAsia"/>
          <w:lang w:eastAsia="ko-KR"/>
        </w:rPr>
        <w:t xml:space="preserve"> </w:t>
      </w:r>
      <w:r w:rsidR="00086C2B">
        <w:rPr>
          <w:rFonts w:eastAsia="맑은 고딕" w:hint="eastAsia"/>
          <w:lang w:eastAsia="ko-KR"/>
        </w:rPr>
        <w:t>기존</w:t>
      </w:r>
      <w:r w:rsidR="00086C2B">
        <w:rPr>
          <w:rFonts w:eastAsia="맑은 고딕" w:hint="eastAsia"/>
          <w:lang w:eastAsia="ko-KR"/>
        </w:rPr>
        <w:t xml:space="preserve"> </w:t>
      </w:r>
      <w:r w:rsidR="00086C2B">
        <w:rPr>
          <w:rFonts w:eastAsia="맑은 고딕" w:hint="eastAsia"/>
          <w:lang w:eastAsia="ko-KR"/>
        </w:rPr>
        <w:t>리소스를</w:t>
      </w:r>
      <w:r w:rsidR="00086C2B">
        <w:rPr>
          <w:rFonts w:eastAsia="맑은 고딕" w:hint="eastAsia"/>
          <w:lang w:eastAsia="ko-KR"/>
        </w:rPr>
        <w:t xml:space="preserve"> </w:t>
      </w:r>
      <w:r w:rsidR="00086C2B">
        <w:rPr>
          <w:rFonts w:eastAsia="맑은 고딕" w:hint="eastAsia"/>
          <w:lang w:eastAsia="ko-KR"/>
        </w:rPr>
        <w:t>사용하거나</w:t>
      </w:r>
      <w:r w:rsidR="00086C2B">
        <w:rPr>
          <w:rFonts w:eastAsia="맑은 고딕" w:hint="eastAsia"/>
          <w:lang w:eastAsia="ko-KR"/>
        </w:rPr>
        <w:t xml:space="preserve">, </w:t>
      </w:r>
      <w:r>
        <w:rPr>
          <w:rFonts w:eastAsia="맑은 고딕" w:hint="eastAsia"/>
          <w:lang w:eastAsia="ko-KR"/>
        </w:rPr>
        <w:t>수동으로</w:t>
      </w:r>
      <w:r>
        <w:rPr>
          <w:rFonts w:eastAsia="맑은 고딕" w:hint="eastAsia"/>
          <w:lang w:eastAsia="ko-KR"/>
        </w:rPr>
        <w:t xml:space="preserve"> </w:t>
      </w:r>
      <w:r w:rsidR="00086C2B">
        <w:rPr>
          <w:rFonts w:eastAsia="맑은 고딕" w:hint="eastAsia"/>
          <w:lang w:eastAsia="ko-KR"/>
        </w:rPr>
        <w:t>신규</w:t>
      </w:r>
      <w:r w:rsidR="00086C2B">
        <w:rPr>
          <w:rFonts w:eastAsia="맑은 고딕" w:hint="eastAsia"/>
          <w:lang w:eastAsia="ko-KR"/>
        </w:rPr>
        <w:t xml:space="preserve"> </w:t>
      </w:r>
      <w:r>
        <w:rPr>
          <w:rFonts w:eastAsia="맑은 고딕" w:hint="eastAsia"/>
          <w:lang w:eastAsia="ko-KR"/>
        </w:rPr>
        <w:t>생성하는</w:t>
      </w:r>
      <w:r>
        <w:rPr>
          <w:rFonts w:eastAsia="맑은 고딕" w:hint="eastAsia"/>
          <w:lang w:eastAsia="ko-KR"/>
        </w:rPr>
        <w:t xml:space="preserve"> </w:t>
      </w:r>
      <w:r>
        <w:rPr>
          <w:rFonts w:eastAsia="맑은 고딕" w:hint="eastAsia"/>
          <w:lang w:eastAsia="ko-KR"/>
        </w:rPr>
        <w:t>것을</w:t>
      </w:r>
      <w:r>
        <w:rPr>
          <w:rFonts w:eastAsia="맑은 고딕" w:hint="eastAsia"/>
          <w:lang w:eastAsia="ko-KR"/>
        </w:rPr>
        <w:t xml:space="preserve"> </w:t>
      </w:r>
      <w:r>
        <w:rPr>
          <w:rFonts w:eastAsia="맑은 고딕" w:hint="eastAsia"/>
          <w:lang w:eastAsia="ko-KR"/>
        </w:rPr>
        <w:t>원칙으로</w:t>
      </w:r>
      <w:r>
        <w:rPr>
          <w:rFonts w:eastAsia="맑은 고딕" w:hint="eastAsia"/>
          <w:lang w:eastAsia="ko-KR"/>
        </w:rPr>
        <w:t xml:space="preserve"> </w:t>
      </w:r>
      <w:r>
        <w:rPr>
          <w:rFonts w:eastAsia="맑은 고딕" w:hint="eastAsia"/>
          <w:lang w:eastAsia="ko-KR"/>
        </w:rPr>
        <w:t>합니다</w:t>
      </w:r>
      <w:r>
        <w:rPr>
          <w:rFonts w:eastAsia="맑은 고딕" w:hint="eastAsia"/>
          <w:lang w:eastAsia="ko-KR"/>
        </w:rPr>
        <w:t>.</w:t>
      </w:r>
      <w:r w:rsidR="005C59F0">
        <w:rPr>
          <w:rFonts w:eastAsia="맑은 고딕" w:hint="eastAsia"/>
          <w:lang w:eastAsia="ko-KR"/>
        </w:rPr>
        <w:t xml:space="preserve"> </w:t>
      </w:r>
      <w:r w:rsidR="00086C2B">
        <w:rPr>
          <w:rFonts w:eastAsia="맑은 고딕" w:hint="eastAsia"/>
          <w:lang w:eastAsia="ko-KR"/>
        </w:rPr>
        <w:t>기존</w:t>
      </w:r>
      <w:r w:rsidR="00086C2B">
        <w:rPr>
          <w:rFonts w:eastAsia="맑은 고딕" w:hint="eastAsia"/>
          <w:lang w:eastAsia="ko-KR"/>
        </w:rPr>
        <w:t xml:space="preserve"> </w:t>
      </w:r>
      <w:r w:rsidR="00086C2B">
        <w:rPr>
          <w:rFonts w:eastAsia="맑은 고딕" w:hint="eastAsia"/>
          <w:lang w:eastAsia="ko-KR"/>
        </w:rPr>
        <w:t>리소스를</w:t>
      </w:r>
      <w:r w:rsidR="00086C2B">
        <w:rPr>
          <w:rFonts w:eastAsia="맑은 고딕" w:hint="eastAsia"/>
          <w:lang w:eastAsia="ko-KR"/>
        </w:rPr>
        <w:t xml:space="preserve"> </w:t>
      </w:r>
      <w:r w:rsidR="00086C2B">
        <w:rPr>
          <w:rFonts w:eastAsia="맑은 고딕" w:hint="eastAsia"/>
          <w:lang w:eastAsia="ko-KR"/>
        </w:rPr>
        <w:t>사용하지</w:t>
      </w:r>
      <w:r w:rsidR="00086C2B">
        <w:rPr>
          <w:rFonts w:eastAsia="맑은 고딕" w:hint="eastAsia"/>
          <w:lang w:eastAsia="ko-KR"/>
        </w:rPr>
        <w:t xml:space="preserve"> </w:t>
      </w:r>
      <w:r w:rsidR="00086C2B">
        <w:rPr>
          <w:rFonts w:eastAsia="맑은 고딕" w:hint="eastAsia"/>
          <w:lang w:eastAsia="ko-KR"/>
        </w:rPr>
        <w:t>않는</w:t>
      </w:r>
      <w:r w:rsidR="00086C2B">
        <w:rPr>
          <w:rFonts w:eastAsia="맑은 고딕" w:hint="eastAsia"/>
          <w:lang w:eastAsia="ko-KR"/>
        </w:rPr>
        <w:t xml:space="preserve"> </w:t>
      </w:r>
      <w:r w:rsidR="00086C2B">
        <w:rPr>
          <w:rFonts w:eastAsia="맑은 고딕" w:hint="eastAsia"/>
          <w:lang w:eastAsia="ko-KR"/>
        </w:rPr>
        <w:t>경우</w:t>
      </w:r>
      <w:r w:rsidR="00086C2B">
        <w:rPr>
          <w:rFonts w:eastAsia="맑은 고딕" w:hint="eastAsia"/>
          <w:lang w:eastAsia="ko-KR"/>
        </w:rPr>
        <w:t xml:space="preserve">, </w:t>
      </w:r>
      <w:r w:rsidR="005C59F0">
        <w:rPr>
          <w:rFonts w:eastAsia="맑은 고딕" w:hint="eastAsia"/>
          <w:lang w:eastAsia="ko-KR"/>
        </w:rPr>
        <w:t>Azure Portal</w:t>
      </w:r>
      <w:r w:rsidR="005C59F0">
        <w:rPr>
          <w:rFonts w:eastAsia="맑은 고딕" w:hint="eastAsia"/>
          <w:lang w:eastAsia="ko-KR"/>
        </w:rPr>
        <w:t>에서</w:t>
      </w:r>
      <w:r w:rsidR="005C59F0">
        <w:rPr>
          <w:rFonts w:eastAsia="맑은 고딕" w:hint="eastAsia"/>
          <w:lang w:eastAsia="ko-KR"/>
        </w:rPr>
        <w:t xml:space="preserve"> </w:t>
      </w:r>
      <w:hyperlink r:id="rId41" w:anchor="create-a-resource" w:history="1">
        <w:r w:rsidR="005C59F0" w:rsidRPr="002F6659">
          <w:rPr>
            <w:rStyle w:val="a6"/>
            <w:rFonts w:eastAsia="맑은 고딕"/>
            <w:lang w:eastAsia="ko-KR"/>
          </w:rPr>
          <w:t>수동으로</w:t>
        </w:r>
        <w:r w:rsidR="00227C1F">
          <w:rPr>
            <w:rStyle w:val="a6"/>
            <w:rFonts w:eastAsia="맑은 고딕" w:hint="eastAsia"/>
            <w:lang w:eastAsia="ko-KR"/>
          </w:rPr>
          <w:t xml:space="preserve"> Azure OpenAI</w:t>
        </w:r>
        <w:r w:rsidR="00227C1F">
          <w:rPr>
            <w:rStyle w:val="a6"/>
            <w:rFonts w:eastAsia="맑은 고딕" w:hint="eastAsia"/>
            <w:lang w:eastAsia="ko-KR"/>
          </w:rPr>
          <w:t>리소스를</w:t>
        </w:r>
        <w:r w:rsidR="00227C1F">
          <w:rPr>
            <w:rStyle w:val="a6"/>
            <w:rFonts w:eastAsia="맑은 고딕" w:hint="eastAsia"/>
            <w:lang w:eastAsia="ko-KR"/>
          </w:rPr>
          <w:t xml:space="preserve"> </w:t>
        </w:r>
        <w:r w:rsidR="00227C1F">
          <w:rPr>
            <w:rStyle w:val="a6"/>
            <w:rFonts w:eastAsia="맑은 고딕" w:hint="eastAsia"/>
            <w:lang w:eastAsia="ko-KR"/>
          </w:rPr>
          <w:t>생</w:t>
        </w:r>
        <w:r w:rsidR="005C59F0" w:rsidRPr="002F6659">
          <w:rPr>
            <w:rStyle w:val="a6"/>
            <w:rFonts w:eastAsia="맑은 고딕"/>
            <w:lang w:eastAsia="ko-KR"/>
          </w:rPr>
          <w:t>성</w:t>
        </w:r>
      </w:hyperlink>
      <w:r w:rsidR="00F42A37">
        <w:rPr>
          <w:rFonts w:eastAsia="맑은 고딕" w:hint="eastAsia"/>
          <w:lang w:eastAsia="ko-KR"/>
        </w:rPr>
        <w:t xml:space="preserve"> </w:t>
      </w:r>
      <w:r w:rsidR="00F42A37">
        <w:rPr>
          <w:rFonts w:eastAsia="맑은 고딕" w:hint="eastAsia"/>
          <w:lang w:eastAsia="ko-KR"/>
        </w:rPr>
        <w:t>합니다</w:t>
      </w:r>
      <w:r w:rsidR="000F0C38">
        <w:rPr>
          <w:rFonts w:eastAsia="맑은 고딕" w:hint="eastAsia"/>
          <w:lang w:eastAsia="ko-KR"/>
        </w:rPr>
        <w:t>.</w:t>
      </w:r>
    </w:p>
    <w:tbl>
      <w:tblPr>
        <w:tblStyle w:val="a9"/>
        <w:tblW w:w="0" w:type="auto"/>
        <w:tblInd w:w="709" w:type="dxa"/>
        <w:tblLook w:val="04A0" w:firstRow="1" w:lastRow="0" w:firstColumn="1" w:lastColumn="0" w:noHBand="0" w:noVBand="1"/>
      </w:tblPr>
      <w:tblGrid>
        <w:gridCol w:w="1701"/>
        <w:gridCol w:w="3827"/>
        <w:gridCol w:w="3123"/>
      </w:tblGrid>
      <w:tr w:rsidR="007F52F8" w14:paraId="3A435299" w14:textId="77777777" w:rsidTr="00283660">
        <w:trPr>
          <w:cnfStyle w:val="100000000000" w:firstRow="1" w:lastRow="0" w:firstColumn="0" w:lastColumn="0" w:oddVBand="0" w:evenVBand="0" w:oddHBand="0" w:evenHBand="0" w:firstRowFirstColumn="0" w:firstRowLastColumn="0" w:lastRowFirstColumn="0" w:lastRowLastColumn="0"/>
        </w:trPr>
        <w:tc>
          <w:tcPr>
            <w:tcW w:w="1701" w:type="dxa"/>
          </w:tcPr>
          <w:p w14:paraId="59C78833" w14:textId="5B9E94B5" w:rsidR="007F52F8" w:rsidRPr="00D310FE" w:rsidRDefault="00D310FE" w:rsidP="007F52F8">
            <w:pPr>
              <w:rPr>
                <w:rFonts w:ascii="맑은 고딕" w:eastAsia="맑은 고딕" w:hAnsi="맑은 고딕"/>
                <w:sz w:val="22"/>
                <w:lang w:eastAsia="ko-KR"/>
              </w:rPr>
            </w:pPr>
            <w:r>
              <w:rPr>
                <w:rFonts w:ascii="맑은 고딕" w:eastAsia="맑은 고딕" w:hAnsi="맑은 고딕" w:hint="eastAsia"/>
                <w:sz w:val="22"/>
                <w:lang w:eastAsia="ko-KR"/>
              </w:rPr>
              <w:t>Field</w:t>
            </w:r>
          </w:p>
        </w:tc>
        <w:tc>
          <w:tcPr>
            <w:tcW w:w="3827" w:type="dxa"/>
          </w:tcPr>
          <w:p w14:paraId="56C0FF17" w14:textId="6766C1A4" w:rsidR="007F52F8" w:rsidRPr="00D310FE" w:rsidRDefault="00D310FE" w:rsidP="007F52F8">
            <w:pPr>
              <w:rPr>
                <w:rFonts w:ascii="맑은 고딕" w:eastAsia="맑은 고딕" w:hAnsi="맑은 고딕"/>
                <w:sz w:val="22"/>
                <w:lang w:eastAsia="ko-KR"/>
              </w:rPr>
            </w:pPr>
            <w:r>
              <w:rPr>
                <w:rFonts w:ascii="맑은 고딕" w:eastAsia="맑은 고딕" w:hAnsi="맑은 고딕" w:hint="eastAsia"/>
                <w:sz w:val="22"/>
                <w:lang w:eastAsia="ko-KR"/>
              </w:rPr>
              <w:t>Value</w:t>
            </w:r>
          </w:p>
        </w:tc>
        <w:tc>
          <w:tcPr>
            <w:tcW w:w="3123" w:type="dxa"/>
          </w:tcPr>
          <w:p w14:paraId="45070B25" w14:textId="5D90AE6A" w:rsidR="007F52F8" w:rsidRPr="00D310FE" w:rsidRDefault="00D310FE" w:rsidP="007F52F8">
            <w:pPr>
              <w:rPr>
                <w:rFonts w:ascii="맑은 고딕" w:eastAsia="맑은 고딕" w:hAnsi="맑은 고딕"/>
                <w:sz w:val="22"/>
                <w:lang w:eastAsia="ko-KR"/>
              </w:rPr>
            </w:pPr>
            <w:r>
              <w:rPr>
                <w:rFonts w:ascii="맑은 고딕" w:eastAsia="맑은 고딕" w:hAnsi="맑은 고딕" w:hint="eastAsia"/>
                <w:sz w:val="22"/>
                <w:lang w:eastAsia="ko-KR"/>
              </w:rPr>
              <w:t>Description</w:t>
            </w:r>
          </w:p>
        </w:tc>
      </w:tr>
      <w:tr w:rsidR="007F52F8" w14:paraId="1F6B9A66" w14:textId="77777777" w:rsidTr="00283660">
        <w:tc>
          <w:tcPr>
            <w:tcW w:w="1701" w:type="dxa"/>
          </w:tcPr>
          <w:p w14:paraId="43C48E59" w14:textId="546AAFC1" w:rsidR="007F52F8" w:rsidRPr="00D310FE" w:rsidRDefault="00FD67C5" w:rsidP="007F52F8">
            <w:pPr>
              <w:rPr>
                <w:rFonts w:ascii="맑은 고딕" w:eastAsia="맑은 고딕" w:hAnsi="맑은 고딕"/>
                <w:sz w:val="22"/>
                <w:lang w:eastAsia="ko-KR"/>
              </w:rPr>
            </w:pPr>
            <w:r>
              <w:rPr>
                <w:rFonts w:ascii="맑은 고딕" w:eastAsia="맑은 고딕" w:hAnsi="맑은 고딕" w:hint="eastAsia"/>
                <w:sz w:val="22"/>
                <w:lang w:eastAsia="ko-KR"/>
              </w:rPr>
              <w:t>Region</w:t>
            </w:r>
          </w:p>
        </w:tc>
        <w:tc>
          <w:tcPr>
            <w:tcW w:w="3827" w:type="dxa"/>
          </w:tcPr>
          <w:p w14:paraId="6695D335" w14:textId="696F48D5" w:rsidR="007F52F8" w:rsidRPr="00D310FE" w:rsidRDefault="00357430" w:rsidP="007F52F8">
            <w:pPr>
              <w:rPr>
                <w:rFonts w:ascii="맑은 고딕" w:eastAsia="맑은 고딕" w:hAnsi="맑은 고딕"/>
                <w:sz w:val="22"/>
                <w:lang w:eastAsia="ko-KR"/>
              </w:rPr>
            </w:pPr>
            <w:r w:rsidRPr="00357430">
              <w:rPr>
                <w:rFonts w:ascii="맑은 고딕" w:eastAsia="맑은 고딕" w:hAnsi="맑은 고딕"/>
                <w:sz w:val="22"/>
                <w:lang w:eastAsia="ko-KR"/>
              </w:rPr>
              <w:t>Sweden Central</w:t>
            </w:r>
          </w:p>
        </w:tc>
        <w:tc>
          <w:tcPr>
            <w:tcW w:w="3123" w:type="dxa"/>
          </w:tcPr>
          <w:p w14:paraId="2757E743" w14:textId="060ADB4E" w:rsidR="007F52F8" w:rsidRDefault="00357430" w:rsidP="007F52F8">
            <w:pPr>
              <w:rPr>
                <w:rFonts w:ascii="맑은 고딕" w:eastAsia="맑은 고딕" w:hAnsi="맑은 고딕"/>
                <w:sz w:val="22"/>
                <w:lang w:eastAsia="ko-KR"/>
              </w:rPr>
            </w:pPr>
            <w:r>
              <w:rPr>
                <w:rFonts w:ascii="맑은 고딕" w:eastAsia="맑은 고딕" w:hAnsi="맑은 고딕" w:hint="eastAsia"/>
                <w:sz w:val="22"/>
                <w:lang w:eastAsia="ko-KR"/>
              </w:rPr>
              <w:t>다음 모델이 지원되는</w:t>
            </w:r>
            <w:r>
              <w:rPr>
                <w:rFonts w:ascii="맑은 고딕" w:eastAsia="맑은 고딕" w:hAnsi="맑은 고딕"/>
                <w:sz w:val="22"/>
                <w:lang w:eastAsia="ko-KR"/>
              </w:rPr>
              <w:t xml:space="preserve"> Region</w:t>
            </w:r>
            <w:r>
              <w:rPr>
                <w:rFonts w:ascii="맑은 고딕" w:eastAsia="맑은 고딕" w:hAnsi="맑은 고딕" w:hint="eastAsia"/>
                <w:sz w:val="22"/>
                <w:lang w:eastAsia="ko-KR"/>
              </w:rPr>
              <w:t>을 선택</w:t>
            </w:r>
            <w:r>
              <w:rPr>
                <w:rFonts w:ascii="맑은 고딕" w:eastAsia="맑은 고딕" w:hAnsi="맑은 고딕"/>
                <w:sz w:val="22"/>
                <w:lang w:eastAsia="ko-KR"/>
              </w:rPr>
              <w:t>합니다</w:t>
            </w:r>
            <w:r>
              <w:rPr>
                <w:rFonts w:ascii="맑은 고딕" w:eastAsia="맑은 고딕" w:hAnsi="맑은 고딕" w:hint="eastAsia"/>
                <w:sz w:val="22"/>
                <w:lang w:eastAsia="ko-KR"/>
              </w:rPr>
              <w:t>.</w:t>
            </w:r>
          </w:p>
          <w:p w14:paraId="19259E05" w14:textId="77777777" w:rsidR="00357430" w:rsidRPr="00EE293A" w:rsidRDefault="00357430" w:rsidP="00357430">
            <w:pPr>
              <w:pStyle w:val="a0"/>
              <w:numPr>
                <w:ilvl w:val="0"/>
                <w:numId w:val="62"/>
              </w:numPr>
              <w:jc w:val="left"/>
              <w:rPr>
                <w:rFonts w:ascii="맑은 고딕" w:eastAsia="맑은 고딕" w:hAnsi="맑은 고딕"/>
                <w:lang w:eastAsia="ko-KR"/>
              </w:rPr>
            </w:pPr>
            <w:r w:rsidRPr="00EE293A">
              <w:rPr>
                <w:rFonts w:ascii="맑은 고딕" w:eastAsia="맑은 고딕" w:hAnsi="맑은 고딕"/>
                <w:lang w:eastAsia="ko-KR"/>
              </w:rPr>
              <w:t>gpt-35-turbo-1106(or newer)</w:t>
            </w:r>
          </w:p>
          <w:p w14:paraId="532BD71E" w14:textId="77777777" w:rsidR="00357430" w:rsidRPr="00EE293A" w:rsidRDefault="00357430" w:rsidP="00357430">
            <w:pPr>
              <w:pStyle w:val="a0"/>
              <w:numPr>
                <w:ilvl w:val="0"/>
                <w:numId w:val="62"/>
              </w:numPr>
              <w:jc w:val="left"/>
              <w:rPr>
                <w:rFonts w:ascii="맑은 고딕" w:eastAsia="맑은 고딕" w:hAnsi="맑은 고딕"/>
                <w:lang w:eastAsia="ko-KR"/>
              </w:rPr>
            </w:pPr>
            <w:r w:rsidRPr="00EE293A">
              <w:rPr>
                <w:rFonts w:ascii="맑은 고딕" w:eastAsia="맑은 고딕" w:hAnsi="맑은 고딕"/>
                <w:lang w:eastAsia="ko-KR"/>
              </w:rPr>
              <w:t>gpt-4-turbo-1106(or newer)</w:t>
            </w:r>
          </w:p>
          <w:p w14:paraId="1CD48128" w14:textId="51D996AE" w:rsidR="00357430" w:rsidRPr="00EE293A" w:rsidRDefault="00357430" w:rsidP="00EE293A">
            <w:pPr>
              <w:pStyle w:val="a0"/>
              <w:numPr>
                <w:ilvl w:val="0"/>
                <w:numId w:val="62"/>
              </w:numPr>
              <w:jc w:val="left"/>
              <w:rPr>
                <w:rFonts w:ascii="맑은 고딕" w:eastAsia="맑은 고딕" w:hAnsi="맑은 고딕"/>
                <w:lang w:eastAsia="ko-KR"/>
              </w:rPr>
            </w:pPr>
            <w:r w:rsidRPr="00EE293A">
              <w:rPr>
                <w:rFonts w:ascii="맑은 고딕" w:eastAsia="맑은 고딕" w:hAnsi="맑은 고딕"/>
                <w:sz w:val="22"/>
                <w:lang w:eastAsia="ko-KR"/>
              </w:rPr>
              <w:t>text-embedding-ada-002(or newer)</w:t>
            </w:r>
          </w:p>
        </w:tc>
      </w:tr>
      <w:tr w:rsidR="007F52F8" w14:paraId="0E709D4B" w14:textId="77777777" w:rsidTr="00283660">
        <w:tc>
          <w:tcPr>
            <w:tcW w:w="1701" w:type="dxa"/>
          </w:tcPr>
          <w:p w14:paraId="7E0EFDBD" w14:textId="0B8105D1" w:rsidR="007F52F8" w:rsidRPr="00D310FE" w:rsidRDefault="00FD67C5" w:rsidP="007F52F8">
            <w:pPr>
              <w:rPr>
                <w:rFonts w:ascii="맑은 고딕" w:eastAsia="맑은 고딕" w:hAnsi="맑은 고딕"/>
                <w:sz w:val="22"/>
                <w:lang w:eastAsia="ko-KR"/>
              </w:rPr>
            </w:pPr>
            <w:r>
              <w:rPr>
                <w:rFonts w:ascii="맑은 고딕" w:eastAsia="맑은 고딕" w:hAnsi="맑은 고딕" w:hint="eastAsia"/>
                <w:sz w:val="22"/>
                <w:lang w:eastAsia="ko-KR"/>
              </w:rPr>
              <w:t>Name</w:t>
            </w:r>
          </w:p>
        </w:tc>
        <w:tc>
          <w:tcPr>
            <w:tcW w:w="3827" w:type="dxa"/>
          </w:tcPr>
          <w:p w14:paraId="20292ED4" w14:textId="103C7913" w:rsidR="007F52F8" w:rsidRPr="00D310FE" w:rsidRDefault="00283660" w:rsidP="007F52F8">
            <w:pPr>
              <w:rPr>
                <w:rFonts w:ascii="맑은 고딕" w:eastAsia="맑은 고딕" w:hAnsi="맑은 고딕"/>
                <w:sz w:val="22"/>
                <w:lang w:eastAsia="ko-KR"/>
              </w:rPr>
            </w:pPr>
            <w:r>
              <w:rPr>
                <w:rFonts w:ascii="맑은 고딕" w:eastAsia="맑은 고딕" w:hAnsi="맑은 고딕" w:hint="eastAsia"/>
                <w:sz w:val="22"/>
                <w:lang w:eastAsia="ko-KR"/>
              </w:rPr>
              <w:t>oai-workbench-{</w:t>
            </w:r>
            <w:r w:rsidR="005D0BA2">
              <w:rPr>
                <w:rFonts w:ascii="맑은 고딕" w:eastAsia="맑은 고딕" w:hAnsi="맑은 고딕" w:hint="eastAsia"/>
                <w:sz w:val="22"/>
                <w:lang w:eastAsia="ko-KR"/>
              </w:rPr>
              <w:t>숫자</w:t>
            </w:r>
            <w:r w:rsidR="005D0BA2">
              <w:rPr>
                <w:rFonts w:ascii="맑은 고딕" w:eastAsia="맑은 고딕" w:hAnsi="맑은 고딕"/>
                <w:sz w:val="22"/>
                <w:lang w:eastAsia="ko-KR"/>
              </w:rPr>
              <w:t>,</w:t>
            </w:r>
            <w:r w:rsidR="005D0BA2">
              <w:rPr>
                <w:rFonts w:ascii="맑은 고딕" w:eastAsia="맑은 고딕" w:hAnsi="맑은 고딕" w:hint="eastAsia"/>
                <w:sz w:val="22"/>
                <w:lang w:eastAsia="ko-KR"/>
              </w:rPr>
              <w:t xml:space="preserve"> 영문으로</w:t>
            </w:r>
            <w:r>
              <w:rPr>
                <w:rFonts w:ascii="맑은 고딕" w:eastAsia="맑은 고딕" w:hAnsi="맑은 고딕" w:hint="eastAsia"/>
                <w:sz w:val="22"/>
                <w:lang w:eastAsia="ko-KR"/>
              </w:rPr>
              <w:t xml:space="preserve"> 구성된</w:t>
            </w:r>
            <w:r w:rsidR="00CE4E3B">
              <w:rPr>
                <w:rFonts w:ascii="맑은 고딕" w:eastAsia="맑은 고딕" w:hAnsi="맑은 고딕" w:hint="eastAsia"/>
                <w:sz w:val="22"/>
                <w:lang w:eastAsia="ko-KR"/>
              </w:rPr>
              <w:t>13</w:t>
            </w:r>
            <w:r>
              <w:rPr>
                <w:rFonts w:ascii="맑은 고딕" w:eastAsia="맑은 고딕" w:hAnsi="맑은 고딕" w:hint="eastAsia"/>
                <w:sz w:val="22"/>
                <w:lang w:eastAsia="ko-KR"/>
              </w:rPr>
              <w:t>자리}</w:t>
            </w:r>
          </w:p>
        </w:tc>
        <w:tc>
          <w:tcPr>
            <w:tcW w:w="3123" w:type="dxa"/>
          </w:tcPr>
          <w:p w14:paraId="66F63588" w14:textId="00DAF0B5" w:rsidR="007F52F8" w:rsidRPr="00D310FE" w:rsidRDefault="00086C2B" w:rsidP="007F52F8">
            <w:pPr>
              <w:rPr>
                <w:rFonts w:ascii="맑은 고딕" w:eastAsia="맑은 고딕" w:hAnsi="맑은 고딕"/>
                <w:sz w:val="22"/>
                <w:lang w:eastAsia="ko-KR"/>
              </w:rPr>
            </w:pPr>
            <w:r>
              <w:rPr>
                <w:rFonts w:ascii="맑은 고딕" w:eastAsia="맑은 고딕" w:hAnsi="맑은 고딕" w:hint="eastAsia"/>
                <w:sz w:val="22"/>
                <w:lang w:eastAsia="ko-KR"/>
              </w:rPr>
              <w:t>예, oai-workbench-</w:t>
            </w:r>
            <w:r w:rsidR="00CE4E3B">
              <w:t xml:space="preserve"> </w:t>
            </w:r>
            <w:r w:rsidR="00CE4E3B" w:rsidRPr="00CE4E3B">
              <w:rPr>
                <w:rFonts w:ascii="맑은 고딕" w:eastAsia="맑은 고딕" w:hAnsi="맑은 고딕"/>
                <w:sz w:val="22"/>
                <w:lang w:eastAsia="ko-KR"/>
              </w:rPr>
              <w:t>2znp775rdhyvo</w:t>
            </w:r>
          </w:p>
        </w:tc>
      </w:tr>
      <w:tr w:rsidR="007F52F8" w14:paraId="269A18DC" w14:textId="77777777" w:rsidTr="00283660">
        <w:tc>
          <w:tcPr>
            <w:tcW w:w="1701" w:type="dxa"/>
          </w:tcPr>
          <w:p w14:paraId="114EF587" w14:textId="73F260A7" w:rsidR="007F52F8" w:rsidRPr="00D310FE" w:rsidRDefault="00FD67C5" w:rsidP="007F52F8">
            <w:pPr>
              <w:rPr>
                <w:rFonts w:ascii="맑은 고딕" w:eastAsia="맑은 고딕" w:hAnsi="맑은 고딕"/>
                <w:sz w:val="22"/>
                <w:lang w:eastAsia="ko-KR"/>
              </w:rPr>
            </w:pPr>
            <w:r>
              <w:rPr>
                <w:rFonts w:ascii="맑은 고딕" w:eastAsia="맑은 고딕" w:hAnsi="맑은 고딕" w:hint="eastAsia"/>
                <w:sz w:val="22"/>
                <w:lang w:eastAsia="ko-KR"/>
              </w:rPr>
              <w:t>Pricing Tier</w:t>
            </w:r>
          </w:p>
        </w:tc>
        <w:tc>
          <w:tcPr>
            <w:tcW w:w="3827" w:type="dxa"/>
          </w:tcPr>
          <w:p w14:paraId="1D2E0720" w14:textId="51192E14" w:rsidR="007F52F8" w:rsidRPr="00D310FE" w:rsidRDefault="00FD67C5" w:rsidP="007F52F8">
            <w:pPr>
              <w:rPr>
                <w:rFonts w:ascii="맑은 고딕" w:eastAsia="맑은 고딕" w:hAnsi="맑은 고딕"/>
                <w:sz w:val="22"/>
                <w:lang w:eastAsia="ko-KR"/>
              </w:rPr>
            </w:pPr>
            <w:r>
              <w:rPr>
                <w:rFonts w:ascii="맑은 고딕" w:eastAsia="맑은 고딕" w:hAnsi="맑은 고딕" w:hint="eastAsia"/>
                <w:sz w:val="22"/>
                <w:lang w:eastAsia="ko-KR"/>
              </w:rPr>
              <w:t>Standard S0</w:t>
            </w:r>
          </w:p>
        </w:tc>
        <w:tc>
          <w:tcPr>
            <w:tcW w:w="3123" w:type="dxa"/>
          </w:tcPr>
          <w:p w14:paraId="09D40A41" w14:textId="77777777" w:rsidR="007F52F8" w:rsidRPr="00D310FE" w:rsidRDefault="007F52F8" w:rsidP="007F52F8">
            <w:pPr>
              <w:rPr>
                <w:rFonts w:ascii="맑은 고딕" w:eastAsia="맑은 고딕" w:hAnsi="맑은 고딕"/>
                <w:sz w:val="22"/>
                <w:lang w:eastAsia="ko-KR"/>
              </w:rPr>
            </w:pPr>
          </w:p>
        </w:tc>
      </w:tr>
    </w:tbl>
    <w:p w14:paraId="493F803B" w14:textId="780F0A41" w:rsidR="009F2EFE" w:rsidRDefault="00000000" w:rsidP="00604067">
      <w:pPr>
        <w:pStyle w:val="a0"/>
        <w:numPr>
          <w:ilvl w:val="0"/>
          <w:numId w:val="61"/>
        </w:numPr>
        <w:rPr>
          <w:rFonts w:eastAsia="맑은 고딕"/>
          <w:lang w:eastAsia="ko-KR"/>
        </w:rPr>
      </w:pPr>
      <w:hyperlink r:id="rId42" w:anchor="deploy-a-model" w:history="1">
        <w:r w:rsidR="005C59F0" w:rsidRPr="00F42A37">
          <w:rPr>
            <w:rStyle w:val="a6"/>
            <w:rFonts w:eastAsia="맑은 고딕" w:hint="eastAsia"/>
            <w:lang w:eastAsia="ko-KR"/>
          </w:rPr>
          <w:t>Azure OpenAI Studio</w:t>
        </w:r>
        <w:r w:rsidR="005C59F0" w:rsidRPr="00F42A37">
          <w:rPr>
            <w:rStyle w:val="a6"/>
            <w:rFonts w:eastAsia="맑은 고딕" w:hint="eastAsia"/>
            <w:lang w:eastAsia="ko-KR"/>
          </w:rPr>
          <w:t>에서</w:t>
        </w:r>
        <w:r w:rsidR="005C59F0" w:rsidRPr="00F42A37">
          <w:rPr>
            <w:rStyle w:val="a6"/>
            <w:rFonts w:eastAsia="맑은 고딕" w:hint="eastAsia"/>
            <w:lang w:eastAsia="ko-KR"/>
          </w:rPr>
          <w:t xml:space="preserve"> </w:t>
        </w:r>
        <w:r w:rsidR="005C59F0" w:rsidRPr="00F42A37">
          <w:rPr>
            <w:rStyle w:val="a6"/>
            <w:rFonts w:eastAsia="맑은 고딕" w:hint="eastAsia"/>
            <w:lang w:eastAsia="ko-KR"/>
          </w:rPr>
          <w:t>다음</w:t>
        </w:r>
        <w:r w:rsidR="005C59F0" w:rsidRPr="00F42A37">
          <w:rPr>
            <w:rStyle w:val="a6"/>
            <w:rFonts w:eastAsia="맑은 고딕" w:hint="eastAsia"/>
            <w:lang w:eastAsia="ko-KR"/>
          </w:rPr>
          <w:t xml:space="preserve"> </w:t>
        </w:r>
        <w:r w:rsidR="005C59F0" w:rsidRPr="00F42A37">
          <w:rPr>
            <w:rStyle w:val="a6"/>
            <w:rFonts w:eastAsia="맑은 고딕" w:hint="eastAsia"/>
            <w:lang w:eastAsia="ko-KR"/>
          </w:rPr>
          <w:t>모델을</w:t>
        </w:r>
        <w:r w:rsidR="005C59F0" w:rsidRPr="00F42A37">
          <w:rPr>
            <w:rStyle w:val="a6"/>
            <w:rFonts w:eastAsia="맑은 고딕" w:hint="eastAsia"/>
            <w:lang w:eastAsia="ko-KR"/>
          </w:rPr>
          <w:t xml:space="preserve"> </w:t>
        </w:r>
        <w:r w:rsidR="005C59F0" w:rsidRPr="00F42A37">
          <w:rPr>
            <w:rStyle w:val="a6"/>
            <w:rFonts w:eastAsia="맑은 고딕" w:hint="eastAsia"/>
            <w:lang w:eastAsia="ko-KR"/>
          </w:rPr>
          <w:t>배포</w:t>
        </w:r>
      </w:hyperlink>
      <w:r w:rsidR="005C59F0">
        <w:rPr>
          <w:rFonts w:eastAsia="맑은 고딕" w:hint="eastAsia"/>
          <w:lang w:eastAsia="ko-KR"/>
        </w:rPr>
        <w:t>합니다</w:t>
      </w:r>
      <w:r w:rsidR="005C59F0">
        <w:rPr>
          <w:rFonts w:eastAsia="맑은 고딕" w:hint="eastAsia"/>
          <w:lang w:eastAsia="ko-KR"/>
        </w:rPr>
        <w:t>.</w:t>
      </w:r>
    </w:p>
    <w:p w14:paraId="4741DB9D" w14:textId="27E4DD0D" w:rsidR="000E27F1" w:rsidRDefault="000E27F1" w:rsidP="000E27F1">
      <w:pPr>
        <w:pStyle w:val="a0"/>
        <w:numPr>
          <w:ilvl w:val="1"/>
          <w:numId w:val="61"/>
        </w:numPr>
        <w:rPr>
          <w:rFonts w:eastAsia="맑은 고딕"/>
          <w:lang w:eastAsia="ko-KR"/>
        </w:rPr>
      </w:pPr>
      <w:r>
        <w:rPr>
          <w:rFonts w:eastAsia="맑은 고딕" w:hint="eastAsia"/>
          <w:lang w:eastAsia="ko-KR"/>
        </w:rPr>
        <w:t>gpt-35-turbo-1106(or newer)</w:t>
      </w:r>
    </w:p>
    <w:p w14:paraId="04AC47CA" w14:textId="6FE40898" w:rsidR="000E27F1" w:rsidRDefault="000E27F1" w:rsidP="000E27F1">
      <w:pPr>
        <w:pStyle w:val="a0"/>
        <w:numPr>
          <w:ilvl w:val="1"/>
          <w:numId w:val="61"/>
        </w:numPr>
        <w:rPr>
          <w:rFonts w:eastAsia="맑은 고딕"/>
          <w:lang w:eastAsia="ko-KR"/>
        </w:rPr>
      </w:pPr>
      <w:r>
        <w:rPr>
          <w:rFonts w:eastAsia="맑은 고딕" w:hint="eastAsia"/>
          <w:lang w:eastAsia="ko-KR"/>
        </w:rPr>
        <w:t>gpt-4-turbo-</w:t>
      </w:r>
      <w:r>
        <w:rPr>
          <w:rFonts w:eastAsia="맑은 고딕"/>
          <w:lang w:eastAsia="ko-KR"/>
        </w:rPr>
        <w:t>1106(or</w:t>
      </w:r>
      <w:r>
        <w:rPr>
          <w:rFonts w:eastAsia="맑은 고딕" w:hint="eastAsia"/>
          <w:lang w:eastAsia="ko-KR"/>
        </w:rPr>
        <w:t xml:space="preserve"> newer)</w:t>
      </w:r>
    </w:p>
    <w:p w14:paraId="6F1F8576" w14:textId="7AFDD663" w:rsidR="000E27F1" w:rsidRDefault="000E27F1" w:rsidP="000E27F1">
      <w:pPr>
        <w:pStyle w:val="a0"/>
        <w:numPr>
          <w:ilvl w:val="1"/>
          <w:numId w:val="61"/>
        </w:numPr>
        <w:rPr>
          <w:rFonts w:eastAsia="맑은 고딕"/>
          <w:lang w:eastAsia="ko-KR"/>
        </w:rPr>
      </w:pPr>
      <w:r>
        <w:rPr>
          <w:rFonts w:eastAsia="맑은 고딕" w:hint="eastAsia"/>
          <w:lang w:eastAsia="ko-KR"/>
        </w:rPr>
        <w:t>text-embedding-ada-002(or newer)</w:t>
      </w:r>
    </w:p>
    <w:p w14:paraId="79FB81AD" w14:textId="5648346F" w:rsidR="00604067" w:rsidRDefault="00604067" w:rsidP="00604067">
      <w:pPr>
        <w:pStyle w:val="a0"/>
        <w:numPr>
          <w:ilvl w:val="0"/>
          <w:numId w:val="61"/>
        </w:numPr>
        <w:rPr>
          <w:rFonts w:eastAsia="맑은 고딕"/>
          <w:lang w:eastAsia="ko-KR"/>
        </w:rPr>
      </w:pPr>
      <w:r w:rsidRPr="00604067">
        <w:rPr>
          <w:rFonts w:eastAsia="맑은 고딕"/>
          <w:lang w:eastAsia="ko-KR"/>
        </w:rPr>
        <w:lastRenderedPageBreak/>
        <w:t>Azure AI Services Multi-Service account</w:t>
      </w:r>
      <w:r>
        <w:rPr>
          <w:rFonts w:eastAsia="맑은 고딕" w:hint="eastAsia"/>
          <w:lang w:eastAsia="ko-KR"/>
        </w:rPr>
        <w:t>를</w:t>
      </w:r>
      <w:r>
        <w:rPr>
          <w:rFonts w:eastAsia="맑은 고딕" w:hint="eastAsia"/>
          <w:lang w:eastAsia="ko-KR"/>
        </w:rPr>
        <w:t xml:space="preserve"> </w:t>
      </w:r>
      <w:r>
        <w:rPr>
          <w:rFonts w:eastAsia="맑은 고딕" w:hint="eastAsia"/>
          <w:lang w:eastAsia="ko-KR"/>
        </w:rPr>
        <w:t>이전에</w:t>
      </w:r>
      <w:r>
        <w:rPr>
          <w:rFonts w:eastAsia="맑은 고딕" w:hint="eastAsia"/>
          <w:lang w:eastAsia="ko-KR"/>
        </w:rPr>
        <w:t xml:space="preserve"> </w:t>
      </w:r>
      <w:r>
        <w:rPr>
          <w:rFonts w:eastAsia="맑은 고딕" w:hint="eastAsia"/>
          <w:lang w:eastAsia="ko-KR"/>
        </w:rPr>
        <w:t>생성한</w:t>
      </w:r>
      <w:r>
        <w:rPr>
          <w:rFonts w:eastAsia="맑은 고딕" w:hint="eastAsia"/>
          <w:lang w:eastAsia="ko-KR"/>
        </w:rPr>
        <w:t xml:space="preserve"> </w:t>
      </w:r>
      <w:r>
        <w:rPr>
          <w:rFonts w:eastAsia="맑은 고딕" w:hint="eastAsia"/>
          <w:lang w:eastAsia="ko-KR"/>
        </w:rPr>
        <w:t>적이</w:t>
      </w:r>
      <w:r>
        <w:rPr>
          <w:rFonts w:eastAsia="맑은 고딕" w:hint="eastAsia"/>
          <w:lang w:eastAsia="ko-KR"/>
        </w:rPr>
        <w:t xml:space="preserve"> </w:t>
      </w:r>
      <w:r>
        <w:rPr>
          <w:rFonts w:eastAsia="맑은 고딕" w:hint="eastAsia"/>
          <w:lang w:eastAsia="ko-KR"/>
        </w:rPr>
        <w:t>없</w:t>
      </w:r>
      <w:r w:rsidR="00A722BB">
        <w:rPr>
          <w:rFonts w:eastAsia="맑은 고딕" w:hint="eastAsia"/>
          <w:lang w:eastAsia="ko-KR"/>
        </w:rPr>
        <w:t>는</w:t>
      </w:r>
      <w:r w:rsidR="00A722BB">
        <w:rPr>
          <w:rFonts w:eastAsia="맑은 고딕" w:hint="eastAsia"/>
          <w:lang w:eastAsia="ko-KR"/>
        </w:rPr>
        <w:t xml:space="preserve"> </w:t>
      </w:r>
      <w:r w:rsidR="00A722BB">
        <w:rPr>
          <w:rFonts w:eastAsia="맑은 고딕" w:hint="eastAsia"/>
          <w:lang w:eastAsia="ko-KR"/>
        </w:rPr>
        <w:t>경우</w:t>
      </w:r>
      <w:r>
        <w:rPr>
          <w:rFonts w:eastAsia="맑은 고딕" w:hint="eastAsia"/>
          <w:lang w:eastAsia="ko-KR"/>
        </w:rPr>
        <w:t>, Azure Portal</w:t>
      </w:r>
      <w:r>
        <w:rPr>
          <w:rFonts w:eastAsia="맑은 고딕" w:hint="eastAsia"/>
          <w:lang w:eastAsia="ko-KR"/>
        </w:rPr>
        <w:t>에서</w:t>
      </w:r>
      <w:r w:rsidR="00227C1F">
        <w:rPr>
          <w:rFonts w:eastAsia="맑은 고딕" w:hint="eastAsia"/>
          <w:lang w:eastAsia="ko-KR"/>
        </w:rPr>
        <w:t xml:space="preserve"> </w:t>
      </w:r>
      <w:hyperlink r:id="rId43" w:anchor="create-a-new-multi-service-resource" w:history="1">
        <w:r w:rsidR="00227C1F" w:rsidRPr="005E5EF1">
          <w:rPr>
            <w:rStyle w:val="a6"/>
            <w:rFonts w:eastAsia="맑은 고딕"/>
            <w:lang w:eastAsia="ko-KR"/>
          </w:rPr>
          <w:t>Azure AI Services Multi-Service account</w:t>
        </w:r>
        <w:r w:rsidR="00227C1F" w:rsidRPr="005E5EF1">
          <w:rPr>
            <w:rStyle w:val="a6"/>
            <w:rFonts w:eastAsia="맑은 고딕"/>
            <w:lang w:eastAsia="ko-KR"/>
          </w:rPr>
          <w:t>를</w:t>
        </w:r>
        <w:r w:rsidRPr="005E5EF1">
          <w:rPr>
            <w:rStyle w:val="a6"/>
            <w:rFonts w:eastAsia="맑은 고딕" w:hint="eastAsia"/>
            <w:lang w:eastAsia="ko-KR"/>
          </w:rPr>
          <w:t xml:space="preserve"> </w:t>
        </w:r>
        <w:r w:rsidRPr="005E5EF1">
          <w:rPr>
            <w:rStyle w:val="a6"/>
            <w:rFonts w:eastAsia="맑은 고딕" w:hint="eastAsia"/>
            <w:lang w:eastAsia="ko-KR"/>
          </w:rPr>
          <w:t>수동으로</w:t>
        </w:r>
        <w:r w:rsidRPr="005E5EF1">
          <w:rPr>
            <w:rStyle w:val="a6"/>
            <w:rFonts w:eastAsia="맑은 고딕" w:hint="eastAsia"/>
            <w:lang w:eastAsia="ko-KR"/>
          </w:rPr>
          <w:t xml:space="preserve"> </w:t>
        </w:r>
        <w:r w:rsidRPr="005E5EF1">
          <w:rPr>
            <w:rStyle w:val="a6"/>
            <w:rFonts w:eastAsia="맑은 고딕" w:hint="eastAsia"/>
            <w:lang w:eastAsia="ko-KR"/>
          </w:rPr>
          <w:t>생성</w:t>
        </w:r>
      </w:hyperlink>
      <w:r>
        <w:rPr>
          <w:rFonts w:eastAsia="맑은 고딕" w:hint="eastAsia"/>
          <w:lang w:eastAsia="ko-KR"/>
        </w:rPr>
        <w:t>하여</w:t>
      </w:r>
      <w:r>
        <w:rPr>
          <w:rFonts w:eastAsia="맑은 고딕" w:hint="eastAsia"/>
          <w:lang w:eastAsia="ko-KR"/>
        </w:rPr>
        <w:t xml:space="preserve"> Responsible AI </w:t>
      </w:r>
      <w:r>
        <w:rPr>
          <w:rFonts w:eastAsia="맑은 고딕" w:hint="eastAsia"/>
          <w:lang w:eastAsia="ko-KR"/>
        </w:rPr>
        <w:t>약관을</w:t>
      </w:r>
      <w:r>
        <w:rPr>
          <w:rFonts w:eastAsia="맑은 고딕" w:hint="eastAsia"/>
          <w:lang w:eastAsia="ko-KR"/>
        </w:rPr>
        <w:t xml:space="preserve"> </w:t>
      </w:r>
      <w:r>
        <w:rPr>
          <w:rFonts w:eastAsia="맑은 고딕" w:hint="eastAsia"/>
          <w:lang w:eastAsia="ko-KR"/>
        </w:rPr>
        <w:t>읽고</w:t>
      </w:r>
      <w:r>
        <w:rPr>
          <w:rFonts w:eastAsia="맑은 고딕" w:hint="eastAsia"/>
          <w:lang w:eastAsia="ko-KR"/>
        </w:rPr>
        <w:t xml:space="preserve"> </w:t>
      </w:r>
      <w:r>
        <w:rPr>
          <w:rFonts w:eastAsia="맑은 고딕" w:hint="eastAsia"/>
          <w:lang w:eastAsia="ko-KR"/>
        </w:rPr>
        <w:t>동의합니다</w:t>
      </w:r>
      <w:r>
        <w:rPr>
          <w:rFonts w:eastAsia="맑은 고딕" w:hint="eastAsia"/>
          <w:lang w:eastAsia="ko-KR"/>
        </w:rPr>
        <w:t xml:space="preserve">. </w:t>
      </w:r>
      <w:r>
        <w:rPr>
          <w:rFonts w:eastAsia="맑은 고딕" w:hint="eastAsia"/>
          <w:lang w:eastAsia="ko-KR"/>
        </w:rPr>
        <w:t>배포</w:t>
      </w:r>
      <w:r>
        <w:rPr>
          <w:rFonts w:eastAsia="맑은 고딕" w:hint="eastAsia"/>
          <w:lang w:eastAsia="ko-KR"/>
        </w:rPr>
        <w:t xml:space="preserve"> </w:t>
      </w:r>
      <w:r>
        <w:rPr>
          <w:rFonts w:eastAsia="맑은 고딕" w:hint="eastAsia"/>
          <w:lang w:eastAsia="ko-KR"/>
        </w:rPr>
        <w:t>완료</w:t>
      </w:r>
      <w:r>
        <w:rPr>
          <w:rFonts w:eastAsia="맑은 고딕"/>
          <w:lang w:eastAsia="ko-KR"/>
        </w:rPr>
        <w:t>된</w:t>
      </w:r>
      <w:r>
        <w:rPr>
          <w:rFonts w:eastAsia="맑은 고딕" w:hint="eastAsia"/>
          <w:lang w:eastAsia="ko-KR"/>
        </w:rPr>
        <w:t xml:space="preserve"> </w:t>
      </w:r>
      <w:r>
        <w:rPr>
          <w:rFonts w:eastAsia="맑은 고딕" w:hint="eastAsia"/>
          <w:lang w:eastAsia="ko-KR"/>
        </w:rPr>
        <w:t>리소스는</w:t>
      </w:r>
      <w:r>
        <w:rPr>
          <w:rFonts w:eastAsia="맑은 고딕" w:hint="eastAsia"/>
          <w:lang w:eastAsia="ko-KR"/>
        </w:rPr>
        <w:t xml:space="preserve"> </w:t>
      </w:r>
      <w:r>
        <w:rPr>
          <w:rFonts w:eastAsia="맑은 고딕" w:hint="eastAsia"/>
          <w:lang w:eastAsia="ko-KR"/>
        </w:rPr>
        <w:t>삭제합니다</w:t>
      </w:r>
      <w:r>
        <w:rPr>
          <w:rFonts w:eastAsia="맑은 고딕" w:hint="eastAsia"/>
          <w:lang w:eastAsia="ko-KR"/>
        </w:rPr>
        <w:t>.</w:t>
      </w:r>
    </w:p>
    <w:p w14:paraId="5CFFC881" w14:textId="7CDDEC4B" w:rsidR="005E5EF1" w:rsidRPr="00604067" w:rsidRDefault="0071213E" w:rsidP="005E5EF1">
      <w:pPr>
        <w:pStyle w:val="a0"/>
        <w:numPr>
          <w:ilvl w:val="0"/>
          <w:numId w:val="0"/>
        </w:numPr>
        <w:ind w:left="720"/>
        <w:rPr>
          <w:rFonts w:eastAsia="맑은 고딕"/>
          <w:lang w:eastAsia="ko-KR"/>
        </w:rPr>
      </w:pPr>
      <w:r>
        <w:rPr>
          <w:rFonts w:eastAsia="맑은 고딕"/>
          <w:noProof/>
          <w:lang w:eastAsia="ko-KR"/>
        </w:rPr>
        <mc:AlternateContent>
          <mc:Choice Requires="wps">
            <w:drawing>
              <wp:anchor distT="0" distB="0" distL="114300" distR="114300" simplePos="0" relativeHeight="251663360" behindDoc="0" locked="0" layoutInCell="1" allowOverlap="1" wp14:anchorId="68BEE571" wp14:editId="1B4B5233">
                <wp:simplePos x="0" y="0"/>
                <wp:positionH relativeFrom="column">
                  <wp:posOffset>3219450</wp:posOffset>
                </wp:positionH>
                <wp:positionV relativeFrom="paragraph">
                  <wp:posOffset>2929255</wp:posOffset>
                </wp:positionV>
                <wp:extent cx="914400" cy="485775"/>
                <wp:effectExtent l="0" t="0" r="0" b="0"/>
                <wp:wrapNone/>
                <wp:docPr id="1349306061" name="Text Box 7"/>
                <wp:cNvGraphicFramePr/>
                <a:graphic xmlns:a="http://schemas.openxmlformats.org/drawingml/2006/main">
                  <a:graphicData uri="http://schemas.microsoft.com/office/word/2010/wordprocessingShape">
                    <wps:wsp>
                      <wps:cNvSpPr txBox="1"/>
                      <wps:spPr>
                        <a:xfrm>
                          <a:off x="0" y="0"/>
                          <a:ext cx="914400" cy="485775"/>
                        </a:xfrm>
                        <a:prstGeom prst="rect">
                          <a:avLst/>
                        </a:prstGeom>
                        <a:noFill/>
                        <a:ln w="6350">
                          <a:noFill/>
                        </a:ln>
                      </wps:spPr>
                      <wps:txbx>
                        <w:txbxContent>
                          <w:p w14:paraId="7CE6C60E" w14:textId="2D955256" w:rsidR="0071213E" w:rsidRPr="0071213E" w:rsidRDefault="0071213E">
                            <w:pPr>
                              <w:rPr>
                                <w:color w:val="FF0000"/>
                              </w:rPr>
                            </w:pPr>
                            <w:r>
                              <w:rPr>
                                <w:color w:val="FF0000"/>
                              </w:rPr>
                              <w:t>c</w:t>
                            </w:r>
                            <w:r w:rsidRPr="0071213E">
                              <w:rPr>
                                <w:color w:val="FF0000"/>
                              </w:rPr>
                              <w:t>heck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EE571" id="Text Box 7" o:spid="_x0000_s1031" type="#_x0000_t202" style="position:absolute;left:0;text-align:left;margin-left:253.5pt;margin-top:230.65pt;width:1in;height:38.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" filled="f" stroked="f" strokeweight=".5pt">
                <v:textbox>
                  <w:txbxContent>
                    <w:p w14:paraId="7CE6C60E" w14:textId="2D955256" w:rsidR="0071213E" w:rsidRPr="0071213E" w:rsidRDefault="0071213E">
                      <w:pPr>
                        <w:rPr>
                          <w:color w:val="FF0000"/>
                        </w:rPr>
                      </w:pPr>
                      <w:r>
                        <w:rPr>
                          <w:color w:val="FF0000"/>
                        </w:rPr>
                        <w:t>c</w:t>
                      </w:r>
                      <w:r w:rsidRPr="0071213E">
                        <w:rPr>
                          <w:color w:val="FF0000"/>
                        </w:rPr>
                        <w:t>heck</w:t>
                      </w:r>
                    </w:p>
                  </w:txbxContent>
                </v:textbox>
              </v:shape>
            </w:pict>
          </mc:Fallback>
        </mc:AlternateContent>
      </w:r>
      <w:r w:rsidR="00672F16">
        <w:rPr>
          <w:rFonts w:eastAsia="맑은 고딕"/>
          <w:noProof/>
          <w:lang w:eastAsia="ko-KR"/>
        </w:rPr>
        <mc:AlternateContent>
          <mc:Choice Requires="wps">
            <w:drawing>
              <wp:anchor distT="0" distB="0" distL="114300" distR="114300" simplePos="0" relativeHeight="251662336" behindDoc="0" locked="0" layoutInCell="1" allowOverlap="1" wp14:anchorId="7EDC13F1" wp14:editId="00421DB9">
                <wp:simplePos x="0" y="0"/>
                <wp:positionH relativeFrom="column">
                  <wp:posOffset>2438400</wp:posOffset>
                </wp:positionH>
                <wp:positionV relativeFrom="paragraph">
                  <wp:posOffset>3157855</wp:posOffset>
                </wp:positionV>
                <wp:extent cx="828675" cy="0"/>
                <wp:effectExtent l="19050" t="76200" r="0" b="76200"/>
                <wp:wrapNone/>
                <wp:docPr id="1221163184" name="직선 화살표 연결선 6"/>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C6BA78" id="_x0000_t32" coordsize="21600,21600" o:spt="32" o:oned="t" path="m,l21600,21600e" filled="f">
                <v:path arrowok="t" fillok="f" o:connecttype="none"/>
                <o:lock v:ext="edit" shapetype="t"/>
              </v:shapetype>
              <v:shape id="직선 화살표 연결선 6" o:spid="_x0000_s1026" type="#_x0000_t32" style="position:absolute;margin-left:192pt;margin-top:248.65pt;width:65.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" strokecolor="red" strokeweight="2.25pt">
                <v:stroke endarrow="block" joinstyle="miter"/>
              </v:shape>
            </w:pict>
          </mc:Fallback>
        </mc:AlternateContent>
      </w:r>
      <w:r w:rsidR="005A26D8">
        <w:rPr>
          <w:rFonts w:eastAsia="맑은 고딕"/>
          <w:noProof/>
          <w:lang w:eastAsia="ko-KR"/>
        </w:rPr>
        <mc:AlternateContent>
          <mc:Choice Requires="wps">
            <w:drawing>
              <wp:anchor distT="0" distB="0" distL="114300" distR="114300" simplePos="0" relativeHeight="251659264" behindDoc="0" locked="0" layoutInCell="1" allowOverlap="1" wp14:anchorId="3AAC71DD" wp14:editId="60C742B7">
                <wp:simplePos x="0" y="0"/>
                <wp:positionH relativeFrom="column">
                  <wp:posOffset>476250</wp:posOffset>
                </wp:positionH>
                <wp:positionV relativeFrom="paragraph">
                  <wp:posOffset>3023870</wp:posOffset>
                </wp:positionV>
                <wp:extent cx="2200275" cy="552450"/>
                <wp:effectExtent l="0" t="0" r="28575" b="19050"/>
                <wp:wrapNone/>
                <wp:docPr id="257716615" name="직사각형 4"/>
                <wp:cNvGraphicFramePr/>
                <a:graphic xmlns:a="http://schemas.openxmlformats.org/drawingml/2006/main">
                  <a:graphicData uri="http://schemas.microsoft.com/office/word/2010/wordprocessingShape">
                    <wps:wsp>
                      <wps:cNvSpPr/>
                      <wps:spPr>
                        <a:xfrm>
                          <a:off x="0" y="0"/>
                          <a:ext cx="2200275" cy="552450"/>
                        </a:xfrm>
                        <a:prstGeom prst="rect">
                          <a:avLst/>
                        </a:prstGeom>
                        <a:noFill/>
                        <a:ln>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764F7" id="직사각형 4" o:spid="_x0000_s1026" style="position:absolute;margin-left:37.5pt;margin-top:238.1pt;width:173.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" filled="f" strokecolor="red" strokeweight="1pt">
                <v:stroke dashstyle="dash"/>
              </v:rect>
            </w:pict>
          </mc:Fallback>
        </mc:AlternateContent>
      </w:r>
      <w:r w:rsidR="005E5EF1" w:rsidRPr="005E5EF1">
        <w:rPr>
          <w:rFonts w:eastAsia="맑은 고딕"/>
          <w:noProof/>
          <w:lang w:eastAsia="ko-KR"/>
        </w:rPr>
        <w:drawing>
          <wp:inline distT="0" distB="0" distL="0" distR="0" wp14:anchorId="11F0950F" wp14:editId="4C5BCB5B">
            <wp:extent cx="4916506" cy="4562475"/>
            <wp:effectExtent l="19050" t="19050" r="17780" b="9525"/>
            <wp:docPr id="33085259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52596" name="그림 1" descr="텍스트, 스크린샷, 폰트, 번호이(가) 표시된 사진&#10;&#10;자동 생성된 설명"/>
                    <pic:cNvPicPr/>
                  </pic:nvPicPr>
                  <pic:blipFill>
                    <a:blip r:embed="rId44"/>
                    <a:stretch>
                      <a:fillRect/>
                    </a:stretch>
                  </pic:blipFill>
                  <pic:spPr>
                    <a:xfrm>
                      <a:off x="0" y="0"/>
                      <a:ext cx="4930409" cy="4575377"/>
                    </a:xfrm>
                    <a:prstGeom prst="rect">
                      <a:avLst/>
                    </a:prstGeom>
                    <a:ln>
                      <a:solidFill>
                        <a:schemeClr val="bg1">
                          <a:lumMod val="85000"/>
                        </a:schemeClr>
                      </a:solidFill>
                    </a:ln>
                  </pic:spPr>
                </pic:pic>
              </a:graphicData>
            </a:graphic>
          </wp:inline>
        </w:drawing>
      </w:r>
    </w:p>
    <w:p w14:paraId="14970E50" w14:textId="28225D00" w:rsidR="001A7844" w:rsidRPr="00B45672" w:rsidRDefault="001A7844" w:rsidP="00B45672">
      <w:pPr>
        <w:rPr>
          <w:rFonts w:eastAsia="맑은 고딕"/>
          <w:lang w:eastAsia="ko-KR"/>
        </w:rPr>
      </w:pPr>
    </w:p>
    <w:p w14:paraId="74C54FC8" w14:textId="77777777" w:rsidR="00B45672" w:rsidRPr="00D44205" w:rsidRDefault="00B45672" w:rsidP="00B45672">
      <w:pPr>
        <w:pStyle w:val="NoteTitle"/>
        <w:rPr>
          <w:sz w:val="22"/>
          <w:szCs w:val="22"/>
          <w:lang w:eastAsia="ko-KR"/>
        </w:rPr>
      </w:pPr>
      <w:r w:rsidRPr="00D44205">
        <w:rPr>
          <w:sz w:val="22"/>
          <w:szCs w:val="22"/>
          <w:lang w:eastAsia="ko-KR"/>
        </w:rPr>
        <w:t>Note:</w:t>
      </w:r>
    </w:p>
    <w:p w14:paraId="50929EF8" w14:textId="1570D0CA" w:rsidR="00B45672" w:rsidRDefault="00ED2CE9" w:rsidP="003C0848">
      <w:pPr>
        <w:pStyle w:val="Note"/>
        <w:rPr>
          <w:rFonts w:eastAsia="맑은 고딕"/>
          <w:lang w:eastAsia="ko-KR"/>
        </w:rPr>
      </w:pPr>
      <w:r>
        <w:rPr>
          <w:rFonts w:eastAsia="맑은 고딕" w:hint="eastAsia"/>
          <w:lang w:eastAsia="ko-KR"/>
        </w:rPr>
        <w:t>표준</w:t>
      </w:r>
      <w:r w:rsidR="003C0848">
        <w:rPr>
          <w:rFonts w:eastAsia="맑은 고딕" w:hint="eastAsia"/>
          <w:lang w:eastAsia="ko-KR"/>
        </w:rPr>
        <w:t xml:space="preserve"> Azure </w:t>
      </w:r>
      <w:r w:rsidR="003C0848">
        <w:rPr>
          <w:rFonts w:eastAsia="맑은 고딕" w:hint="eastAsia"/>
          <w:lang w:eastAsia="ko-KR"/>
        </w:rPr>
        <w:t>인프라</w:t>
      </w:r>
      <w:r w:rsidR="003C0848">
        <w:rPr>
          <w:rFonts w:eastAsia="맑은 고딕" w:hint="eastAsia"/>
          <w:lang w:eastAsia="ko-KR"/>
        </w:rPr>
        <w:t xml:space="preserve"> </w:t>
      </w:r>
      <w:r w:rsidR="003C0848">
        <w:rPr>
          <w:rFonts w:eastAsia="맑은 고딕" w:hint="eastAsia"/>
          <w:lang w:eastAsia="ko-KR"/>
        </w:rPr>
        <w:t>구성에서</w:t>
      </w:r>
      <w:r w:rsidR="003C0848">
        <w:rPr>
          <w:rFonts w:eastAsia="맑은 고딕" w:hint="eastAsia"/>
          <w:lang w:eastAsia="ko-KR"/>
        </w:rPr>
        <w:t xml:space="preserve"> </w:t>
      </w:r>
      <w:r w:rsidR="003C0848">
        <w:rPr>
          <w:rFonts w:eastAsia="맑은 고딕" w:hint="eastAsia"/>
          <w:lang w:eastAsia="ko-KR"/>
        </w:rPr>
        <w:t>특정</w:t>
      </w:r>
      <w:r w:rsidR="003C0848">
        <w:rPr>
          <w:rFonts w:eastAsia="맑은 고딕" w:hint="eastAsia"/>
          <w:lang w:eastAsia="ko-KR"/>
        </w:rPr>
        <w:t xml:space="preserve"> </w:t>
      </w:r>
      <w:r w:rsidR="003C0848">
        <w:rPr>
          <w:rFonts w:eastAsia="맑은 고딕" w:hint="eastAsia"/>
          <w:lang w:eastAsia="ko-KR"/>
        </w:rPr>
        <w:t>서비스를</w:t>
      </w:r>
      <w:r w:rsidR="003C0848">
        <w:rPr>
          <w:rFonts w:eastAsia="맑은 고딕" w:hint="eastAsia"/>
          <w:lang w:eastAsia="ko-KR"/>
        </w:rPr>
        <w:t xml:space="preserve"> </w:t>
      </w:r>
      <w:r w:rsidR="003C0848">
        <w:rPr>
          <w:rFonts w:eastAsia="맑은 고딕" w:hint="eastAsia"/>
          <w:lang w:eastAsia="ko-KR"/>
        </w:rPr>
        <w:t>제외</w:t>
      </w:r>
      <w:r w:rsidR="003C0848">
        <w:rPr>
          <w:rFonts w:eastAsia="맑은 고딕"/>
          <w:lang w:eastAsia="ko-KR"/>
        </w:rPr>
        <w:t>하거나</w:t>
      </w:r>
      <w:r w:rsidR="003C0848">
        <w:rPr>
          <w:rFonts w:eastAsia="맑은 고딕" w:hint="eastAsia"/>
          <w:lang w:eastAsia="ko-KR"/>
        </w:rPr>
        <w:t xml:space="preserve"> </w:t>
      </w:r>
      <w:r w:rsidR="003C0848">
        <w:rPr>
          <w:rFonts w:eastAsia="맑은 고딕" w:hint="eastAsia"/>
          <w:lang w:eastAsia="ko-KR"/>
        </w:rPr>
        <w:t>신규로</w:t>
      </w:r>
      <w:r w:rsidR="003C0848">
        <w:rPr>
          <w:rFonts w:eastAsia="맑은 고딕" w:hint="eastAsia"/>
          <w:lang w:eastAsia="ko-KR"/>
        </w:rPr>
        <w:t xml:space="preserve"> </w:t>
      </w:r>
      <w:r w:rsidR="003C0848">
        <w:rPr>
          <w:rFonts w:eastAsia="맑은 고딕" w:hint="eastAsia"/>
          <w:lang w:eastAsia="ko-KR"/>
        </w:rPr>
        <w:t>서비스</w:t>
      </w:r>
      <w:r w:rsidR="003C0848">
        <w:rPr>
          <w:rFonts w:eastAsia="맑은 고딕" w:hint="eastAsia"/>
          <w:lang w:eastAsia="ko-KR"/>
        </w:rPr>
        <w:t xml:space="preserve"> </w:t>
      </w:r>
      <w:r w:rsidR="003C0848">
        <w:rPr>
          <w:rFonts w:eastAsia="맑은 고딕" w:hint="eastAsia"/>
          <w:lang w:eastAsia="ko-KR"/>
        </w:rPr>
        <w:t>추가</w:t>
      </w:r>
      <w:r>
        <w:rPr>
          <w:rFonts w:eastAsia="맑은 고딕" w:hint="eastAsia"/>
          <w:lang w:eastAsia="ko-KR"/>
        </w:rPr>
        <w:t xml:space="preserve"> </w:t>
      </w:r>
      <w:r>
        <w:rPr>
          <w:rFonts w:eastAsia="맑은 고딕" w:hint="eastAsia"/>
          <w:lang w:eastAsia="ko-KR"/>
        </w:rPr>
        <w:t>필요한</w:t>
      </w:r>
      <w:r>
        <w:rPr>
          <w:rFonts w:eastAsia="맑은 고딕" w:hint="eastAsia"/>
          <w:lang w:eastAsia="ko-KR"/>
        </w:rPr>
        <w:t xml:space="preserve"> </w:t>
      </w:r>
      <w:r w:rsidR="003C0848">
        <w:rPr>
          <w:rFonts w:eastAsia="맑은 고딕" w:hint="eastAsia"/>
          <w:lang w:eastAsia="ko-KR"/>
        </w:rPr>
        <w:t>경우</w:t>
      </w:r>
      <w:r w:rsidR="003C0848">
        <w:rPr>
          <w:rFonts w:eastAsia="맑은 고딕" w:hint="eastAsia"/>
          <w:lang w:eastAsia="ko-KR"/>
        </w:rPr>
        <w:t xml:space="preserve">, Git Repository </w:t>
      </w:r>
      <w:r w:rsidR="003C0848">
        <w:rPr>
          <w:rFonts w:eastAsia="맑은 고딕" w:hint="eastAsia"/>
          <w:lang w:eastAsia="ko-KR"/>
        </w:rPr>
        <w:t>루트</w:t>
      </w:r>
      <w:r w:rsidR="003C0848">
        <w:rPr>
          <w:rFonts w:eastAsia="맑은 고딕" w:hint="eastAsia"/>
          <w:lang w:eastAsia="ko-KR"/>
        </w:rPr>
        <w:t xml:space="preserve"> </w:t>
      </w:r>
      <w:r w:rsidR="003C0848">
        <w:rPr>
          <w:rFonts w:eastAsia="맑은 고딕" w:hint="eastAsia"/>
          <w:lang w:eastAsia="ko-KR"/>
        </w:rPr>
        <w:t>디렉토리의</w:t>
      </w:r>
      <w:r w:rsidR="003C0848">
        <w:rPr>
          <w:rFonts w:eastAsia="맑은 고딕" w:hint="eastAsia"/>
          <w:lang w:eastAsia="ko-KR"/>
        </w:rPr>
        <w:t xml:space="preserve"> </w:t>
      </w:r>
      <w:r w:rsidR="003C0848">
        <w:rPr>
          <w:rFonts w:eastAsia="맑은 고딕"/>
          <w:lang w:eastAsia="ko-KR"/>
        </w:rPr>
        <w:t>“</w:t>
      </w:r>
      <w:r w:rsidR="003C0848" w:rsidRPr="00EC52B2">
        <w:rPr>
          <w:rFonts w:eastAsia="맑은 고딕"/>
          <w:lang w:eastAsia="ko-KR"/>
        </w:rPr>
        <w:t>azuredeploy.json</w:t>
      </w:r>
      <w:r w:rsidR="003C0848">
        <w:rPr>
          <w:rFonts w:eastAsia="맑은 고딕"/>
          <w:lang w:eastAsia="ko-KR"/>
        </w:rPr>
        <w:t>”</w:t>
      </w:r>
      <w:r w:rsidR="003C0848">
        <w:rPr>
          <w:rFonts w:eastAsia="맑은 고딕" w:hint="eastAsia"/>
          <w:lang w:eastAsia="ko-KR"/>
        </w:rPr>
        <w:t>을</w:t>
      </w:r>
      <w:r w:rsidR="003C0848">
        <w:rPr>
          <w:rFonts w:eastAsia="맑은 고딕" w:hint="eastAsia"/>
          <w:lang w:eastAsia="ko-KR"/>
        </w:rPr>
        <w:t xml:space="preserve"> </w:t>
      </w:r>
      <w:r>
        <w:rPr>
          <w:rFonts w:eastAsia="맑은 고딕" w:hint="eastAsia"/>
          <w:lang w:eastAsia="ko-KR"/>
        </w:rPr>
        <w:t>수정</w:t>
      </w:r>
      <w:r w:rsidR="003C0848">
        <w:rPr>
          <w:rFonts w:eastAsia="맑은 고딕" w:hint="eastAsia"/>
          <w:lang w:eastAsia="ko-KR"/>
        </w:rPr>
        <w:t>하여</w:t>
      </w:r>
      <w:r w:rsidR="003C0848">
        <w:rPr>
          <w:rFonts w:eastAsia="맑은 고딕" w:hint="eastAsia"/>
          <w:lang w:eastAsia="ko-KR"/>
        </w:rPr>
        <w:t xml:space="preserve"> </w:t>
      </w:r>
      <w:r w:rsidR="001A7844">
        <w:rPr>
          <w:rFonts w:eastAsia="맑은 고딕" w:hint="eastAsia"/>
          <w:lang w:eastAsia="ko-KR"/>
        </w:rPr>
        <w:t>요구</w:t>
      </w:r>
      <w:r w:rsidR="001A7844">
        <w:rPr>
          <w:rFonts w:eastAsia="맑은 고딕" w:hint="eastAsia"/>
          <w:lang w:eastAsia="ko-KR"/>
        </w:rPr>
        <w:t xml:space="preserve"> </w:t>
      </w:r>
      <w:r w:rsidR="001A7844">
        <w:rPr>
          <w:rFonts w:eastAsia="맑은 고딕" w:hint="eastAsia"/>
          <w:lang w:eastAsia="ko-KR"/>
        </w:rPr>
        <w:t>사항을</w:t>
      </w:r>
      <w:r w:rsidR="001A7844">
        <w:rPr>
          <w:rFonts w:eastAsia="맑은 고딕" w:hint="eastAsia"/>
          <w:lang w:eastAsia="ko-KR"/>
        </w:rPr>
        <w:t xml:space="preserve"> </w:t>
      </w:r>
      <w:r w:rsidR="001A7844">
        <w:rPr>
          <w:rFonts w:eastAsia="맑은 고딕" w:hint="eastAsia"/>
          <w:lang w:eastAsia="ko-KR"/>
        </w:rPr>
        <w:t>충족하는</w:t>
      </w:r>
      <w:r>
        <w:rPr>
          <w:rFonts w:eastAsia="맑은 고딕" w:hint="eastAsia"/>
          <w:lang w:eastAsia="ko-KR"/>
        </w:rPr>
        <w:t xml:space="preserve"> </w:t>
      </w:r>
      <w:r w:rsidR="003C0848">
        <w:rPr>
          <w:rFonts w:eastAsia="맑은 고딕" w:hint="eastAsia"/>
          <w:lang w:eastAsia="ko-KR"/>
        </w:rPr>
        <w:t xml:space="preserve">Azure </w:t>
      </w:r>
      <w:r w:rsidR="003C0848">
        <w:rPr>
          <w:rFonts w:eastAsia="맑은 고딕" w:hint="eastAsia"/>
          <w:lang w:eastAsia="ko-KR"/>
        </w:rPr>
        <w:t>인프라를</w:t>
      </w:r>
      <w:r w:rsidR="003C0848">
        <w:rPr>
          <w:rFonts w:eastAsia="맑은 고딕" w:hint="eastAsia"/>
          <w:lang w:eastAsia="ko-KR"/>
        </w:rPr>
        <w:t xml:space="preserve"> </w:t>
      </w:r>
      <w:r w:rsidR="003C0848">
        <w:rPr>
          <w:rFonts w:eastAsia="맑은 고딕" w:hint="eastAsia"/>
          <w:lang w:eastAsia="ko-KR"/>
        </w:rPr>
        <w:t>배포</w:t>
      </w:r>
      <w:r w:rsidR="003C0848">
        <w:rPr>
          <w:rFonts w:eastAsia="맑은 고딕" w:hint="eastAsia"/>
          <w:lang w:eastAsia="ko-KR"/>
        </w:rPr>
        <w:t xml:space="preserve"> </w:t>
      </w:r>
      <w:r w:rsidR="003C0848">
        <w:rPr>
          <w:rFonts w:eastAsia="맑은 고딕" w:hint="eastAsia"/>
          <w:lang w:eastAsia="ko-KR"/>
        </w:rPr>
        <w:t>할</w:t>
      </w:r>
      <w:r w:rsidR="003C0848">
        <w:rPr>
          <w:rFonts w:eastAsia="맑은 고딕" w:hint="eastAsia"/>
          <w:lang w:eastAsia="ko-KR"/>
        </w:rPr>
        <w:t xml:space="preserve"> </w:t>
      </w:r>
      <w:r w:rsidR="003C0848">
        <w:rPr>
          <w:rFonts w:eastAsia="맑은 고딕" w:hint="eastAsia"/>
          <w:lang w:eastAsia="ko-KR"/>
        </w:rPr>
        <w:t>수</w:t>
      </w:r>
      <w:r w:rsidR="003C0848">
        <w:rPr>
          <w:rFonts w:eastAsia="맑은 고딕" w:hint="eastAsia"/>
          <w:lang w:eastAsia="ko-KR"/>
        </w:rPr>
        <w:t xml:space="preserve"> </w:t>
      </w:r>
      <w:r w:rsidR="003C0848">
        <w:rPr>
          <w:rFonts w:eastAsia="맑은 고딕" w:hint="eastAsia"/>
          <w:lang w:eastAsia="ko-KR"/>
        </w:rPr>
        <w:t>있습니다</w:t>
      </w:r>
      <w:r w:rsidR="003C0848">
        <w:rPr>
          <w:rFonts w:eastAsia="맑은 고딕" w:hint="eastAsia"/>
          <w:lang w:eastAsia="ko-KR"/>
        </w:rPr>
        <w:t>.</w:t>
      </w:r>
    </w:p>
    <w:p w14:paraId="0C1950D6" w14:textId="77777777" w:rsidR="00B45672" w:rsidRPr="00604067" w:rsidRDefault="00B45672" w:rsidP="00267772">
      <w:pPr>
        <w:rPr>
          <w:rFonts w:eastAsia="맑은 고딕"/>
          <w:lang w:eastAsia="ko-KR"/>
        </w:rPr>
      </w:pPr>
    </w:p>
    <w:p w14:paraId="5153D3AC" w14:textId="0597D073" w:rsidR="009508E4" w:rsidRDefault="009508E4" w:rsidP="00267772">
      <w:pPr>
        <w:rPr>
          <w:rFonts w:eastAsia="맑은 고딕"/>
          <w:lang w:eastAsia="ko-KR"/>
        </w:rPr>
      </w:pPr>
      <w:r>
        <w:rPr>
          <w:rFonts w:eastAsia="맑은 고딕"/>
          <w:noProof/>
          <w:lang w:eastAsia="ko-KR"/>
        </w:rPr>
        <w:drawing>
          <wp:inline distT="0" distB="0" distL="0" distR="0" wp14:anchorId="1D33FC83" wp14:editId="77C24353">
            <wp:extent cx="1590675" cy="323850"/>
            <wp:effectExtent l="0" t="0" r="9525" b="0"/>
            <wp:docPr id="1269515353" name="그림 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15353" name="그림 5">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0675" cy="323850"/>
                    </a:xfrm>
                    <a:prstGeom prst="rect">
                      <a:avLst/>
                    </a:prstGeom>
                    <a:noFill/>
                  </pic:spPr>
                </pic:pic>
              </a:graphicData>
            </a:graphic>
          </wp:inline>
        </w:drawing>
      </w:r>
    </w:p>
    <w:p w14:paraId="26857BD7" w14:textId="375BFFE9" w:rsidR="00267772" w:rsidRDefault="00267772" w:rsidP="00267772">
      <w:pPr>
        <w:pStyle w:val="21"/>
        <w:numPr>
          <w:ilvl w:val="2"/>
          <w:numId w:val="23"/>
        </w:numPr>
        <w:tabs>
          <w:tab w:val="clear" w:pos="1440"/>
        </w:tabs>
        <w:rPr>
          <w:rFonts w:eastAsia="맑은 고딕"/>
          <w:lang w:eastAsia="ko-KR"/>
        </w:rPr>
      </w:pPr>
      <w:bookmarkStart w:id="37" w:name="_Toc162384060"/>
      <w:r>
        <w:rPr>
          <w:rFonts w:eastAsia="맑은 고딕" w:hint="eastAsia"/>
          <w:lang w:eastAsia="ko-KR"/>
        </w:rPr>
        <w:lastRenderedPageBreak/>
        <w:t xml:space="preserve">Azure Service </w:t>
      </w:r>
      <w:r>
        <w:rPr>
          <w:rFonts w:eastAsia="맑은 고딕" w:hint="eastAsia"/>
          <w:lang w:eastAsia="ko-KR"/>
        </w:rPr>
        <w:t>구성</w:t>
      </w:r>
      <w:bookmarkEnd w:id="37"/>
    </w:p>
    <w:p w14:paraId="3782A109" w14:textId="30BC2DA8" w:rsidR="00267772" w:rsidRDefault="00E5330A" w:rsidP="00267772">
      <w:pPr>
        <w:rPr>
          <w:rFonts w:eastAsia="맑은 고딕"/>
          <w:lang w:eastAsia="ko-KR"/>
        </w:rPr>
      </w:pPr>
      <w:r>
        <w:rPr>
          <w:rFonts w:eastAsia="맑은 고딕" w:hint="eastAsia"/>
          <w:lang w:eastAsia="ko-KR"/>
        </w:rPr>
        <w:t>다음</w:t>
      </w:r>
      <w:r>
        <w:rPr>
          <w:rFonts w:eastAsia="맑은 고딕" w:hint="eastAsia"/>
          <w:lang w:eastAsia="ko-KR"/>
        </w:rPr>
        <w:t xml:space="preserve"> </w:t>
      </w:r>
      <w:r>
        <w:rPr>
          <w:rFonts w:eastAsia="맑은 고딕" w:hint="eastAsia"/>
          <w:lang w:eastAsia="ko-KR"/>
        </w:rPr>
        <w:t>절차에</w:t>
      </w:r>
      <w:r>
        <w:rPr>
          <w:rFonts w:eastAsia="맑은 고딕" w:hint="eastAsia"/>
          <w:lang w:eastAsia="ko-KR"/>
        </w:rPr>
        <w:t xml:space="preserve"> </w:t>
      </w:r>
      <w:r>
        <w:rPr>
          <w:rFonts w:eastAsia="맑은 고딕" w:hint="eastAsia"/>
          <w:lang w:eastAsia="ko-KR"/>
        </w:rPr>
        <w:t>따라</w:t>
      </w:r>
      <w:r>
        <w:rPr>
          <w:rFonts w:eastAsia="맑은 고딕" w:hint="eastAsia"/>
          <w:lang w:eastAsia="ko-KR"/>
        </w:rPr>
        <w:t xml:space="preserve"> </w:t>
      </w:r>
      <w:r w:rsidR="00241A65">
        <w:rPr>
          <w:rFonts w:eastAsia="맑은 고딕" w:hint="eastAsia"/>
          <w:lang w:eastAsia="ko-KR"/>
        </w:rPr>
        <w:t>서비스</w:t>
      </w:r>
      <w:r w:rsidR="00241A65">
        <w:rPr>
          <w:rFonts w:eastAsia="맑은 고딕" w:hint="eastAsia"/>
          <w:lang w:eastAsia="ko-KR"/>
        </w:rPr>
        <w:t xml:space="preserve"> </w:t>
      </w:r>
      <w:r w:rsidR="00241A65">
        <w:rPr>
          <w:rFonts w:eastAsia="맑은 고딕" w:hint="eastAsia"/>
          <w:lang w:eastAsia="ko-KR"/>
        </w:rPr>
        <w:t>구성</w:t>
      </w:r>
      <w:r w:rsidR="00241A65">
        <w:rPr>
          <w:rFonts w:eastAsia="맑은 고딕" w:hint="eastAsia"/>
          <w:lang w:eastAsia="ko-KR"/>
        </w:rPr>
        <w:t xml:space="preserve"> </w:t>
      </w:r>
      <w:r w:rsidR="00241A65">
        <w:rPr>
          <w:rFonts w:eastAsia="맑은 고딕" w:hint="eastAsia"/>
          <w:lang w:eastAsia="ko-KR"/>
        </w:rPr>
        <w:t>작업을</w:t>
      </w:r>
      <w:r w:rsidR="00241A65">
        <w:rPr>
          <w:rFonts w:eastAsia="맑은 고딕" w:hint="eastAsia"/>
          <w:lang w:eastAsia="ko-KR"/>
        </w:rPr>
        <w:t xml:space="preserve"> </w:t>
      </w:r>
      <w:r>
        <w:rPr>
          <w:rFonts w:eastAsia="맑은 고딕" w:hint="eastAsia"/>
          <w:lang w:eastAsia="ko-KR"/>
        </w:rPr>
        <w:t>완료</w:t>
      </w:r>
      <w:r>
        <w:rPr>
          <w:rFonts w:eastAsia="맑은 고딕"/>
          <w:lang w:eastAsia="ko-KR"/>
        </w:rPr>
        <w:t>합니다</w:t>
      </w:r>
      <w:r w:rsidR="00270CC6">
        <w:rPr>
          <w:rFonts w:eastAsia="맑은 고딕" w:hint="eastAsia"/>
          <w:lang w:eastAsia="ko-KR"/>
        </w:rPr>
        <w:t>.</w:t>
      </w:r>
      <w:r>
        <w:rPr>
          <w:rFonts w:eastAsia="맑은 고딕" w:hint="eastAsia"/>
          <w:lang w:eastAsia="ko-KR"/>
        </w:rPr>
        <w:t xml:space="preserve"> </w:t>
      </w:r>
      <w:r>
        <w:rPr>
          <w:rFonts w:eastAsia="맑은 고딕" w:hint="eastAsia"/>
          <w:lang w:eastAsia="ko-KR"/>
        </w:rPr>
        <w:t>해당</w:t>
      </w:r>
      <w:r>
        <w:rPr>
          <w:rFonts w:eastAsia="맑은 고딕" w:hint="eastAsia"/>
          <w:lang w:eastAsia="ko-KR"/>
        </w:rPr>
        <w:t xml:space="preserve"> </w:t>
      </w:r>
      <w:r>
        <w:rPr>
          <w:rFonts w:eastAsia="맑은 고딕" w:hint="eastAsia"/>
          <w:lang w:eastAsia="ko-KR"/>
        </w:rPr>
        <w:t>작업은</w:t>
      </w:r>
      <w:r>
        <w:rPr>
          <w:rFonts w:eastAsia="맑은 고딕" w:hint="eastAsia"/>
          <w:lang w:eastAsia="ko-KR"/>
        </w:rPr>
        <w:t xml:space="preserve"> </w:t>
      </w:r>
      <w:r>
        <w:rPr>
          <w:rFonts w:eastAsia="맑은 고딕"/>
          <w:lang w:eastAsia="ko-KR"/>
        </w:rPr>
        <w:t>“</w:t>
      </w:r>
      <w:r>
        <w:rPr>
          <w:rFonts w:eastAsia="맑은 고딕" w:hint="eastAsia"/>
          <w:lang w:eastAsia="ko-KR"/>
        </w:rPr>
        <w:t xml:space="preserve">4.1.2 Jupyter Lab </w:t>
      </w:r>
      <w:r>
        <w:rPr>
          <w:rFonts w:eastAsia="맑은 고딕" w:hint="eastAsia"/>
          <w:lang w:eastAsia="ko-KR"/>
        </w:rPr>
        <w:t>환경</w:t>
      </w:r>
      <w:r>
        <w:rPr>
          <w:rFonts w:eastAsia="맑은 고딕"/>
          <w:lang w:eastAsia="ko-KR"/>
        </w:rPr>
        <w:t>”</w:t>
      </w:r>
      <w:r>
        <w:rPr>
          <w:rFonts w:eastAsia="맑은 고딕" w:hint="eastAsia"/>
          <w:lang w:eastAsia="ko-KR"/>
        </w:rPr>
        <w:t xml:space="preserve"> </w:t>
      </w:r>
      <w:r>
        <w:rPr>
          <w:rFonts w:eastAsia="맑은 고딕" w:hint="eastAsia"/>
          <w:lang w:eastAsia="ko-KR"/>
        </w:rPr>
        <w:t>섹션에서</w:t>
      </w:r>
      <w:r>
        <w:rPr>
          <w:rFonts w:eastAsia="맑은 고딕" w:hint="eastAsia"/>
          <w:lang w:eastAsia="ko-KR"/>
        </w:rPr>
        <w:t xml:space="preserve"> </w:t>
      </w:r>
      <w:r>
        <w:rPr>
          <w:rFonts w:eastAsia="맑은 고딕" w:hint="eastAsia"/>
          <w:lang w:eastAsia="ko-KR"/>
        </w:rPr>
        <w:t>생성한</w:t>
      </w:r>
      <w:r>
        <w:rPr>
          <w:rFonts w:eastAsia="맑은 고딕" w:hint="eastAsia"/>
          <w:lang w:eastAsia="ko-KR"/>
        </w:rPr>
        <w:t xml:space="preserve"> </w:t>
      </w:r>
      <w:r>
        <w:rPr>
          <w:rFonts w:eastAsia="맑은 고딕" w:hint="eastAsia"/>
          <w:lang w:eastAsia="ko-KR"/>
        </w:rPr>
        <w:t>개발</w:t>
      </w:r>
      <w:r>
        <w:rPr>
          <w:rFonts w:eastAsia="맑은 고딕" w:hint="eastAsia"/>
          <w:lang w:eastAsia="ko-KR"/>
        </w:rPr>
        <w:t xml:space="preserve"> </w:t>
      </w:r>
      <w:r>
        <w:rPr>
          <w:rFonts w:eastAsia="맑은 고딕" w:hint="eastAsia"/>
          <w:lang w:eastAsia="ko-KR"/>
        </w:rPr>
        <w:t>환경</w:t>
      </w:r>
      <w:r w:rsidR="006B31BB">
        <w:rPr>
          <w:rFonts w:eastAsia="맑은 고딕" w:hint="eastAsia"/>
          <w:lang w:eastAsia="ko-KR"/>
        </w:rPr>
        <w:t>과</w:t>
      </w:r>
      <w:r>
        <w:rPr>
          <w:rFonts w:eastAsia="맑은 고딕" w:hint="eastAsia"/>
          <w:lang w:eastAsia="ko-KR"/>
        </w:rPr>
        <w:t xml:space="preserve"> </w:t>
      </w:r>
      <w:r>
        <w:rPr>
          <w:rFonts w:eastAsia="맑은 고딕" w:hint="eastAsia"/>
          <w:lang w:eastAsia="ko-KR"/>
        </w:rPr>
        <w:t>아래</w:t>
      </w:r>
      <w:r>
        <w:rPr>
          <w:rFonts w:eastAsia="맑은 고딕" w:hint="eastAsia"/>
          <w:lang w:eastAsia="ko-KR"/>
        </w:rPr>
        <w:t xml:space="preserve"> Git Repositor</w:t>
      </w:r>
      <w:r w:rsidR="001C6AAC">
        <w:rPr>
          <w:rFonts w:eastAsia="맑은 고딕" w:hint="eastAsia"/>
          <w:lang w:eastAsia="ko-KR"/>
        </w:rPr>
        <w:t>y</w:t>
      </w:r>
      <w:r w:rsidR="001C6AAC">
        <w:rPr>
          <w:rFonts w:eastAsia="맑은 고딕" w:hint="eastAsia"/>
          <w:lang w:eastAsia="ko-KR"/>
        </w:rPr>
        <w:t>의</w:t>
      </w:r>
      <w:r w:rsidR="006B31BB">
        <w:rPr>
          <w:rFonts w:eastAsia="맑은 고딕" w:hint="eastAsia"/>
          <w:lang w:eastAsia="ko-KR"/>
        </w:rPr>
        <w:t xml:space="preserve"> Notebook</w:t>
      </w:r>
      <w:r w:rsidR="006B31BB">
        <w:rPr>
          <w:rFonts w:eastAsia="맑은 고딕" w:hint="eastAsia"/>
          <w:lang w:eastAsia="ko-KR"/>
        </w:rPr>
        <w:t>을</w:t>
      </w:r>
      <w:r w:rsidR="006B31BB">
        <w:rPr>
          <w:rFonts w:eastAsia="맑은 고딕" w:hint="eastAsia"/>
          <w:lang w:eastAsia="ko-KR"/>
        </w:rPr>
        <w:t xml:space="preserve"> </w:t>
      </w:r>
      <w:r w:rsidR="006B31BB">
        <w:rPr>
          <w:rFonts w:eastAsia="맑은 고딕" w:hint="eastAsia"/>
          <w:lang w:eastAsia="ko-KR"/>
        </w:rPr>
        <w:t>사용합니다</w:t>
      </w:r>
      <w:r w:rsidR="006B31BB">
        <w:rPr>
          <w:rFonts w:eastAsia="맑은 고딕" w:hint="eastAsia"/>
          <w:lang w:eastAsia="ko-KR"/>
        </w:rPr>
        <w:t>.</w:t>
      </w:r>
    </w:p>
    <w:p w14:paraId="47A5A15C" w14:textId="562011F3" w:rsidR="00E5330A" w:rsidRPr="00E5330A" w:rsidRDefault="00EE71C8" w:rsidP="00E5330A">
      <w:pPr>
        <w:pStyle w:val="a0"/>
        <w:numPr>
          <w:ilvl w:val="0"/>
          <w:numId w:val="58"/>
        </w:numPr>
        <w:rPr>
          <w:rFonts w:eastAsia="맑은 고딕"/>
          <w:lang w:eastAsia="ko-KR"/>
        </w:rPr>
      </w:pPr>
      <w:r>
        <w:rPr>
          <w:rFonts w:eastAsia="맑은 고딕" w:hint="eastAsia"/>
          <w:lang w:eastAsia="ko-KR"/>
        </w:rPr>
        <w:t xml:space="preserve">Git </w:t>
      </w:r>
      <w:r w:rsidR="007219E3">
        <w:rPr>
          <w:rFonts w:eastAsia="맑은 고딕"/>
          <w:lang w:eastAsia="ko-KR"/>
        </w:rPr>
        <w:t>Repository:</w:t>
      </w:r>
      <w:r>
        <w:rPr>
          <w:rFonts w:eastAsia="맑은 고딕" w:hint="eastAsia"/>
          <w:lang w:eastAsia="ko-KR"/>
        </w:rPr>
        <w:t xml:space="preserve"> </w:t>
      </w:r>
      <w:r w:rsidR="00C3793C" w:rsidRPr="00C3793C">
        <w:rPr>
          <w:rFonts w:eastAsia="맑은 고딕"/>
          <w:lang w:eastAsia="ko-KR"/>
        </w:rPr>
        <w:t>https://github.com/endingone/Azure-AI-Search-Azure-OpenAI-Workbench</w:t>
      </w:r>
    </w:p>
    <w:p w14:paraId="3F93335B" w14:textId="77777777" w:rsidR="00674EA6" w:rsidRDefault="00674EA6" w:rsidP="00F44BCB">
      <w:pPr>
        <w:rPr>
          <w:rFonts w:eastAsia="맑은 고딕"/>
          <w:b/>
          <w:bCs/>
          <w:lang w:eastAsia="ko-KR"/>
        </w:rPr>
      </w:pPr>
    </w:p>
    <w:p w14:paraId="1F9D348A" w14:textId="52451714" w:rsidR="00F44BCB" w:rsidRPr="000617CB" w:rsidRDefault="00F44BCB" w:rsidP="00F44BCB">
      <w:pPr>
        <w:rPr>
          <w:rFonts w:eastAsia="맑은 고딕"/>
          <w:b/>
          <w:bCs/>
          <w:lang w:eastAsia="ko-KR"/>
        </w:rPr>
      </w:pPr>
      <w:r w:rsidRPr="000617CB">
        <w:rPr>
          <w:rFonts w:eastAsia="맑은 고딕" w:hint="eastAsia"/>
          <w:b/>
          <w:bCs/>
          <w:lang w:eastAsia="ko-KR"/>
        </w:rPr>
        <w:t>사전</w:t>
      </w:r>
      <w:r w:rsidRPr="000617CB">
        <w:rPr>
          <w:rFonts w:eastAsia="맑은 고딕" w:hint="eastAsia"/>
          <w:b/>
          <w:bCs/>
          <w:lang w:eastAsia="ko-KR"/>
        </w:rPr>
        <w:t xml:space="preserve"> </w:t>
      </w:r>
      <w:r w:rsidRPr="000617CB">
        <w:rPr>
          <w:rFonts w:eastAsia="맑은 고딕" w:hint="eastAsia"/>
          <w:b/>
          <w:bCs/>
          <w:lang w:eastAsia="ko-KR"/>
        </w:rPr>
        <w:t>준비</w:t>
      </w:r>
      <w:r w:rsidRPr="000617CB">
        <w:rPr>
          <w:rFonts w:eastAsia="맑은 고딕" w:hint="eastAsia"/>
          <w:b/>
          <w:bCs/>
          <w:lang w:eastAsia="ko-KR"/>
        </w:rPr>
        <w:t xml:space="preserve"> </w:t>
      </w:r>
      <w:r w:rsidRPr="000617CB">
        <w:rPr>
          <w:rFonts w:eastAsia="맑은 고딕" w:hint="eastAsia"/>
          <w:b/>
          <w:bCs/>
          <w:lang w:eastAsia="ko-KR"/>
        </w:rPr>
        <w:t>사항</w:t>
      </w:r>
      <w:r w:rsidRPr="000617CB">
        <w:rPr>
          <w:rFonts w:eastAsia="맑은 고딕" w:hint="eastAsia"/>
          <w:b/>
          <w:bCs/>
          <w:lang w:eastAsia="ko-KR"/>
        </w:rPr>
        <w:t>:</w:t>
      </w:r>
    </w:p>
    <w:p w14:paraId="325B49F9" w14:textId="2E337315" w:rsidR="002469F5" w:rsidRDefault="002469F5" w:rsidP="00C62753">
      <w:pPr>
        <w:pStyle w:val="a0"/>
        <w:numPr>
          <w:ilvl w:val="0"/>
          <w:numId w:val="61"/>
        </w:numPr>
        <w:rPr>
          <w:rFonts w:eastAsia="맑은 고딕"/>
          <w:lang w:eastAsia="ko-KR"/>
        </w:rPr>
      </w:pPr>
      <w:r>
        <w:rPr>
          <w:rFonts w:eastAsia="맑은 고딕"/>
          <w:lang w:eastAsia="ko-KR"/>
        </w:rPr>
        <w:t>“</w:t>
      </w:r>
      <w:r>
        <w:rPr>
          <w:rFonts w:eastAsia="맑은 고딕" w:hint="eastAsia"/>
          <w:lang w:eastAsia="ko-KR"/>
        </w:rPr>
        <w:t xml:space="preserve">4.1.2 Jupyter Lab </w:t>
      </w:r>
      <w:r>
        <w:rPr>
          <w:rFonts w:eastAsia="맑은 고딕" w:hint="eastAsia"/>
          <w:lang w:eastAsia="ko-KR"/>
        </w:rPr>
        <w:t>환경</w:t>
      </w:r>
      <w:r>
        <w:rPr>
          <w:rFonts w:eastAsia="맑은 고딕"/>
          <w:lang w:eastAsia="ko-KR"/>
        </w:rPr>
        <w:t>”</w:t>
      </w:r>
      <w:r>
        <w:rPr>
          <w:rFonts w:eastAsia="맑은 고딕" w:hint="eastAsia"/>
          <w:lang w:eastAsia="ko-KR"/>
        </w:rPr>
        <w:t>에서</w:t>
      </w:r>
      <w:r>
        <w:rPr>
          <w:rFonts w:eastAsia="맑은 고딕" w:hint="eastAsia"/>
          <w:lang w:eastAsia="ko-KR"/>
        </w:rPr>
        <w:t xml:space="preserve"> </w:t>
      </w:r>
      <w:r>
        <w:rPr>
          <w:rFonts w:eastAsia="맑은 고딕" w:hint="eastAsia"/>
          <w:lang w:eastAsia="ko-KR"/>
        </w:rPr>
        <w:t>생성한</w:t>
      </w:r>
      <w:r>
        <w:rPr>
          <w:rFonts w:eastAsia="맑은 고딕" w:hint="eastAsia"/>
          <w:lang w:eastAsia="ko-KR"/>
        </w:rPr>
        <w:t xml:space="preserve"> Compute Instance</w:t>
      </w:r>
      <w:r>
        <w:rPr>
          <w:rFonts w:eastAsia="맑은 고딕" w:hint="eastAsia"/>
          <w:lang w:eastAsia="ko-KR"/>
        </w:rPr>
        <w:t>에</w:t>
      </w:r>
      <w:r>
        <w:rPr>
          <w:rFonts w:eastAsia="맑은 고딕" w:hint="eastAsia"/>
          <w:lang w:eastAsia="ko-KR"/>
        </w:rPr>
        <w:t xml:space="preserve"> Git Repository</w:t>
      </w:r>
      <w:r>
        <w:rPr>
          <w:rFonts w:eastAsia="맑은 고딕" w:hint="eastAsia"/>
          <w:lang w:eastAsia="ko-KR"/>
        </w:rPr>
        <w:t>를</w:t>
      </w:r>
      <w:r>
        <w:rPr>
          <w:rFonts w:eastAsia="맑은 고딕" w:hint="eastAsia"/>
          <w:lang w:eastAsia="ko-KR"/>
        </w:rPr>
        <w:t xml:space="preserve"> </w:t>
      </w:r>
      <w:r>
        <w:rPr>
          <w:rFonts w:eastAsia="맑은 고딕" w:hint="eastAsia"/>
          <w:lang w:eastAsia="ko-KR"/>
        </w:rPr>
        <w:t>복제합니다</w:t>
      </w:r>
      <w:r>
        <w:rPr>
          <w:rFonts w:eastAsia="맑은 고딕" w:hint="eastAsia"/>
          <w:lang w:eastAsia="ko-KR"/>
        </w:rPr>
        <w:t>.</w:t>
      </w:r>
    </w:p>
    <w:p w14:paraId="06357FA8" w14:textId="5FCD6536" w:rsidR="001C0BCA" w:rsidRDefault="001C0BCA" w:rsidP="002469F5">
      <w:pPr>
        <w:pStyle w:val="a0"/>
        <w:numPr>
          <w:ilvl w:val="1"/>
          <w:numId w:val="61"/>
        </w:numPr>
        <w:rPr>
          <w:rFonts w:eastAsia="맑은 고딕"/>
          <w:lang w:eastAsia="ko-KR"/>
        </w:rPr>
      </w:pPr>
      <w:r w:rsidRPr="001C0BCA">
        <w:rPr>
          <w:rFonts w:eastAsia="맑은 고딕"/>
          <w:lang w:eastAsia="ko-KR"/>
        </w:rPr>
        <w:t>Machine Learning Studio</w:t>
      </w:r>
      <w:r>
        <w:rPr>
          <w:rFonts w:eastAsia="맑은 고딕" w:hint="eastAsia"/>
          <w:lang w:eastAsia="ko-KR"/>
        </w:rPr>
        <w:t>를</w:t>
      </w:r>
      <w:r>
        <w:rPr>
          <w:rFonts w:eastAsia="맑은 고딕" w:hint="eastAsia"/>
          <w:lang w:eastAsia="ko-KR"/>
        </w:rPr>
        <w:t xml:space="preserve"> </w:t>
      </w:r>
      <w:r>
        <w:rPr>
          <w:rFonts w:eastAsia="맑은 고딕" w:hint="eastAsia"/>
          <w:lang w:eastAsia="ko-KR"/>
        </w:rPr>
        <w:t>사용하여</w:t>
      </w:r>
      <w:r>
        <w:rPr>
          <w:rFonts w:eastAsia="맑은 고딕" w:hint="eastAsia"/>
          <w:lang w:eastAsia="ko-KR"/>
        </w:rPr>
        <w:t xml:space="preserve"> </w:t>
      </w:r>
      <w:r w:rsidR="002469F5">
        <w:rPr>
          <w:rFonts w:eastAsia="맑은 고딕" w:hint="eastAsia"/>
          <w:lang w:eastAsia="ko-KR"/>
        </w:rPr>
        <w:t>해당</w:t>
      </w:r>
      <w:r w:rsidR="002469F5">
        <w:rPr>
          <w:rFonts w:eastAsia="맑은 고딕" w:hint="eastAsia"/>
          <w:lang w:eastAsia="ko-KR"/>
        </w:rPr>
        <w:t xml:space="preserve"> </w:t>
      </w:r>
      <w:r>
        <w:rPr>
          <w:rFonts w:eastAsia="맑은 고딕" w:hint="eastAsia"/>
          <w:lang w:eastAsia="ko-KR"/>
        </w:rPr>
        <w:t>Compute Instance</w:t>
      </w:r>
      <w:r>
        <w:rPr>
          <w:rFonts w:eastAsia="맑은 고딕" w:hint="eastAsia"/>
          <w:lang w:eastAsia="ko-KR"/>
        </w:rPr>
        <w:t>의</w:t>
      </w:r>
      <w:r>
        <w:rPr>
          <w:rFonts w:eastAsia="맑은 고딕" w:hint="eastAsia"/>
          <w:lang w:eastAsia="ko-KR"/>
        </w:rPr>
        <w:t xml:space="preserve"> </w:t>
      </w:r>
      <w:r>
        <w:rPr>
          <w:rFonts w:eastAsia="맑은 고딕" w:hint="eastAsia"/>
          <w:lang w:eastAsia="ko-KR"/>
        </w:rPr>
        <w:t>터미널에</w:t>
      </w:r>
      <w:r>
        <w:rPr>
          <w:rFonts w:eastAsia="맑은 고딕" w:hint="eastAsia"/>
          <w:lang w:eastAsia="ko-KR"/>
        </w:rPr>
        <w:t xml:space="preserve"> </w:t>
      </w:r>
      <w:r>
        <w:rPr>
          <w:rFonts w:eastAsia="맑은 고딕" w:hint="eastAsia"/>
          <w:lang w:eastAsia="ko-KR"/>
        </w:rPr>
        <w:t>접속합니다</w:t>
      </w:r>
      <w:r>
        <w:rPr>
          <w:rFonts w:eastAsia="맑은 고딕" w:hint="eastAsia"/>
          <w:lang w:eastAsia="ko-KR"/>
        </w:rPr>
        <w:t>.</w:t>
      </w:r>
    </w:p>
    <w:p w14:paraId="66ACF325" w14:textId="57C6CD9A" w:rsidR="002469F5" w:rsidRDefault="00D5425C" w:rsidP="002469F5">
      <w:pPr>
        <w:pStyle w:val="a0"/>
        <w:numPr>
          <w:ilvl w:val="0"/>
          <w:numId w:val="0"/>
        </w:numPr>
        <w:ind w:left="1320"/>
        <w:rPr>
          <w:rFonts w:eastAsia="맑은 고딕"/>
          <w:lang w:eastAsia="ko-KR"/>
        </w:rPr>
      </w:pPr>
      <w:r>
        <w:rPr>
          <w:rFonts w:eastAsia="맑은 고딕"/>
          <w:noProof/>
          <w:lang w:eastAsia="ko-KR"/>
        </w:rPr>
        <mc:AlternateContent>
          <mc:Choice Requires="wps">
            <w:drawing>
              <wp:anchor distT="0" distB="0" distL="114300" distR="114300" simplePos="0" relativeHeight="251666432" behindDoc="0" locked="0" layoutInCell="1" allowOverlap="1" wp14:anchorId="41F958F9" wp14:editId="0BA6EA67">
                <wp:simplePos x="0" y="0"/>
                <wp:positionH relativeFrom="column">
                  <wp:posOffset>3257550</wp:posOffset>
                </wp:positionH>
                <wp:positionV relativeFrom="paragraph">
                  <wp:posOffset>1572260</wp:posOffset>
                </wp:positionV>
                <wp:extent cx="914400" cy="485775"/>
                <wp:effectExtent l="0" t="0" r="0" b="0"/>
                <wp:wrapNone/>
                <wp:docPr id="245497703" name="Text Box 7"/>
                <wp:cNvGraphicFramePr/>
                <a:graphic xmlns:a="http://schemas.openxmlformats.org/drawingml/2006/main">
                  <a:graphicData uri="http://schemas.microsoft.com/office/word/2010/wordprocessingShape">
                    <wps:wsp>
                      <wps:cNvSpPr txBox="1"/>
                      <wps:spPr>
                        <a:xfrm>
                          <a:off x="0" y="0"/>
                          <a:ext cx="914400" cy="485775"/>
                        </a:xfrm>
                        <a:prstGeom prst="rect">
                          <a:avLst/>
                        </a:prstGeom>
                        <a:noFill/>
                        <a:ln w="6350">
                          <a:noFill/>
                        </a:ln>
                      </wps:spPr>
                      <wps:txbx>
                        <w:txbxContent>
                          <w:p w14:paraId="5EEC5E0C" w14:textId="56850E2A" w:rsidR="00D5425C" w:rsidRPr="0071213E" w:rsidRDefault="00D5425C" w:rsidP="00D5425C">
                            <w:pPr>
                              <w:rPr>
                                <w:color w:val="FF0000"/>
                              </w:rPr>
                            </w:pPr>
                            <w:r>
                              <w:rPr>
                                <w:color w:val="FF0000"/>
                              </w:rPr>
                              <w:t>click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958F9" id="_x0000_s1032" type="#_x0000_t202" style="position:absolute;left:0;text-align:left;margin-left:256.5pt;margin-top:123.8pt;width:1in;height:38.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" filled="f" stroked="f" strokeweight=".5pt">
                <v:textbox>
                  <w:txbxContent>
                    <w:p w14:paraId="5EEC5E0C" w14:textId="56850E2A" w:rsidR="00D5425C" w:rsidRPr="0071213E" w:rsidRDefault="00D5425C" w:rsidP="00D5425C">
                      <w:pPr>
                        <w:rPr>
                          <w:color w:val="FF0000"/>
                        </w:rPr>
                      </w:pPr>
                      <w:r>
                        <w:rPr>
                          <w:color w:val="FF0000"/>
                        </w:rPr>
                        <w:t>click</w:t>
                      </w:r>
                    </w:p>
                  </w:txbxContent>
                </v:textbox>
              </v:shape>
            </w:pict>
          </mc:Fallback>
        </mc:AlternateContent>
      </w:r>
      <w:r>
        <w:rPr>
          <w:rFonts w:eastAsia="맑은 고딕"/>
          <w:noProof/>
          <w:lang w:eastAsia="ko-KR"/>
        </w:rPr>
        <mc:AlternateContent>
          <mc:Choice Requires="wps">
            <w:drawing>
              <wp:anchor distT="0" distB="0" distL="114300" distR="114300" simplePos="0" relativeHeight="251665408" behindDoc="0" locked="0" layoutInCell="1" allowOverlap="1" wp14:anchorId="5231B8C3" wp14:editId="00CA83DC">
                <wp:simplePos x="0" y="0"/>
                <wp:positionH relativeFrom="column">
                  <wp:posOffset>3686175</wp:posOffset>
                </wp:positionH>
                <wp:positionV relativeFrom="paragraph">
                  <wp:posOffset>1800860</wp:posOffset>
                </wp:positionV>
                <wp:extent cx="828675" cy="0"/>
                <wp:effectExtent l="0" t="76200" r="28575" b="76200"/>
                <wp:wrapNone/>
                <wp:docPr id="1959984508" name="직선 화살표 연결선 6"/>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2FFF8" id="직선 화살표 연결선 6" o:spid="_x0000_s1026" type="#_x0000_t32" style="position:absolute;margin-left:290.25pt;margin-top:141.8pt;width:65.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" strokecolor="red" strokeweight="2.25pt">
                <v:stroke startarrow="block" joinstyle="miter"/>
              </v:shape>
            </w:pict>
          </mc:Fallback>
        </mc:AlternateContent>
      </w:r>
      <w:r w:rsidR="003C4B89">
        <w:rPr>
          <w:rFonts w:eastAsia="맑은 고딕"/>
          <w:noProof/>
          <w:lang w:eastAsia="ko-KR"/>
        </w:rPr>
        <mc:AlternateContent>
          <mc:Choice Requires="wps">
            <w:drawing>
              <wp:anchor distT="0" distB="0" distL="114300" distR="114300" simplePos="0" relativeHeight="251661312" behindDoc="0" locked="0" layoutInCell="1" allowOverlap="1" wp14:anchorId="3A08A085" wp14:editId="25B2BBBE">
                <wp:simplePos x="0" y="0"/>
                <wp:positionH relativeFrom="column">
                  <wp:posOffset>4457700</wp:posOffset>
                </wp:positionH>
                <wp:positionV relativeFrom="paragraph">
                  <wp:posOffset>1562735</wp:posOffset>
                </wp:positionV>
                <wp:extent cx="895350" cy="460375"/>
                <wp:effectExtent l="0" t="0" r="19050" b="15875"/>
                <wp:wrapNone/>
                <wp:docPr id="218682779" name="직사각형 4"/>
                <wp:cNvGraphicFramePr/>
                <a:graphic xmlns:a="http://schemas.openxmlformats.org/drawingml/2006/main">
                  <a:graphicData uri="http://schemas.microsoft.com/office/word/2010/wordprocessingShape">
                    <wps:wsp>
                      <wps:cNvSpPr/>
                      <wps:spPr>
                        <a:xfrm>
                          <a:off x="0" y="0"/>
                          <a:ext cx="895350" cy="460375"/>
                        </a:xfrm>
                        <a:prstGeom prst="rect">
                          <a:avLst/>
                        </a:prstGeom>
                        <a:noFill/>
                        <a:ln>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43753" id="직사각형 4" o:spid="_x0000_s1026" style="position:absolute;margin-left:351pt;margin-top:123.05pt;width:70.5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" filled="f" strokecolor="red" strokeweight="1pt">
                <v:stroke dashstyle="dash"/>
              </v:rect>
            </w:pict>
          </mc:Fallback>
        </mc:AlternateContent>
      </w:r>
      <w:r w:rsidR="002469F5" w:rsidRPr="002469F5">
        <w:rPr>
          <w:rFonts w:eastAsia="맑은 고딕"/>
          <w:noProof/>
          <w:lang w:eastAsia="ko-KR"/>
        </w:rPr>
        <w:drawing>
          <wp:inline distT="0" distB="0" distL="0" distR="0" wp14:anchorId="7D5A2117" wp14:editId="1F6E448B">
            <wp:extent cx="5067300" cy="2003641"/>
            <wp:effectExtent l="19050" t="19050" r="19050" b="15875"/>
            <wp:docPr id="16431966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9663" name="그림 1" descr="텍스트, 스크린샷, 폰트, 번호이(가) 표시된 사진&#10;&#10;자동 생성된 설명"/>
                    <pic:cNvPicPr/>
                  </pic:nvPicPr>
                  <pic:blipFill>
                    <a:blip r:embed="rId47"/>
                    <a:stretch>
                      <a:fillRect/>
                    </a:stretch>
                  </pic:blipFill>
                  <pic:spPr>
                    <a:xfrm>
                      <a:off x="0" y="0"/>
                      <a:ext cx="5107258" cy="2019441"/>
                    </a:xfrm>
                    <a:prstGeom prst="rect">
                      <a:avLst/>
                    </a:prstGeom>
                    <a:ln>
                      <a:solidFill>
                        <a:schemeClr val="bg1">
                          <a:lumMod val="85000"/>
                        </a:schemeClr>
                      </a:solidFill>
                    </a:ln>
                  </pic:spPr>
                </pic:pic>
              </a:graphicData>
            </a:graphic>
          </wp:inline>
        </w:drawing>
      </w:r>
    </w:p>
    <w:p w14:paraId="209177BB" w14:textId="2935F9C8" w:rsidR="002469F5" w:rsidRDefault="00623154" w:rsidP="002469F5">
      <w:pPr>
        <w:pStyle w:val="a0"/>
        <w:numPr>
          <w:ilvl w:val="1"/>
          <w:numId w:val="61"/>
        </w:numPr>
        <w:rPr>
          <w:rFonts w:eastAsia="맑은 고딕"/>
          <w:lang w:eastAsia="ko-KR"/>
        </w:rPr>
      </w:pPr>
      <w:r>
        <w:rPr>
          <w:rFonts w:eastAsia="맑은 고딕" w:hint="eastAsia"/>
          <w:lang w:eastAsia="ko-KR"/>
        </w:rPr>
        <w:t>터미널에</w:t>
      </w:r>
      <w:r>
        <w:rPr>
          <w:rFonts w:eastAsia="맑은 고딕" w:hint="eastAsia"/>
          <w:lang w:eastAsia="ko-KR"/>
        </w:rPr>
        <w:t xml:space="preserve"> </w:t>
      </w:r>
      <w:r>
        <w:rPr>
          <w:rFonts w:eastAsia="맑은 고딕" w:hint="eastAsia"/>
          <w:lang w:eastAsia="ko-KR"/>
        </w:rPr>
        <w:t>다음</w:t>
      </w:r>
      <w:r>
        <w:rPr>
          <w:rFonts w:eastAsia="맑은 고딕" w:hint="eastAsia"/>
          <w:lang w:eastAsia="ko-KR"/>
        </w:rPr>
        <w:t xml:space="preserve"> </w:t>
      </w:r>
      <w:r>
        <w:rPr>
          <w:rFonts w:eastAsia="맑은 고딕" w:hint="eastAsia"/>
          <w:lang w:eastAsia="ko-KR"/>
        </w:rPr>
        <w:t>명령을</w:t>
      </w:r>
      <w:r>
        <w:rPr>
          <w:rFonts w:eastAsia="맑은 고딕" w:hint="eastAsia"/>
          <w:lang w:eastAsia="ko-KR"/>
        </w:rPr>
        <w:t xml:space="preserve"> </w:t>
      </w:r>
      <w:r>
        <w:rPr>
          <w:rFonts w:eastAsia="맑은 고딕" w:hint="eastAsia"/>
          <w:lang w:eastAsia="ko-KR"/>
        </w:rPr>
        <w:t>실행하여</w:t>
      </w:r>
      <w:r>
        <w:rPr>
          <w:rFonts w:eastAsia="맑은 고딕" w:hint="eastAsia"/>
          <w:lang w:eastAsia="ko-KR"/>
        </w:rPr>
        <w:t xml:space="preserve"> Git Repository</w:t>
      </w:r>
      <w:r>
        <w:rPr>
          <w:rFonts w:eastAsia="맑은 고딕" w:hint="eastAsia"/>
          <w:lang w:eastAsia="ko-KR"/>
        </w:rPr>
        <w:t>를</w:t>
      </w:r>
      <w:r>
        <w:rPr>
          <w:rFonts w:eastAsia="맑은 고딕" w:hint="eastAsia"/>
          <w:lang w:eastAsia="ko-KR"/>
        </w:rPr>
        <w:t xml:space="preserve"> </w:t>
      </w:r>
      <w:r>
        <w:rPr>
          <w:rFonts w:eastAsia="맑은 고딕" w:hint="eastAsia"/>
          <w:lang w:eastAsia="ko-KR"/>
        </w:rPr>
        <w:t>복제합니다</w:t>
      </w:r>
      <w:r>
        <w:rPr>
          <w:rFonts w:eastAsia="맑은 고딕" w:hint="eastAsia"/>
          <w:lang w:eastAsia="ko-KR"/>
        </w:rPr>
        <w:t>.</w:t>
      </w:r>
      <w:r w:rsidR="00353F37">
        <w:rPr>
          <w:rFonts w:eastAsia="맑은 고딕" w:hint="eastAsia"/>
          <w:lang w:eastAsia="ko-KR"/>
        </w:rPr>
        <w:t xml:space="preserve"> </w:t>
      </w:r>
      <w:r w:rsidR="00353F37">
        <w:rPr>
          <w:rFonts w:eastAsia="맑은 고딕" w:hint="eastAsia"/>
          <w:lang w:eastAsia="ko-KR"/>
        </w:rPr>
        <w:t>작업</w:t>
      </w:r>
      <w:r w:rsidR="00353F37">
        <w:rPr>
          <w:rFonts w:eastAsia="맑은 고딕" w:hint="eastAsia"/>
          <w:lang w:eastAsia="ko-KR"/>
        </w:rPr>
        <w:t xml:space="preserve"> </w:t>
      </w:r>
      <w:r w:rsidR="00353F37">
        <w:rPr>
          <w:rFonts w:eastAsia="맑은 고딕" w:hint="eastAsia"/>
          <w:lang w:eastAsia="ko-KR"/>
        </w:rPr>
        <w:t>폴더는</w:t>
      </w:r>
      <w:r w:rsidR="00353F37">
        <w:rPr>
          <w:rFonts w:eastAsia="맑은 고딕" w:hint="eastAsia"/>
          <w:lang w:eastAsia="ko-KR"/>
        </w:rPr>
        <w:t xml:space="preserve"> </w:t>
      </w:r>
      <w:r w:rsidR="00353F37">
        <w:rPr>
          <w:rFonts w:eastAsia="맑은 고딕" w:hint="eastAsia"/>
          <w:lang w:eastAsia="ko-KR"/>
        </w:rPr>
        <w:t>사용자</w:t>
      </w:r>
      <w:r w:rsidR="00353F37">
        <w:rPr>
          <w:rFonts w:eastAsia="맑은 고딕" w:hint="eastAsia"/>
          <w:lang w:eastAsia="ko-KR"/>
        </w:rPr>
        <w:t xml:space="preserve"> </w:t>
      </w:r>
      <w:r w:rsidR="00353F37">
        <w:rPr>
          <w:rFonts w:eastAsia="맑은 고딕" w:hint="eastAsia"/>
          <w:lang w:eastAsia="ko-KR"/>
        </w:rPr>
        <w:t>계정의</w:t>
      </w:r>
      <w:r w:rsidR="00353F37">
        <w:rPr>
          <w:rFonts w:eastAsia="맑은 고딕" w:hint="eastAsia"/>
          <w:lang w:eastAsia="ko-KR"/>
        </w:rPr>
        <w:t xml:space="preserve"> </w:t>
      </w:r>
      <w:r w:rsidR="00353F37">
        <w:rPr>
          <w:rFonts w:eastAsia="맑은 고딕" w:hint="eastAsia"/>
          <w:lang w:eastAsia="ko-KR"/>
        </w:rPr>
        <w:t>루트</w:t>
      </w:r>
      <w:r w:rsidR="00353F37">
        <w:rPr>
          <w:rFonts w:eastAsia="맑은 고딕" w:hint="eastAsia"/>
          <w:lang w:eastAsia="ko-KR"/>
        </w:rPr>
        <w:t xml:space="preserve"> </w:t>
      </w:r>
      <w:r w:rsidR="00DB763B">
        <w:rPr>
          <w:rFonts w:eastAsia="맑은 고딕" w:hint="eastAsia"/>
          <w:lang w:eastAsia="ko-KR"/>
        </w:rPr>
        <w:t>폴더</w:t>
      </w:r>
      <w:r w:rsidR="00DB763B">
        <w:rPr>
          <w:rFonts w:eastAsia="맑은 고딕"/>
          <w:lang w:eastAsia="ko-KR"/>
        </w:rPr>
        <w:t>입니다</w:t>
      </w:r>
      <w:r w:rsidR="00353F37">
        <w:rPr>
          <w:rFonts w:eastAsia="맑은 고딕" w:hint="eastAsia"/>
          <w:lang w:eastAsia="ko-KR"/>
        </w:rPr>
        <w:t>.</w:t>
      </w:r>
    </w:p>
    <w:tbl>
      <w:tblPr>
        <w:tblStyle w:val="12"/>
        <w:tblW w:w="8012" w:type="dxa"/>
        <w:tblInd w:w="1329"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shd w:val="clear" w:color="auto" w:fill="F2F2F2" w:themeFill="background1" w:themeFillShade="F2"/>
        <w:tblCellMar>
          <w:top w:w="57" w:type="dxa"/>
          <w:left w:w="0" w:type="dxa"/>
          <w:bottom w:w="57" w:type="dxa"/>
        </w:tblCellMar>
        <w:tblLook w:val="04A0" w:firstRow="1" w:lastRow="0" w:firstColumn="1" w:lastColumn="0" w:noHBand="0" w:noVBand="1"/>
      </w:tblPr>
      <w:tblGrid>
        <w:gridCol w:w="8012"/>
      </w:tblGrid>
      <w:tr w:rsidR="00623154" w14:paraId="636A7A32" w14:textId="77777777" w:rsidTr="00623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2" w:type="dxa"/>
            <w:tcBorders>
              <w:bottom w:val="none" w:sz="0" w:space="0" w:color="auto"/>
            </w:tcBorders>
            <w:shd w:val="clear" w:color="auto" w:fill="D9D9D9" w:themeFill="background1" w:themeFillShade="D9"/>
          </w:tcPr>
          <w:p w14:paraId="55BD8A2B" w14:textId="600137F6" w:rsidR="00623154" w:rsidRPr="00834B1A" w:rsidRDefault="00BF1FBE" w:rsidP="000819AF">
            <w:pPr>
              <w:spacing w:before="0" w:after="0" w:line="240" w:lineRule="auto"/>
              <w:ind w:leftChars="100" w:left="220"/>
              <w:jc w:val="left"/>
              <w:rPr>
                <w:rFonts w:asciiTheme="majorHAnsi" w:eastAsia="맑은 고딕" w:hAnsiTheme="majorHAnsi" w:cstheme="majorHAnsi"/>
                <w:b w:val="0"/>
                <w:bCs w:val="0"/>
                <w:sz w:val="20"/>
                <w:szCs w:val="20"/>
                <w:lang w:eastAsia="ko-KR"/>
              </w:rPr>
            </w:pPr>
            <w:r>
              <w:rPr>
                <w:rFonts w:asciiTheme="majorHAnsi" w:eastAsia="맑은 고딕" w:hAnsiTheme="majorHAnsi" w:cstheme="majorHAnsi" w:hint="eastAsia"/>
                <w:b w:val="0"/>
                <w:bCs w:val="0"/>
                <w:sz w:val="20"/>
                <w:szCs w:val="20"/>
                <w:lang w:eastAsia="ko-KR"/>
              </w:rPr>
              <w:t>Bash</w:t>
            </w:r>
          </w:p>
        </w:tc>
      </w:tr>
      <w:tr w:rsidR="00623154" w14:paraId="2B00EDF0" w14:textId="77777777" w:rsidTr="00623154">
        <w:tc>
          <w:tcPr>
            <w:cnfStyle w:val="001000000000" w:firstRow="0" w:lastRow="0" w:firstColumn="1" w:lastColumn="0" w:oddVBand="0" w:evenVBand="0" w:oddHBand="0" w:evenHBand="0" w:firstRowFirstColumn="0" w:firstRowLastColumn="0" w:lastRowFirstColumn="0" w:lastRowLastColumn="0"/>
            <w:tcW w:w="8012" w:type="dxa"/>
            <w:shd w:val="clear" w:color="auto" w:fill="F2F2F2" w:themeFill="background1" w:themeFillShade="F2"/>
          </w:tcPr>
          <w:p w14:paraId="06DEC38F" w14:textId="0FC94F2F" w:rsidR="00623154" w:rsidRPr="007174BC" w:rsidRDefault="00BF1FBE" w:rsidP="000819AF">
            <w:pPr>
              <w:spacing w:before="0" w:after="0" w:line="240" w:lineRule="auto"/>
              <w:ind w:leftChars="100" w:left="220"/>
              <w:jc w:val="left"/>
              <w:rPr>
                <w:rFonts w:asciiTheme="majorHAnsi" w:eastAsia="맑은 고딕" w:hAnsiTheme="majorHAnsi" w:cstheme="majorHAnsi"/>
                <w:b w:val="0"/>
                <w:bCs w:val="0"/>
                <w:color w:val="0000FF"/>
                <w:sz w:val="20"/>
                <w:szCs w:val="20"/>
                <w:lang w:eastAsia="ko-KR"/>
              </w:rPr>
            </w:pPr>
            <w:r w:rsidRPr="007174BC">
              <w:rPr>
                <w:rFonts w:asciiTheme="majorHAnsi" w:eastAsia="맑은 고딕" w:hAnsiTheme="majorHAnsi" w:cstheme="majorHAnsi" w:hint="eastAsia"/>
                <w:b w:val="0"/>
                <w:bCs w:val="0"/>
                <w:sz w:val="20"/>
                <w:szCs w:val="20"/>
                <w:lang w:eastAsia="ko-KR"/>
              </w:rPr>
              <w:t xml:space="preserve">git clone </w:t>
            </w:r>
            <w:r w:rsidR="007174BC" w:rsidRPr="007174BC">
              <w:rPr>
                <w:rFonts w:asciiTheme="majorHAnsi" w:eastAsia="맑은 고딕" w:hAnsiTheme="majorHAnsi" w:cstheme="majorHAnsi"/>
                <w:b w:val="0"/>
                <w:bCs w:val="0"/>
                <w:sz w:val="20"/>
                <w:szCs w:val="20"/>
                <w:lang w:eastAsia="ko-KR"/>
              </w:rPr>
              <w:t>git@github.com:endingone/Azure-AI-Search-Azure-OpenAI-Workbench.git</w:t>
            </w:r>
          </w:p>
        </w:tc>
      </w:tr>
    </w:tbl>
    <w:p w14:paraId="7ADC0CAE" w14:textId="764CE412" w:rsidR="00623154" w:rsidRDefault="00DB763B" w:rsidP="00064F19">
      <w:pPr>
        <w:pStyle w:val="a0"/>
        <w:numPr>
          <w:ilvl w:val="1"/>
          <w:numId w:val="61"/>
        </w:numPr>
        <w:rPr>
          <w:rFonts w:eastAsia="맑은 고딕"/>
          <w:lang w:eastAsia="ko-KR"/>
        </w:rPr>
      </w:pPr>
      <w:r>
        <w:rPr>
          <w:rFonts w:eastAsia="맑은 고딕" w:hint="eastAsia"/>
          <w:lang w:eastAsia="ko-KR"/>
        </w:rPr>
        <w:t>터미널에서</w:t>
      </w:r>
      <w:r>
        <w:rPr>
          <w:rFonts w:eastAsia="맑은 고딕" w:hint="eastAsia"/>
          <w:lang w:eastAsia="ko-KR"/>
        </w:rPr>
        <w:t xml:space="preserve"> </w:t>
      </w:r>
      <w:r>
        <w:rPr>
          <w:rFonts w:eastAsia="맑은 고딕" w:hint="eastAsia"/>
          <w:lang w:eastAsia="ko-KR"/>
        </w:rPr>
        <w:t>다음</w:t>
      </w:r>
      <w:r>
        <w:rPr>
          <w:rFonts w:eastAsia="맑은 고딕" w:hint="eastAsia"/>
          <w:lang w:eastAsia="ko-KR"/>
        </w:rPr>
        <w:t xml:space="preserve"> </w:t>
      </w:r>
      <w:r>
        <w:rPr>
          <w:rFonts w:eastAsia="맑은 고딕" w:hint="eastAsia"/>
          <w:lang w:eastAsia="ko-KR"/>
        </w:rPr>
        <w:t>명령을</w:t>
      </w:r>
      <w:r>
        <w:rPr>
          <w:rFonts w:eastAsia="맑은 고딕" w:hint="eastAsia"/>
          <w:lang w:eastAsia="ko-KR"/>
        </w:rPr>
        <w:t xml:space="preserve"> </w:t>
      </w:r>
      <w:r>
        <w:rPr>
          <w:rFonts w:eastAsia="맑은 고딕" w:hint="eastAsia"/>
          <w:lang w:eastAsia="ko-KR"/>
        </w:rPr>
        <w:t>실행하여</w:t>
      </w:r>
      <w:r>
        <w:rPr>
          <w:rFonts w:eastAsia="맑은 고딕" w:hint="eastAsia"/>
          <w:lang w:eastAsia="ko-KR"/>
        </w:rPr>
        <w:t xml:space="preserve"> </w:t>
      </w:r>
      <w:r w:rsidR="00064F19">
        <w:rPr>
          <w:rFonts w:eastAsia="맑은 고딕" w:hint="eastAsia"/>
          <w:lang w:eastAsia="ko-KR"/>
        </w:rPr>
        <w:t xml:space="preserve">Notebook </w:t>
      </w:r>
      <w:r w:rsidR="00064F19">
        <w:rPr>
          <w:rFonts w:eastAsia="맑은 고딕" w:hint="eastAsia"/>
          <w:lang w:eastAsia="ko-KR"/>
        </w:rPr>
        <w:t>실행에</w:t>
      </w:r>
      <w:r w:rsidR="00064F19">
        <w:rPr>
          <w:rFonts w:eastAsia="맑은 고딕" w:hint="eastAsia"/>
          <w:lang w:eastAsia="ko-KR"/>
        </w:rPr>
        <w:t xml:space="preserve"> </w:t>
      </w:r>
      <w:r w:rsidR="00353F37">
        <w:rPr>
          <w:rFonts w:eastAsia="맑은 고딕" w:hint="eastAsia"/>
          <w:lang w:eastAsia="ko-KR"/>
        </w:rPr>
        <w:t>종속된</w:t>
      </w:r>
      <w:r w:rsidR="00064F19">
        <w:rPr>
          <w:rFonts w:eastAsia="맑은 고딕" w:hint="eastAsia"/>
          <w:lang w:eastAsia="ko-KR"/>
        </w:rPr>
        <w:t xml:space="preserve"> Python </w:t>
      </w:r>
      <w:r w:rsidR="00064F19">
        <w:rPr>
          <w:rFonts w:eastAsia="맑은 고딕" w:hint="eastAsia"/>
          <w:lang w:eastAsia="ko-KR"/>
        </w:rPr>
        <w:t>패키지를</w:t>
      </w:r>
      <w:r w:rsidR="00064F19">
        <w:rPr>
          <w:rFonts w:eastAsia="맑은 고딕" w:hint="eastAsia"/>
          <w:lang w:eastAsia="ko-KR"/>
        </w:rPr>
        <w:t xml:space="preserve"> </w:t>
      </w:r>
      <w:r w:rsidR="00064F19">
        <w:rPr>
          <w:rFonts w:eastAsia="맑은 고딕" w:hint="eastAsia"/>
          <w:lang w:eastAsia="ko-KR"/>
        </w:rPr>
        <w:t>설치합니다</w:t>
      </w:r>
      <w:r w:rsidR="00064F19">
        <w:rPr>
          <w:rFonts w:eastAsia="맑은 고딕" w:hint="eastAsia"/>
          <w:lang w:eastAsia="ko-KR"/>
        </w:rPr>
        <w:t>.</w:t>
      </w:r>
    </w:p>
    <w:tbl>
      <w:tblPr>
        <w:tblStyle w:val="12"/>
        <w:tblW w:w="8012" w:type="dxa"/>
        <w:tblInd w:w="1329"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shd w:val="clear" w:color="auto" w:fill="F2F2F2" w:themeFill="background1" w:themeFillShade="F2"/>
        <w:tblCellMar>
          <w:top w:w="57" w:type="dxa"/>
          <w:left w:w="0" w:type="dxa"/>
          <w:bottom w:w="57" w:type="dxa"/>
        </w:tblCellMar>
        <w:tblLook w:val="04A0" w:firstRow="1" w:lastRow="0" w:firstColumn="1" w:lastColumn="0" w:noHBand="0" w:noVBand="1"/>
      </w:tblPr>
      <w:tblGrid>
        <w:gridCol w:w="8012"/>
      </w:tblGrid>
      <w:tr w:rsidR="00353F37" w14:paraId="3C8334DA" w14:textId="77777777" w:rsidTr="0008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2" w:type="dxa"/>
            <w:tcBorders>
              <w:bottom w:val="none" w:sz="0" w:space="0" w:color="auto"/>
            </w:tcBorders>
            <w:shd w:val="clear" w:color="auto" w:fill="D9D9D9" w:themeFill="background1" w:themeFillShade="D9"/>
          </w:tcPr>
          <w:p w14:paraId="37C2855E" w14:textId="77777777" w:rsidR="00353F37" w:rsidRPr="00834B1A" w:rsidRDefault="00353F37" w:rsidP="000819AF">
            <w:pPr>
              <w:spacing w:before="0" w:after="0" w:line="240" w:lineRule="auto"/>
              <w:ind w:leftChars="100" w:left="220"/>
              <w:jc w:val="left"/>
              <w:rPr>
                <w:rFonts w:asciiTheme="majorHAnsi" w:eastAsia="맑은 고딕" w:hAnsiTheme="majorHAnsi" w:cstheme="majorHAnsi"/>
                <w:b w:val="0"/>
                <w:bCs w:val="0"/>
                <w:sz w:val="20"/>
                <w:szCs w:val="20"/>
                <w:lang w:eastAsia="ko-KR"/>
              </w:rPr>
            </w:pPr>
            <w:r>
              <w:rPr>
                <w:rFonts w:asciiTheme="majorHAnsi" w:eastAsia="맑은 고딕" w:hAnsiTheme="majorHAnsi" w:cstheme="majorHAnsi" w:hint="eastAsia"/>
                <w:b w:val="0"/>
                <w:bCs w:val="0"/>
                <w:sz w:val="20"/>
                <w:szCs w:val="20"/>
                <w:lang w:eastAsia="ko-KR"/>
              </w:rPr>
              <w:t>Bash</w:t>
            </w:r>
          </w:p>
        </w:tc>
      </w:tr>
      <w:tr w:rsidR="00353F37" w14:paraId="65115A3B" w14:textId="77777777" w:rsidTr="000819AF">
        <w:tc>
          <w:tcPr>
            <w:cnfStyle w:val="001000000000" w:firstRow="0" w:lastRow="0" w:firstColumn="1" w:lastColumn="0" w:oddVBand="0" w:evenVBand="0" w:oddHBand="0" w:evenHBand="0" w:firstRowFirstColumn="0" w:firstRowLastColumn="0" w:lastRowFirstColumn="0" w:lastRowLastColumn="0"/>
            <w:tcW w:w="8012" w:type="dxa"/>
            <w:shd w:val="clear" w:color="auto" w:fill="F2F2F2" w:themeFill="background1" w:themeFillShade="F2"/>
          </w:tcPr>
          <w:p w14:paraId="7AAFE92E" w14:textId="44CED354" w:rsidR="00353F37" w:rsidRPr="00DB763B" w:rsidRDefault="00DB763B" w:rsidP="000819AF">
            <w:pPr>
              <w:spacing w:before="0" w:after="0" w:line="240" w:lineRule="auto"/>
              <w:ind w:leftChars="100" w:left="220"/>
              <w:jc w:val="left"/>
              <w:rPr>
                <w:rFonts w:asciiTheme="majorHAnsi" w:eastAsia="맑은 고딕" w:hAnsiTheme="majorHAnsi" w:cstheme="majorHAnsi"/>
                <w:b w:val="0"/>
                <w:bCs w:val="0"/>
                <w:sz w:val="20"/>
                <w:szCs w:val="20"/>
                <w:lang w:eastAsia="ko-KR"/>
              </w:rPr>
            </w:pPr>
            <w:r w:rsidRPr="00DB763B">
              <w:rPr>
                <w:rFonts w:asciiTheme="majorHAnsi" w:eastAsia="맑은 고딕" w:hAnsiTheme="majorHAnsi" w:cstheme="majorHAnsi"/>
                <w:b w:val="0"/>
                <w:bCs w:val="0"/>
                <w:sz w:val="20"/>
                <w:szCs w:val="20"/>
                <w:lang w:eastAsia="ko-KR"/>
              </w:rPr>
              <w:t>conda activate azureml_py310_sdkv2</w:t>
            </w:r>
          </w:p>
          <w:p w14:paraId="108F5089" w14:textId="5FED1E35" w:rsidR="00353F37" w:rsidRPr="00DB763B" w:rsidRDefault="00DB763B" w:rsidP="000819AF">
            <w:pPr>
              <w:spacing w:before="0" w:after="0" w:line="240" w:lineRule="auto"/>
              <w:ind w:leftChars="100" w:left="220"/>
              <w:jc w:val="left"/>
              <w:rPr>
                <w:rFonts w:asciiTheme="majorHAnsi" w:eastAsia="맑은 고딕" w:hAnsiTheme="majorHAnsi" w:cstheme="majorHAnsi"/>
                <w:b w:val="0"/>
                <w:bCs w:val="0"/>
                <w:color w:val="0000FF"/>
                <w:sz w:val="20"/>
                <w:szCs w:val="20"/>
                <w:lang w:eastAsia="ko-KR"/>
              </w:rPr>
            </w:pPr>
            <w:r w:rsidRPr="00B36783">
              <w:rPr>
                <w:rFonts w:asciiTheme="majorHAnsi" w:eastAsia="맑은 고딕" w:hAnsiTheme="majorHAnsi" w:cstheme="majorHAnsi"/>
                <w:b w:val="0"/>
                <w:bCs w:val="0"/>
                <w:sz w:val="20"/>
                <w:szCs w:val="20"/>
                <w:lang w:eastAsia="ko-KR"/>
              </w:rPr>
              <w:t>pip install -r ./common/requirements.txt</w:t>
            </w:r>
          </w:p>
        </w:tc>
      </w:tr>
    </w:tbl>
    <w:p w14:paraId="3C1C6506" w14:textId="77777777" w:rsidR="00353F37" w:rsidRPr="00353F37" w:rsidRDefault="00353F37" w:rsidP="00353F37">
      <w:pPr>
        <w:pStyle w:val="a0"/>
        <w:numPr>
          <w:ilvl w:val="0"/>
          <w:numId w:val="0"/>
        </w:numPr>
        <w:ind w:left="1320"/>
        <w:rPr>
          <w:rFonts w:eastAsia="맑은 고딕"/>
          <w:lang w:eastAsia="ko-KR"/>
        </w:rPr>
      </w:pPr>
    </w:p>
    <w:p w14:paraId="37BFA010" w14:textId="77777777" w:rsidR="0012190B" w:rsidRPr="00D44205" w:rsidRDefault="0012190B" w:rsidP="0012190B">
      <w:pPr>
        <w:pStyle w:val="NoteTitle"/>
        <w:rPr>
          <w:sz w:val="22"/>
          <w:szCs w:val="22"/>
          <w:lang w:eastAsia="ko-KR"/>
        </w:rPr>
      </w:pPr>
      <w:r w:rsidRPr="00D44205">
        <w:rPr>
          <w:sz w:val="22"/>
          <w:szCs w:val="22"/>
          <w:lang w:eastAsia="ko-KR"/>
        </w:rPr>
        <w:lastRenderedPageBreak/>
        <w:t>Note:</w:t>
      </w:r>
    </w:p>
    <w:p w14:paraId="4D6C53E3" w14:textId="4E75F1A0" w:rsidR="0012190B" w:rsidRDefault="0012190B" w:rsidP="0012190B">
      <w:pPr>
        <w:pStyle w:val="Note"/>
        <w:rPr>
          <w:rFonts w:eastAsia="맑은 고딕"/>
          <w:lang w:eastAsia="ko-KR"/>
        </w:rPr>
      </w:pPr>
      <w:r w:rsidRPr="0012190B">
        <w:rPr>
          <w:rFonts w:eastAsia="맑은 고딕" w:hint="eastAsia"/>
          <w:lang w:eastAsia="ko-KR"/>
        </w:rPr>
        <w:t>저장소가</w:t>
      </w:r>
      <w:r w:rsidRPr="0012190B">
        <w:rPr>
          <w:rFonts w:eastAsia="맑은 고딕"/>
          <w:lang w:eastAsia="ko-KR"/>
        </w:rPr>
        <w:t xml:space="preserve"> </w:t>
      </w:r>
      <w:r w:rsidRPr="0012190B">
        <w:rPr>
          <w:rFonts w:eastAsia="맑은 고딕" w:hint="eastAsia"/>
          <w:lang w:eastAsia="ko-KR"/>
        </w:rPr>
        <w:t>비공개인</w:t>
      </w:r>
      <w:r w:rsidRPr="0012190B">
        <w:rPr>
          <w:rFonts w:eastAsia="맑은 고딕"/>
          <w:lang w:eastAsia="ko-KR"/>
        </w:rPr>
        <w:t xml:space="preserve"> </w:t>
      </w:r>
      <w:r w:rsidRPr="0012190B">
        <w:rPr>
          <w:rFonts w:eastAsia="맑은 고딕" w:hint="eastAsia"/>
          <w:lang w:eastAsia="ko-KR"/>
        </w:rPr>
        <w:t>경우</w:t>
      </w:r>
      <w:r>
        <w:rPr>
          <w:rFonts w:eastAsia="맑은 고딕" w:hint="eastAsia"/>
          <w:lang w:eastAsia="ko-KR"/>
        </w:rPr>
        <w:t xml:space="preserve"> </w:t>
      </w:r>
      <w:hyperlink r:id="rId48" w:anchor="authenticate-your-git-account-with-ssh" w:history="1">
        <w:r w:rsidRPr="0012190B">
          <w:rPr>
            <w:rStyle w:val="a6"/>
            <w:rFonts w:eastAsia="맑은 고딕" w:hint="eastAsia"/>
            <w:lang w:eastAsia="ko-KR"/>
          </w:rPr>
          <w:t>SSH</w:t>
        </w:r>
        <w:r w:rsidRPr="0012190B">
          <w:rPr>
            <w:rStyle w:val="a6"/>
            <w:rFonts w:eastAsia="맑은 고딕" w:hint="eastAsia"/>
            <w:lang w:eastAsia="ko-KR"/>
          </w:rPr>
          <w:t>를</w:t>
        </w:r>
        <w:r w:rsidRPr="0012190B">
          <w:rPr>
            <w:rStyle w:val="a6"/>
            <w:rFonts w:eastAsia="맑은 고딕" w:hint="eastAsia"/>
            <w:lang w:eastAsia="ko-KR"/>
          </w:rPr>
          <w:t xml:space="preserve"> </w:t>
        </w:r>
        <w:r w:rsidRPr="0012190B">
          <w:rPr>
            <w:rStyle w:val="a6"/>
            <w:rFonts w:eastAsia="맑은 고딕"/>
            <w:lang w:eastAsia="ko-KR"/>
          </w:rPr>
          <w:t>사용</w:t>
        </w:r>
        <w:r w:rsidRPr="0012190B">
          <w:rPr>
            <w:rStyle w:val="a6"/>
            <w:rFonts w:eastAsia="맑은 고딕" w:hint="eastAsia"/>
            <w:lang w:eastAsia="ko-KR"/>
          </w:rPr>
          <w:t>한</w:t>
        </w:r>
        <w:r w:rsidRPr="0012190B">
          <w:rPr>
            <w:rStyle w:val="a6"/>
            <w:rFonts w:eastAsia="맑은 고딕" w:hint="eastAsia"/>
            <w:lang w:eastAsia="ko-KR"/>
          </w:rPr>
          <w:t xml:space="preserve"> Git </w:t>
        </w:r>
        <w:r w:rsidRPr="0012190B">
          <w:rPr>
            <w:rStyle w:val="a6"/>
            <w:rFonts w:eastAsia="맑은 고딕"/>
            <w:lang w:eastAsia="ko-KR"/>
          </w:rPr>
          <w:t>계정</w:t>
        </w:r>
        <w:r w:rsidRPr="0012190B">
          <w:rPr>
            <w:rStyle w:val="a6"/>
            <w:rFonts w:eastAsia="맑은 고딕" w:hint="eastAsia"/>
            <w:lang w:eastAsia="ko-KR"/>
          </w:rPr>
          <w:t xml:space="preserve"> </w:t>
        </w:r>
        <w:r w:rsidRPr="0012190B">
          <w:rPr>
            <w:rStyle w:val="a6"/>
            <w:rFonts w:eastAsia="맑은 고딕"/>
            <w:lang w:eastAsia="ko-KR"/>
          </w:rPr>
          <w:t>인증</w:t>
        </w:r>
        <w:r w:rsidRPr="0012190B">
          <w:rPr>
            <w:rStyle w:val="a6"/>
            <w:rFonts w:eastAsia="맑은 고딕" w:hint="eastAsia"/>
            <w:lang w:eastAsia="ko-KR"/>
          </w:rPr>
          <w:t xml:space="preserve"> </w:t>
        </w:r>
        <w:r w:rsidRPr="0012190B">
          <w:rPr>
            <w:rStyle w:val="a6"/>
            <w:rFonts w:eastAsia="맑은 고딕"/>
            <w:lang w:eastAsia="ko-KR"/>
          </w:rPr>
          <w:t>설정</w:t>
        </w:r>
      </w:hyperlink>
      <w:r>
        <w:rPr>
          <w:rFonts w:eastAsia="맑은 고딕" w:hint="eastAsia"/>
          <w:lang w:eastAsia="ko-KR"/>
        </w:rPr>
        <w:t>이</w:t>
      </w:r>
      <w:r>
        <w:rPr>
          <w:rFonts w:eastAsia="맑은 고딕" w:hint="eastAsia"/>
          <w:lang w:eastAsia="ko-KR"/>
        </w:rPr>
        <w:t xml:space="preserve"> </w:t>
      </w:r>
      <w:r>
        <w:rPr>
          <w:rFonts w:eastAsia="맑은 고딕" w:hint="eastAsia"/>
          <w:lang w:eastAsia="ko-KR"/>
        </w:rPr>
        <w:t>필요합니다</w:t>
      </w:r>
      <w:r>
        <w:rPr>
          <w:rFonts w:eastAsia="맑은 고딕" w:hint="eastAsia"/>
          <w:lang w:eastAsia="ko-KR"/>
        </w:rPr>
        <w:t>.</w:t>
      </w:r>
    </w:p>
    <w:p w14:paraId="4003443C" w14:textId="1ADCED88" w:rsidR="00A953E0" w:rsidRDefault="00A953E0" w:rsidP="00E75AB5">
      <w:pPr>
        <w:pStyle w:val="a0"/>
        <w:numPr>
          <w:ilvl w:val="0"/>
          <w:numId w:val="61"/>
        </w:numPr>
        <w:rPr>
          <w:rFonts w:eastAsia="맑은 고딕"/>
          <w:lang w:eastAsia="ko-KR"/>
        </w:rPr>
      </w:pPr>
      <w:r>
        <w:rPr>
          <w:rFonts w:eastAsia="맑은 고딕" w:hint="eastAsia"/>
          <w:lang w:eastAsia="ko-KR"/>
        </w:rPr>
        <w:t>Desktop</w:t>
      </w:r>
      <w:r>
        <w:rPr>
          <w:rFonts w:eastAsia="맑은 고딕" w:hint="eastAsia"/>
          <w:lang w:eastAsia="ko-KR"/>
        </w:rPr>
        <w:t>의</w:t>
      </w:r>
      <w:r>
        <w:rPr>
          <w:rFonts w:eastAsia="맑은 고딕" w:hint="eastAsia"/>
          <w:lang w:eastAsia="ko-KR"/>
        </w:rPr>
        <w:t xml:space="preserve"> Visual Studio Code</w:t>
      </w:r>
      <w:r>
        <w:rPr>
          <w:rFonts w:eastAsia="맑은 고딕" w:hint="eastAsia"/>
          <w:lang w:eastAsia="ko-KR"/>
        </w:rPr>
        <w:t>를</w:t>
      </w:r>
      <w:r>
        <w:rPr>
          <w:rFonts w:eastAsia="맑은 고딕" w:hint="eastAsia"/>
          <w:lang w:eastAsia="ko-KR"/>
        </w:rPr>
        <w:t xml:space="preserve"> </w:t>
      </w:r>
      <w:r>
        <w:rPr>
          <w:rFonts w:eastAsia="맑은 고딕" w:hint="eastAsia"/>
          <w:lang w:eastAsia="ko-KR"/>
        </w:rPr>
        <w:t>사용하여</w:t>
      </w:r>
      <w:r>
        <w:rPr>
          <w:rFonts w:eastAsia="맑은 고딕" w:hint="eastAsia"/>
          <w:lang w:eastAsia="ko-KR"/>
        </w:rPr>
        <w:t xml:space="preserve"> </w:t>
      </w:r>
      <w:r>
        <w:rPr>
          <w:rFonts w:eastAsia="맑은 고딕" w:hint="eastAsia"/>
          <w:lang w:eastAsia="ko-KR"/>
        </w:rPr>
        <w:t>원격</w:t>
      </w:r>
      <w:r>
        <w:rPr>
          <w:rFonts w:eastAsia="맑은 고딕" w:hint="eastAsia"/>
          <w:lang w:eastAsia="ko-KR"/>
        </w:rPr>
        <w:t xml:space="preserve"> Compute Instance</w:t>
      </w:r>
      <w:r>
        <w:rPr>
          <w:rFonts w:eastAsia="맑은 고딕" w:hint="eastAsia"/>
          <w:lang w:eastAsia="ko-KR"/>
        </w:rPr>
        <w:t>의</w:t>
      </w:r>
      <w:r>
        <w:rPr>
          <w:rFonts w:eastAsia="맑은 고딕" w:hint="eastAsia"/>
          <w:lang w:eastAsia="ko-KR"/>
        </w:rPr>
        <w:t xml:space="preserve"> </w:t>
      </w:r>
      <w:r>
        <w:rPr>
          <w:rFonts w:eastAsia="맑은 고딕" w:hint="eastAsia"/>
          <w:lang w:eastAsia="ko-KR"/>
        </w:rPr>
        <w:t>파일</w:t>
      </w:r>
      <w:r>
        <w:rPr>
          <w:rFonts w:eastAsia="맑은 고딕" w:hint="eastAsia"/>
          <w:lang w:eastAsia="ko-KR"/>
        </w:rPr>
        <w:t xml:space="preserve"> </w:t>
      </w:r>
      <w:r>
        <w:rPr>
          <w:rFonts w:eastAsia="맑은 고딕" w:hint="eastAsia"/>
          <w:lang w:eastAsia="ko-KR"/>
        </w:rPr>
        <w:t>관리하고</w:t>
      </w:r>
      <w:r>
        <w:rPr>
          <w:rFonts w:eastAsia="맑은 고딕" w:hint="eastAsia"/>
          <w:lang w:eastAsia="ko-KR"/>
        </w:rPr>
        <w:t xml:space="preserve"> Notebook</w:t>
      </w:r>
      <w:r>
        <w:rPr>
          <w:rFonts w:eastAsia="맑은 고딕" w:hint="eastAsia"/>
          <w:lang w:eastAsia="ko-KR"/>
        </w:rPr>
        <w:t>을</w:t>
      </w:r>
      <w:r>
        <w:rPr>
          <w:rFonts w:eastAsia="맑은 고딕" w:hint="eastAsia"/>
          <w:lang w:eastAsia="ko-KR"/>
        </w:rPr>
        <w:t xml:space="preserve"> </w:t>
      </w:r>
      <w:r>
        <w:rPr>
          <w:rFonts w:eastAsia="맑은 고딕" w:hint="eastAsia"/>
          <w:lang w:eastAsia="ko-KR"/>
        </w:rPr>
        <w:t>실행할</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있도록</w:t>
      </w:r>
      <w:r>
        <w:rPr>
          <w:rFonts w:eastAsia="맑은 고딕" w:hint="eastAsia"/>
          <w:lang w:eastAsia="ko-KR"/>
        </w:rPr>
        <w:t xml:space="preserve"> </w:t>
      </w:r>
      <w:hyperlink r:id="rId49" w:anchor="use-vs-code-as-your-workspace-ide" w:history="1">
        <w:r w:rsidRPr="00D52431">
          <w:rPr>
            <w:rStyle w:val="a6"/>
            <w:rFonts w:eastAsia="맑은 고딕"/>
            <w:lang w:eastAsia="ko-KR"/>
          </w:rPr>
          <w:t>Machine Learning Studio</w:t>
        </w:r>
        <w:r w:rsidRPr="00D52431">
          <w:rPr>
            <w:rStyle w:val="a6"/>
            <w:rFonts w:eastAsia="맑은 고딕"/>
            <w:lang w:eastAsia="ko-KR"/>
          </w:rPr>
          <w:t>의</w:t>
        </w:r>
        <w:r w:rsidRPr="00D52431">
          <w:rPr>
            <w:rStyle w:val="a6"/>
            <w:rFonts w:eastAsia="맑은 고딕" w:hint="eastAsia"/>
            <w:lang w:eastAsia="ko-KR"/>
          </w:rPr>
          <w:t xml:space="preserve"> Notebooks </w:t>
        </w:r>
        <w:r w:rsidRPr="00D52431">
          <w:rPr>
            <w:rStyle w:val="a6"/>
            <w:rFonts w:eastAsia="맑은 고딕"/>
            <w:lang w:eastAsia="ko-KR"/>
          </w:rPr>
          <w:t>또는</w:t>
        </w:r>
        <w:r w:rsidRPr="00D52431">
          <w:rPr>
            <w:rStyle w:val="a6"/>
            <w:rFonts w:eastAsia="맑은 고딕" w:hint="eastAsia"/>
            <w:lang w:eastAsia="ko-KR"/>
          </w:rPr>
          <w:t xml:space="preserve"> Compute </w:t>
        </w:r>
        <w:r w:rsidRPr="00D52431">
          <w:rPr>
            <w:rStyle w:val="a6"/>
            <w:rFonts w:eastAsia="맑은 고딕"/>
            <w:lang w:eastAsia="ko-KR"/>
          </w:rPr>
          <w:t>섹션에서</w:t>
        </w:r>
        <w:r w:rsidRPr="00D52431">
          <w:rPr>
            <w:rStyle w:val="a6"/>
            <w:rFonts w:eastAsia="맑은 고딕" w:hint="eastAsia"/>
            <w:lang w:eastAsia="ko-KR"/>
          </w:rPr>
          <w:t xml:space="preserve"> </w:t>
        </w:r>
        <w:r w:rsidRPr="00D52431">
          <w:rPr>
            <w:rStyle w:val="a6"/>
            <w:rFonts w:eastAsia="맑은 고딕" w:hint="eastAsia"/>
            <w:lang w:eastAsia="ko-KR"/>
          </w:rPr>
          <w:t>해당</w:t>
        </w:r>
        <w:r w:rsidRPr="00D52431">
          <w:rPr>
            <w:rStyle w:val="a6"/>
            <w:rFonts w:eastAsia="맑은 고딕" w:hint="eastAsia"/>
            <w:lang w:eastAsia="ko-KR"/>
          </w:rPr>
          <w:t xml:space="preserve"> Compute Instance</w:t>
        </w:r>
        <w:r w:rsidRPr="00D52431">
          <w:rPr>
            <w:rStyle w:val="a6"/>
            <w:rFonts w:eastAsia="맑은 고딕"/>
            <w:lang w:eastAsia="ko-KR"/>
          </w:rPr>
          <w:t>에</w:t>
        </w:r>
        <w:r w:rsidRPr="00D52431">
          <w:rPr>
            <w:rStyle w:val="a6"/>
            <w:rFonts w:eastAsia="맑은 고딕" w:hint="eastAsia"/>
            <w:lang w:eastAsia="ko-KR"/>
          </w:rPr>
          <w:t xml:space="preserve"> </w:t>
        </w:r>
        <w:r w:rsidRPr="00D52431">
          <w:rPr>
            <w:rStyle w:val="a6"/>
            <w:rFonts w:eastAsia="맑은 고딕"/>
            <w:lang w:eastAsia="ko-KR"/>
          </w:rPr>
          <w:t>대한</w:t>
        </w:r>
        <w:r w:rsidRPr="00D52431">
          <w:rPr>
            <w:rStyle w:val="a6"/>
            <w:rFonts w:eastAsia="맑은 고딕" w:hint="eastAsia"/>
            <w:lang w:eastAsia="ko-KR"/>
          </w:rPr>
          <w:t xml:space="preserve"> </w:t>
        </w:r>
        <w:r w:rsidRPr="00D52431">
          <w:rPr>
            <w:rStyle w:val="a6"/>
            <w:rFonts w:eastAsia="맑은 고딕"/>
            <w:lang w:eastAsia="ko-KR"/>
          </w:rPr>
          <w:t>연결</w:t>
        </w:r>
      </w:hyperlink>
      <w:r>
        <w:rPr>
          <w:rFonts w:eastAsia="맑은 고딕" w:hint="eastAsia"/>
          <w:lang w:eastAsia="ko-KR"/>
        </w:rPr>
        <w:t>을</w:t>
      </w:r>
      <w:r>
        <w:rPr>
          <w:rFonts w:eastAsia="맑은 고딕" w:hint="eastAsia"/>
          <w:lang w:eastAsia="ko-KR"/>
        </w:rPr>
        <w:t xml:space="preserve"> </w:t>
      </w:r>
      <w:r>
        <w:rPr>
          <w:rFonts w:eastAsia="맑은 고딕" w:hint="eastAsia"/>
          <w:lang w:eastAsia="ko-KR"/>
        </w:rPr>
        <w:t>만듭니다</w:t>
      </w:r>
      <w:r>
        <w:rPr>
          <w:rFonts w:eastAsia="맑은 고딕" w:hint="eastAsia"/>
          <w:lang w:eastAsia="ko-KR"/>
        </w:rPr>
        <w:t>.</w:t>
      </w:r>
    </w:p>
    <w:p w14:paraId="74B48C6D" w14:textId="007582B7" w:rsidR="00D52431" w:rsidRDefault="0042353F" w:rsidP="00E75AB5">
      <w:pPr>
        <w:pStyle w:val="a0"/>
        <w:numPr>
          <w:ilvl w:val="0"/>
          <w:numId w:val="61"/>
        </w:numPr>
        <w:rPr>
          <w:rFonts w:eastAsia="맑은 고딕"/>
          <w:lang w:eastAsia="ko-KR"/>
        </w:rPr>
      </w:pPr>
      <w:r>
        <w:rPr>
          <w:rFonts w:eastAsia="맑은 고딕"/>
          <w:lang w:eastAsia="ko-KR"/>
        </w:rPr>
        <w:t>“</w:t>
      </w:r>
      <w:r>
        <w:rPr>
          <w:rFonts w:eastAsia="맑은 고딕" w:hint="eastAsia"/>
          <w:lang w:eastAsia="ko-KR"/>
        </w:rPr>
        <w:t xml:space="preserve">4.2.2 Azure Service </w:t>
      </w:r>
      <w:r>
        <w:rPr>
          <w:rFonts w:eastAsia="맑은 고딕" w:hint="eastAsia"/>
          <w:lang w:eastAsia="ko-KR"/>
        </w:rPr>
        <w:t>배포</w:t>
      </w:r>
      <w:r>
        <w:rPr>
          <w:rFonts w:eastAsia="맑은 고딕"/>
          <w:lang w:eastAsia="ko-KR"/>
        </w:rPr>
        <w:t>”</w:t>
      </w:r>
      <w:r>
        <w:rPr>
          <w:rFonts w:eastAsia="맑은 고딕" w:hint="eastAsia"/>
          <w:lang w:eastAsia="ko-KR"/>
        </w:rPr>
        <w:t>에서</w:t>
      </w:r>
      <w:r>
        <w:rPr>
          <w:rFonts w:eastAsia="맑은 고딕" w:hint="eastAsia"/>
          <w:lang w:eastAsia="ko-KR"/>
        </w:rPr>
        <w:t xml:space="preserve"> </w:t>
      </w:r>
      <w:r>
        <w:rPr>
          <w:rFonts w:eastAsia="맑은 고딕" w:hint="eastAsia"/>
          <w:lang w:eastAsia="ko-KR"/>
        </w:rPr>
        <w:t>생성된</w:t>
      </w:r>
      <w:r>
        <w:rPr>
          <w:rFonts w:eastAsia="맑은 고딕" w:hint="eastAsia"/>
          <w:lang w:eastAsia="ko-KR"/>
        </w:rPr>
        <w:t xml:space="preserve"> </w:t>
      </w:r>
      <w:r>
        <w:rPr>
          <w:rFonts w:eastAsia="맑은 고딕" w:hint="eastAsia"/>
          <w:lang w:eastAsia="ko-KR"/>
        </w:rPr>
        <w:t>서비스의</w:t>
      </w:r>
      <w:r>
        <w:rPr>
          <w:rFonts w:eastAsia="맑은 고딕" w:hint="eastAsia"/>
          <w:lang w:eastAsia="ko-KR"/>
        </w:rPr>
        <w:t xml:space="preserve"> </w:t>
      </w:r>
      <w:r>
        <w:rPr>
          <w:rFonts w:eastAsia="맑은 고딕" w:hint="eastAsia"/>
          <w:lang w:eastAsia="ko-KR"/>
        </w:rPr>
        <w:t>고유한</w:t>
      </w:r>
      <w:r>
        <w:rPr>
          <w:rFonts w:eastAsia="맑은 고딕" w:hint="eastAsia"/>
          <w:lang w:eastAsia="ko-KR"/>
        </w:rPr>
        <w:t xml:space="preserve"> </w:t>
      </w:r>
      <w:r>
        <w:rPr>
          <w:rFonts w:eastAsia="맑은 고딕" w:hint="eastAsia"/>
          <w:lang w:eastAsia="ko-KR"/>
        </w:rPr>
        <w:t>값으로</w:t>
      </w:r>
      <w:r>
        <w:rPr>
          <w:rFonts w:eastAsia="맑은 고딕" w:hint="eastAsia"/>
          <w:lang w:eastAsia="ko-KR"/>
        </w:rPr>
        <w:t xml:space="preserve"> credentials.env </w:t>
      </w:r>
      <w:r>
        <w:rPr>
          <w:rFonts w:eastAsia="맑은 고딕" w:hint="eastAsia"/>
          <w:lang w:eastAsia="ko-KR"/>
        </w:rPr>
        <w:t>파일을</w:t>
      </w:r>
      <w:r>
        <w:rPr>
          <w:rFonts w:eastAsia="맑은 고딕" w:hint="eastAsia"/>
          <w:lang w:eastAsia="ko-KR"/>
        </w:rPr>
        <w:t xml:space="preserve"> </w:t>
      </w:r>
      <w:r>
        <w:rPr>
          <w:rFonts w:eastAsia="맑은 고딕" w:hint="eastAsia"/>
          <w:lang w:eastAsia="ko-KR"/>
        </w:rPr>
        <w:t>편집합니다</w:t>
      </w:r>
      <w:r>
        <w:rPr>
          <w:rFonts w:eastAsia="맑은 고딕" w:hint="eastAsia"/>
          <w:lang w:eastAsia="ko-KR"/>
        </w:rPr>
        <w:t>.</w:t>
      </w:r>
    </w:p>
    <w:p w14:paraId="646A69DE" w14:textId="77777777" w:rsidR="001A7844" w:rsidRDefault="001A7844" w:rsidP="00267772">
      <w:pPr>
        <w:rPr>
          <w:rFonts w:eastAsia="맑은 고딕"/>
          <w:lang w:eastAsia="ko-KR"/>
        </w:rPr>
      </w:pPr>
    </w:p>
    <w:p w14:paraId="527CFFD1" w14:textId="77777777" w:rsidR="00190C37" w:rsidRDefault="00190C37" w:rsidP="00267772">
      <w:pPr>
        <w:rPr>
          <w:rFonts w:eastAsia="맑은 고딕"/>
          <w:lang w:eastAsia="ko-KR"/>
        </w:rPr>
      </w:pPr>
      <w:r>
        <w:rPr>
          <w:rFonts w:eastAsia="맑은 고딕" w:hint="eastAsia"/>
          <w:lang w:eastAsia="ko-KR"/>
        </w:rPr>
        <w:t>노트북을</w:t>
      </w:r>
      <w:r>
        <w:rPr>
          <w:rFonts w:eastAsia="맑은 고딕" w:hint="eastAsia"/>
          <w:lang w:eastAsia="ko-KR"/>
        </w:rPr>
        <w:t xml:space="preserve"> </w:t>
      </w:r>
      <w:r>
        <w:rPr>
          <w:rFonts w:eastAsia="맑은 고딕" w:hint="eastAsia"/>
          <w:lang w:eastAsia="ko-KR"/>
        </w:rPr>
        <w:t>실행하여</w:t>
      </w:r>
      <w:r>
        <w:rPr>
          <w:rFonts w:eastAsia="맑은 고딕" w:hint="eastAsia"/>
          <w:lang w:eastAsia="ko-KR"/>
        </w:rPr>
        <w:t xml:space="preserve"> Azure Service</w:t>
      </w:r>
      <w:r>
        <w:rPr>
          <w:rFonts w:eastAsia="맑은 고딕" w:hint="eastAsia"/>
          <w:lang w:eastAsia="ko-KR"/>
        </w:rPr>
        <w:t>를</w:t>
      </w:r>
      <w:r>
        <w:rPr>
          <w:rFonts w:eastAsia="맑은 고딕" w:hint="eastAsia"/>
          <w:lang w:eastAsia="ko-KR"/>
        </w:rPr>
        <w:t xml:space="preserve"> </w:t>
      </w:r>
      <w:r>
        <w:rPr>
          <w:rFonts w:eastAsia="맑은 고딕" w:hint="eastAsia"/>
          <w:lang w:eastAsia="ko-KR"/>
        </w:rPr>
        <w:t>구성합니다</w:t>
      </w:r>
      <w:r>
        <w:rPr>
          <w:rFonts w:eastAsia="맑은 고딕" w:hint="eastAsia"/>
          <w:lang w:eastAsia="ko-KR"/>
        </w:rPr>
        <w:t>.</w:t>
      </w:r>
    </w:p>
    <w:p w14:paraId="5B44D84D" w14:textId="77777777" w:rsidR="00190C37" w:rsidRPr="00D44205" w:rsidRDefault="00190C37" w:rsidP="00190C37">
      <w:pPr>
        <w:pStyle w:val="NoteTitle"/>
        <w:rPr>
          <w:sz w:val="22"/>
          <w:szCs w:val="22"/>
          <w:lang w:eastAsia="ko-KR"/>
        </w:rPr>
      </w:pPr>
      <w:r w:rsidRPr="00D44205">
        <w:rPr>
          <w:sz w:val="22"/>
          <w:szCs w:val="22"/>
          <w:lang w:eastAsia="ko-KR"/>
        </w:rPr>
        <w:t>Note:</w:t>
      </w:r>
    </w:p>
    <w:p w14:paraId="7B2AE673" w14:textId="0580BAAE" w:rsidR="00190C37" w:rsidRDefault="00190C37" w:rsidP="00190C37">
      <w:pPr>
        <w:pStyle w:val="Note"/>
        <w:rPr>
          <w:rFonts w:eastAsia="맑은 고딕"/>
          <w:lang w:eastAsia="ko-KR"/>
        </w:rPr>
      </w:pPr>
      <w:r>
        <w:rPr>
          <w:rFonts w:eastAsia="맑은 고딕" w:hint="eastAsia"/>
          <w:lang w:eastAsia="ko-KR"/>
        </w:rPr>
        <w:t>노트북은</w:t>
      </w:r>
      <w:r>
        <w:rPr>
          <w:rFonts w:eastAsia="맑은 고딕" w:hint="eastAsia"/>
          <w:lang w:eastAsia="ko-KR"/>
        </w:rPr>
        <w:t xml:space="preserve"> </w:t>
      </w:r>
      <w:r>
        <w:rPr>
          <w:rFonts w:eastAsia="맑은 고딕" w:hint="eastAsia"/>
          <w:lang w:eastAsia="ko-KR"/>
        </w:rPr>
        <w:t>상호</w:t>
      </w:r>
      <w:r>
        <w:rPr>
          <w:rFonts w:eastAsia="맑은 고딕" w:hint="eastAsia"/>
          <w:lang w:eastAsia="ko-KR"/>
        </w:rPr>
        <w:t xml:space="preserve"> </w:t>
      </w:r>
      <w:r>
        <w:rPr>
          <w:rFonts w:eastAsia="맑은 고딕" w:hint="eastAsia"/>
          <w:lang w:eastAsia="ko-KR"/>
        </w:rPr>
        <w:t>종속성을</w:t>
      </w:r>
      <w:r>
        <w:rPr>
          <w:rFonts w:eastAsia="맑은 고딕" w:hint="eastAsia"/>
          <w:lang w:eastAsia="ko-KR"/>
        </w:rPr>
        <w:t xml:space="preserve"> </w:t>
      </w:r>
      <w:r>
        <w:rPr>
          <w:rFonts w:eastAsia="맑은 고딕" w:hint="eastAsia"/>
          <w:lang w:eastAsia="ko-KR"/>
        </w:rPr>
        <w:t>가지고</w:t>
      </w:r>
      <w:r>
        <w:rPr>
          <w:rFonts w:eastAsia="맑은 고딕" w:hint="eastAsia"/>
          <w:lang w:eastAsia="ko-KR"/>
        </w:rPr>
        <w:t xml:space="preserve"> </w:t>
      </w:r>
      <w:r>
        <w:rPr>
          <w:rFonts w:eastAsia="맑은 고딕" w:hint="eastAsia"/>
          <w:lang w:eastAsia="ko-KR"/>
        </w:rPr>
        <w:t>있습니다</w:t>
      </w:r>
      <w:r>
        <w:rPr>
          <w:rFonts w:eastAsia="맑은 고딕" w:hint="eastAsia"/>
          <w:lang w:eastAsia="ko-KR"/>
        </w:rPr>
        <w:t xml:space="preserve">. </w:t>
      </w:r>
      <w:r>
        <w:rPr>
          <w:rFonts w:eastAsia="맑은 고딕" w:hint="eastAsia"/>
          <w:lang w:eastAsia="ko-KR"/>
        </w:rPr>
        <w:t>순차적으로</w:t>
      </w:r>
      <w:r>
        <w:rPr>
          <w:rFonts w:eastAsia="맑은 고딕" w:hint="eastAsia"/>
          <w:lang w:eastAsia="ko-KR"/>
        </w:rPr>
        <w:t xml:space="preserve"> </w:t>
      </w:r>
      <w:r w:rsidR="00D37464">
        <w:rPr>
          <w:rFonts w:eastAsia="맑은 고딕" w:hint="eastAsia"/>
          <w:lang w:eastAsia="ko-KR"/>
        </w:rPr>
        <w:t>실행</w:t>
      </w:r>
      <w:r w:rsidR="00D37464">
        <w:rPr>
          <w:rFonts w:eastAsia="맑은 고딕"/>
          <w:lang w:eastAsia="ko-KR"/>
        </w:rPr>
        <w:t>하여야</w:t>
      </w:r>
      <w:r>
        <w:rPr>
          <w:rFonts w:eastAsia="맑은 고딕" w:hint="eastAsia"/>
          <w:lang w:eastAsia="ko-KR"/>
        </w:rPr>
        <w:t xml:space="preserve"> </w:t>
      </w:r>
      <w:r>
        <w:rPr>
          <w:rFonts w:eastAsia="맑은 고딕" w:hint="eastAsia"/>
          <w:lang w:eastAsia="ko-KR"/>
        </w:rPr>
        <w:t>합니다</w:t>
      </w:r>
      <w:r>
        <w:rPr>
          <w:rFonts w:eastAsia="맑은 고딕" w:hint="eastAsia"/>
          <w:lang w:eastAsia="ko-KR"/>
        </w:rPr>
        <w:t>.</w:t>
      </w:r>
    </w:p>
    <w:p w14:paraId="33E81FE7" w14:textId="20288053" w:rsidR="00190C37" w:rsidRDefault="00190C37" w:rsidP="00267772">
      <w:pPr>
        <w:rPr>
          <w:rFonts w:eastAsia="맑은 고딕"/>
          <w:lang w:eastAsia="ko-KR"/>
        </w:rPr>
      </w:pPr>
      <w:r>
        <w:rPr>
          <w:rFonts w:eastAsia="맑은 고딕" w:hint="eastAsia"/>
          <w:lang w:eastAsia="ko-KR"/>
        </w:rPr>
        <w:t xml:space="preserve"> </w:t>
      </w:r>
    </w:p>
    <w:p w14:paraId="7F9E4BC7" w14:textId="064041A5" w:rsidR="00270CC6" w:rsidRDefault="005F4771" w:rsidP="00267772">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FA3A8A">
        <w:rPr>
          <w:rFonts w:ascii="Segoe UI Semibold" w:eastAsia="맑은 고딕" w:hAnsi="Segoe UI Semibold" w:cs="Segoe UI Semibold" w:hint="eastAsia"/>
          <w:sz w:val="28"/>
          <w:szCs w:val="28"/>
          <w:lang w:eastAsia="ko-KR"/>
        </w:rPr>
        <w:t>Notebook</w:t>
      </w:r>
      <w:r w:rsidR="00270CC6" w:rsidRPr="00D81D3B">
        <w:rPr>
          <w:rFonts w:ascii="Segoe UI Semibold" w:eastAsia="맑은 고딕" w:hAnsi="Segoe UI Semibold" w:cs="Segoe UI Semibold"/>
          <w:sz w:val="28"/>
          <w:szCs w:val="28"/>
          <w:lang w:eastAsia="ko-KR"/>
        </w:rPr>
        <w:t xml:space="preserve"> </w:t>
      </w:r>
      <w:r w:rsidR="00E563C3" w:rsidRPr="00D81D3B">
        <w:rPr>
          <w:rFonts w:ascii="Segoe UI Semibold" w:eastAsia="맑은 고딕" w:hAnsi="Segoe UI Semibold" w:cs="Segoe UI Semibold"/>
          <w:sz w:val="28"/>
          <w:szCs w:val="28"/>
          <w:lang w:eastAsia="ko-KR"/>
        </w:rPr>
        <w:t>1:</w:t>
      </w:r>
      <w:r w:rsidR="00270CC6" w:rsidRPr="00D81D3B">
        <w:rPr>
          <w:rFonts w:ascii="Segoe UI Semibold" w:eastAsia="맑은 고딕" w:hAnsi="Segoe UI Semibold" w:cs="Segoe UI Semibold"/>
          <w:sz w:val="28"/>
          <w:szCs w:val="28"/>
          <w:lang w:eastAsia="ko-KR"/>
        </w:rPr>
        <w:t xml:space="preserve"> </w:t>
      </w:r>
      <w:r w:rsidR="00FA3A8A" w:rsidRPr="00FA3A8A">
        <w:rPr>
          <w:rFonts w:ascii="Segoe UI Semibold" w:eastAsia="맑은 고딕" w:hAnsi="Segoe UI Semibold" w:cs="Segoe UI Semibold"/>
          <w:sz w:val="28"/>
          <w:szCs w:val="28"/>
          <w:lang w:eastAsia="ko-KR"/>
        </w:rPr>
        <w:t>Create an Index with Built-In Indexer in Azure Search Service</w:t>
      </w:r>
    </w:p>
    <w:p w14:paraId="7BBDEE35" w14:textId="77777777" w:rsidR="00E563C3" w:rsidRDefault="00E563C3" w:rsidP="00267772">
      <w:pPr>
        <w:rPr>
          <w:rFonts w:ascii="Segoe UI Semibold" w:eastAsia="맑은 고딕" w:hAnsi="Segoe UI Semibold" w:cs="Segoe UI Semibold"/>
          <w:sz w:val="28"/>
          <w:szCs w:val="28"/>
          <w:lang w:eastAsia="ko-KR"/>
        </w:rPr>
      </w:pPr>
    </w:p>
    <w:p w14:paraId="45C765BE" w14:textId="7FE0562D" w:rsidR="005F4771" w:rsidRPr="005F4771" w:rsidRDefault="00C666D6" w:rsidP="00C666D6">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5F4771" w:rsidRPr="005F4771">
        <w:rPr>
          <w:rFonts w:ascii="Segoe UI Semibold" w:eastAsia="맑은 고딕" w:hAnsi="Segoe UI Semibold" w:cs="Segoe UI Semibold" w:hint="eastAsia"/>
          <w:sz w:val="28"/>
          <w:szCs w:val="28"/>
          <w:lang w:eastAsia="ko-KR"/>
        </w:rPr>
        <w:t>Notebook 2: Searching with Azure OpenAI ChatGPT model</w:t>
      </w:r>
    </w:p>
    <w:p w14:paraId="1A009036" w14:textId="77777777" w:rsidR="00190C37" w:rsidRDefault="00190C37" w:rsidP="00C666D6">
      <w:pPr>
        <w:rPr>
          <w:rFonts w:ascii="Segoe UI Semibold" w:eastAsia="맑은 고딕" w:hAnsi="Segoe UI Semibold" w:cs="Segoe UI Semibold"/>
          <w:sz w:val="28"/>
          <w:szCs w:val="28"/>
          <w:lang w:eastAsia="ko-KR"/>
        </w:rPr>
      </w:pPr>
    </w:p>
    <w:p w14:paraId="0D96FB8C" w14:textId="7A729D11" w:rsidR="005F4771" w:rsidRPr="005F4771" w:rsidRDefault="00C666D6" w:rsidP="00C666D6">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5F4771" w:rsidRPr="005F4771">
        <w:rPr>
          <w:rFonts w:ascii="Segoe UI Semibold" w:eastAsia="맑은 고딕" w:hAnsi="Segoe UI Semibold" w:cs="Segoe UI Semibold" w:hint="eastAsia"/>
          <w:sz w:val="28"/>
          <w:szCs w:val="28"/>
          <w:lang w:eastAsia="ko-KR"/>
        </w:rPr>
        <w:t>Notebook 3: Create an index with Custom Indexer implemented by User</w:t>
      </w:r>
    </w:p>
    <w:p w14:paraId="7FDC34F0" w14:textId="77777777" w:rsidR="00190C37" w:rsidRDefault="00190C37" w:rsidP="00C666D6">
      <w:pPr>
        <w:rPr>
          <w:rFonts w:ascii="Segoe UI Semibold" w:eastAsia="맑은 고딕" w:hAnsi="Segoe UI Semibold" w:cs="Segoe UI Semibold"/>
          <w:sz w:val="28"/>
          <w:szCs w:val="28"/>
          <w:lang w:eastAsia="ko-KR"/>
        </w:rPr>
      </w:pPr>
    </w:p>
    <w:p w14:paraId="743CF54F" w14:textId="47F79356" w:rsidR="005F4771" w:rsidRPr="005F4771" w:rsidRDefault="00C666D6" w:rsidP="00C666D6">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5F4771" w:rsidRPr="005F4771">
        <w:rPr>
          <w:rFonts w:ascii="Segoe UI Semibold" w:eastAsia="맑은 고딕" w:hAnsi="Segoe UI Semibold" w:cs="Segoe UI Semibold" w:hint="eastAsia"/>
          <w:sz w:val="28"/>
          <w:szCs w:val="28"/>
          <w:lang w:eastAsia="ko-KR"/>
        </w:rPr>
        <w:t>Notebook 4: Implementing Memory to Power Conversations</w:t>
      </w:r>
    </w:p>
    <w:p w14:paraId="3864C18D" w14:textId="77777777" w:rsidR="00190C37" w:rsidRDefault="00190C37" w:rsidP="00C666D6">
      <w:pPr>
        <w:rPr>
          <w:rFonts w:ascii="Segoe UI Semibold" w:eastAsia="맑은 고딕" w:hAnsi="Segoe UI Semibold" w:cs="Segoe UI Semibold"/>
          <w:sz w:val="28"/>
          <w:szCs w:val="28"/>
          <w:lang w:eastAsia="ko-KR"/>
        </w:rPr>
      </w:pPr>
    </w:p>
    <w:p w14:paraId="619BD487" w14:textId="700985F3" w:rsidR="005F4771" w:rsidRPr="005F4771" w:rsidRDefault="00C666D6" w:rsidP="00C666D6">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5F4771" w:rsidRPr="005F4771">
        <w:rPr>
          <w:rFonts w:ascii="Segoe UI Semibold" w:eastAsia="맑은 고딕" w:hAnsi="Segoe UI Semibold" w:cs="Segoe UI Semibold" w:hint="eastAsia"/>
          <w:sz w:val="28"/>
          <w:szCs w:val="28"/>
          <w:lang w:eastAsia="ko-KR"/>
        </w:rPr>
        <w:t>Notebook 5: Building and Testing RAG Bot</w:t>
      </w:r>
    </w:p>
    <w:p w14:paraId="00028AAE" w14:textId="77777777" w:rsidR="00190C37" w:rsidRDefault="00190C37" w:rsidP="00C666D6">
      <w:pPr>
        <w:rPr>
          <w:rFonts w:ascii="Segoe UI Semibold" w:eastAsia="맑은 고딕" w:hAnsi="Segoe UI Semibold" w:cs="Segoe UI Semibold"/>
          <w:sz w:val="28"/>
          <w:szCs w:val="28"/>
          <w:lang w:eastAsia="ko-KR"/>
        </w:rPr>
      </w:pPr>
    </w:p>
    <w:p w14:paraId="3235308F" w14:textId="1A8C6094" w:rsidR="005F4771" w:rsidRPr="005F4771" w:rsidRDefault="00C666D6" w:rsidP="00C666D6">
      <w:pPr>
        <w:rPr>
          <w:rFonts w:ascii="Segoe UI Semibold" w:eastAsia="맑은 고딕" w:hAnsi="Segoe UI Semibold" w:cs="Segoe UI Semibold"/>
          <w:sz w:val="28"/>
          <w:szCs w:val="28"/>
          <w:lang w:eastAsia="ko-KR"/>
        </w:rPr>
      </w:pPr>
      <w:r>
        <w:rPr>
          <w:rFonts w:ascii="Segoe UI Semibold" w:eastAsia="맑은 고딕" w:hAnsi="Segoe UI Semibold" w:cs="Segoe UI Semibold" w:hint="eastAsia"/>
          <w:sz w:val="28"/>
          <w:szCs w:val="28"/>
          <w:lang w:eastAsia="ko-KR"/>
        </w:rPr>
        <w:t>#</w:t>
      </w:r>
      <w:r w:rsidR="005F4771" w:rsidRPr="005F4771">
        <w:rPr>
          <w:rFonts w:ascii="Segoe UI Semibold" w:eastAsia="맑은 고딕" w:hAnsi="Segoe UI Semibold" w:cs="Segoe UI Semibold" w:hint="eastAsia"/>
          <w:sz w:val="28"/>
          <w:szCs w:val="28"/>
          <w:lang w:eastAsia="ko-KR"/>
        </w:rPr>
        <w:t xml:space="preserve">Notebook 6: All Together - </w:t>
      </w:r>
      <w:r w:rsidR="00707013">
        <w:rPr>
          <w:rFonts w:ascii="Segoe UI Semibold" w:eastAsia="맑은 고딕" w:hAnsi="Segoe UI Semibold" w:cs="Segoe UI Semibold" w:hint="eastAsia"/>
          <w:sz w:val="28"/>
          <w:szCs w:val="28"/>
          <w:lang w:eastAsia="ko-KR"/>
        </w:rPr>
        <w:t>GPT Smart Search</w:t>
      </w:r>
    </w:p>
    <w:p w14:paraId="4370F6B6" w14:textId="77777777" w:rsidR="00E563C3" w:rsidRDefault="00E563C3" w:rsidP="00267772">
      <w:pPr>
        <w:rPr>
          <w:rFonts w:ascii="Segoe UI Semibold" w:eastAsia="맑은 고딕" w:hAnsi="Segoe UI Semibold" w:cs="Segoe UI Semibold"/>
          <w:sz w:val="28"/>
          <w:szCs w:val="28"/>
          <w:lang w:eastAsia="ko-KR"/>
        </w:rPr>
      </w:pPr>
    </w:p>
    <w:p w14:paraId="502CD577" w14:textId="0C06F806" w:rsidR="00267772" w:rsidRDefault="00707013" w:rsidP="00267772">
      <w:pPr>
        <w:pStyle w:val="21"/>
        <w:numPr>
          <w:ilvl w:val="2"/>
          <w:numId w:val="23"/>
        </w:numPr>
        <w:tabs>
          <w:tab w:val="clear" w:pos="1440"/>
        </w:tabs>
        <w:rPr>
          <w:rFonts w:eastAsia="맑은 고딕"/>
          <w:lang w:eastAsia="ko-KR"/>
        </w:rPr>
      </w:pPr>
      <w:bookmarkStart w:id="38" w:name="_Toc162384061"/>
      <w:r>
        <w:rPr>
          <w:rFonts w:eastAsia="맑은 고딕" w:hint="eastAsia"/>
          <w:lang w:eastAsia="ko-KR"/>
        </w:rPr>
        <w:lastRenderedPageBreak/>
        <w:t>GPT Smart Search</w:t>
      </w:r>
      <w:r w:rsidR="00267772">
        <w:rPr>
          <w:rFonts w:eastAsia="맑은 고딕" w:hint="eastAsia"/>
          <w:lang w:eastAsia="ko-KR"/>
        </w:rPr>
        <w:t xml:space="preserve"> </w:t>
      </w:r>
      <w:r w:rsidR="00267772">
        <w:rPr>
          <w:rFonts w:eastAsia="맑은 고딕" w:hint="eastAsia"/>
          <w:lang w:eastAsia="ko-KR"/>
        </w:rPr>
        <w:t>배포</w:t>
      </w:r>
      <w:bookmarkEnd w:id="38"/>
    </w:p>
    <w:p w14:paraId="0B8A2E9C" w14:textId="2E750464" w:rsidR="00267772" w:rsidRDefault="006F50DD" w:rsidP="00267772">
      <w:pPr>
        <w:rPr>
          <w:rFonts w:eastAsia="맑은 고딕" w:cs="Segoe UI"/>
          <w:color w:val="161616"/>
          <w:shd w:val="clear" w:color="auto" w:fill="FFFFFF"/>
          <w:lang w:eastAsia="ko-KR"/>
        </w:rPr>
      </w:pPr>
      <w:r>
        <w:rPr>
          <w:rFonts w:eastAsia="맑은 고딕" w:cs="Segoe UI" w:hint="eastAsia"/>
          <w:color w:val="161616"/>
          <w:shd w:val="clear" w:color="auto" w:fill="FFFFFF"/>
          <w:lang w:eastAsia="ko-KR"/>
        </w:rPr>
        <w:t>다음의</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각</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지침에</w:t>
      </w:r>
      <w:r>
        <w:rPr>
          <w:rFonts w:eastAsia="맑은 고딕" w:cs="Segoe UI" w:hint="eastAsia"/>
          <w:color w:val="161616"/>
          <w:shd w:val="clear" w:color="auto" w:fill="FFFFFF"/>
          <w:lang w:eastAsia="ko-KR"/>
        </w:rPr>
        <w:t xml:space="preserve"> </w:t>
      </w:r>
      <w:r>
        <w:rPr>
          <w:rFonts w:eastAsia="맑은 고딕" w:cs="Segoe UI" w:hint="eastAsia"/>
          <w:color w:val="161616"/>
          <w:shd w:val="clear" w:color="auto" w:fill="FFFFFF"/>
          <w:lang w:eastAsia="ko-KR"/>
        </w:rPr>
        <w:t>따라</w:t>
      </w:r>
      <w:r>
        <w:rPr>
          <w:rFonts w:eastAsia="맑은 고딕" w:cs="Segoe UI" w:hint="eastAsia"/>
          <w:color w:val="161616"/>
          <w:shd w:val="clear" w:color="auto" w:fill="FFFFFF"/>
          <w:lang w:eastAsia="ko-KR"/>
        </w:rPr>
        <w:t xml:space="preserve"> </w:t>
      </w:r>
      <w:r w:rsidR="003F701C" w:rsidRPr="00A22551">
        <w:rPr>
          <w:rFonts w:eastAsia="맑은 고딕" w:cs="Segoe UI"/>
          <w:color w:val="161616"/>
          <w:shd w:val="clear" w:color="auto" w:fill="FFFFFF"/>
          <w:lang w:eastAsia="ko-KR"/>
        </w:rPr>
        <w:t>Backend Bot API</w:t>
      </w:r>
      <w:r w:rsidR="003F701C">
        <w:rPr>
          <w:rFonts w:eastAsia="맑은 고딕" w:cs="Segoe UI" w:hint="eastAsia"/>
          <w:color w:val="161616"/>
          <w:shd w:val="clear" w:color="auto" w:fill="FFFFFF"/>
          <w:lang w:eastAsia="ko-KR"/>
        </w:rPr>
        <w:t>와</w:t>
      </w:r>
      <w:r w:rsidR="003F701C">
        <w:rPr>
          <w:rFonts w:eastAsia="맑은 고딕" w:cs="Segoe UI" w:hint="eastAsia"/>
          <w:color w:val="161616"/>
          <w:shd w:val="clear" w:color="auto" w:fill="FFFFFF"/>
          <w:lang w:eastAsia="ko-KR"/>
        </w:rPr>
        <w:t xml:space="preserve"> Frontend Web Application</w:t>
      </w:r>
      <w:r w:rsidR="003F701C">
        <w:rPr>
          <w:rFonts w:eastAsia="맑은 고딕" w:cs="Segoe UI" w:hint="eastAsia"/>
          <w:color w:val="161616"/>
          <w:shd w:val="clear" w:color="auto" w:fill="FFFFFF"/>
          <w:lang w:eastAsia="ko-KR"/>
        </w:rPr>
        <w:t>을</w:t>
      </w:r>
      <w:r w:rsidR="003F701C">
        <w:rPr>
          <w:rFonts w:eastAsia="맑은 고딕" w:cs="Segoe UI" w:hint="eastAsia"/>
          <w:color w:val="161616"/>
          <w:shd w:val="clear" w:color="auto" w:fill="FFFFFF"/>
          <w:lang w:eastAsia="ko-KR"/>
        </w:rPr>
        <w:t xml:space="preserve"> </w:t>
      </w:r>
      <w:r w:rsidR="00E87384">
        <w:rPr>
          <w:rFonts w:eastAsia="맑은 고딕" w:cs="Segoe UI" w:hint="eastAsia"/>
          <w:color w:val="161616"/>
          <w:shd w:val="clear" w:color="auto" w:fill="FFFFFF"/>
          <w:lang w:eastAsia="ko-KR"/>
        </w:rPr>
        <w:t>배포</w:t>
      </w:r>
      <w:r w:rsidR="00E87384">
        <w:rPr>
          <w:rFonts w:eastAsia="맑은 고딕" w:cs="Segoe UI"/>
          <w:color w:val="161616"/>
          <w:shd w:val="clear" w:color="auto" w:fill="FFFFFF"/>
          <w:lang w:eastAsia="ko-KR"/>
        </w:rPr>
        <w:t>합니다</w:t>
      </w:r>
      <w:r>
        <w:rPr>
          <w:rFonts w:eastAsia="맑은 고딕" w:cs="Segoe UI" w:hint="eastAsia"/>
          <w:color w:val="161616"/>
          <w:shd w:val="clear" w:color="auto" w:fill="FFFFFF"/>
          <w:lang w:eastAsia="ko-KR"/>
        </w:rPr>
        <w:t>.</w:t>
      </w:r>
    </w:p>
    <w:p w14:paraId="73F63473" w14:textId="039E91D7" w:rsidR="006F50DD" w:rsidRDefault="00000000" w:rsidP="00E87384">
      <w:pPr>
        <w:pStyle w:val="a0"/>
        <w:numPr>
          <w:ilvl w:val="0"/>
          <w:numId w:val="58"/>
        </w:numPr>
        <w:rPr>
          <w:rFonts w:eastAsia="맑은 고딕" w:cs="Segoe UI"/>
          <w:color w:val="161616"/>
          <w:shd w:val="clear" w:color="auto" w:fill="FFFFFF"/>
          <w:lang w:eastAsia="ko-KR"/>
        </w:rPr>
      </w:pPr>
      <w:hyperlink r:id="rId50" w:history="1">
        <w:r w:rsidR="00E87384" w:rsidRPr="00E87384">
          <w:rPr>
            <w:rStyle w:val="a6"/>
            <w:rFonts w:eastAsia="맑은 고딕" w:cs="Segoe UI"/>
            <w:shd w:val="clear" w:color="auto" w:fill="FFFFFF"/>
            <w:lang w:eastAsia="ko-KR"/>
          </w:rPr>
          <w:t>Backend Bot AP</w:t>
        </w:r>
        <w:r w:rsidR="00E87384">
          <w:rPr>
            <w:rStyle w:val="a6"/>
            <w:rFonts w:eastAsia="맑은 고딕" w:cs="Segoe UI" w:hint="eastAsia"/>
            <w:shd w:val="clear" w:color="auto" w:fill="FFFFFF"/>
            <w:lang w:eastAsia="ko-KR"/>
          </w:rPr>
          <w:t xml:space="preserve"> </w:t>
        </w:r>
        <w:r w:rsidR="00E87384">
          <w:rPr>
            <w:rStyle w:val="a6"/>
            <w:rFonts w:eastAsia="맑은 고딕" w:cs="Segoe UI" w:hint="eastAsia"/>
            <w:shd w:val="clear" w:color="auto" w:fill="FFFFFF"/>
            <w:lang w:eastAsia="ko-KR"/>
          </w:rPr>
          <w:t>배포</w:t>
        </w:r>
        <w:r w:rsidR="00E87384">
          <w:rPr>
            <w:rStyle w:val="a6"/>
            <w:rFonts w:eastAsia="맑은 고딕" w:cs="Segoe UI"/>
            <w:shd w:val="clear" w:color="auto" w:fill="FFFFFF"/>
            <w:lang w:eastAsia="ko-KR"/>
          </w:rPr>
          <w:t>하기</w:t>
        </w:r>
      </w:hyperlink>
    </w:p>
    <w:p w14:paraId="23006256" w14:textId="0D3052BF" w:rsidR="00FA1955" w:rsidRPr="00E3643D" w:rsidRDefault="00000000" w:rsidP="00E3643D">
      <w:pPr>
        <w:pStyle w:val="a0"/>
        <w:numPr>
          <w:ilvl w:val="0"/>
          <w:numId w:val="58"/>
        </w:numPr>
        <w:rPr>
          <w:rFonts w:eastAsia="맑은 고딕" w:cs="Segoe UI"/>
          <w:color w:val="161616"/>
          <w:shd w:val="clear" w:color="auto" w:fill="FFFFFF"/>
          <w:lang w:eastAsia="ko-KR"/>
        </w:rPr>
      </w:pPr>
      <w:hyperlink r:id="rId51" w:history="1">
        <w:r w:rsidR="00E87384" w:rsidRPr="00E87384">
          <w:rPr>
            <w:rStyle w:val="a6"/>
            <w:rFonts w:eastAsia="맑은 고딕" w:cs="Segoe UI" w:hint="eastAsia"/>
            <w:shd w:val="clear" w:color="auto" w:fill="FFFFFF"/>
            <w:lang w:eastAsia="ko-KR"/>
          </w:rPr>
          <w:t>Frontend Web Applicatio</w:t>
        </w:r>
        <w:r w:rsidR="00E87384">
          <w:rPr>
            <w:rStyle w:val="a6"/>
            <w:rFonts w:eastAsia="맑은 고딕" w:cs="Segoe UI" w:hint="eastAsia"/>
            <w:shd w:val="clear" w:color="auto" w:fill="FFFFFF"/>
            <w:lang w:eastAsia="ko-KR"/>
          </w:rPr>
          <w:t xml:space="preserve">n </w:t>
        </w:r>
        <w:r w:rsidR="00E87384">
          <w:rPr>
            <w:rStyle w:val="a6"/>
            <w:rFonts w:eastAsia="맑은 고딕" w:cs="Segoe UI" w:hint="eastAsia"/>
            <w:shd w:val="clear" w:color="auto" w:fill="FFFFFF"/>
            <w:lang w:eastAsia="ko-KR"/>
          </w:rPr>
          <w:t>배포하기</w:t>
        </w:r>
      </w:hyperlink>
      <w:bookmarkEnd w:id="24"/>
      <w:bookmarkEnd w:id="23"/>
      <w:bookmarkEnd w:id="22"/>
    </w:p>
    <w:sectPr w:rsidR="00FA1955" w:rsidRPr="00E3643D" w:rsidSect="000F76F5">
      <w:headerReference w:type="default" r:id="rId52"/>
      <w:headerReference w:type="first" r:id="rId53"/>
      <w:pgSz w:w="12240" w:h="15840" w:code="1"/>
      <w:pgMar w:top="1440" w:right="1440" w:bottom="1440" w:left="1440" w:header="57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164F" w14:textId="77777777" w:rsidR="000F76F5" w:rsidRDefault="000F76F5">
      <w:pPr>
        <w:spacing w:before="0" w:after="0" w:line="240" w:lineRule="auto"/>
      </w:pPr>
      <w:r>
        <w:separator/>
      </w:r>
    </w:p>
  </w:endnote>
  <w:endnote w:type="continuationSeparator" w:id="0">
    <w:p w14:paraId="28F1D7F3" w14:textId="77777777" w:rsidR="000F76F5" w:rsidRDefault="000F76F5">
      <w:pPr>
        <w:spacing w:before="0" w:after="0" w:line="240" w:lineRule="auto"/>
      </w:pPr>
      <w:r>
        <w:continuationSeparator/>
      </w:r>
    </w:p>
  </w:endnote>
  <w:endnote w:type="continuationNotice" w:id="1">
    <w:p w14:paraId="62F17E81" w14:textId="77777777" w:rsidR="000F76F5" w:rsidRDefault="000F76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EniExpReg">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w:altName w:val="Calibri"/>
    <w:charset w:val="00"/>
    <w:family w:val="swiss"/>
    <w:pitch w:val="variable"/>
    <w:sig w:usb0="00000001" w:usb1="00000000"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6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AAFF" w14:textId="77777777" w:rsidR="005C6053" w:rsidRDefault="005C6053" w:rsidP="00C14C70">
    <w:pPr>
      <w:pStyle w:val="a8"/>
      <w:spacing w:after="120"/>
      <w:rPr>
        <w:rFonts w:cstheme="minorHAnsi"/>
        <w:sz w:val="18"/>
        <w:szCs w:val="18"/>
      </w:rPr>
    </w:pPr>
    <w:r>
      <w:rPr>
        <w:rFonts w:cstheme="minorHAnsi"/>
        <w:sz w:val="18"/>
        <w:szCs w:val="18"/>
      </w:rPr>
      <w:t xml:space="preserve">MICROSOFT MAKES NO WARRANTIES, EXPRESS OR IMPLIED, IN THIS DOCUMENT. </w:t>
    </w:r>
  </w:p>
  <w:p w14:paraId="6BEE04E6" w14:textId="77777777" w:rsidR="005C6053" w:rsidRDefault="005C6053" w:rsidP="00C14C70">
    <w:pPr>
      <w:pStyle w:val="a8"/>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3EECF5" w14:textId="77777777" w:rsidR="005C6053" w:rsidRDefault="005C6053" w:rsidP="00C14C70">
    <w:pPr>
      <w:pStyle w:val="a8"/>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A154127" w14:textId="77777777" w:rsidR="005C6053" w:rsidRDefault="005C6053" w:rsidP="00C14C70">
    <w:pPr>
      <w:pStyle w:val="a8"/>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C716051" w14:textId="77777777" w:rsidR="005C6053" w:rsidRDefault="005C6053" w:rsidP="00C14C70">
    <w:pPr>
      <w:pStyle w:val="a8"/>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w:t>
    </w:r>
  </w:p>
  <w:p w14:paraId="4488D3AD" w14:textId="77777777" w:rsidR="005C6053" w:rsidRDefault="005C6053" w:rsidP="00C14C70">
    <w:pPr>
      <w:pStyle w:val="a8"/>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02D5BEE" w14:textId="77777777" w:rsidR="005C6053" w:rsidRDefault="005C6053" w:rsidP="00C14C70">
    <w:pPr>
      <w:pStyle w:val="a8"/>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772C8942" w14:textId="77777777" w:rsidR="005C6053" w:rsidRDefault="005C6053" w:rsidP="00C14C70">
    <w:pPr>
      <w:pStyle w:val="a8"/>
      <w:pBdr>
        <w:top w:val="single" w:sz="4" w:space="1" w:color="auto"/>
      </w:pBdr>
      <w:jc w:val="right"/>
    </w:pPr>
    <w:r>
      <w:fldChar w:fldCharType="begin"/>
    </w:r>
    <w:r>
      <w:instrText xml:space="preserve"> PAGE  \* roman  \* MERGEFORMAT </w:instrText>
    </w:r>
    <w:r>
      <w:fldChar w:fldCharType="separate"/>
    </w:r>
    <w:r>
      <w:rPr>
        <w:noProof/>
      </w:rPr>
      <w:t>ii</w:t>
    </w:r>
    <w:r>
      <w:fldChar w:fldCharType="end"/>
    </w:r>
  </w:p>
  <w:p w14:paraId="029A93FA" w14:textId="054ABF5F" w:rsidR="005C6053" w:rsidRDefault="00000000" w:rsidP="005C5334">
    <w:pPr>
      <w:pStyle w:val="a8"/>
    </w:pPr>
    <w:sdt>
      <w:sdtPr>
        <w:alias w:val="Title"/>
        <w:id w:val="571395284"/>
        <w:dataBinding w:prefixMappings="xmlns:ns0='http://purl.org/dc/elements/1.1/' xmlns:ns1='http://schemas.openxmlformats.org/package/2006/metadata/core-properties' " w:xpath="/ns1:coreProperties[1]/ns0:title[1]" w:storeItemID="{6C3C8BC8-F283-45AE-878A-BAB7291924A1}"/>
        <w:text/>
      </w:sdtPr>
      <w:sdtContent>
        <w:r w:rsidR="00DC2C12">
          <w:t>Azure OpenAI Workbench User Guide</w:t>
        </w:r>
      </w:sdtContent>
    </w:sdt>
    <w:r w:rsidR="005C6053">
      <w:t xml:space="preserve">, </w:t>
    </w:r>
    <w:sdt>
      <w:sdtPr>
        <w:alias w:val="Subject"/>
        <w:id w:val="1370410418"/>
        <w:showingPlcHdr/>
        <w:dataBinding w:prefixMappings="xmlns:ns0='http://purl.org/dc/elements/1.1/' xmlns:ns1='http://schemas.openxmlformats.org/package/2006/metadata/core-properties' " w:xpath="/ns1:coreProperties[1]/ns0:subject[1]" w:storeItemID="{6C3C8BC8-F283-45AE-878A-BAB7291924A1}"/>
        <w:text/>
      </w:sdtPr>
      <w:sdtContent>
        <w:r w:rsidR="005C6053">
          <w:t xml:space="preserve">     </w:t>
        </w:r>
      </w:sdtContent>
    </w:sdt>
    <w:r w:rsidR="005C6053">
      <w:t xml:space="preserve">, Version </w:t>
    </w:r>
    <w:fldSimple w:instr=" DOCPROPERTY  Version  \* MERGEFORMAT ">
      <w:r w:rsidR="009E3293">
        <w:t>0.1</w:t>
      </w:r>
    </w:fldSimple>
    <w:r w:rsidR="005C6053">
      <w:t xml:space="preserve"> </w:t>
    </w:r>
    <w:fldSimple w:instr=" DOCPROPERTY  Status  \* MERGEFORMAT ">
      <w:r w:rsidR="009E3293">
        <w:t>Draft</w:t>
      </w:r>
    </w:fldSimple>
  </w:p>
  <w:p w14:paraId="7F2B9FFA" w14:textId="77777777" w:rsidR="005C6053" w:rsidRPr="00760B9E" w:rsidRDefault="005C6053" w:rsidP="005C533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CCEE" w14:textId="51653A80" w:rsidR="005C6053" w:rsidRDefault="005C6053" w:rsidP="00C14C70">
    <w:pPr>
      <w:pStyle w:val="a8"/>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363C44BC" w14:textId="4A81CD15" w:rsidR="005C6053" w:rsidRDefault="00000000" w:rsidP="001B5A43">
    <w:pPr>
      <w:pStyle w:val="a8"/>
    </w:pPr>
    <w:sdt>
      <w:sdtPr>
        <w:alias w:val="Title"/>
        <w:id w:val="-1557461531"/>
        <w:dataBinding w:prefixMappings="xmlns:ns0='http://purl.org/dc/elements/1.1/' xmlns:ns1='http://schemas.openxmlformats.org/package/2006/metadata/core-properties' " w:xpath="/ns1:coreProperties[1]/ns0:title[1]" w:storeItemID="{6C3C8BC8-F283-45AE-878A-BAB7291924A1}"/>
        <w:text/>
      </w:sdtPr>
      <w:sdtContent>
        <w:r w:rsidR="00DC2C12">
          <w:t>Azure OpenAI Workbench User Guide</w:t>
        </w:r>
      </w:sdtContent>
    </w:sdt>
    <w:r w:rsidR="005C6053">
      <w:t xml:space="preserve">, Version </w:t>
    </w:r>
    <w:r w:rsidR="00236B4B">
      <w:rPr>
        <w:rFonts w:eastAsia="맑은 고딕" w:hint="eastAsia"/>
        <w:lang w:eastAsia="ko-KR"/>
      </w:rPr>
      <w:t>0</w:t>
    </w:r>
    <w:r w:rsidR="006A4157">
      <w:t>.</w:t>
    </w:r>
    <w:r w:rsidR="00236B4B">
      <w:rPr>
        <w:rFonts w:eastAsia="맑은 고딕" w:hint="eastAsia"/>
        <w:lang w:eastAsia="ko-KR"/>
      </w:rPr>
      <w:t>1</w:t>
    </w:r>
    <w:r w:rsidR="005C6053">
      <w:t xml:space="preserve"> </w:t>
    </w:r>
    <w:r w:rsidR="00236B4B">
      <w:rPr>
        <w:rFonts w:ascii="맑은 고딕" w:eastAsia="맑은 고딕" w:hAnsi="맑은 고딕" w:cs="맑은 고딕" w:hint="eastAsia"/>
        <w:lang w:eastAsia="ko-KR"/>
      </w:rPr>
      <w:t>Draft</w:t>
    </w:r>
  </w:p>
  <w:p w14:paraId="026B418B" w14:textId="77777777" w:rsidR="005C6053" w:rsidRPr="00760B9E" w:rsidRDefault="005C6053" w:rsidP="005C533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9CD01" w14:textId="77777777" w:rsidR="005C6053" w:rsidRDefault="005C6053" w:rsidP="00E15533">
    <w:pPr>
      <w:pStyle w:val="a8"/>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p w14:paraId="66BA5A71" w14:textId="184D56C9" w:rsidR="005C6053" w:rsidRPr="00760B9E" w:rsidRDefault="00000000" w:rsidP="00E15533">
    <w:pPr>
      <w:pStyle w:val="a8"/>
    </w:pPr>
    <w:sdt>
      <w:sdtPr>
        <w:alias w:val="Title"/>
        <w:id w:val="366180712"/>
        <w:dataBinding w:prefixMappings="xmlns:ns0='http://purl.org/dc/elements/1.1/' xmlns:ns1='http://schemas.openxmlformats.org/package/2006/metadata/core-properties' " w:xpath="/ns1:coreProperties[1]/ns0:title[1]" w:storeItemID="{6C3C8BC8-F283-45AE-878A-BAB7291924A1}"/>
        <w:text/>
      </w:sdtPr>
      <w:sdtContent>
        <w:r w:rsidR="00DC2C12">
          <w:t>Azure OpenAI Workbench User Guide</w:t>
        </w:r>
      </w:sdtContent>
    </w:sdt>
    <w:r w:rsidR="005C6053">
      <w:t xml:space="preserve">, </w:t>
    </w:r>
    <w:sdt>
      <w:sdtPr>
        <w:alias w:val="Subject"/>
        <w:id w:val="-421877922"/>
        <w:showingPlcHdr/>
        <w:dataBinding w:prefixMappings="xmlns:ns0='http://purl.org/dc/elements/1.1/' xmlns:ns1='http://schemas.openxmlformats.org/package/2006/metadata/core-properties' " w:xpath="/ns1:coreProperties[1]/ns0:subject[1]" w:storeItemID="{6C3C8BC8-F283-45AE-878A-BAB7291924A1}"/>
        <w:text/>
      </w:sdtPr>
      <w:sdtContent>
        <w:r w:rsidR="005C6053">
          <w:t xml:space="preserve">     </w:t>
        </w:r>
      </w:sdtContent>
    </w:sdt>
    <w:r w:rsidR="005C6053">
      <w:t>, Version 1.0 Final</w:t>
    </w:r>
  </w:p>
  <w:p w14:paraId="162C96A7" w14:textId="77777777" w:rsidR="005C6053" w:rsidRPr="00760B9E" w:rsidRDefault="005C6053" w:rsidP="00E15533">
    <w:pPr>
      <w:rPr>
        <w:sz w:val="16"/>
      </w:rPr>
    </w:pPr>
  </w:p>
  <w:p w14:paraId="479C4E8C" w14:textId="77777777" w:rsidR="005C6053" w:rsidRPr="00714235" w:rsidRDefault="005C6053" w:rsidP="0071423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299BA" w14:textId="77777777" w:rsidR="000F76F5" w:rsidRDefault="000F76F5">
      <w:pPr>
        <w:spacing w:before="0" w:after="0" w:line="240" w:lineRule="auto"/>
      </w:pPr>
      <w:r>
        <w:separator/>
      </w:r>
    </w:p>
  </w:footnote>
  <w:footnote w:type="continuationSeparator" w:id="0">
    <w:p w14:paraId="64958DD4" w14:textId="77777777" w:rsidR="000F76F5" w:rsidRDefault="000F76F5">
      <w:pPr>
        <w:spacing w:before="0" w:after="0" w:line="240" w:lineRule="auto"/>
      </w:pPr>
      <w:r>
        <w:continuationSeparator/>
      </w:r>
    </w:p>
  </w:footnote>
  <w:footnote w:type="continuationNotice" w:id="1">
    <w:p w14:paraId="33890E1F" w14:textId="77777777" w:rsidR="000F76F5" w:rsidRDefault="000F76F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MicrosoftServicios1"/>
      <w:tblW w:w="0" w:type="auto"/>
      <w:tblLook w:val="0600" w:firstRow="0" w:lastRow="0" w:firstColumn="0" w:lastColumn="0" w:noHBand="1" w:noVBand="1"/>
    </w:tblPr>
    <w:tblGrid>
      <w:gridCol w:w="2256"/>
      <w:gridCol w:w="6770"/>
    </w:tblGrid>
    <w:tr w:rsidR="005C6053" w:rsidRPr="00BF6753" w14:paraId="2893ECB9" w14:textId="77777777" w:rsidTr="005C5334">
      <w:trPr>
        <w:trHeight w:val="704"/>
      </w:trPr>
      <w:tc>
        <w:tcPr>
          <w:tcW w:w="2256" w:type="dxa"/>
          <w:tcBorders>
            <w:top w:val="nil"/>
            <w:left w:val="nil"/>
            <w:bottom w:val="nil"/>
            <w:right w:val="nil"/>
          </w:tcBorders>
        </w:tcPr>
        <w:p w14:paraId="7B93E190" w14:textId="77777777" w:rsidR="005C6053" w:rsidRPr="00BF6753" w:rsidRDefault="005C6053" w:rsidP="001C63A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1573DCC" wp14:editId="5AEA776D">
                <wp:extent cx="1295648" cy="276225"/>
                <wp:effectExtent l="0" t="0" r="0" b="0"/>
                <wp:docPr id="1305222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tcPr>
        <w:p w14:paraId="73413B7C" w14:textId="177889D6" w:rsidR="005C6053" w:rsidRPr="00BF6753" w:rsidRDefault="005C6053" w:rsidP="005C5334">
          <w:pPr>
            <w:spacing w:after="0"/>
            <w:jc w:val="right"/>
            <w:rPr>
              <w:rFonts w:ascii="Calibri" w:eastAsia="Calibri" w:hAnsi="Calibri" w:cs="Calibri"/>
              <w:szCs w:val="16"/>
              <w:lang w:val="en-AU" w:eastAsia="ja-JP"/>
            </w:rPr>
          </w:pPr>
          <w:r>
            <w:rPr>
              <w:rFonts w:ascii="Calibri" w:eastAsia="Calibri" w:hAnsi="Calibri" w:cs="Calibri"/>
              <w:szCs w:val="16"/>
              <w:lang w:val="en-AU" w:eastAsia="ja-JP"/>
            </w:rPr>
            <w:t xml:space="preserve">Prepared for </w:t>
          </w:r>
          <w:r>
            <w:rPr>
              <w:rFonts w:ascii="Calibri" w:eastAsia="Calibri" w:hAnsi="Calibri" w:cs="Calibri"/>
              <w:szCs w:val="16"/>
              <w:lang w:val="en-AU" w:eastAsia="ja-JP"/>
            </w:rPr>
            <w:fldChar w:fldCharType="begin"/>
          </w:r>
          <w:r>
            <w:rPr>
              <w:rFonts w:ascii="Calibri" w:eastAsia="Calibri" w:hAnsi="Calibri" w:cs="Calibri"/>
              <w:szCs w:val="16"/>
              <w:lang w:val="en-AU" w:eastAsia="ja-JP"/>
            </w:rPr>
            <w:instrText xml:space="preserve"> DOCPROPERTY  Customer  \* MERGEFORMAT </w:instrText>
          </w:r>
          <w:r>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t>SGS Group</w:t>
          </w:r>
          <w:r>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tc>
    </w:tr>
  </w:tbl>
  <w:p w14:paraId="4DED459B" w14:textId="77777777" w:rsidR="005C6053" w:rsidRPr="00C14C70" w:rsidRDefault="005C6053" w:rsidP="00C14C7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43498" w14:textId="77777777" w:rsidR="005C6053" w:rsidRDefault="005C605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MicrosoftServicios1"/>
      <w:tblW w:w="0" w:type="auto"/>
      <w:tblLook w:val="0600" w:firstRow="0" w:lastRow="0" w:firstColumn="0" w:lastColumn="0" w:noHBand="1" w:noVBand="1"/>
    </w:tblPr>
    <w:tblGrid>
      <w:gridCol w:w="2256"/>
      <w:gridCol w:w="7104"/>
    </w:tblGrid>
    <w:tr w:rsidR="005C6053" w:rsidRPr="00BF6753" w14:paraId="4CA1A5F1" w14:textId="77777777" w:rsidTr="00E56555">
      <w:trPr>
        <w:trHeight w:val="704"/>
      </w:trPr>
      <w:tc>
        <w:tcPr>
          <w:tcW w:w="2256" w:type="dxa"/>
          <w:tcBorders>
            <w:top w:val="nil"/>
            <w:left w:val="nil"/>
            <w:bottom w:val="nil"/>
            <w:right w:val="nil"/>
          </w:tcBorders>
        </w:tcPr>
        <w:p w14:paraId="1E8C652C" w14:textId="77777777" w:rsidR="005C6053" w:rsidRPr="00BF6753" w:rsidRDefault="005C6053" w:rsidP="005C5334">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FF472E7" wp14:editId="0FE8EDC0">
                <wp:extent cx="1295648" cy="276225"/>
                <wp:effectExtent l="0" t="0" r="0" b="0"/>
                <wp:docPr id="697411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tcPr>
        <w:p w14:paraId="0B120049" w14:textId="252F7E38" w:rsidR="005C6053" w:rsidRPr="00BF6753" w:rsidRDefault="005C6053" w:rsidP="005C5334">
          <w:pPr>
            <w:spacing w:after="0"/>
            <w:jc w:val="right"/>
            <w:rPr>
              <w:rFonts w:ascii="Calibri" w:eastAsia="Calibri" w:hAnsi="Calibri" w:cs="Calibri"/>
              <w:szCs w:val="16"/>
              <w:lang w:val="en-AU" w:eastAsia="ja-JP"/>
            </w:rPr>
          </w:pPr>
          <w:r>
            <w:rPr>
              <w:rFonts w:ascii="Calibri" w:eastAsia="Calibri" w:hAnsi="Calibri" w:cs="Calibri"/>
              <w:szCs w:val="16"/>
              <w:lang w:val="en-AU" w:eastAsia="ja-JP"/>
            </w:rPr>
            <w:t xml:space="preserve">Prepared for </w:t>
          </w:r>
          <w:r w:rsidR="00C97EE8">
            <w:rPr>
              <w:rFonts w:ascii="Calibri" w:eastAsia="Calibri" w:hAnsi="Calibri" w:cs="Calibri"/>
              <w:szCs w:val="16"/>
              <w:lang w:val="en-AU" w:eastAsia="ja-JP"/>
            </w:rPr>
            <w:t>SK Telecom</w: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tc>
    </w:tr>
  </w:tbl>
  <w:p w14:paraId="7067FBF2" w14:textId="77777777" w:rsidR="005C6053" w:rsidRDefault="005C6053">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6B9B3" w14:textId="77777777" w:rsidR="005C6053" w:rsidRPr="00714235" w:rsidRDefault="005C6053" w:rsidP="00714235">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MicrosoftServicios1"/>
      <w:tblW w:w="0" w:type="auto"/>
      <w:tblLook w:val="0600" w:firstRow="0" w:lastRow="0" w:firstColumn="0" w:lastColumn="0" w:noHBand="1" w:noVBand="1"/>
    </w:tblPr>
    <w:tblGrid>
      <w:gridCol w:w="2256"/>
      <w:gridCol w:w="6770"/>
    </w:tblGrid>
    <w:tr w:rsidR="005C6053" w:rsidRPr="00BF6753" w14:paraId="0028020C" w14:textId="77777777" w:rsidTr="00FE2316">
      <w:trPr>
        <w:trHeight w:val="704"/>
      </w:trPr>
      <w:tc>
        <w:tcPr>
          <w:tcW w:w="2256" w:type="dxa"/>
          <w:tcBorders>
            <w:top w:val="nil"/>
            <w:left w:val="nil"/>
            <w:bottom w:val="nil"/>
            <w:right w:val="nil"/>
          </w:tcBorders>
        </w:tcPr>
        <w:p w14:paraId="3E70933C" w14:textId="77777777" w:rsidR="005C6053" w:rsidRPr="00BF6753" w:rsidRDefault="005C6053" w:rsidP="005C5334">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3314266" wp14:editId="33CCF8B4">
                <wp:extent cx="1295648"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6924" w:type="dxa"/>
          <w:tcBorders>
            <w:top w:val="nil"/>
            <w:left w:val="nil"/>
            <w:bottom w:val="nil"/>
            <w:right w:val="nil"/>
          </w:tcBorders>
        </w:tcPr>
        <w:p w14:paraId="7FCD4048" w14:textId="528A022D" w:rsidR="005C6053" w:rsidRPr="00BF6753" w:rsidRDefault="005C6053" w:rsidP="005C5334">
          <w:pPr>
            <w:spacing w:after="0"/>
            <w:jc w:val="right"/>
            <w:rPr>
              <w:rFonts w:ascii="Calibri" w:eastAsia="Calibri" w:hAnsi="Calibri" w:cs="Calibri"/>
              <w:szCs w:val="16"/>
              <w:lang w:val="en-AU" w:eastAsia="ja-JP"/>
            </w:rPr>
          </w:pPr>
          <w:r>
            <w:rPr>
              <w:rFonts w:ascii="Calibri" w:eastAsia="Calibri" w:hAnsi="Calibri" w:cs="Calibri"/>
              <w:szCs w:val="16"/>
              <w:lang w:val="en-AU" w:eastAsia="ja-JP"/>
            </w:rPr>
            <w:t>Prepared for</w:t>
          </w:r>
          <w:r w:rsidR="003B141C">
            <w:rPr>
              <w:rFonts w:ascii="Calibri" w:eastAsia="Calibri" w:hAnsi="Calibri" w:cs="Calibri"/>
              <w:szCs w:val="16"/>
              <w:lang w:val="en-AU" w:eastAsia="ja-JP"/>
            </w:rPr>
            <w:t xml:space="preserve"> SK Telecom</w: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tc>
    </w:tr>
  </w:tbl>
  <w:p w14:paraId="56A772E7" w14:textId="77777777" w:rsidR="005C6053" w:rsidRDefault="005C6053">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MicrosoftServicios1"/>
      <w:tblW w:w="0" w:type="auto"/>
      <w:tblLook w:val="0600" w:firstRow="0" w:lastRow="0" w:firstColumn="0" w:lastColumn="0" w:noHBand="1" w:noVBand="1"/>
    </w:tblPr>
    <w:tblGrid>
      <w:gridCol w:w="2256"/>
      <w:gridCol w:w="815"/>
    </w:tblGrid>
    <w:tr w:rsidR="005C6053" w:rsidRPr="00BF6753" w14:paraId="316298FD" w14:textId="77777777" w:rsidTr="007C37ED">
      <w:trPr>
        <w:trHeight w:val="704"/>
      </w:trPr>
      <w:tc>
        <w:tcPr>
          <w:tcW w:w="0" w:type="dxa"/>
          <w:tcBorders>
            <w:top w:val="nil"/>
            <w:left w:val="nil"/>
            <w:bottom w:val="nil"/>
            <w:right w:val="nil"/>
          </w:tcBorders>
        </w:tcPr>
        <w:p w14:paraId="6E6BD58B" w14:textId="77777777" w:rsidR="005C6053" w:rsidRPr="00BF6753" w:rsidRDefault="005C6053" w:rsidP="005C5334">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96DED54" wp14:editId="6936847B">
                <wp:extent cx="1295648" cy="27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0" w:type="dxa"/>
          <w:tcBorders>
            <w:top w:val="nil"/>
            <w:left w:val="nil"/>
            <w:bottom w:val="nil"/>
            <w:right w:val="nil"/>
          </w:tcBorders>
        </w:tcPr>
        <w:p w14:paraId="39EC1807" w14:textId="0B7F9FA5" w:rsidR="005C6053" w:rsidRPr="00BF6753" w:rsidRDefault="005C6053" w:rsidP="005C5334">
          <w:pPr>
            <w:spacing w:after="0"/>
            <w:jc w:val="right"/>
            <w:rPr>
              <w:rFonts w:ascii="Calibri" w:eastAsia="Calibri" w:hAnsi="Calibri" w:cs="Calibri"/>
              <w:szCs w:val="16"/>
              <w:lang w:val="en-AU" w:eastAsia="ja-JP"/>
            </w:rPr>
          </w:pPr>
          <w:r>
            <w:rPr>
              <w:rFonts w:ascii="Calibri" w:eastAsia="Calibri" w:hAnsi="Calibri" w:cs="Calibri"/>
              <w:szCs w:val="16"/>
              <w:lang w:val="en-AU" w:eastAsia="ja-JP"/>
            </w:rPr>
            <w:t xml:space="preserve">Prepared for </w:t>
          </w:r>
          <w:r>
            <w:rPr>
              <w:rFonts w:ascii="Calibri" w:eastAsia="Calibri" w:hAnsi="Calibri" w:cs="Calibri"/>
              <w:szCs w:val="16"/>
              <w:lang w:val="en-AU" w:eastAsia="ja-JP"/>
            </w:rPr>
            <w:fldChar w:fldCharType="begin"/>
          </w:r>
          <w:r>
            <w:rPr>
              <w:rFonts w:ascii="Calibri" w:eastAsia="Calibri" w:hAnsi="Calibri" w:cs="Calibri"/>
              <w:szCs w:val="16"/>
              <w:lang w:val="en-AU" w:eastAsia="ja-JP"/>
            </w:rPr>
            <w:instrText xml:space="preserve"> DOCPROPERTY  Customer  \* MERGEFORMAT </w:instrText>
          </w:r>
          <w:r>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t>SGS Group</w:t>
          </w:r>
          <w:r>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9E329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tc>
    </w:tr>
  </w:tbl>
  <w:p w14:paraId="4174B5F4" w14:textId="77777777" w:rsidR="005C6053" w:rsidRDefault="005C605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BA828F36"/>
    <w:styleLink w:val="Bullets"/>
    <w:lvl w:ilvl="0">
      <w:start w:val="1"/>
      <w:numFmt w:val="lowerLetter"/>
      <w:pStyle w:val="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40"/>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30"/>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20"/>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a"/>
      <w:lvlText w:val="%1."/>
      <w:lvlJc w:val="left"/>
      <w:pPr>
        <w:ind w:left="720" w:hanging="360"/>
      </w:pPr>
      <w:rPr>
        <w:rFonts w:ascii="Segoe UI" w:hAnsi="Segoe UI" w:hint="default"/>
        <w:b w:val="0"/>
        <w:i w:val="0"/>
        <w:color w:val="008AC8"/>
      </w:rPr>
    </w:lvl>
  </w:abstractNum>
  <w:abstractNum w:abstractNumId="8" w15:restartNumberingAfterBreak="0">
    <w:nsid w:val="060D3E3E"/>
    <w:multiLevelType w:val="hybridMultilevel"/>
    <w:tmpl w:val="115C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8930AB"/>
    <w:multiLevelType w:val="hybridMultilevel"/>
    <w:tmpl w:val="79228FA0"/>
    <w:lvl w:ilvl="0" w:tplc="59989A14">
      <w:start w:val="1"/>
      <w:numFmt w:val="decimal"/>
      <w:lvlText w:val="%1."/>
      <w:lvlJc w:val="left"/>
      <w:pPr>
        <w:ind w:left="800" w:hanging="360"/>
      </w:pPr>
      <w:rPr>
        <w:rFonts w:hint="default"/>
        <w:color w:val="auto"/>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 w15:restartNumberingAfterBreak="0">
    <w:nsid w:val="08B234CE"/>
    <w:multiLevelType w:val="hybridMultilevel"/>
    <w:tmpl w:val="E13A2E22"/>
    <w:lvl w:ilvl="0" w:tplc="3B22F96C">
      <w:start w:val="1"/>
      <w:numFmt w:val="bullet"/>
      <w:lvlText w:val="•"/>
      <w:lvlJc w:val="left"/>
      <w:pPr>
        <w:tabs>
          <w:tab w:val="num" w:pos="720"/>
        </w:tabs>
        <w:ind w:left="720" w:hanging="360"/>
      </w:pPr>
      <w:rPr>
        <w:rFonts w:ascii="굴림" w:hAnsi="굴림" w:hint="default"/>
      </w:rPr>
    </w:lvl>
    <w:lvl w:ilvl="1" w:tplc="3BF6ACC8" w:tentative="1">
      <w:start w:val="1"/>
      <w:numFmt w:val="bullet"/>
      <w:lvlText w:val="•"/>
      <w:lvlJc w:val="left"/>
      <w:pPr>
        <w:tabs>
          <w:tab w:val="num" w:pos="1440"/>
        </w:tabs>
        <w:ind w:left="1440" w:hanging="360"/>
      </w:pPr>
      <w:rPr>
        <w:rFonts w:ascii="굴림" w:hAnsi="굴림" w:hint="default"/>
      </w:rPr>
    </w:lvl>
    <w:lvl w:ilvl="2" w:tplc="2754102A" w:tentative="1">
      <w:start w:val="1"/>
      <w:numFmt w:val="bullet"/>
      <w:lvlText w:val="•"/>
      <w:lvlJc w:val="left"/>
      <w:pPr>
        <w:tabs>
          <w:tab w:val="num" w:pos="2160"/>
        </w:tabs>
        <w:ind w:left="2160" w:hanging="360"/>
      </w:pPr>
      <w:rPr>
        <w:rFonts w:ascii="굴림" w:hAnsi="굴림" w:hint="default"/>
      </w:rPr>
    </w:lvl>
    <w:lvl w:ilvl="3" w:tplc="5FF6B988" w:tentative="1">
      <w:start w:val="1"/>
      <w:numFmt w:val="bullet"/>
      <w:lvlText w:val="•"/>
      <w:lvlJc w:val="left"/>
      <w:pPr>
        <w:tabs>
          <w:tab w:val="num" w:pos="2880"/>
        </w:tabs>
        <w:ind w:left="2880" w:hanging="360"/>
      </w:pPr>
      <w:rPr>
        <w:rFonts w:ascii="굴림" w:hAnsi="굴림" w:hint="default"/>
      </w:rPr>
    </w:lvl>
    <w:lvl w:ilvl="4" w:tplc="0AF01784" w:tentative="1">
      <w:start w:val="1"/>
      <w:numFmt w:val="bullet"/>
      <w:lvlText w:val="•"/>
      <w:lvlJc w:val="left"/>
      <w:pPr>
        <w:tabs>
          <w:tab w:val="num" w:pos="3600"/>
        </w:tabs>
        <w:ind w:left="3600" w:hanging="360"/>
      </w:pPr>
      <w:rPr>
        <w:rFonts w:ascii="굴림" w:hAnsi="굴림" w:hint="default"/>
      </w:rPr>
    </w:lvl>
    <w:lvl w:ilvl="5" w:tplc="6734C96A" w:tentative="1">
      <w:start w:val="1"/>
      <w:numFmt w:val="bullet"/>
      <w:lvlText w:val="•"/>
      <w:lvlJc w:val="left"/>
      <w:pPr>
        <w:tabs>
          <w:tab w:val="num" w:pos="4320"/>
        </w:tabs>
        <w:ind w:left="4320" w:hanging="360"/>
      </w:pPr>
      <w:rPr>
        <w:rFonts w:ascii="굴림" w:hAnsi="굴림" w:hint="default"/>
      </w:rPr>
    </w:lvl>
    <w:lvl w:ilvl="6" w:tplc="72AA5334" w:tentative="1">
      <w:start w:val="1"/>
      <w:numFmt w:val="bullet"/>
      <w:lvlText w:val="•"/>
      <w:lvlJc w:val="left"/>
      <w:pPr>
        <w:tabs>
          <w:tab w:val="num" w:pos="5040"/>
        </w:tabs>
        <w:ind w:left="5040" w:hanging="360"/>
      </w:pPr>
      <w:rPr>
        <w:rFonts w:ascii="굴림" w:hAnsi="굴림" w:hint="default"/>
      </w:rPr>
    </w:lvl>
    <w:lvl w:ilvl="7" w:tplc="512C91D6" w:tentative="1">
      <w:start w:val="1"/>
      <w:numFmt w:val="bullet"/>
      <w:lvlText w:val="•"/>
      <w:lvlJc w:val="left"/>
      <w:pPr>
        <w:tabs>
          <w:tab w:val="num" w:pos="5760"/>
        </w:tabs>
        <w:ind w:left="5760" w:hanging="360"/>
      </w:pPr>
      <w:rPr>
        <w:rFonts w:ascii="굴림" w:hAnsi="굴림" w:hint="default"/>
      </w:rPr>
    </w:lvl>
    <w:lvl w:ilvl="8" w:tplc="335E0D1E" w:tentative="1">
      <w:start w:val="1"/>
      <w:numFmt w:val="bullet"/>
      <w:lvlText w:val="•"/>
      <w:lvlJc w:val="left"/>
      <w:pPr>
        <w:tabs>
          <w:tab w:val="num" w:pos="6480"/>
        </w:tabs>
        <w:ind w:left="6480" w:hanging="360"/>
      </w:pPr>
      <w:rPr>
        <w:rFonts w:ascii="굴림" w:hAnsi="굴림" w:hint="default"/>
      </w:rPr>
    </w:lvl>
  </w:abstractNum>
  <w:abstractNum w:abstractNumId="11" w15:restartNumberingAfterBreak="0">
    <w:nsid w:val="0CCD3C32"/>
    <w:multiLevelType w:val="multilevel"/>
    <w:tmpl w:val="B1C0B846"/>
    <w:numStyleLink w:val="Style1"/>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1A5A60"/>
    <w:multiLevelType w:val="hybridMultilevel"/>
    <w:tmpl w:val="A95E2722"/>
    <w:lvl w:ilvl="0" w:tplc="A91AB9E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D30B5"/>
    <w:multiLevelType w:val="hybridMultilevel"/>
    <w:tmpl w:val="78B8A59E"/>
    <w:lvl w:ilvl="0" w:tplc="D9D8E068">
      <w:start w:val="2"/>
      <w:numFmt w:val="bullet"/>
      <w:lvlText w:val=""/>
      <w:lvlJc w:val="left"/>
      <w:pPr>
        <w:ind w:left="1160" w:hanging="360"/>
      </w:pPr>
      <w:rPr>
        <w:rFonts w:ascii="Wingdings" w:eastAsia="맑은 고딕"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6" w15:restartNumberingAfterBreak="0">
    <w:nsid w:val="1C1D3091"/>
    <w:multiLevelType w:val="hybridMultilevel"/>
    <w:tmpl w:val="9AAC588E"/>
    <w:lvl w:ilvl="0" w:tplc="DB423004">
      <w:start w:val="3"/>
      <w:numFmt w:val="bullet"/>
      <w:lvlText w:val="•"/>
      <w:lvlJc w:val="left"/>
      <w:pPr>
        <w:ind w:left="880" w:hanging="440"/>
      </w:pPr>
      <w:rPr>
        <w:rFonts w:ascii="EniExpReg" w:eastAsia="Cambria" w:hAnsi="EniExpReg" w:cs="Times New Roman" w:hint="default"/>
        <w:sz w:val="22"/>
        <w:szCs w:val="22"/>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221F31F4"/>
    <w:multiLevelType w:val="hybridMultilevel"/>
    <w:tmpl w:val="54188158"/>
    <w:lvl w:ilvl="0" w:tplc="0A62C3E8">
      <w:start w:val="1"/>
      <w:numFmt w:val="decimal"/>
      <w:lvlText w:val="%1."/>
      <w:lvlJc w:val="left"/>
      <w:pPr>
        <w:ind w:left="800" w:hanging="360"/>
      </w:pPr>
      <w:rPr>
        <w:rFonts w:hint="default"/>
      </w:rPr>
    </w:lvl>
    <w:lvl w:ilvl="1" w:tplc="DB423004">
      <w:start w:val="3"/>
      <w:numFmt w:val="bullet"/>
      <w:lvlText w:val="•"/>
      <w:lvlJc w:val="left"/>
      <w:pPr>
        <w:ind w:left="1320" w:hanging="440"/>
      </w:pPr>
      <w:rPr>
        <w:rFonts w:ascii="EniExpReg" w:eastAsia="Cambria" w:hAnsi="EniExpReg" w:cs="Times New Roman" w:hint="default"/>
        <w:sz w:val="22"/>
        <w:szCs w:val="22"/>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24017048"/>
    <w:multiLevelType w:val="multilevel"/>
    <w:tmpl w:val="76C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F5BDA"/>
    <w:multiLevelType w:val="multilevel"/>
    <w:tmpl w:val="9228A626"/>
    <w:numStyleLink w:val="Checklist"/>
  </w:abstractNum>
  <w:abstractNum w:abstractNumId="20" w15:restartNumberingAfterBreak="0">
    <w:nsid w:val="28C134B1"/>
    <w:multiLevelType w:val="multilevel"/>
    <w:tmpl w:val="CE562E72"/>
    <w:lvl w:ilvl="0">
      <w:numFmt w:val="bullet"/>
      <w:lvlText w:val="•"/>
      <w:lvlJc w:val="left"/>
      <w:pPr>
        <w:tabs>
          <w:tab w:val="num" w:pos="720"/>
        </w:tabs>
        <w:ind w:left="717" w:hanging="360"/>
      </w:pPr>
      <w:rPr>
        <w:rFonts w:ascii="Segoe UI" w:eastAsiaTheme="minorEastAsia" w:hAnsi="Segoe UI" w:cs="Segoe UI"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1" w15:restartNumberingAfterBreak="0">
    <w:nsid w:val="29252C48"/>
    <w:multiLevelType w:val="hybridMultilevel"/>
    <w:tmpl w:val="E38E79FC"/>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400321B"/>
    <w:multiLevelType w:val="multilevel"/>
    <w:tmpl w:val="87F67182"/>
    <w:lvl w:ilvl="0">
      <w:start w:val="1"/>
      <w:numFmt w:val="decimal"/>
      <w:pStyle w:val="a0"/>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3" w15:restartNumberingAfterBreak="0">
    <w:nsid w:val="37F86DB0"/>
    <w:multiLevelType w:val="hybridMultilevel"/>
    <w:tmpl w:val="5A643964"/>
    <w:lvl w:ilvl="0" w:tplc="390E26E8">
      <w:start w:val="1"/>
      <w:numFmt w:val="decimal"/>
      <w:lvlText w:val="%1."/>
      <w:lvlJc w:val="left"/>
      <w:pPr>
        <w:ind w:left="800" w:hanging="360"/>
      </w:pPr>
      <w:rPr>
        <w:rFonts w:ascii="맑은 고딕" w:hAnsi="맑은 고딕" w:cs="맑은 고딕" w:hint="default"/>
        <w:color w:val="auto"/>
        <w:sz w:val="22"/>
        <w:szCs w:val="22"/>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3A551EDC"/>
    <w:multiLevelType w:val="hybridMultilevel"/>
    <w:tmpl w:val="E4F058EC"/>
    <w:lvl w:ilvl="0" w:tplc="0A62C3E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3C0B23B1"/>
    <w:multiLevelType w:val="multilevel"/>
    <w:tmpl w:val="0CC2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45768"/>
    <w:multiLevelType w:val="hybridMultilevel"/>
    <w:tmpl w:val="4EA8DA84"/>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7" w15:restartNumberingAfterBreak="0">
    <w:nsid w:val="40A07ED2"/>
    <w:multiLevelType w:val="multilevel"/>
    <w:tmpl w:val="B1C0B846"/>
    <w:styleLink w:val="Style1"/>
    <w:lvl w:ilvl="0">
      <w:start w:val="1"/>
      <w:numFmt w:val="bullet"/>
      <w:pStyle w:val="a1"/>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5131B54"/>
    <w:multiLevelType w:val="hybridMultilevel"/>
    <w:tmpl w:val="0A3851B4"/>
    <w:lvl w:ilvl="0" w:tplc="0A62C3E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481F02CE"/>
    <w:multiLevelType w:val="hybridMultilevel"/>
    <w:tmpl w:val="6C50D8DA"/>
    <w:lvl w:ilvl="0" w:tplc="D25CCF32">
      <w:start w:val="1"/>
      <w:numFmt w:val="bullet"/>
      <w:lvlText w:val="­"/>
      <w:lvlJc w:val="left"/>
      <w:pPr>
        <w:ind w:left="440" w:hanging="440"/>
      </w:pPr>
      <w:rPr>
        <w:rFonts w:ascii="Calibri" w:hAnsi="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86E5EF6"/>
    <w:multiLevelType w:val="hybridMultilevel"/>
    <w:tmpl w:val="C212DB74"/>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4D2D6C63"/>
    <w:multiLevelType w:val="hybridMultilevel"/>
    <w:tmpl w:val="A51809E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4F885E69"/>
    <w:multiLevelType w:val="hybridMultilevel"/>
    <w:tmpl w:val="2DAEE7FA"/>
    <w:lvl w:ilvl="0" w:tplc="0A62C3E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4FF93AE6"/>
    <w:multiLevelType w:val="multilevel"/>
    <w:tmpl w:val="6C8E2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3F934B4"/>
    <w:multiLevelType w:val="hybridMultilevel"/>
    <w:tmpl w:val="3CEC92C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540A52BA"/>
    <w:multiLevelType w:val="multilevel"/>
    <w:tmpl w:val="09F20B8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5BBE4201"/>
    <w:multiLevelType w:val="hybridMultilevel"/>
    <w:tmpl w:val="51989960"/>
    <w:lvl w:ilvl="0" w:tplc="8B46734C">
      <w:start w:val="1"/>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9" w15:restartNumberingAfterBreak="0">
    <w:nsid w:val="5C1E3000"/>
    <w:multiLevelType w:val="hybridMultilevel"/>
    <w:tmpl w:val="3BC6AB3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5D8E4ECC"/>
    <w:multiLevelType w:val="hybridMultilevel"/>
    <w:tmpl w:val="2DAEE7FA"/>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1"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2" w15:restartNumberingAfterBreak="0">
    <w:nsid w:val="60707469"/>
    <w:multiLevelType w:val="hybridMultilevel"/>
    <w:tmpl w:val="67EE9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4703D78">
      <w:start w:val="6"/>
      <w:numFmt w:val="bullet"/>
      <w:lvlText w:val="※"/>
      <w:lvlJc w:val="left"/>
      <w:pPr>
        <w:ind w:left="2160" w:hanging="360"/>
      </w:pPr>
      <w:rPr>
        <w:rFonts w:ascii="맑은 고딕" w:eastAsia="맑은 고딕" w:hAnsi="맑은 고딕" w:cs="맑은 고딕" w:hint="eastAsi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065CBE"/>
    <w:multiLevelType w:val="hybridMultilevel"/>
    <w:tmpl w:val="3ACE809C"/>
    <w:lvl w:ilvl="0" w:tplc="42B6C4DC">
      <w:start w:val="1"/>
      <w:numFmt w:val="bullet"/>
      <w:lvlText w:val="•"/>
      <w:lvlJc w:val="left"/>
      <w:pPr>
        <w:tabs>
          <w:tab w:val="num" w:pos="720"/>
        </w:tabs>
        <w:ind w:left="720" w:hanging="360"/>
      </w:pPr>
      <w:rPr>
        <w:rFonts w:ascii="굴림" w:hAnsi="굴림" w:hint="default"/>
      </w:rPr>
    </w:lvl>
    <w:lvl w:ilvl="1" w:tplc="C9487BDE" w:tentative="1">
      <w:start w:val="1"/>
      <w:numFmt w:val="bullet"/>
      <w:lvlText w:val="•"/>
      <w:lvlJc w:val="left"/>
      <w:pPr>
        <w:tabs>
          <w:tab w:val="num" w:pos="1440"/>
        </w:tabs>
        <w:ind w:left="1440" w:hanging="360"/>
      </w:pPr>
      <w:rPr>
        <w:rFonts w:ascii="굴림" w:hAnsi="굴림" w:hint="default"/>
      </w:rPr>
    </w:lvl>
    <w:lvl w:ilvl="2" w:tplc="60900600" w:tentative="1">
      <w:start w:val="1"/>
      <w:numFmt w:val="bullet"/>
      <w:lvlText w:val="•"/>
      <w:lvlJc w:val="left"/>
      <w:pPr>
        <w:tabs>
          <w:tab w:val="num" w:pos="2160"/>
        </w:tabs>
        <w:ind w:left="2160" w:hanging="360"/>
      </w:pPr>
      <w:rPr>
        <w:rFonts w:ascii="굴림" w:hAnsi="굴림" w:hint="default"/>
      </w:rPr>
    </w:lvl>
    <w:lvl w:ilvl="3" w:tplc="AE789F10" w:tentative="1">
      <w:start w:val="1"/>
      <w:numFmt w:val="bullet"/>
      <w:lvlText w:val="•"/>
      <w:lvlJc w:val="left"/>
      <w:pPr>
        <w:tabs>
          <w:tab w:val="num" w:pos="2880"/>
        </w:tabs>
        <w:ind w:left="2880" w:hanging="360"/>
      </w:pPr>
      <w:rPr>
        <w:rFonts w:ascii="굴림" w:hAnsi="굴림" w:hint="default"/>
      </w:rPr>
    </w:lvl>
    <w:lvl w:ilvl="4" w:tplc="C7D8596C" w:tentative="1">
      <w:start w:val="1"/>
      <w:numFmt w:val="bullet"/>
      <w:lvlText w:val="•"/>
      <w:lvlJc w:val="left"/>
      <w:pPr>
        <w:tabs>
          <w:tab w:val="num" w:pos="3600"/>
        </w:tabs>
        <w:ind w:left="3600" w:hanging="360"/>
      </w:pPr>
      <w:rPr>
        <w:rFonts w:ascii="굴림" w:hAnsi="굴림" w:hint="default"/>
      </w:rPr>
    </w:lvl>
    <w:lvl w:ilvl="5" w:tplc="12D6F9F6" w:tentative="1">
      <w:start w:val="1"/>
      <w:numFmt w:val="bullet"/>
      <w:lvlText w:val="•"/>
      <w:lvlJc w:val="left"/>
      <w:pPr>
        <w:tabs>
          <w:tab w:val="num" w:pos="4320"/>
        </w:tabs>
        <w:ind w:left="4320" w:hanging="360"/>
      </w:pPr>
      <w:rPr>
        <w:rFonts w:ascii="굴림" w:hAnsi="굴림" w:hint="default"/>
      </w:rPr>
    </w:lvl>
    <w:lvl w:ilvl="6" w:tplc="FC56F39E" w:tentative="1">
      <w:start w:val="1"/>
      <w:numFmt w:val="bullet"/>
      <w:lvlText w:val="•"/>
      <w:lvlJc w:val="left"/>
      <w:pPr>
        <w:tabs>
          <w:tab w:val="num" w:pos="5040"/>
        </w:tabs>
        <w:ind w:left="5040" w:hanging="360"/>
      </w:pPr>
      <w:rPr>
        <w:rFonts w:ascii="굴림" w:hAnsi="굴림" w:hint="default"/>
      </w:rPr>
    </w:lvl>
    <w:lvl w:ilvl="7" w:tplc="89B4526C" w:tentative="1">
      <w:start w:val="1"/>
      <w:numFmt w:val="bullet"/>
      <w:lvlText w:val="•"/>
      <w:lvlJc w:val="left"/>
      <w:pPr>
        <w:tabs>
          <w:tab w:val="num" w:pos="5760"/>
        </w:tabs>
        <w:ind w:left="5760" w:hanging="360"/>
      </w:pPr>
      <w:rPr>
        <w:rFonts w:ascii="굴림" w:hAnsi="굴림" w:hint="default"/>
      </w:rPr>
    </w:lvl>
    <w:lvl w:ilvl="8" w:tplc="575246BE" w:tentative="1">
      <w:start w:val="1"/>
      <w:numFmt w:val="bullet"/>
      <w:lvlText w:val="•"/>
      <w:lvlJc w:val="left"/>
      <w:pPr>
        <w:tabs>
          <w:tab w:val="num" w:pos="6480"/>
        </w:tabs>
        <w:ind w:left="6480" w:hanging="360"/>
      </w:pPr>
      <w:rPr>
        <w:rFonts w:ascii="굴림" w:hAnsi="굴림" w:hint="default"/>
      </w:rPr>
    </w:lvl>
  </w:abstractNum>
  <w:abstractNum w:abstractNumId="44" w15:restartNumberingAfterBreak="0">
    <w:nsid w:val="61280234"/>
    <w:multiLevelType w:val="hybridMultilevel"/>
    <w:tmpl w:val="A51809E6"/>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5" w15:restartNumberingAfterBreak="0">
    <w:nsid w:val="677A0B47"/>
    <w:multiLevelType w:val="hybridMultilevel"/>
    <w:tmpl w:val="54188158"/>
    <w:lvl w:ilvl="0" w:tplc="FFFFFFFF">
      <w:start w:val="1"/>
      <w:numFmt w:val="decimal"/>
      <w:lvlText w:val="%1."/>
      <w:lvlJc w:val="left"/>
      <w:pPr>
        <w:ind w:left="800" w:hanging="360"/>
      </w:pPr>
      <w:rPr>
        <w:rFonts w:hint="default"/>
      </w:rPr>
    </w:lvl>
    <w:lvl w:ilvl="1" w:tplc="FFFFFFFF">
      <w:start w:val="3"/>
      <w:numFmt w:val="bullet"/>
      <w:lvlText w:val="•"/>
      <w:lvlJc w:val="left"/>
      <w:pPr>
        <w:ind w:left="1320" w:hanging="440"/>
      </w:pPr>
      <w:rPr>
        <w:rFonts w:ascii="EniExpReg" w:eastAsia="Cambria" w:hAnsi="EniExpReg" w:cs="Times New Roman" w:hint="default"/>
        <w:sz w:val="22"/>
        <w:szCs w:val="22"/>
      </w:r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6" w15:restartNumberingAfterBreak="0">
    <w:nsid w:val="68597964"/>
    <w:multiLevelType w:val="multilevel"/>
    <w:tmpl w:val="ECBA2CA8"/>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8" w15:restartNumberingAfterBreak="0">
    <w:nsid w:val="6C96748D"/>
    <w:multiLevelType w:val="hybridMultilevel"/>
    <w:tmpl w:val="17EAF1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320" w:hanging="440"/>
      </w:p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9" w15:restartNumberingAfterBreak="0">
    <w:nsid w:val="6D41313C"/>
    <w:multiLevelType w:val="hybridMultilevel"/>
    <w:tmpl w:val="2BF6FEE2"/>
    <w:lvl w:ilvl="0" w:tplc="DB423004">
      <w:start w:val="3"/>
      <w:numFmt w:val="bullet"/>
      <w:lvlText w:val="•"/>
      <w:lvlJc w:val="left"/>
      <w:pPr>
        <w:ind w:left="1069" w:hanging="400"/>
      </w:pPr>
      <w:rPr>
        <w:rFonts w:ascii="EniExpReg" w:eastAsia="Cambria" w:hAnsi="EniExpReg" w:cs="Times New Roman" w:hint="default"/>
        <w:sz w:val="22"/>
        <w:szCs w:val="22"/>
      </w:rPr>
    </w:lvl>
    <w:lvl w:ilvl="1" w:tplc="04090003">
      <w:start w:val="1"/>
      <w:numFmt w:val="bullet"/>
      <w:lvlText w:val="o"/>
      <w:lvlJc w:val="left"/>
      <w:pPr>
        <w:ind w:left="1469" w:hanging="400"/>
      </w:pPr>
      <w:rPr>
        <w:rFonts w:ascii="Courier New" w:hAnsi="Courier New" w:cs="Courier New" w:hint="default"/>
      </w:rPr>
    </w:lvl>
    <w:lvl w:ilvl="2" w:tplc="04090005" w:tentative="1">
      <w:start w:val="1"/>
      <w:numFmt w:val="bullet"/>
      <w:lvlText w:val=""/>
      <w:lvlJc w:val="left"/>
      <w:pPr>
        <w:ind w:left="1869" w:hanging="400"/>
      </w:pPr>
      <w:rPr>
        <w:rFonts w:ascii="Wingdings" w:hAnsi="Wingdings" w:hint="default"/>
      </w:rPr>
    </w:lvl>
    <w:lvl w:ilvl="3" w:tplc="04090001" w:tentative="1">
      <w:start w:val="1"/>
      <w:numFmt w:val="bullet"/>
      <w:lvlText w:val=""/>
      <w:lvlJc w:val="left"/>
      <w:pPr>
        <w:ind w:left="2269" w:hanging="400"/>
      </w:pPr>
      <w:rPr>
        <w:rFonts w:ascii="Wingdings" w:hAnsi="Wingdings" w:hint="default"/>
      </w:rPr>
    </w:lvl>
    <w:lvl w:ilvl="4" w:tplc="04090003" w:tentative="1">
      <w:start w:val="1"/>
      <w:numFmt w:val="bullet"/>
      <w:lvlText w:val=""/>
      <w:lvlJc w:val="left"/>
      <w:pPr>
        <w:ind w:left="2669" w:hanging="400"/>
      </w:pPr>
      <w:rPr>
        <w:rFonts w:ascii="Wingdings" w:hAnsi="Wingdings" w:hint="default"/>
      </w:rPr>
    </w:lvl>
    <w:lvl w:ilvl="5" w:tplc="04090005" w:tentative="1">
      <w:start w:val="1"/>
      <w:numFmt w:val="bullet"/>
      <w:lvlText w:val=""/>
      <w:lvlJc w:val="left"/>
      <w:pPr>
        <w:ind w:left="3069" w:hanging="400"/>
      </w:pPr>
      <w:rPr>
        <w:rFonts w:ascii="Wingdings" w:hAnsi="Wingdings" w:hint="default"/>
      </w:rPr>
    </w:lvl>
    <w:lvl w:ilvl="6" w:tplc="04090001" w:tentative="1">
      <w:start w:val="1"/>
      <w:numFmt w:val="bullet"/>
      <w:lvlText w:val=""/>
      <w:lvlJc w:val="left"/>
      <w:pPr>
        <w:ind w:left="3469" w:hanging="400"/>
      </w:pPr>
      <w:rPr>
        <w:rFonts w:ascii="Wingdings" w:hAnsi="Wingdings" w:hint="default"/>
      </w:rPr>
    </w:lvl>
    <w:lvl w:ilvl="7" w:tplc="04090003" w:tentative="1">
      <w:start w:val="1"/>
      <w:numFmt w:val="bullet"/>
      <w:lvlText w:val=""/>
      <w:lvlJc w:val="left"/>
      <w:pPr>
        <w:ind w:left="3869" w:hanging="400"/>
      </w:pPr>
      <w:rPr>
        <w:rFonts w:ascii="Wingdings" w:hAnsi="Wingdings" w:hint="default"/>
      </w:rPr>
    </w:lvl>
    <w:lvl w:ilvl="8" w:tplc="04090005" w:tentative="1">
      <w:start w:val="1"/>
      <w:numFmt w:val="bullet"/>
      <w:lvlText w:val=""/>
      <w:lvlJc w:val="left"/>
      <w:pPr>
        <w:ind w:left="4269" w:hanging="400"/>
      </w:pPr>
      <w:rPr>
        <w:rFonts w:ascii="Wingdings" w:hAnsi="Wingdings" w:hint="default"/>
      </w:rPr>
    </w:lvl>
  </w:abstractNum>
  <w:abstractNum w:abstractNumId="50"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 w15:restartNumberingAfterBreak="0">
    <w:nsid w:val="75701580"/>
    <w:multiLevelType w:val="hybridMultilevel"/>
    <w:tmpl w:val="6D1E926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5712710">
    <w:abstractNumId w:val="13"/>
  </w:num>
  <w:num w:numId="2" w16cid:durableId="1902012509">
    <w:abstractNumId w:val="29"/>
  </w:num>
  <w:num w:numId="3" w16cid:durableId="1040933801">
    <w:abstractNumId w:val="50"/>
  </w:num>
  <w:num w:numId="4" w16cid:durableId="1067999942">
    <w:abstractNumId w:val="27"/>
  </w:num>
  <w:num w:numId="5" w16cid:durableId="245768251">
    <w:abstractNumId w:val="47"/>
  </w:num>
  <w:num w:numId="6" w16cid:durableId="1826118250">
    <w:abstractNumId w:val="22"/>
  </w:num>
  <w:num w:numId="7" w16cid:durableId="845709116">
    <w:abstractNumId w:val="19"/>
  </w:num>
  <w:num w:numId="8" w16cid:durableId="1850559602">
    <w:abstractNumId w:val="12"/>
  </w:num>
  <w:num w:numId="9" w16cid:durableId="1148278084">
    <w:abstractNumId w:val="28"/>
  </w:num>
  <w:num w:numId="10" w16cid:durableId="1596397675">
    <w:abstractNumId w:val="6"/>
  </w:num>
  <w:num w:numId="11" w16cid:durableId="1490168139">
    <w:abstractNumId w:val="5"/>
  </w:num>
  <w:num w:numId="12" w16cid:durableId="27026354">
    <w:abstractNumId w:val="4"/>
  </w:num>
  <w:num w:numId="13" w16cid:durableId="1921937279">
    <w:abstractNumId w:val="3"/>
  </w:num>
  <w:num w:numId="14" w16cid:durableId="1345980013">
    <w:abstractNumId w:val="7"/>
  </w:num>
  <w:num w:numId="15" w16cid:durableId="430243993">
    <w:abstractNumId w:val="2"/>
  </w:num>
  <w:num w:numId="16" w16cid:durableId="968583488">
    <w:abstractNumId w:val="1"/>
  </w:num>
  <w:num w:numId="17" w16cid:durableId="386690348">
    <w:abstractNumId w:val="0"/>
  </w:num>
  <w:num w:numId="18" w16cid:durableId="1732533085">
    <w:abstractNumId w:val="41"/>
  </w:num>
  <w:num w:numId="19" w16cid:durableId="1860704355">
    <w:abstractNumId w:val="42"/>
  </w:num>
  <w:num w:numId="20" w16cid:durableId="7483656">
    <w:abstractNumId w:val="14"/>
  </w:num>
  <w:num w:numId="21" w16cid:durableId="1749619730">
    <w:abstractNumId w:val="8"/>
  </w:num>
  <w:num w:numId="22" w16cid:durableId="36200109">
    <w:abstractNumId w:val="37"/>
  </w:num>
  <w:num w:numId="23" w16cid:durableId="538200964">
    <w:abstractNumId w:val="46"/>
  </w:num>
  <w:num w:numId="24" w16cid:durableId="1693847342">
    <w:abstractNumId w:val="11"/>
  </w:num>
  <w:num w:numId="25" w16cid:durableId="390427951">
    <w:abstractNumId w:val="20"/>
  </w:num>
  <w:num w:numId="26" w16cid:durableId="917325774">
    <w:abstractNumId w:val="49"/>
  </w:num>
  <w:num w:numId="27" w16cid:durableId="353457582">
    <w:abstractNumId w:val="51"/>
  </w:num>
  <w:num w:numId="28" w16cid:durableId="1063524893">
    <w:abstractNumId w:val="22"/>
  </w:num>
  <w:num w:numId="29" w16cid:durableId="460920013">
    <w:abstractNumId w:val="35"/>
  </w:num>
  <w:num w:numId="30" w16cid:durableId="13908056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3031637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278088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01097487">
    <w:abstractNumId w:val="22"/>
  </w:num>
  <w:num w:numId="34" w16cid:durableId="1385718953">
    <w:abstractNumId w:val="18"/>
  </w:num>
  <w:num w:numId="35" w16cid:durableId="1399209390">
    <w:abstractNumId w:val="22"/>
  </w:num>
  <w:num w:numId="36" w16cid:durableId="2050647843">
    <w:abstractNumId w:val="34"/>
  </w:num>
  <w:num w:numId="37" w16cid:durableId="1259437494">
    <w:abstractNumId w:val="30"/>
  </w:num>
  <w:num w:numId="38" w16cid:durableId="1660767551">
    <w:abstractNumId w:val="17"/>
  </w:num>
  <w:num w:numId="39" w16cid:durableId="1444836008">
    <w:abstractNumId w:val="22"/>
  </w:num>
  <w:num w:numId="40" w16cid:durableId="2134592721">
    <w:abstractNumId w:val="22"/>
  </w:num>
  <w:num w:numId="41" w16cid:durableId="1310863652">
    <w:abstractNumId w:val="45"/>
  </w:num>
  <w:num w:numId="42" w16cid:durableId="1039672360">
    <w:abstractNumId w:val="40"/>
  </w:num>
  <w:num w:numId="43" w16cid:durableId="1777477509">
    <w:abstractNumId w:val="26"/>
  </w:num>
  <w:num w:numId="44" w16cid:durableId="1137331655">
    <w:abstractNumId w:val="22"/>
  </w:num>
  <w:num w:numId="45" w16cid:durableId="1320229065">
    <w:abstractNumId w:val="22"/>
  </w:num>
  <w:num w:numId="46" w16cid:durableId="922950339">
    <w:abstractNumId w:val="24"/>
  </w:num>
  <w:num w:numId="47" w16cid:durableId="621570454">
    <w:abstractNumId w:val="25"/>
  </w:num>
  <w:num w:numId="48" w16cid:durableId="1068454417">
    <w:abstractNumId w:val="9"/>
  </w:num>
  <w:num w:numId="49" w16cid:durableId="1179849705">
    <w:abstractNumId w:val="44"/>
  </w:num>
  <w:num w:numId="50" w16cid:durableId="1529366979">
    <w:abstractNumId w:val="33"/>
  </w:num>
  <w:num w:numId="51" w16cid:durableId="1961253569">
    <w:abstractNumId w:val="15"/>
  </w:num>
  <w:num w:numId="52" w16cid:durableId="242178235">
    <w:abstractNumId w:val="22"/>
  </w:num>
  <w:num w:numId="53" w16cid:durableId="1372654432">
    <w:abstractNumId w:val="16"/>
  </w:num>
  <w:num w:numId="54" w16cid:durableId="1036810331">
    <w:abstractNumId w:val="23"/>
  </w:num>
  <w:num w:numId="55" w16cid:durableId="469320590">
    <w:abstractNumId w:val="38"/>
  </w:num>
  <w:num w:numId="56" w16cid:durableId="1250385463">
    <w:abstractNumId w:val="21"/>
  </w:num>
  <w:num w:numId="57" w16cid:durableId="1704597948">
    <w:abstractNumId w:val="22"/>
  </w:num>
  <w:num w:numId="58" w16cid:durableId="1307852812">
    <w:abstractNumId w:val="39"/>
  </w:num>
  <w:num w:numId="59" w16cid:durableId="1434671312">
    <w:abstractNumId w:val="10"/>
  </w:num>
  <w:num w:numId="60" w16cid:durableId="1276056558">
    <w:abstractNumId w:val="32"/>
  </w:num>
  <w:num w:numId="61" w16cid:durableId="1615357651">
    <w:abstractNumId w:val="48"/>
  </w:num>
  <w:num w:numId="62" w16cid:durableId="153693501">
    <w:abstractNumId w:val="31"/>
  </w:num>
  <w:num w:numId="63" w16cid:durableId="1771000080">
    <w:abstractNumId w:val="22"/>
  </w:num>
  <w:num w:numId="64" w16cid:durableId="655233284">
    <w:abstractNumId w:val="22"/>
  </w:num>
  <w:num w:numId="65" w16cid:durableId="956910946">
    <w:abstractNumId w:val="43"/>
  </w:num>
  <w:num w:numId="66" w16cid:durableId="1913464883">
    <w:abstractNumId w:val="36"/>
  </w:num>
  <w:num w:numId="67" w16cid:durableId="969553336">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it-IT"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pt-PT" w:vendorID="64" w:dllVersion="0" w:nlCheck="1" w:checkStyle="0"/>
  <w:activeWritingStyle w:appName="MSWord" w:lang="fr-FR" w:vendorID="64" w:dllVersion="0" w:nlCheck="1" w:checkStyle="0"/>
  <w:activeWritingStyle w:appName="MSWord" w:lang="ko-KR" w:vendorID="64" w:dllVersion="0" w:nlCheck="1" w:checkStyle="0"/>
  <w:attachedTemplate r:id="rId1"/>
  <w:linkStyles/>
  <w:stylePaneSortMethod w:val="0000"/>
  <w:defaultTabStop w:val="432"/>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9E"/>
    <w:rsid w:val="000007F0"/>
    <w:rsid w:val="00000B27"/>
    <w:rsid w:val="00001067"/>
    <w:rsid w:val="000011A3"/>
    <w:rsid w:val="0000121D"/>
    <w:rsid w:val="000015B5"/>
    <w:rsid w:val="00001929"/>
    <w:rsid w:val="00001A99"/>
    <w:rsid w:val="00001EEA"/>
    <w:rsid w:val="000020E0"/>
    <w:rsid w:val="000021D1"/>
    <w:rsid w:val="000027DB"/>
    <w:rsid w:val="00002AD7"/>
    <w:rsid w:val="00002D7D"/>
    <w:rsid w:val="00002E48"/>
    <w:rsid w:val="00002E99"/>
    <w:rsid w:val="000030D6"/>
    <w:rsid w:val="00003649"/>
    <w:rsid w:val="0000399B"/>
    <w:rsid w:val="00003A0E"/>
    <w:rsid w:val="00003EA1"/>
    <w:rsid w:val="00003F88"/>
    <w:rsid w:val="0000401F"/>
    <w:rsid w:val="0000441A"/>
    <w:rsid w:val="00004A7B"/>
    <w:rsid w:val="00004D50"/>
    <w:rsid w:val="00004DCC"/>
    <w:rsid w:val="00004E9F"/>
    <w:rsid w:val="000050B2"/>
    <w:rsid w:val="00005218"/>
    <w:rsid w:val="00005789"/>
    <w:rsid w:val="00005B69"/>
    <w:rsid w:val="00005BCD"/>
    <w:rsid w:val="00005CBC"/>
    <w:rsid w:val="00005D3D"/>
    <w:rsid w:val="00005F35"/>
    <w:rsid w:val="00005FFC"/>
    <w:rsid w:val="0000606E"/>
    <w:rsid w:val="000060B3"/>
    <w:rsid w:val="000061F8"/>
    <w:rsid w:val="0000625B"/>
    <w:rsid w:val="0000626C"/>
    <w:rsid w:val="00006346"/>
    <w:rsid w:val="000063F7"/>
    <w:rsid w:val="00006638"/>
    <w:rsid w:val="00006729"/>
    <w:rsid w:val="00006AF1"/>
    <w:rsid w:val="00006C8D"/>
    <w:rsid w:val="0000724C"/>
    <w:rsid w:val="000074A8"/>
    <w:rsid w:val="000074F2"/>
    <w:rsid w:val="00007D4D"/>
    <w:rsid w:val="000108B1"/>
    <w:rsid w:val="0001096F"/>
    <w:rsid w:val="00010AA9"/>
    <w:rsid w:val="00010ACC"/>
    <w:rsid w:val="00010AD3"/>
    <w:rsid w:val="00010BE4"/>
    <w:rsid w:val="00010C36"/>
    <w:rsid w:val="00011196"/>
    <w:rsid w:val="000111B2"/>
    <w:rsid w:val="000115E8"/>
    <w:rsid w:val="000116FE"/>
    <w:rsid w:val="00011CA3"/>
    <w:rsid w:val="00011E33"/>
    <w:rsid w:val="00011F2D"/>
    <w:rsid w:val="00012248"/>
    <w:rsid w:val="00012415"/>
    <w:rsid w:val="000125DE"/>
    <w:rsid w:val="00012698"/>
    <w:rsid w:val="00012802"/>
    <w:rsid w:val="00012C9B"/>
    <w:rsid w:val="00012FCC"/>
    <w:rsid w:val="0001341E"/>
    <w:rsid w:val="0001382C"/>
    <w:rsid w:val="00013AAD"/>
    <w:rsid w:val="00013AC9"/>
    <w:rsid w:val="00013BC2"/>
    <w:rsid w:val="00013BF1"/>
    <w:rsid w:val="0001401A"/>
    <w:rsid w:val="00014326"/>
    <w:rsid w:val="00014485"/>
    <w:rsid w:val="000147D3"/>
    <w:rsid w:val="00014E1B"/>
    <w:rsid w:val="00014E85"/>
    <w:rsid w:val="00014F15"/>
    <w:rsid w:val="00015222"/>
    <w:rsid w:val="0001563F"/>
    <w:rsid w:val="000156F9"/>
    <w:rsid w:val="0001598F"/>
    <w:rsid w:val="00015AEB"/>
    <w:rsid w:val="00016173"/>
    <w:rsid w:val="000163C5"/>
    <w:rsid w:val="000163F8"/>
    <w:rsid w:val="00016772"/>
    <w:rsid w:val="00016A75"/>
    <w:rsid w:val="00016C88"/>
    <w:rsid w:val="00016D5C"/>
    <w:rsid w:val="00016D70"/>
    <w:rsid w:val="00016EA5"/>
    <w:rsid w:val="00016FAD"/>
    <w:rsid w:val="00017008"/>
    <w:rsid w:val="00017174"/>
    <w:rsid w:val="00017772"/>
    <w:rsid w:val="000178CC"/>
    <w:rsid w:val="00017B11"/>
    <w:rsid w:val="00017CBC"/>
    <w:rsid w:val="00020038"/>
    <w:rsid w:val="00020088"/>
    <w:rsid w:val="000200EA"/>
    <w:rsid w:val="0002011D"/>
    <w:rsid w:val="000203A4"/>
    <w:rsid w:val="000209C1"/>
    <w:rsid w:val="00020C13"/>
    <w:rsid w:val="00020ED6"/>
    <w:rsid w:val="00021139"/>
    <w:rsid w:val="000212D1"/>
    <w:rsid w:val="000215B3"/>
    <w:rsid w:val="00021741"/>
    <w:rsid w:val="00021C9A"/>
    <w:rsid w:val="00022019"/>
    <w:rsid w:val="00022153"/>
    <w:rsid w:val="000225D7"/>
    <w:rsid w:val="00022951"/>
    <w:rsid w:val="00022BA1"/>
    <w:rsid w:val="00023544"/>
    <w:rsid w:val="0002370F"/>
    <w:rsid w:val="00023DEE"/>
    <w:rsid w:val="00023F9C"/>
    <w:rsid w:val="0002428F"/>
    <w:rsid w:val="00024898"/>
    <w:rsid w:val="000248EC"/>
    <w:rsid w:val="00024988"/>
    <w:rsid w:val="00024A53"/>
    <w:rsid w:val="00025006"/>
    <w:rsid w:val="00025166"/>
    <w:rsid w:val="00025199"/>
    <w:rsid w:val="0002538F"/>
    <w:rsid w:val="0002636A"/>
    <w:rsid w:val="00026504"/>
    <w:rsid w:val="00026B27"/>
    <w:rsid w:val="00026D78"/>
    <w:rsid w:val="00026E6A"/>
    <w:rsid w:val="00027141"/>
    <w:rsid w:val="0002719D"/>
    <w:rsid w:val="00027226"/>
    <w:rsid w:val="000273B3"/>
    <w:rsid w:val="00027447"/>
    <w:rsid w:val="00027638"/>
    <w:rsid w:val="00027656"/>
    <w:rsid w:val="000277B0"/>
    <w:rsid w:val="00027A0B"/>
    <w:rsid w:val="00027A9E"/>
    <w:rsid w:val="00027FFE"/>
    <w:rsid w:val="00030326"/>
    <w:rsid w:val="00030361"/>
    <w:rsid w:val="00030409"/>
    <w:rsid w:val="00030553"/>
    <w:rsid w:val="0003076C"/>
    <w:rsid w:val="00030819"/>
    <w:rsid w:val="00030951"/>
    <w:rsid w:val="00030AF4"/>
    <w:rsid w:val="00030BFD"/>
    <w:rsid w:val="00030F36"/>
    <w:rsid w:val="00030FDB"/>
    <w:rsid w:val="00031099"/>
    <w:rsid w:val="00031123"/>
    <w:rsid w:val="00031287"/>
    <w:rsid w:val="00031375"/>
    <w:rsid w:val="000314AA"/>
    <w:rsid w:val="00031542"/>
    <w:rsid w:val="00031579"/>
    <w:rsid w:val="0003177C"/>
    <w:rsid w:val="0003196C"/>
    <w:rsid w:val="000319C3"/>
    <w:rsid w:val="00031A61"/>
    <w:rsid w:val="00031BD3"/>
    <w:rsid w:val="00031E6F"/>
    <w:rsid w:val="00031EA0"/>
    <w:rsid w:val="00032198"/>
    <w:rsid w:val="00032272"/>
    <w:rsid w:val="000326AD"/>
    <w:rsid w:val="000326C4"/>
    <w:rsid w:val="0003277A"/>
    <w:rsid w:val="00032A72"/>
    <w:rsid w:val="00032B02"/>
    <w:rsid w:val="000332D3"/>
    <w:rsid w:val="00033747"/>
    <w:rsid w:val="00033A30"/>
    <w:rsid w:val="00033BE0"/>
    <w:rsid w:val="00033D56"/>
    <w:rsid w:val="0003404E"/>
    <w:rsid w:val="000345A6"/>
    <w:rsid w:val="00034E0A"/>
    <w:rsid w:val="00034E7E"/>
    <w:rsid w:val="00034EC5"/>
    <w:rsid w:val="00034FDA"/>
    <w:rsid w:val="0003507B"/>
    <w:rsid w:val="000350AA"/>
    <w:rsid w:val="00035188"/>
    <w:rsid w:val="00035323"/>
    <w:rsid w:val="00035544"/>
    <w:rsid w:val="000355D8"/>
    <w:rsid w:val="00035861"/>
    <w:rsid w:val="00035879"/>
    <w:rsid w:val="00035BC2"/>
    <w:rsid w:val="00035D5F"/>
    <w:rsid w:val="00035F42"/>
    <w:rsid w:val="00035F6E"/>
    <w:rsid w:val="00036136"/>
    <w:rsid w:val="000362CF"/>
    <w:rsid w:val="00036542"/>
    <w:rsid w:val="0003663B"/>
    <w:rsid w:val="00036949"/>
    <w:rsid w:val="00036A77"/>
    <w:rsid w:val="00036AC9"/>
    <w:rsid w:val="00036AE0"/>
    <w:rsid w:val="00036B02"/>
    <w:rsid w:val="00036F95"/>
    <w:rsid w:val="00037082"/>
    <w:rsid w:val="000370D8"/>
    <w:rsid w:val="00037403"/>
    <w:rsid w:val="000374BB"/>
    <w:rsid w:val="000378C9"/>
    <w:rsid w:val="00037CB3"/>
    <w:rsid w:val="00040040"/>
    <w:rsid w:val="00040360"/>
    <w:rsid w:val="0004039E"/>
    <w:rsid w:val="0004061D"/>
    <w:rsid w:val="00040669"/>
    <w:rsid w:val="00040826"/>
    <w:rsid w:val="00040A57"/>
    <w:rsid w:val="00040EAD"/>
    <w:rsid w:val="000412C6"/>
    <w:rsid w:val="0004137C"/>
    <w:rsid w:val="00041486"/>
    <w:rsid w:val="00041786"/>
    <w:rsid w:val="00041911"/>
    <w:rsid w:val="00041B50"/>
    <w:rsid w:val="00041BF0"/>
    <w:rsid w:val="00041DC8"/>
    <w:rsid w:val="0004214F"/>
    <w:rsid w:val="0004252E"/>
    <w:rsid w:val="00042A7A"/>
    <w:rsid w:val="000432D1"/>
    <w:rsid w:val="00043394"/>
    <w:rsid w:val="000436FE"/>
    <w:rsid w:val="00043B30"/>
    <w:rsid w:val="00043E08"/>
    <w:rsid w:val="0004442C"/>
    <w:rsid w:val="000447AE"/>
    <w:rsid w:val="00044B7D"/>
    <w:rsid w:val="00044C7D"/>
    <w:rsid w:val="000450DB"/>
    <w:rsid w:val="0004522B"/>
    <w:rsid w:val="00045391"/>
    <w:rsid w:val="00045823"/>
    <w:rsid w:val="000458D1"/>
    <w:rsid w:val="00046283"/>
    <w:rsid w:val="00046A46"/>
    <w:rsid w:val="00046BAD"/>
    <w:rsid w:val="00046CBF"/>
    <w:rsid w:val="00046EA4"/>
    <w:rsid w:val="00046F2D"/>
    <w:rsid w:val="0004734D"/>
    <w:rsid w:val="000474F0"/>
    <w:rsid w:val="000476B2"/>
    <w:rsid w:val="00047C1A"/>
    <w:rsid w:val="00047EB9"/>
    <w:rsid w:val="000503DD"/>
    <w:rsid w:val="00050530"/>
    <w:rsid w:val="00050632"/>
    <w:rsid w:val="00050B0A"/>
    <w:rsid w:val="00051AD6"/>
    <w:rsid w:val="00051CFA"/>
    <w:rsid w:val="00051E78"/>
    <w:rsid w:val="000526CD"/>
    <w:rsid w:val="000526E7"/>
    <w:rsid w:val="000529C2"/>
    <w:rsid w:val="00052FCF"/>
    <w:rsid w:val="000531BD"/>
    <w:rsid w:val="00053229"/>
    <w:rsid w:val="00053492"/>
    <w:rsid w:val="00053530"/>
    <w:rsid w:val="00053555"/>
    <w:rsid w:val="00053634"/>
    <w:rsid w:val="00053861"/>
    <w:rsid w:val="00053C1F"/>
    <w:rsid w:val="00053FB0"/>
    <w:rsid w:val="00054175"/>
    <w:rsid w:val="00054254"/>
    <w:rsid w:val="000542E0"/>
    <w:rsid w:val="0005452B"/>
    <w:rsid w:val="00054996"/>
    <w:rsid w:val="00054DE8"/>
    <w:rsid w:val="00054E98"/>
    <w:rsid w:val="00054F15"/>
    <w:rsid w:val="000551E3"/>
    <w:rsid w:val="00055314"/>
    <w:rsid w:val="00055495"/>
    <w:rsid w:val="000554ED"/>
    <w:rsid w:val="000555E4"/>
    <w:rsid w:val="00055647"/>
    <w:rsid w:val="0005573E"/>
    <w:rsid w:val="00055ED8"/>
    <w:rsid w:val="00055F89"/>
    <w:rsid w:val="00056186"/>
    <w:rsid w:val="0005626B"/>
    <w:rsid w:val="0005631C"/>
    <w:rsid w:val="0005653B"/>
    <w:rsid w:val="0005656C"/>
    <w:rsid w:val="000569D2"/>
    <w:rsid w:val="00056A1D"/>
    <w:rsid w:val="00056ABB"/>
    <w:rsid w:val="00056B97"/>
    <w:rsid w:val="00056BF7"/>
    <w:rsid w:val="00056C85"/>
    <w:rsid w:val="00056D5A"/>
    <w:rsid w:val="00057463"/>
    <w:rsid w:val="000574F1"/>
    <w:rsid w:val="0005761C"/>
    <w:rsid w:val="000577A9"/>
    <w:rsid w:val="000579A5"/>
    <w:rsid w:val="00057CE2"/>
    <w:rsid w:val="00057F3A"/>
    <w:rsid w:val="0006029B"/>
    <w:rsid w:val="000608AB"/>
    <w:rsid w:val="00060E14"/>
    <w:rsid w:val="00061060"/>
    <w:rsid w:val="000610CB"/>
    <w:rsid w:val="000612FC"/>
    <w:rsid w:val="0006142F"/>
    <w:rsid w:val="00061774"/>
    <w:rsid w:val="000617CB"/>
    <w:rsid w:val="00061924"/>
    <w:rsid w:val="00061AA0"/>
    <w:rsid w:val="00061CC1"/>
    <w:rsid w:val="00061DA6"/>
    <w:rsid w:val="00062147"/>
    <w:rsid w:val="00062398"/>
    <w:rsid w:val="0006284C"/>
    <w:rsid w:val="0006313C"/>
    <w:rsid w:val="00063234"/>
    <w:rsid w:val="00063384"/>
    <w:rsid w:val="00063456"/>
    <w:rsid w:val="00063AAB"/>
    <w:rsid w:val="00063B02"/>
    <w:rsid w:val="00063DC2"/>
    <w:rsid w:val="00063FAF"/>
    <w:rsid w:val="00064075"/>
    <w:rsid w:val="000643AB"/>
    <w:rsid w:val="00064410"/>
    <w:rsid w:val="00064B88"/>
    <w:rsid w:val="00064BA6"/>
    <w:rsid w:val="00064D43"/>
    <w:rsid w:val="00064D7E"/>
    <w:rsid w:val="00064DA0"/>
    <w:rsid w:val="00064F19"/>
    <w:rsid w:val="00065135"/>
    <w:rsid w:val="000652CF"/>
    <w:rsid w:val="00065512"/>
    <w:rsid w:val="00065BD3"/>
    <w:rsid w:val="00065CD9"/>
    <w:rsid w:val="00065D83"/>
    <w:rsid w:val="00065E09"/>
    <w:rsid w:val="00065E6E"/>
    <w:rsid w:val="00066085"/>
    <w:rsid w:val="000660CE"/>
    <w:rsid w:val="000665B6"/>
    <w:rsid w:val="00066728"/>
    <w:rsid w:val="000668DF"/>
    <w:rsid w:val="00066938"/>
    <w:rsid w:val="00066953"/>
    <w:rsid w:val="000672FD"/>
    <w:rsid w:val="00067408"/>
    <w:rsid w:val="0006741F"/>
    <w:rsid w:val="000674B2"/>
    <w:rsid w:val="00067E26"/>
    <w:rsid w:val="000702E1"/>
    <w:rsid w:val="00070713"/>
    <w:rsid w:val="0007099D"/>
    <w:rsid w:val="00070AC9"/>
    <w:rsid w:val="00070BFB"/>
    <w:rsid w:val="00070CCC"/>
    <w:rsid w:val="00070D4E"/>
    <w:rsid w:val="00070D56"/>
    <w:rsid w:val="00071107"/>
    <w:rsid w:val="000713C4"/>
    <w:rsid w:val="000713E2"/>
    <w:rsid w:val="0007181A"/>
    <w:rsid w:val="00071C4C"/>
    <w:rsid w:val="00071E57"/>
    <w:rsid w:val="000721B2"/>
    <w:rsid w:val="0007223F"/>
    <w:rsid w:val="00072265"/>
    <w:rsid w:val="000722D5"/>
    <w:rsid w:val="0007231B"/>
    <w:rsid w:val="0007292F"/>
    <w:rsid w:val="00072A68"/>
    <w:rsid w:val="0007313A"/>
    <w:rsid w:val="00073353"/>
    <w:rsid w:val="000733F1"/>
    <w:rsid w:val="00073478"/>
    <w:rsid w:val="000734D8"/>
    <w:rsid w:val="00073EEC"/>
    <w:rsid w:val="00073FE3"/>
    <w:rsid w:val="0007406B"/>
    <w:rsid w:val="00074363"/>
    <w:rsid w:val="0007450D"/>
    <w:rsid w:val="00074526"/>
    <w:rsid w:val="00074730"/>
    <w:rsid w:val="00074819"/>
    <w:rsid w:val="0007485E"/>
    <w:rsid w:val="00074C4A"/>
    <w:rsid w:val="00074E0A"/>
    <w:rsid w:val="00074E7A"/>
    <w:rsid w:val="00074F5C"/>
    <w:rsid w:val="000750C5"/>
    <w:rsid w:val="0007548E"/>
    <w:rsid w:val="000759A9"/>
    <w:rsid w:val="00075B18"/>
    <w:rsid w:val="00075CB9"/>
    <w:rsid w:val="00075E64"/>
    <w:rsid w:val="00075EFF"/>
    <w:rsid w:val="00076273"/>
    <w:rsid w:val="000768C3"/>
    <w:rsid w:val="00076C85"/>
    <w:rsid w:val="00076CDB"/>
    <w:rsid w:val="00076DC9"/>
    <w:rsid w:val="00076EC1"/>
    <w:rsid w:val="00076F4A"/>
    <w:rsid w:val="00077059"/>
    <w:rsid w:val="000770A6"/>
    <w:rsid w:val="000778C7"/>
    <w:rsid w:val="00077CF0"/>
    <w:rsid w:val="00080012"/>
    <w:rsid w:val="00080204"/>
    <w:rsid w:val="00080449"/>
    <w:rsid w:val="000804A4"/>
    <w:rsid w:val="0008062E"/>
    <w:rsid w:val="00080698"/>
    <w:rsid w:val="000809B6"/>
    <w:rsid w:val="00080B48"/>
    <w:rsid w:val="00081087"/>
    <w:rsid w:val="00081420"/>
    <w:rsid w:val="0008153E"/>
    <w:rsid w:val="000815A6"/>
    <w:rsid w:val="000817C0"/>
    <w:rsid w:val="0008185C"/>
    <w:rsid w:val="00081D23"/>
    <w:rsid w:val="00081EE9"/>
    <w:rsid w:val="00081F83"/>
    <w:rsid w:val="00082152"/>
    <w:rsid w:val="000822AB"/>
    <w:rsid w:val="000822B0"/>
    <w:rsid w:val="00082316"/>
    <w:rsid w:val="0008259C"/>
    <w:rsid w:val="000825C6"/>
    <w:rsid w:val="000826BC"/>
    <w:rsid w:val="000827BB"/>
    <w:rsid w:val="00082A97"/>
    <w:rsid w:val="00082B23"/>
    <w:rsid w:val="00082BDC"/>
    <w:rsid w:val="00082CD8"/>
    <w:rsid w:val="00083423"/>
    <w:rsid w:val="000835A8"/>
    <w:rsid w:val="00083A7E"/>
    <w:rsid w:val="00083CC9"/>
    <w:rsid w:val="000840F7"/>
    <w:rsid w:val="00084695"/>
    <w:rsid w:val="0008483E"/>
    <w:rsid w:val="0008498A"/>
    <w:rsid w:val="00084B04"/>
    <w:rsid w:val="00084BC3"/>
    <w:rsid w:val="00084C9A"/>
    <w:rsid w:val="00084DB0"/>
    <w:rsid w:val="00084DC4"/>
    <w:rsid w:val="0008533C"/>
    <w:rsid w:val="00085459"/>
    <w:rsid w:val="000855A1"/>
    <w:rsid w:val="00085783"/>
    <w:rsid w:val="0008584A"/>
    <w:rsid w:val="00085CCF"/>
    <w:rsid w:val="00085DC9"/>
    <w:rsid w:val="00085FED"/>
    <w:rsid w:val="00086293"/>
    <w:rsid w:val="000866A8"/>
    <w:rsid w:val="00086722"/>
    <w:rsid w:val="0008690D"/>
    <w:rsid w:val="00086B54"/>
    <w:rsid w:val="00086C2B"/>
    <w:rsid w:val="00086E58"/>
    <w:rsid w:val="000871CA"/>
    <w:rsid w:val="0008747C"/>
    <w:rsid w:val="0008747D"/>
    <w:rsid w:val="00087665"/>
    <w:rsid w:val="00087DCE"/>
    <w:rsid w:val="00087F4E"/>
    <w:rsid w:val="0009008B"/>
    <w:rsid w:val="000901DA"/>
    <w:rsid w:val="000901DC"/>
    <w:rsid w:val="0009034B"/>
    <w:rsid w:val="000904D4"/>
    <w:rsid w:val="00090A2C"/>
    <w:rsid w:val="00090B09"/>
    <w:rsid w:val="00090F27"/>
    <w:rsid w:val="0009129D"/>
    <w:rsid w:val="00091B1C"/>
    <w:rsid w:val="00091D86"/>
    <w:rsid w:val="00091D8E"/>
    <w:rsid w:val="0009214C"/>
    <w:rsid w:val="00092473"/>
    <w:rsid w:val="000924AF"/>
    <w:rsid w:val="00092552"/>
    <w:rsid w:val="0009269D"/>
    <w:rsid w:val="0009282C"/>
    <w:rsid w:val="00092CAB"/>
    <w:rsid w:val="00092DF8"/>
    <w:rsid w:val="0009308B"/>
    <w:rsid w:val="0009349C"/>
    <w:rsid w:val="000934A3"/>
    <w:rsid w:val="00093994"/>
    <w:rsid w:val="00093A66"/>
    <w:rsid w:val="000943DB"/>
    <w:rsid w:val="00094534"/>
    <w:rsid w:val="00094781"/>
    <w:rsid w:val="00094BE1"/>
    <w:rsid w:val="00094F90"/>
    <w:rsid w:val="00095379"/>
    <w:rsid w:val="00095609"/>
    <w:rsid w:val="00095635"/>
    <w:rsid w:val="00095890"/>
    <w:rsid w:val="000958C0"/>
    <w:rsid w:val="000959FB"/>
    <w:rsid w:val="00095B36"/>
    <w:rsid w:val="00095C3A"/>
    <w:rsid w:val="00095D4B"/>
    <w:rsid w:val="00096062"/>
    <w:rsid w:val="00096074"/>
    <w:rsid w:val="0009626F"/>
    <w:rsid w:val="00096405"/>
    <w:rsid w:val="00096471"/>
    <w:rsid w:val="000964C2"/>
    <w:rsid w:val="000967AE"/>
    <w:rsid w:val="00096A90"/>
    <w:rsid w:val="00096D66"/>
    <w:rsid w:val="00096D79"/>
    <w:rsid w:val="00096D9C"/>
    <w:rsid w:val="00096E8C"/>
    <w:rsid w:val="000971F4"/>
    <w:rsid w:val="0009721D"/>
    <w:rsid w:val="000976A2"/>
    <w:rsid w:val="0009795F"/>
    <w:rsid w:val="00097B20"/>
    <w:rsid w:val="00097BA5"/>
    <w:rsid w:val="00097C15"/>
    <w:rsid w:val="000A011C"/>
    <w:rsid w:val="000A03EA"/>
    <w:rsid w:val="000A04DC"/>
    <w:rsid w:val="000A04EA"/>
    <w:rsid w:val="000A0553"/>
    <w:rsid w:val="000A06A4"/>
    <w:rsid w:val="000A0752"/>
    <w:rsid w:val="000A0862"/>
    <w:rsid w:val="000A0CA1"/>
    <w:rsid w:val="000A0D11"/>
    <w:rsid w:val="000A0E2A"/>
    <w:rsid w:val="000A0E89"/>
    <w:rsid w:val="000A0F6F"/>
    <w:rsid w:val="000A13E4"/>
    <w:rsid w:val="000A1462"/>
    <w:rsid w:val="000A1604"/>
    <w:rsid w:val="000A17B4"/>
    <w:rsid w:val="000A182A"/>
    <w:rsid w:val="000A1C9B"/>
    <w:rsid w:val="000A1E66"/>
    <w:rsid w:val="000A2063"/>
    <w:rsid w:val="000A2124"/>
    <w:rsid w:val="000A22BE"/>
    <w:rsid w:val="000A23EB"/>
    <w:rsid w:val="000A2573"/>
    <w:rsid w:val="000A26CB"/>
    <w:rsid w:val="000A2844"/>
    <w:rsid w:val="000A285E"/>
    <w:rsid w:val="000A28D3"/>
    <w:rsid w:val="000A29CC"/>
    <w:rsid w:val="000A2AD1"/>
    <w:rsid w:val="000A2AE1"/>
    <w:rsid w:val="000A2D66"/>
    <w:rsid w:val="000A34C0"/>
    <w:rsid w:val="000A35D6"/>
    <w:rsid w:val="000A35E6"/>
    <w:rsid w:val="000A391A"/>
    <w:rsid w:val="000A3A85"/>
    <w:rsid w:val="000A4126"/>
    <w:rsid w:val="000A446D"/>
    <w:rsid w:val="000A44F0"/>
    <w:rsid w:val="000A489C"/>
    <w:rsid w:val="000A49A7"/>
    <w:rsid w:val="000A4A23"/>
    <w:rsid w:val="000A4AB5"/>
    <w:rsid w:val="000A4BAA"/>
    <w:rsid w:val="000A4D49"/>
    <w:rsid w:val="000A4E0C"/>
    <w:rsid w:val="000A56D9"/>
    <w:rsid w:val="000A5875"/>
    <w:rsid w:val="000A5E82"/>
    <w:rsid w:val="000A6090"/>
    <w:rsid w:val="000A60F4"/>
    <w:rsid w:val="000A6130"/>
    <w:rsid w:val="000A6315"/>
    <w:rsid w:val="000A64DC"/>
    <w:rsid w:val="000A653F"/>
    <w:rsid w:val="000A6854"/>
    <w:rsid w:val="000A6936"/>
    <w:rsid w:val="000A6956"/>
    <w:rsid w:val="000A6D3D"/>
    <w:rsid w:val="000A6E21"/>
    <w:rsid w:val="000A759C"/>
    <w:rsid w:val="000A75CE"/>
    <w:rsid w:val="000A7943"/>
    <w:rsid w:val="000A79D8"/>
    <w:rsid w:val="000A7A17"/>
    <w:rsid w:val="000A7C4A"/>
    <w:rsid w:val="000A7E7D"/>
    <w:rsid w:val="000B00F8"/>
    <w:rsid w:val="000B02B8"/>
    <w:rsid w:val="000B042E"/>
    <w:rsid w:val="000B04D3"/>
    <w:rsid w:val="000B0816"/>
    <w:rsid w:val="000B08E2"/>
    <w:rsid w:val="000B0A4A"/>
    <w:rsid w:val="000B0C72"/>
    <w:rsid w:val="000B0D2C"/>
    <w:rsid w:val="000B0D4B"/>
    <w:rsid w:val="000B0DE6"/>
    <w:rsid w:val="000B183B"/>
    <w:rsid w:val="000B1A8F"/>
    <w:rsid w:val="000B1C31"/>
    <w:rsid w:val="000B1CB2"/>
    <w:rsid w:val="000B1FC9"/>
    <w:rsid w:val="000B2B02"/>
    <w:rsid w:val="000B303F"/>
    <w:rsid w:val="000B30B6"/>
    <w:rsid w:val="000B346B"/>
    <w:rsid w:val="000B3537"/>
    <w:rsid w:val="000B36B2"/>
    <w:rsid w:val="000B38C7"/>
    <w:rsid w:val="000B39B9"/>
    <w:rsid w:val="000B3D3F"/>
    <w:rsid w:val="000B3DB1"/>
    <w:rsid w:val="000B3E49"/>
    <w:rsid w:val="000B3EA0"/>
    <w:rsid w:val="000B44BA"/>
    <w:rsid w:val="000B485A"/>
    <w:rsid w:val="000B4B94"/>
    <w:rsid w:val="000B4BEF"/>
    <w:rsid w:val="000B4C73"/>
    <w:rsid w:val="000B4CF6"/>
    <w:rsid w:val="000B5614"/>
    <w:rsid w:val="000B5E41"/>
    <w:rsid w:val="000B6094"/>
    <w:rsid w:val="000B609B"/>
    <w:rsid w:val="000B616D"/>
    <w:rsid w:val="000B65F6"/>
    <w:rsid w:val="000B67CC"/>
    <w:rsid w:val="000B6E8C"/>
    <w:rsid w:val="000B7140"/>
    <w:rsid w:val="000B7296"/>
    <w:rsid w:val="000B73A2"/>
    <w:rsid w:val="000B74F9"/>
    <w:rsid w:val="000B750C"/>
    <w:rsid w:val="000B755D"/>
    <w:rsid w:val="000B757D"/>
    <w:rsid w:val="000B7650"/>
    <w:rsid w:val="000B7CC9"/>
    <w:rsid w:val="000B7D24"/>
    <w:rsid w:val="000B7DFD"/>
    <w:rsid w:val="000B7E5C"/>
    <w:rsid w:val="000C01C2"/>
    <w:rsid w:val="000C076B"/>
    <w:rsid w:val="000C09DB"/>
    <w:rsid w:val="000C0BEB"/>
    <w:rsid w:val="000C0D0A"/>
    <w:rsid w:val="000C0D5F"/>
    <w:rsid w:val="000C0F0F"/>
    <w:rsid w:val="000C1675"/>
    <w:rsid w:val="000C17A6"/>
    <w:rsid w:val="000C1807"/>
    <w:rsid w:val="000C1ACC"/>
    <w:rsid w:val="000C1B16"/>
    <w:rsid w:val="000C1CB3"/>
    <w:rsid w:val="000C1CFC"/>
    <w:rsid w:val="000C1D36"/>
    <w:rsid w:val="000C25C1"/>
    <w:rsid w:val="000C262E"/>
    <w:rsid w:val="000C2F3A"/>
    <w:rsid w:val="000C3128"/>
    <w:rsid w:val="000C31C9"/>
    <w:rsid w:val="000C37C8"/>
    <w:rsid w:val="000C3FBD"/>
    <w:rsid w:val="000C4185"/>
    <w:rsid w:val="000C42BF"/>
    <w:rsid w:val="000C494B"/>
    <w:rsid w:val="000C4D38"/>
    <w:rsid w:val="000C4E06"/>
    <w:rsid w:val="000C4EB3"/>
    <w:rsid w:val="000C4ED7"/>
    <w:rsid w:val="000C4FAF"/>
    <w:rsid w:val="000C53B2"/>
    <w:rsid w:val="000C587E"/>
    <w:rsid w:val="000C5B1B"/>
    <w:rsid w:val="000C5C1E"/>
    <w:rsid w:val="000C5D8B"/>
    <w:rsid w:val="000C5E6E"/>
    <w:rsid w:val="000C5F8E"/>
    <w:rsid w:val="000C5FF8"/>
    <w:rsid w:val="000C60EC"/>
    <w:rsid w:val="000C617A"/>
    <w:rsid w:val="000C61C7"/>
    <w:rsid w:val="000C65DF"/>
    <w:rsid w:val="000C672D"/>
    <w:rsid w:val="000C675E"/>
    <w:rsid w:val="000C68F3"/>
    <w:rsid w:val="000C6905"/>
    <w:rsid w:val="000C6909"/>
    <w:rsid w:val="000C69A4"/>
    <w:rsid w:val="000C6D7B"/>
    <w:rsid w:val="000C7006"/>
    <w:rsid w:val="000C7129"/>
    <w:rsid w:val="000C7172"/>
    <w:rsid w:val="000C7437"/>
    <w:rsid w:val="000C77F8"/>
    <w:rsid w:val="000C7942"/>
    <w:rsid w:val="000C79C5"/>
    <w:rsid w:val="000D03DC"/>
    <w:rsid w:val="000D0851"/>
    <w:rsid w:val="000D091D"/>
    <w:rsid w:val="000D09AB"/>
    <w:rsid w:val="000D0C58"/>
    <w:rsid w:val="000D0EC5"/>
    <w:rsid w:val="000D0FB3"/>
    <w:rsid w:val="000D141F"/>
    <w:rsid w:val="000D14BB"/>
    <w:rsid w:val="000D14D2"/>
    <w:rsid w:val="000D169E"/>
    <w:rsid w:val="000D194B"/>
    <w:rsid w:val="000D19FB"/>
    <w:rsid w:val="000D1B84"/>
    <w:rsid w:val="000D1C78"/>
    <w:rsid w:val="000D1D68"/>
    <w:rsid w:val="000D1DC5"/>
    <w:rsid w:val="000D1E14"/>
    <w:rsid w:val="000D1E6E"/>
    <w:rsid w:val="000D23BB"/>
    <w:rsid w:val="000D2470"/>
    <w:rsid w:val="000D24CA"/>
    <w:rsid w:val="000D2DAD"/>
    <w:rsid w:val="000D38B4"/>
    <w:rsid w:val="000D3C19"/>
    <w:rsid w:val="000D40D6"/>
    <w:rsid w:val="000D42A4"/>
    <w:rsid w:val="000D432A"/>
    <w:rsid w:val="000D4348"/>
    <w:rsid w:val="000D4761"/>
    <w:rsid w:val="000D490F"/>
    <w:rsid w:val="000D4C2B"/>
    <w:rsid w:val="000D4C8B"/>
    <w:rsid w:val="000D4CC1"/>
    <w:rsid w:val="000D4EE5"/>
    <w:rsid w:val="000D501B"/>
    <w:rsid w:val="000D54B0"/>
    <w:rsid w:val="000D5607"/>
    <w:rsid w:val="000D5938"/>
    <w:rsid w:val="000D5ACA"/>
    <w:rsid w:val="000D5D45"/>
    <w:rsid w:val="000D60B6"/>
    <w:rsid w:val="000D610E"/>
    <w:rsid w:val="000D6528"/>
    <w:rsid w:val="000D6733"/>
    <w:rsid w:val="000D6926"/>
    <w:rsid w:val="000D6C80"/>
    <w:rsid w:val="000D6DCF"/>
    <w:rsid w:val="000D7248"/>
    <w:rsid w:val="000D7832"/>
    <w:rsid w:val="000D785A"/>
    <w:rsid w:val="000D7AD5"/>
    <w:rsid w:val="000D7C76"/>
    <w:rsid w:val="000D7E66"/>
    <w:rsid w:val="000E0163"/>
    <w:rsid w:val="000E01DF"/>
    <w:rsid w:val="000E0638"/>
    <w:rsid w:val="000E06AC"/>
    <w:rsid w:val="000E0791"/>
    <w:rsid w:val="000E08D0"/>
    <w:rsid w:val="000E0AA5"/>
    <w:rsid w:val="000E0D84"/>
    <w:rsid w:val="000E13B8"/>
    <w:rsid w:val="000E1776"/>
    <w:rsid w:val="000E18A3"/>
    <w:rsid w:val="000E18FE"/>
    <w:rsid w:val="000E1905"/>
    <w:rsid w:val="000E1A89"/>
    <w:rsid w:val="000E1BAC"/>
    <w:rsid w:val="000E2721"/>
    <w:rsid w:val="000E27F1"/>
    <w:rsid w:val="000E288A"/>
    <w:rsid w:val="000E2A05"/>
    <w:rsid w:val="000E2B66"/>
    <w:rsid w:val="000E2CD5"/>
    <w:rsid w:val="000E2F4D"/>
    <w:rsid w:val="000E3029"/>
    <w:rsid w:val="000E32AD"/>
    <w:rsid w:val="000E33F9"/>
    <w:rsid w:val="000E3B32"/>
    <w:rsid w:val="000E3B8B"/>
    <w:rsid w:val="000E3CF5"/>
    <w:rsid w:val="000E3DE8"/>
    <w:rsid w:val="000E47C1"/>
    <w:rsid w:val="000E4AAE"/>
    <w:rsid w:val="000E4E74"/>
    <w:rsid w:val="000E50A3"/>
    <w:rsid w:val="000E50B0"/>
    <w:rsid w:val="000E5396"/>
    <w:rsid w:val="000E55DC"/>
    <w:rsid w:val="000E5930"/>
    <w:rsid w:val="000E5A33"/>
    <w:rsid w:val="000E5AAB"/>
    <w:rsid w:val="000E5B07"/>
    <w:rsid w:val="000E5C30"/>
    <w:rsid w:val="000E5CC6"/>
    <w:rsid w:val="000E5D06"/>
    <w:rsid w:val="000E5DF6"/>
    <w:rsid w:val="000E60BC"/>
    <w:rsid w:val="000E6991"/>
    <w:rsid w:val="000E6CE3"/>
    <w:rsid w:val="000E7101"/>
    <w:rsid w:val="000E7308"/>
    <w:rsid w:val="000E7B23"/>
    <w:rsid w:val="000E7D55"/>
    <w:rsid w:val="000E7F9A"/>
    <w:rsid w:val="000F07A3"/>
    <w:rsid w:val="000F07DB"/>
    <w:rsid w:val="000F0A5B"/>
    <w:rsid w:val="000F0C38"/>
    <w:rsid w:val="000F0C61"/>
    <w:rsid w:val="000F15A2"/>
    <w:rsid w:val="000F1786"/>
    <w:rsid w:val="000F185E"/>
    <w:rsid w:val="000F18F0"/>
    <w:rsid w:val="000F1A34"/>
    <w:rsid w:val="000F1A43"/>
    <w:rsid w:val="000F1B59"/>
    <w:rsid w:val="000F1CCD"/>
    <w:rsid w:val="000F1FB2"/>
    <w:rsid w:val="000F2257"/>
    <w:rsid w:val="000F28A6"/>
    <w:rsid w:val="000F28C9"/>
    <w:rsid w:val="000F29C0"/>
    <w:rsid w:val="000F3413"/>
    <w:rsid w:val="000F352E"/>
    <w:rsid w:val="000F36BE"/>
    <w:rsid w:val="000F39ED"/>
    <w:rsid w:val="000F3C06"/>
    <w:rsid w:val="000F3C3D"/>
    <w:rsid w:val="000F3E21"/>
    <w:rsid w:val="000F41C4"/>
    <w:rsid w:val="000F4245"/>
    <w:rsid w:val="000F45BB"/>
    <w:rsid w:val="000F4709"/>
    <w:rsid w:val="000F4933"/>
    <w:rsid w:val="000F4C68"/>
    <w:rsid w:val="000F4D4B"/>
    <w:rsid w:val="000F4E07"/>
    <w:rsid w:val="000F4F1E"/>
    <w:rsid w:val="000F51BD"/>
    <w:rsid w:val="000F51CD"/>
    <w:rsid w:val="000F5352"/>
    <w:rsid w:val="000F5399"/>
    <w:rsid w:val="000F552C"/>
    <w:rsid w:val="000F559C"/>
    <w:rsid w:val="000F55DA"/>
    <w:rsid w:val="000F5629"/>
    <w:rsid w:val="000F578E"/>
    <w:rsid w:val="000F5A4B"/>
    <w:rsid w:val="000F5A4C"/>
    <w:rsid w:val="000F5B03"/>
    <w:rsid w:val="000F5E73"/>
    <w:rsid w:val="000F5EFF"/>
    <w:rsid w:val="000F620F"/>
    <w:rsid w:val="000F651B"/>
    <w:rsid w:val="000F6737"/>
    <w:rsid w:val="000F674D"/>
    <w:rsid w:val="000F67A6"/>
    <w:rsid w:val="000F69D5"/>
    <w:rsid w:val="000F6A11"/>
    <w:rsid w:val="000F6A3A"/>
    <w:rsid w:val="000F6ADA"/>
    <w:rsid w:val="000F6E95"/>
    <w:rsid w:val="000F7271"/>
    <w:rsid w:val="000F74DD"/>
    <w:rsid w:val="000F7531"/>
    <w:rsid w:val="000F76F5"/>
    <w:rsid w:val="000F7786"/>
    <w:rsid w:val="000F7859"/>
    <w:rsid w:val="001000B4"/>
    <w:rsid w:val="00100109"/>
    <w:rsid w:val="0010028E"/>
    <w:rsid w:val="0010033B"/>
    <w:rsid w:val="001004E4"/>
    <w:rsid w:val="00100AE8"/>
    <w:rsid w:val="00100F1F"/>
    <w:rsid w:val="00101541"/>
    <w:rsid w:val="001018A5"/>
    <w:rsid w:val="00101919"/>
    <w:rsid w:val="00101951"/>
    <w:rsid w:val="00101CD0"/>
    <w:rsid w:val="00101F82"/>
    <w:rsid w:val="00102440"/>
    <w:rsid w:val="001025A7"/>
    <w:rsid w:val="00102C6A"/>
    <w:rsid w:val="0010322E"/>
    <w:rsid w:val="00103287"/>
    <w:rsid w:val="00103A7D"/>
    <w:rsid w:val="00103DA7"/>
    <w:rsid w:val="00103DEB"/>
    <w:rsid w:val="00103FA9"/>
    <w:rsid w:val="00104045"/>
    <w:rsid w:val="0010434F"/>
    <w:rsid w:val="001043EE"/>
    <w:rsid w:val="00104474"/>
    <w:rsid w:val="001045A3"/>
    <w:rsid w:val="00104625"/>
    <w:rsid w:val="00104B53"/>
    <w:rsid w:val="00104E9F"/>
    <w:rsid w:val="00104F68"/>
    <w:rsid w:val="00104FD1"/>
    <w:rsid w:val="00105271"/>
    <w:rsid w:val="00105308"/>
    <w:rsid w:val="00105413"/>
    <w:rsid w:val="001054EF"/>
    <w:rsid w:val="001056A3"/>
    <w:rsid w:val="00105BE0"/>
    <w:rsid w:val="00105C50"/>
    <w:rsid w:val="00105DBE"/>
    <w:rsid w:val="00106014"/>
    <w:rsid w:val="00106065"/>
    <w:rsid w:val="0010608C"/>
    <w:rsid w:val="0010629D"/>
    <w:rsid w:val="001063AE"/>
    <w:rsid w:val="001063D0"/>
    <w:rsid w:val="00106722"/>
    <w:rsid w:val="0010686C"/>
    <w:rsid w:val="001069DD"/>
    <w:rsid w:val="00106FCA"/>
    <w:rsid w:val="0010747B"/>
    <w:rsid w:val="001077D5"/>
    <w:rsid w:val="0010785B"/>
    <w:rsid w:val="00107995"/>
    <w:rsid w:val="00107BF8"/>
    <w:rsid w:val="00107C46"/>
    <w:rsid w:val="00110340"/>
    <w:rsid w:val="001106E4"/>
    <w:rsid w:val="00110A50"/>
    <w:rsid w:val="00110E6B"/>
    <w:rsid w:val="001110C5"/>
    <w:rsid w:val="00111695"/>
    <w:rsid w:val="001118E9"/>
    <w:rsid w:val="00111DB4"/>
    <w:rsid w:val="0011204F"/>
    <w:rsid w:val="001126A2"/>
    <w:rsid w:val="0011277A"/>
    <w:rsid w:val="001129AE"/>
    <w:rsid w:val="00112A6A"/>
    <w:rsid w:val="00112A6D"/>
    <w:rsid w:val="00112CB2"/>
    <w:rsid w:val="00112FAF"/>
    <w:rsid w:val="0011349C"/>
    <w:rsid w:val="001134F5"/>
    <w:rsid w:val="0011367D"/>
    <w:rsid w:val="0011370B"/>
    <w:rsid w:val="00113737"/>
    <w:rsid w:val="00113975"/>
    <w:rsid w:val="00113FCB"/>
    <w:rsid w:val="001140BC"/>
    <w:rsid w:val="001143FC"/>
    <w:rsid w:val="0011442D"/>
    <w:rsid w:val="00114729"/>
    <w:rsid w:val="00114796"/>
    <w:rsid w:val="00114924"/>
    <w:rsid w:val="00114D8C"/>
    <w:rsid w:val="0011549D"/>
    <w:rsid w:val="001155C0"/>
    <w:rsid w:val="00115663"/>
    <w:rsid w:val="00115676"/>
    <w:rsid w:val="00115ABE"/>
    <w:rsid w:val="0011675F"/>
    <w:rsid w:val="00116874"/>
    <w:rsid w:val="0011689A"/>
    <w:rsid w:val="00116BD1"/>
    <w:rsid w:val="00116C6D"/>
    <w:rsid w:val="00117057"/>
    <w:rsid w:val="00117330"/>
    <w:rsid w:val="00117990"/>
    <w:rsid w:val="001179DA"/>
    <w:rsid w:val="001200A2"/>
    <w:rsid w:val="00120166"/>
    <w:rsid w:val="00120317"/>
    <w:rsid w:val="00120589"/>
    <w:rsid w:val="00120769"/>
    <w:rsid w:val="001209D7"/>
    <w:rsid w:val="00121054"/>
    <w:rsid w:val="00121621"/>
    <w:rsid w:val="00121795"/>
    <w:rsid w:val="0012182F"/>
    <w:rsid w:val="00121834"/>
    <w:rsid w:val="001218F0"/>
    <w:rsid w:val="0012190B"/>
    <w:rsid w:val="00121ACE"/>
    <w:rsid w:val="00121C85"/>
    <w:rsid w:val="00121F60"/>
    <w:rsid w:val="001220C8"/>
    <w:rsid w:val="00122298"/>
    <w:rsid w:val="001222C2"/>
    <w:rsid w:val="0012239B"/>
    <w:rsid w:val="001223B6"/>
    <w:rsid w:val="0012241E"/>
    <w:rsid w:val="00122696"/>
    <w:rsid w:val="001228A3"/>
    <w:rsid w:val="00122A29"/>
    <w:rsid w:val="00122D09"/>
    <w:rsid w:val="00122D6A"/>
    <w:rsid w:val="00122DCB"/>
    <w:rsid w:val="001230E1"/>
    <w:rsid w:val="00123993"/>
    <w:rsid w:val="00124012"/>
    <w:rsid w:val="00124443"/>
    <w:rsid w:val="00124638"/>
    <w:rsid w:val="0012486F"/>
    <w:rsid w:val="00124B0A"/>
    <w:rsid w:val="00124D50"/>
    <w:rsid w:val="001250BA"/>
    <w:rsid w:val="00125219"/>
    <w:rsid w:val="001253B7"/>
    <w:rsid w:val="00125473"/>
    <w:rsid w:val="001257F6"/>
    <w:rsid w:val="001259A9"/>
    <w:rsid w:val="00125A68"/>
    <w:rsid w:val="00125CDC"/>
    <w:rsid w:val="00126042"/>
    <w:rsid w:val="0012637C"/>
    <w:rsid w:val="00126412"/>
    <w:rsid w:val="0012668E"/>
    <w:rsid w:val="00126776"/>
    <w:rsid w:val="001269BE"/>
    <w:rsid w:val="00126A66"/>
    <w:rsid w:val="00126B75"/>
    <w:rsid w:val="00127119"/>
    <w:rsid w:val="00127197"/>
    <w:rsid w:val="001272AC"/>
    <w:rsid w:val="001272E1"/>
    <w:rsid w:val="001272FC"/>
    <w:rsid w:val="00127D73"/>
    <w:rsid w:val="00127EAD"/>
    <w:rsid w:val="00130185"/>
    <w:rsid w:val="00130B57"/>
    <w:rsid w:val="00130E02"/>
    <w:rsid w:val="00131299"/>
    <w:rsid w:val="001313B7"/>
    <w:rsid w:val="00131549"/>
    <w:rsid w:val="001315AF"/>
    <w:rsid w:val="001315E4"/>
    <w:rsid w:val="00131882"/>
    <w:rsid w:val="00131A1E"/>
    <w:rsid w:val="00131D86"/>
    <w:rsid w:val="00131F2C"/>
    <w:rsid w:val="00131F61"/>
    <w:rsid w:val="0013220F"/>
    <w:rsid w:val="001324DD"/>
    <w:rsid w:val="0013265C"/>
    <w:rsid w:val="001327C0"/>
    <w:rsid w:val="00132BFB"/>
    <w:rsid w:val="00132F9D"/>
    <w:rsid w:val="00133321"/>
    <w:rsid w:val="001334C2"/>
    <w:rsid w:val="0013389B"/>
    <w:rsid w:val="00133AD8"/>
    <w:rsid w:val="00133B2C"/>
    <w:rsid w:val="00133CDA"/>
    <w:rsid w:val="00133EBA"/>
    <w:rsid w:val="00133FC1"/>
    <w:rsid w:val="00134121"/>
    <w:rsid w:val="001343FA"/>
    <w:rsid w:val="0013445D"/>
    <w:rsid w:val="00134646"/>
    <w:rsid w:val="00134909"/>
    <w:rsid w:val="00134947"/>
    <w:rsid w:val="00134CAE"/>
    <w:rsid w:val="00135019"/>
    <w:rsid w:val="0013522E"/>
    <w:rsid w:val="00135231"/>
    <w:rsid w:val="001353DA"/>
    <w:rsid w:val="0013559E"/>
    <w:rsid w:val="001355D0"/>
    <w:rsid w:val="00135848"/>
    <w:rsid w:val="00135BAD"/>
    <w:rsid w:val="00135C9B"/>
    <w:rsid w:val="00135CC1"/>
    <w:rsid w:val="00135D1B"/>
    <w:rsid w:val="00135EE9"/>
    <w:rsid w:val="001360E2"/>
    <w:rsid w:val="00136101"/>
    <w:rsid w:val="001361F6"/>
    <w:rsid w:val="001362EE"/>
    <w:rsid w:val="00136566"/>
    <w:rsid w:val="001365E3"/>
    <w:rsid w:val="0013668A"/>
    <w:rsid w:val="00136AC3"/>
    <w:rsid w:val="00136E5F"/>
    <w:rsid w:val="00136FC9"/>
    <w:rsid w:val="001374D7"/>
    <w:rsid w:val="001374FB"/>
    <w:rsid w:val="00137510"/>
    <w:rsid w:val="00137694"/>
    <w:rsid w:val="00137D4B"/>
    <w:rsid w:val="00137E1C"/>
    <w:rsid w:val="0014000F"/>
    <w:rsid w:val="0014002F"/>
    <w:rsid w:val="001400BC"/>
    <w:rsid w:val="00140108"/>
    <w:rsid w:val="00140145"/>
    <w:rsid w:val="00140495"/>
    <w:rsid w:val="00140722"/>
    <w:rsid w:val="00140724"/>
    <w:rsid w:val="00140AE2"/>
    <w:rsid w:val="00140B52"/>
    <w:rsid w:val="00140F9E"/>
    <w:rsid w:val="00141127"/>
    <w:rsid w:val="00141242"/>
    <w:rsid w:val="00141303"/>
    <w:rsid w:val="0014158B"/>
    <w:rsid w:val="0014165D"/>
    <w:rsid w:val="00141777"/>
    <w:rsid w:val="00141862"/>
    <w:rsid w:val="00141A64"/>
    <w:rsid w:val="00141ABF"/>
    <w:rsid w:val="00141AEB"/>
    <w:rsid w:val="00141EAA"/>
    <w:rsid w:val="001422D6"/>
    <w:rsid w:val="0014288D"/>
    <w:rsid w:val="0014290B"/>
    <w:rsid w:val="001429EF"/>
    <w:rsid w:val="0014318C"/>
    <w:rsid w:val="00143376"/>
    <w:rsid w:val="00143871"/>
    <w:rsid w:val="00143B58"/>
    <w:rsid w:val="00144004"/>
    <w:rsid w:val="00144027"/>
    <w:rsid w:val="0014435B"/>
    <w:rsid w:val="001446D8"/>
    <w:rsid w:val="00144AEB"/>
    <w:rsid w:val="00144CEB"/>
    <w:rsid w:val="001450CD"/>
    <w:rsid w:val="00145488"/>
    <w:rsid w:val="001455FE"/>
    <w:rsid w:val="001458B6"/>
    <w:rsid w:val="00145923"/>
    <w:rsid w:val="00145AC1"/>
    <w:rsid w:val="00145BA3"/>
    <w:rsid w:val="00145D39"/>
    <w:rsid w:val="00145F8A"/>
    <w:rsid w:val="00145FAB"/>
    <w:rsid w:val="001460B8"/>
    <w:rsid w:val="00146553"/>
    <w:rsid w:val="00146722"/>
    <w:rsid w:val="00146919"/>
    <w:rsid w:val="001469A4"/>
    <w:rsid w:val="00146C9E"/>
    <w:rsid w:val="00146CF5"/>
    <w:rsid w:val="00146D2E"/>
    <w:rsid w:val="0014728D"/>
    <w:rsid w:val="00147980"/>
    <w:rsid w:val="00147E6F"/>
    <w:rsid w:val="0015004E"/>
    <w:rsid w:val="001500A4"/>
    <w:rsid w:val="001500EC"/>
    <w:rsid w:val="001501A5"/>
    <w:rsid w:val="00150AB9"/>
    <w:rsid w:val="00150B14"/>
    <w:rsid w:val="00150CE7"/>
    <w:rsid w:val="00150D7D"/>
    <w:rsid w:val="00150F1C"/>
    <w:rsid w:val="00150F6C"/>
    <w:rsid w:val="001513AE"/>
    <w:rsid w:val="00151455"/>
    <w:rsid w:val="001518DF"/>
    <w:rsid w:val="00151A73"/>
    <w:rsid w:val="00151B4D"/>
    <w:rsid w:val="00151F37"/>
    <w:rsid w:val="00152056"/>
    <w:rsid w:val="00152620"/>
    <w:rsid w:val="00152647"/>
    <w:rsid w:val="00152652"/>
    <w:rsid w:val="001528C7"/>
    <w:rsid w:val="00152AE2"/>
    <w:rsid w:val="001535D8"/>
    <w:rsid w:val="001537D5"/>
    <w:rsid w:val="00153968"/>
    <w:rsid w:val="00153974"/>
    <w:rsid w:val="00153BAB"/>
    <w:rsid w:val="00153F2F"/>
    <w:rsid w:val="00154071"/>
    <w:rsid w:val="001544C7"/>
    <w:rsid w:val="00154570"/>
    <w:rsid w:val="00154D0A"/>
    <w:rsid w:val="00154D24"/>
    <w:rsid w:val="00154F85"/>
    <w:rsid w:val="00154FCC"/>
    <w:rsid w:val="0015530D"/>
    <w:rsid w:val="001553A5"/>
    <w:rsid w:val="001557B3"/>
    <w:rsid w:val="001557CB"/>
    <w:rsid w:val="0015580D"/>
    <w:rsid w:val="00155820"/>
    <w:rsid w:val="0015583A"/>
    <w:rsid w:val="00155EBD"/>
    <w:rsid w:val="00155F1F"/>
    <w:rsid w:val="001564B4"/>
    <w:rsid w:val="001569FC"/>
    <w:rsid w:val="00156C92"/>
    <w:rsid w:val="00156FBD"/>
    <w:rsid w:val="0015705A"/>
    <w:rsid w:val="001570A4"/>
    <w:rsid w:val="001575E8"/>
    <w:rsid w:val="001576FF"/>
    <w:rsid w:val="001577EA"/>
    <w:rsid w:val="0015796D"/>
    <w:rsid w:val="001579E7"/>
    <w:rsid w:val="00157CBE"/>
    <w:rsid w:val="00157DB8"/>
    <w:rsid w:val="0016039E"/>
    <w:rsid w:val="001603CF"/>
    <w:rsid w:val="0016079B"/>
    <w:rsid w:val="001609D3"/>
    <w:rsid w:val="00160ABC"/>
    <w:rsid w:val="00160F6C"/>
    <w:rsid w:val="001610F8"/>
    <w:rsid w:val="0016126D"/>
    <w:rsid w:val="00161304"/>
    <w:rsid w:val="00161733"/>
    <w:rsid w:val="00161738"/>
    <w:rsid w:val="001617E9"/>
    <w:rsid w:val="001618A4"/>
    <w:rsid w:val="00161AF5"/>
    <w:rsid w:val="00161B05"/>
    <w:rsid w:val="00161C1F"/>
    <w:rsid w:val="00161E2B"/>
    <w:rsid w:val="00161EAA"/>
    <w:rsid w:val="00161EFC"/>
    <w:rsid w:val="00162245"/>
    <w:rsid w:val="0016269E"/>
    <w:rsid w:val="00162B7B"/>
    <w:rsid w:val="00162BA6"/>
    <w:rsid w:val="00163815"/>
    <w:rsid w:val="001638A6"/>
    <w:rsid w:val="001638A9"/>
    <w:rsid w:val="00163B5C"/>
    <w:rsid w:val="00163C7C"/>
    <w:rsid w:val="00163E37"/>
    <w:rsid w:val="00163F2B"/>
    <w:rsid w:val="00163FC4"/>
    <w:rsid w:val="00164026"/>
    <w:rsid w:val="00164034"/>
    <w:rsid w:val="00164743"/>
    <w:rsid w:val="0016479C"/>
    <w:rsid w:val="001647FE"/>
    <w:rsid w:val="001650C1"/>
    <w:rsid w:val="001652FB"/>
    <w:rsid w:val="0016555A"/>
    <w:rsid w:val="0016577D"/>
    <w:rsid w:val="0016593D"/>
    <w:rsid w:val="00165AC7"/>
    <w:rsid w:val="00165B0E"/>
    <w:rsid w:val="00165E4B"/>
    <w:rsid w:val="00166474"/>
    <w:rsid w:val="001664A3"/>
    <w:rsid w:val="001665B3"/>
    <w:rsid w:val="00166D9D"/>
    <w:rsid w:val="00167088"/>
    <w:rsid w:val="001674D7"/>
    <w:rsid w:val="00167605"/>
    <w:rsid w:val="00167763"/>
    <w:rsid w:val="001679EA"/>
    <w:rsid w:val="00167C1F"/>
    <w:rsid w:val="00167C78"/>
    <w:rsid w:val="00167C8E"/>
    <w:rsid w:val="00167F3B"/>
    <w:rsid w:val="00167F4C"/>
    <w:rsid w:val="00170074"/>
    <w:rsid w:val="0017044C"/>
    <w:rsid w:val="0017073C"/>
    <w:rsid w:val="00170897"/>
    <w:rsid w:val="00170A48"/>
    <w:rsid w:val="00170D19"/>
    <w:rsid w:val="001710EF"/>
    <w:rsid w:val="0017167D"/>
    <w:rsid w:val="00171768"/>
    <w:rsid w:val="001718FD"/>
    <w:rsid w:val="0017197B"/>
    <w:rsid w:val="00171ADB"/>
    <w:rsid w:val="0017276D"/>
    <w:rsid w:val="001727DE"/>
    <w:rsid w:val="0017285E"/>
    <w:rsid w:val="00172D26"/>
    <w:rsid w:val="00172E79"/>
    <w:rsid w:val="001733B2"/>
    <w:rsid w:val="00173895"/>
    <w:rsid w:val="00173A83"/>
    <w:rsid w:val="00173BDF"/>
    <w:rsid w:val="00173D51"/>
    <w:rsid w:val="00173DA8"/>
    <w:rsid w:val="00173DC9"/>
    <w:rsid w:val="00174113"/>
    <w:rsid w:val="00174305"/>
    <w:rsid w:val="00174378"/>
    <w:rsid w:val="0017459D"/>
    <w:rsid w:val="001745A2"/>
    <w:rsid w:val="00174637"/>
    <w:rsid w:val="001748AF"/>
    <w:rsid w:val="00174B27"/>
    <w:rsid w:val="00174E03"/>
    <w:rsid w:val="00174ECC"/>
    <w:rsid w:val="00174FB4"/>
    <w:rsid w:val="001751F2"/>
    <w:rsid w:val="0017528C"/>
    <w:rsid w:val="001757EC"/>
    <w:rsid w:val="00175B07"/>
    <w:rsid w:val="00175DD9"/>
    <w:rsid w:val="00175FB3"/>
    <w:rsid w:val="001763D6"/>
    <w:rsid w:val="0017655D"/>
    <w:rsid w:val="00176A1F"/>
    <w:rsid w:val="00176A5F"/>
    <w:rsid w:val="00176CEF"/>
    <w:rsid w:val="00177079"/>
    <w:rsid w:val="00177115"/>
    <w:rsid w:val="00177136"/>
    <w:rsid w:val="00177401"/>
    <w:rsid w:val="00177943"/>
    <w:rsid w:val="00177AB5"/>
    <w:rsid w:val="00177C48"/>
    <w:rsid w:val="00177F49"/>
    <w:rsid w:val="00177FDA"/>
    <w:rsid w:val="00180309"/>
    <w:rsid w:val="0018057E"/>
    <w:rsid w:val="00180666"/>
    <w:rsid w:val="00181138"/>
    <w:rsid w:val="001813BD"/>
    <w:rsid w:val="001813DC"/>
    <w:rsid w:val="0018154D"/>
    <w:rsid w:val="0018165D"/>
    <w:rsid w:val="00181749"/>
    <w:rsid w:val="00181892"/>
    <w:rsid w:val="001818C1"/>
    <w:rsid w:val="00181904"/>
    <w:rsid w:val="00181E09"/>
    <w:rsid w:val="00181E52"/>
    <w:rsid w:val="00181F68"/>
    <w:rsid w:val="00182013"/>
    <w:rsid w:val="001825BA"/>
    <w:rsid w:val="00182857"/>
    <w:rsid w:val="0018296D"/>
    <w:rsid w:val="00182A20"/>
    <w:rsid w:val="00182ADE"/>
    <w:rsid w:val="00182B7F"/>
    <w:rsid w:val="00182CBB"/>
    <w:rsid w:val="00182EAD"/>
    <w:rsid w:val="001831AB"/>
    <w:rsid w:val="00183360"/>
    <w:rsid w:val="00183708"/>
    <w:rsid w:val="00183C0C"/>
    <w:rsid w:val="00183CF3"/>
    <w:rsid w:val="0018410D"/>
    <w:rsid w:val="00184375"/>
    <w:rsid w:val="0018438F"/>
    <w:rsid w:val="001847BF"/>
    <w:rsid w:val="00184CCE"/>
    <w:rsid w:val="0018507D"/>
    <w:rsid w:val="001851C7"/>
    <w:rsid w:val="0018523B"/>
    <w:rsid w:val="0018535C"/>
    <w:rsid w:val="0018559A"/>
    <w:rsid w:val="0018562F"/>
    <w:rsid w:val="00185FB8"/>
    <w:rsid w:val="00185FCD"/>
    <w:rsid w:val="00186474"/>
    <w:rsid w:val="00186638"/>
    <w:rsid w:val="00186CFA"/>
    <w:rsid w:val="00186DF7"/>
    <w:rsid w:val="0018762A"/>
    <w:rsid w:val="001877C7"/>
    <w:rsid w:val="0018793A"/>
    <w:rsid w:val="00187F49"/>
    <w:rsid w:val="00190047"/>
    <w:rsid w:val="00190268"/>
    <w:rsid w:val="001906E8"/>
    <w:rsid w:val="00190966"/>
    <w:rsid w:val="001909B1"/>
    <w:rsid w:val="00190ADB"/>
    <w:rsid w:val="00190C37"/>
    <w:rsid w:val="00191074"/>
    <w:rsid w:val="0019109C"/>
    <w:rsid w:val="001917D9"/>
    <w:rsid w:val="0019187B"/>
    <w:rsid w:val="00191B23"/>
    <w:rsid w:val="00191CFC"/>
    <w:rsid w:val="00191FA2"/>
    <w:rsid w:val="00192099"/>
    <w:rsid w:val="0019209B"/>
    <w:rsid w:val="00192230"/>
    <w:rsid w:val="0019242D"/>
    <w:rsid w:val="00192C16"/>
    <w:rsid w:val="00192D24"/>
    <w:rsid w:val="001939F2"/>
    <w:rsid w:val="001939F3"/>
    <w:rsid w:val="00193C07"/>
    <w:rsid w:val="00193DE0"/>
    <w:rsid w:val="001942A3"/>
    <w:rsid w:val="001944AF"/>
    <w:rsid w:val="00194681"/>
    <w:rsid w:val="00194DD3"/>
    <w:rsid w:val="00195528"/>
    <w:rsid w:val="0019572F"/>
    <w:rsid w:val="001958E7"/>
    <w:rsid w:val="00195AFA"/>
    <w:rsid w:val="00195D7E"/>
    <w:rsid w:val="00195DE0"/>
    <w:rsid w:val="001965AA"/>
    <w:rsid w:val="00196795"/>
    <w:rsid w:val="00197460"/>
    <w:rsid w:val="001975D7"/>
    <w:rsid w:val="0019761B"/>
    <w:rsid w:val="001979C1"/>
    <w:rsid w:val="00197AC5"/>
    <w:rsid w:val="00197B56"/>
    <w:rsid w:val="00197D78"/>
    <w:rsid w:val="00197E1A"/>
    <w:rsid w:val="001A02B4"/>
    <w:rsid w:val="001A038B"/>
    <w:rsid w:val="001A061B"/>
    <w:rsid w:val="001A096E"/>
    <w:rsid w:val="001A0A02"/>
    <w:rsid w:val="001A0A45"/>
    <w:rsid w:val="001A0BE2"/>
    <w:rsid w:val="001A0DC6"/>
    <w:rsid w:val="001A1175"/>
    <w:rsid w:val="001A119E"/>
    <w:rsid w:val="001A130A"/>
    <w:rsid w:val="001A141B"/>
    <w:rsid w:val="001A17C2"/>
    <w:rsid w:val="001A18C4"/>
    <w:rsid w:val="001A1A53"/>
    <w:rsid w:val="001A1D4E"/>
    <w:rsid w:val="001A1FB1"/>
    <w:rsid w:val="001A1FEF"/>
    <w:rsid w:val="001A23C2"/>
    <w:rsid w:val="001A248B"/>
    <w:rsid w:val="001A25E4"/>
    <w:rsid w:val="001A28C4"/>
    <w:rsid w:val="001A29DB"/>
    <w:rsid w:val="001A29F1"/>
    <w:rsid w:val="001A2A0B"/>
    <w:rsid w:val="001A2A47"/>
    <w:rsid w:val="001A2B40"/>
    <w:rsid w:val="001A3144"/>
    <w:rsid w:val="001A325E"/>
    <w:rsid w:val="001A3581"/>
    <w:rsid w:val="001A3A21"/>
    <w:rsid w:val="001A3AC3"/>
    <w:rsid w:val="001A3B97"/>
    <w:rsid w:val="001A3D54"/>
    <w:rsid w:val="001A3ED3"/>
    <w:rsid w:val="001A4425"/>
    <w:rsid w:val="001A4696"/>
    <w:rsid w:val="001A46CD"/>
    <w:rsid w:val="001A4741"/>
    <w:rsid w:val="001A494C"/>
    <w:rsid w:val="001A4CA4"/>
    <w:rsid w:val="001A4D3D"/>
    <w:rsid w:val="001A4F7F"/>
    <w:rsid w:val="001A521B"/>
    <w:rsid w:val="001A557F"/>
    <w:rsid w:val="001A55CC"/>
    <w:rsid w:val="001A5921"/>
    <w:rsid w:val="001A5968"/>
    <w:rsid w:val="001A5F8B"/>
    <w:rsid w:val="001A663C"/>
    <w:rsid w:val="001A69B1"/>
    <w:rsid w:val="001A6BA0"/>
    <w:rsid w:val="001A6E6F"/>
    <w:rsid w:val="001A6F44"/>
    <w:rsid w:val="001A6F51"/>
    <w:rsid w:val="001A7287"/>
    <w:rsid w:val="001A7332"/>
    <w:rsid w:val="001A7500"/>
    <w:rsid w:val="001A75B3"/>
    <w:rsid w:val="001A7844"/>
    <w:rsid w:val="001A7906"/>
    <w:rsid w:val="001A7F25"/>
    <w:rsid w:val="001B01FB"/>
    <w:rsid w:val="001B02EF"/>
    <w:rsid w:val="001B04F2"/>
    <w:rsid w:val="001B058C"/>
    <w:rsid w:val="001B072A"/>
    <w:rsid w:val="001B0B1E"/>
    <w:rsid w:val="001B0B33"/>
    <w:rsid w:val="001B0BDF"/>
    <w:rsid w:val="001B0C04"/>
    <w:rsid w:val="001B0C41"/>
    <w:rsid w:val="001B132D"/>
    <w:rsid w:val="001B16A8"/>
    <w:rsid w:val="001B17AC"/>
    <w:rsid w:val="001B1825"/>
    <w:rsid w:val="001B1836"/>
    <w:rsid w:val="001B186D"/>
    <w:rsid w:val="001B1B1E"/>
    <w:rsid w:val="001B1BD6"/>
    <w:rsid w:val="001B1E14"/>
    <w:rsid w:val="001B2019"/>
    <w:rsid w:val="001B2109"/>
    <w:rsid w:val="001B251E"/>
    <w:rsid w:val="001B2611"/>
    <w:rsid w:val="001B27A2"/>
    <w:rsid w:val="001B2BF3"/>
    <w:rsid w:val="001B2DBE"/>
    <w:rsid w:val="001B2FA1"/>
    <w:rsid w:val="001B2FB0"/>
    <w:rsid w:val="001B3131"/>
    <w:rsid w:val="001B32E6"/>
    <w:rsid w:val="001B3344"/>
    <w:rsid w:val="001B3927"/>
    <w:rsid w:val="001B39C4"/>
    <w:rsid w:val="001B3F23"/>
    <w:rsid w:val="001B4170"/>
    <w:rsid w:val="001B4361"/>
    <w:rsid w:val="001B4622"/>
    <w:rsid w:val="001B47FF"/>
    <w:rsid w:val="001B4AC7"/>
    <w:rsid w:val="001B518F"/>
    <w:rsid w:val="001B53C3"/>
    <w:rsid w:val="001B53E9"/>
    <w:rsid w:val="001B5403"/>
    <w:rsid w:val="001B5786"/>
    <w:rsid w:val="001B5A24"/>
    <w:rsid w:val="001B5A37"/>
    <w:rsid w:val="001B5A43"/>
    <w:rsid w:val="001B5AB7"/>
    <w:rsid w:val="001B5ABC"/>
    <w:rsid w:val="001B5B47"/>
    <w:rsid w:val="001B5B79"/>
    <w:rsid w:val="001B608A"/>
    <w:rsid w:val="001B66BC"/>
    <w:rsid w:val="001B693F"/>
    <w:rsid w:val="001B69CA"/>
    <w:rsid w:val="001B6A0C"/>
    <w:rsid w:val="001B6B1D"/>
    <w:rsid w:val="001B6B2C"/>
    <w:rsid w:val="001B6BE1"/>
    <w:rsid w:val="001B7574"/>
    <w:rsid w:val="001B75B9"/>
    <w:rsid w:val="001B77BE"/>
    <w:rsid w:val="001B7A05"/>
    <w:rsid w:val="001B7EDE"/>
    <w:rsid w:val="001C0096"/>
    <w:rsid w:val="001C02DC"/>
    <w:rsid w:val="001C05B1"/>
    <w:rsid w:val="001C06EC"/>
    <w:rsid w:val="001C0BCA"/>
    <w:rsid w:val="001C0BD7"/>
    <w:rsid w:val="001C0CF4"/>
    <w:rsid w:val="001C0FC1"/>
    <w:rsid w:val="001C111B"/>
    <w:rsid w:val="001C114D"/>
    <w:rsid w:val="001C1514"/>
    <w:rsid w:val="001C1719"/>
    <w:rsid w:val="001C19A4"/>
    <w:rsid w:val="001C1BBE"/>
    <w:rsid w:val="001C207C"/>
    <w:rsid w:val="001C20BA"/>
    <w:rsid w:val="001C2384"/>
    <w:rsid w:val="001C2461"/>
    <w:rsid w:val="001C260B"/>
    <w:rsid w:val="001C2B02"/>
    <w:rsid w:val="001C2EDF"/>
    <w:rsid w:val="001C3580"/>
    <w:rsid w:val="001C37B9"/>
    <w:rsid w:val="001C3B19"/>
    <w:rsid w:val="001C3B26"/>
    <w:rsid w:val="001C3B71"/>
    <w:rsid w:val="001C3F05"/>
    <w:rsid w:val="001C4126"/>
    <w:rsid w:val="001C414C"/>
    <w:rsid w:val="001C4252"/>
    <w:rsid w:val="001C435E"/>
    <w:rsid w:val="001C4607"/>
    <w:rsid w:val="001C4A70"/>
    <w:rsid w:val="001C4C9E"/>
    <w:rsid w:val="001C4D85"/>
    <w:rsid w:val="001C4E42"/>
    <w:rsid w:val="001C4E50"/>
    <w:rsid w:val="001C4FFB"/>
    <w:rsid w:val="001C51D3"/>
    <w:rsid w:val="001C53DA"/>
    <w:rsid w:val="001C53DE"/>
    <w:rsid w:val="001C53E9"/>
    <w:rsid w:val="001C58A0"/>
    <w:rsid w:val="001C5A22"/>
    <w:rsid w:val="001C5B50"/>
    <w:rsid w:val="001C5BA3"/>
    <w:rsid w:val="001C6034"/>
    <w:rsid w:val="001C61C4"/>
    <w:rsid w:val="001C625D"/>
    <w:rsid w:val="001C63A3"/>
    <w:rsid w:val="001C651F"/>
    <w:rsid w:val="001C66C8"/>
    <w:rsid w:val="001C6898"/>
    <w:rsid w:val="001C6AAC"/>
    <w:rsid w:val="001C6BC6"/>
    <w:rsid w:val="001C6CD6"/>
    <w:rsid w:val="001C6D8F"/>
    <w:rsid w:val="001C6E77"/>
    <w:rsid w:val="001C7274"/>
    <w:rsid w:val="001C7344"/>
    <w:rsid w:val="001C73A5"/>
    <w:rsid w:val="001C7474"/>
    <w:rsid w:val="001C79A8"/>
    <w:rsid w:val="001C7A8F"/>
    <w:rsid w:val="001C7AD5"/>
    <w:rsid w:val="001C7E0D"/>
    <w:rsid w:val="001D08CD"/>
    <w:rsid w:val="001D0A95"/>
    <w:rsid w:val="001D14D2"/>
    <w:rsid w:val="001D1ECE"/>
    <w:rsid w:val="001D205F"/>
    <w:rsid w:val="001D217B"/>
    <w:rsid w:val="001D22BE"/>
    <w:rsid w:val="001D2C59"/>
    <w:rsid w:val="001D2D7C"/>
    <w:rsid w:val="001D31DF"/>
    <w:rsid w:val="001D3275"/>
    <w:rsid w:val="001D3696"/>
    <w:rsid w:val="001D36EF"/>
    <w:rsid w:val="001D36FA"/>
    <w:rsid w:val="001D3AF2"/>
    <w:rsid w:val="001D3D52"/>
    <w:rsid w:val="001D3D73"/>
    <w:rsid w:val="001D40C8"/>
    <w:rsid w:val="001D42F3"/>
    <w:rsid w:val="001D4371"/>
    <w:rsid w:val="001D4380"/>
    <w:rsid w:val="001D4808"/>
    <w:rsid w:val="001D4865"/>
    <w:rsid w:val="001D4A60"/>
    <w:rsid w:val="001D4DCD"/>
    <w:rsid w:val="001D546C"/>
    <w:rsid w:val="001D56E7"/>
    <w:rsid w:val="001D574D"/>
    <w:rsid w:val="001D5859"/>
    <w:rsid w:val="001D5B36"/>
    <w:rsid w:val="001D5D70"/>
    <w:rsid w:val="001D6008"/>
    <w:rsid w:val="001D6445"/>
    <w:rsid w:val="001D65B7"/>
    <w:rsid w:val="001D66E5"/>
    <w:rsid w:val="001D6818"/>
    <w:rsid w:val="001D685A"/>
    <w:rsid w:val="001D6945"/>
    <w:rsid w:val="001D6C7D"/>
    <w:rsid w:val="001D6D08"/>
    <w:rsid w:val="001D6EC1"/>
    <w:rsid w:val="001D71A4"/>
    <w:rsid w:val="001D7240"/>
    <w:rsid w:val="001D7425"/>
    <w:rsid w:val="001D78D2"/>
    <w:rsid w:val="001D7D86"/>
    <w:rsid w:val="001D7EF0"/>
    <w:rsid w:val="001E019C"/>
    <w:rsid w:val="001E0247"/>
    <w:rsid w:val="001E036F"/>
    <w:rsid w:val="001E07B3"/>
    <w:rsid w:val="001E0BE8"/>
    <w:rsid w:val="001E0CF4"/>
    <w:rsid w:val="001E13C7"/>
    <w:rsid w:val="001E13D7"/>
    <w:rsid w:val="001E154A"/>
    <w:rsid w:val="001E15DE"/>
    <w:rsid w:val="001E183C"/>
    <w:rsid w:val="001E1AB2"/>
    <w:rsid w:val="001E1EFB"/>
    <w:rsid w:val="001E2B89"/>
    <w:rsid w:val="001E2C4A"/>
    <w:rsid w:val="001E323C"/>
    <w:rsid w:val="001E32FD"/>
    <w:rsid w:val="001E332B"/>
    <w:rsid w:val="001E35DB"/>
    <w:rsid w:val="001E3664"/>
    <w:rsid w:val="001E3D76"/>
    <w:rsid w:val="001E3D7C"/>
    <w:rsid w:val="001E435B"/>
    <w:rsid w:val="001E4468"/>
    <w:rsid w:val="001E452C"/>
    <w:rsid w:val="001E4981"/>
    <w:rsid w:val="001E4BA9"/>
    <w:rsid w:val="001E537C"/>
    <w:rsid w:val="001E53B0"/>
    <w:rsid w:val="001E53D4"/>
    <w:rsid w:val="001E5500"/>
    <w:rsid w:val="001E5522"/>
    <w:rsid w:val="001E5613"/>
    <w:rsid w:val="001E5996"/>
    <w:rsid w:val="001E5A50"/>
    <w:rsid w:val="001E5EEF"/>
    <w:rsid w:val="001E62A9"/>
    <w:rsid w:val="001E6323"/>
    <w:rsid w:val="001E6472"/>
    <w:rsid w:val="001E662C"/>
    <w:rsid w:val="001E68FA"/>
    <w:rsid w:val="001E6965"/>
    <w:rsid w:val="001E69EB"/>
    <w:rsid w:val="001E6BE3"/>
    <w:rsid w:val="001E6EC5"/>
    <w:rsid w:val="001E7032"/>
    <w:rsid w:val="001E72CC"/>
    <w:rsid w:val="001E731A"/>
    <w:rsid w:val="001E74CD"/>
    <w:rsid w:val="001E792A"/>
    <w:rsid w:val="001E7AB9"/>
    <w:rsid w:val="001E7C7F"/>
    <w:rsid w:val="001E7F0A"/>
    <w:rsid w:val="001F03C5"/>
    <w:rsid w:val="001F0443"/>
    <w:rsid w:val="001F046F"/>
    <w:rsid w:val="001F055A"/>
    <w:rsid w:val="001F06D1"/>
    <w:rsid w:val="001F082C"/>
    <w:rsid w:val="001F0D42"/>
    <w:rsid w:val="001F0E17"/>
    <w:rsid w:val="001F0E81"/>
    <w:rsid w:val="001F1414"/>
    <w:rsid w:val="001F1701"/>
    <w:rsid w:val="001F1916"/>
    <w:rsid w:val="001F1BC1"/>
    <w:rsid w:val="001F1D58"/>
    <w:rsid w:val="001F1E8C"/>
    <w:rsid w:val="001F25AE"/>
    <w:rsid w:val="001F2868"/>
    <w:rsid w:val="001F28B5"/>
    <w:rsid w:val="001F2B40"/>
    <w:rsid w:val="001F2D87"/>
    <w:rsid w:val="001F309D"/>
    <w:rsid w:val="001F37DF"/>
    <w:rsid w:val="001F39CE"/>
    <w:rsid w:val="001F3A76"/>
    <w:rsid w:val="001F3F04"/>
    <w:rsid w:val="001F4061"/>
    <w:rsid w:val="001F4288"/>
    <w:rsid w:val="001F4345"/>
    <w:rsid w:val="001F452F"/>
    <w:rsid w:val="001F46C4"/>
    <w:rsid w:val="001F4C5C"/>
    <w:rsid w:val="001F4CCC"/>
    <w:rsid w:val="001F4E1A"/>
    <w:rsid w:val="001F4F77"/>
    <w:rsid w:val="001F5029"/>
    <w:rsid w:val="001F52F4"/>
    <w:rsid w:val="001F5A36"/>
    <w:rsid w:val="001F5CEA"/>
    <w:rsid w:val="001F60AC"/>
    <w:rsid w:val="001F61F3"/>
    <w:rsid w:val="001F647A"/>
    <w:rsid w:val="001F6C09"/>
    <w:rsid w:val="001F6C8D"/>
    <w:rsid w:val="001F708D"/>
    <w:rsid w:val="001F72D2"/>
    <w:rsid w:val="001F738C"/>
    <w:rsid w:val="001F73F1"/>
    <w:rsid w:val="001F7686"/>
    <w:rsid w:val="001F7A9F"/>
    <w:rsid w:val="001F7B8C"/>
    <w:rsid w:val="0020001D"/>
    <w:rsid w:val="00200224"/>
    <w:rsid w:val="00200386"/>
    <w:rsid w:val="00200765"/>
    <w:rsid w:val="00200A74"/>
    <w:rsid w:val="00200A8D"/>
    <w:rsid w:val="00200B20"/>
    <w:rsid w:val="00200C42"/>
    <w:rsid w:val="002013F3"/>
    <w:rsid w:val="002015BF"/>
    <w:rsid w:val="002017C4"/>
    <w:rsid w:val="0020190B"/>
    <w:rsid w:val="002019E7"/>
    <w:rsid w:val="00201A32"/>
    <w:rsid w:val="00201E27"/>
    <w:rsid w:val="00201E4D"/>
    <w:rsid w:val="0020210F"/>
    <w:rsid w:val="00202241"/>
    <w:rsid w:val="00202406"/>
    <w:rsid w:val="00202558"/>
    <w:rsid w:val="002027E5"/>
    <w:rsid w:val="0020288D"/>
    <w:rsid w:val="00202931"/>
    <w:rsid w:val="0020298F"/>
    <w:rsid w:val="00202B22"/>
    <w:rsid w:val="002032E8"/>
    <w:rsid w:val="00203462"/>
    <w:rsid w:val="002037F5"/>
    <w:rsid w:val="002039CA"/>
    <w:rsid w:val="00203BBE"/>
    <w:rsid w:val="0020401E"/>
    <w:rsid w:val="00204442"/>
    <w:rsid w:val="00204558"/>
    <w:rsid w:val="002045DE"/>
    <w:rsid w:val="0020460B"/>
    <w:rsid w:val="00204784"/>
    <w:rsid w:val="00204787"/>
    <w:rsid w:val="00204976"/>
    <w:rsid w:val="002049E2"/>
    <w:rsid w:val="00204D62"/>
    <w:rsid w:val="00205022"/>
    <w:rsid w:val="002050A1"/>
    <w:rsid w:val="00205300"/>
    <w:rsid w:val="00205379"/>
    <w:rsid w:val="0020541B"/>
    <w:rsid w:val="0020558C"/>
    <w:rsid w:val="002058D0"/>
    <w:rsid w:val="00205B1E"/>
    <w:rsid w:val="0020620B"/>
    <w:rsid w:val="002062F8"/>
    <w:rsid w:val="0020658D"/>
    <w:rsid w:val="002065E7"/>
    <w:rsid w:val="00206982"/>
    <w:rsid w:val="00206A45"/>
    <w:rsid w:val="00206A51"/>
    <w:rsid w:val="00206E5A"/>
    <w:rsid w:val="00206F24"/>
    <w:rsid w:val="0020742C"/>
    <w:rsid w:val="002076EF"/>
    <w:rsid w:val="00207A47"/>
    <w:rsid w:val="0021042C"/>
    <w:rsid w:val="0021057B"/>
    <w:rsid w:val="0021075F"/>
    <w:rsid w:val="002109F2"/>
    <w:rsid w:val="00210FFE"/>
    <w:rsid w:val="002111CA"/>
    <w:rsid w:val="00211571"/>
    <w:rsid w:val="00211712"/>
    <w:rsid w:val="002119A7"/>
    <w:rsid w:val="00211B5B"/>
    <w:rsid w:val="00211CE6"/>
    <w:rsid w:val="00211CF2"/>
    <w:rsid w:val="00211E57"/>
    <w:rsid w:val="00211E63"/>
    <w:rsid w:val="0021224D"/>
    <w:rsid w:val="00212380"/>
    <w:rsid w:val="00212412"/>
    <w:rsid w:val="0021257C"/>
    <w:rsid w:val="002125A9"/>
    <w:rsid w:val="00212635"/>
    <w:rsid w:val="002129C2"/>
    <w:rsid w:val="00212B99"/>
    <w:rsid w:val="00212CB7"/>
    <w:rsid w:val="00212DE6"/>
    <w:rsid w:val="00212E7F"/>
    <w:rsid w:val="0021308F"/>
    <w:rsid w:val="002135B7"/>
    <w:rsid w:val="002137A1"/>
    <w:rsid w:val="00213B91"/>
    <w:rsid w:val="00213CF0"/>
    <w:rsid w:val="00213E20"/>
    <w:rsid w:val="00214546"/>
    <w:rsid w:val="002149D7"/>
    <w:rsid w:val="00214B00"/>
    <w:rsid w:val="0021526B"/>
    <w:rsid w:val="00215300"/>
    <w:rsid w:val="0021568B"/>
    <w:rsid w:val="00215AB3"/>
    <w:rsid w:val="00215C00"/>
    <w:rsid w:val="0021612D"/>
    <w:rsid w:val="002162B0"/>
    <w:rsid w:val="00216824"/>
    <w:rsid w:val="00216ABD"/>
    <w:rsid w:val="00216CAA"/>
    <w:rsid w:val="00216D7D"/>
    <w:rsid w:val="00216DF5"/>
    <w:rsid w:val="002170C5"/>
    <w:rsid w:val="00217327"/>
    <w:rsid w:val="002173FD"/>
    <w:rsid w:val="0021756C"/>
    <w:rsid w:val="00217609"/>
    <w:rsid w:val="002177EF"/>
    <w:rsid w:val="00217A25"/>
    <w:rsid w:val="00217CD1"/>
    <w:rsid w:val="00217CD6"/>
    <w:rsid w:val="00220284"/>
    <w:rsid w:val="002205AB"/>
    <w:rsid w:val="002206BB"/>
    <w:rsid w:val="002207B1"/>
    <w:rsid w:val="00220813"/>
    <w:rsid w:val="00220A18"/>
    <w:rsid w:val="00220B77"/>
    <w:rsid w:val="00220C4E"/>
    <w:rsid w:val="00220F11"/>
    <w:rsid w:val="0022125D"/>
    <w:rsid w:val="002212E3"/>
    <w:rsid w:val="002214CE"/>
    <w:rsid w:val="00221507"/>
    <w:rsid w:val="00221542"/>
    <w:rsid w:val="0022168D"/>
    <w:rsid w:val="00221795"/>
    <w:rsid w:val="002217BB"/>
    <w:rsid w:val="00221B25"/>
    <w:rsid w:val="00221B3B"/>
    <w:rsid w:val="00221F4C"/>
    <w:rsid w:val="00222807"/>
    <w:rsid w:val="00222881"/>
    <w:rsid w:val="002229D6"/>
    <w:rsid w:val="00222C51"/>
    <w:rsid w:val="0022322F"/>
    <w:rsid w:val="0022334C"/>
    <w:rsid w:val="002233DA"/>
    <w:rsid w:val="0022371B"/>
    <w:rsid w:val="002239DC"/>
    <w:rsid w:val="002239E1"/>
    <w:rsid w:val="00223A7E"/>
    <w:rsid w:val="0022400C"/>
    <w:rsid w:val="002243B7"/>
    <w:rsid w:val="00224782"/>
    <w:rsid w:val="00224A41"/>
    <w:rsid w:val="00224D7E"/>
    <w:rsid w:val="00224E57"/>
    <w:rsid w:val="00224F1F"/>
    <w:rsid w:val="00224F5B"/>
    <w:rsid w:val="002250D4"/>
    <w:rsid w:val="0022511C"/>
    <w:rsid w:val="0022530C"/>
    <w:rsid w:val="00225519"/>
    <w:rsid w:val="00225832"/>
    <w:rsid w:val="00225C7C"/>
    <w:rsid w:val="00226251"/>
    <w:rsid w:val="00226583"/>
    <w:rsid w:val="0022666A"/>
    <w:rsid w:val="00226A99"/>
    <w:rsid w:val="00226BD8"/>
    <w:rsid w:val="00226D5D"/>
    <w:rsid w:val="00226FBC"/>
    <w:rsid w:val="00227011"/>
    <w:rsid w:val="002271D6"/>
    <w:rsid w:val="002275A1"/>
    <w:rsid w:val="00227A6B"/>
    <w:rsid w:val="00227B4F"/>
    <w:rsid w:val="00227C1F"/>
    <w:rsid w:val="00227CCF"/>
    <w:rsid w:val="00227DDF"/>
    <w:rsid w:val="00230031"/>
    <w:rsid w:val="00230094"/>
    <w:rsid w:val="002308A0"/>
    <w:rsid w:val="00230A0B"/>
    <w:rsid w:val="00230B84"/>
    <w:rsid w:val="002310C9"/>
    <w:rsid w:val="002312D2"/>
    <w:rsid w:val="00231665"/>
    <w:rsid w:val="00231671"/>
    <w:rsid w:val="00231788"/>
    <w:rsid w:val="00231B00"/>
    <w:rsid w:val="00231BDC"/>
    <w:rsid w:val="00231DBA"/>
    <w:rsid w:val="00231DD9"/>
    <w:rsid w:val="00231FB9"/>
    <w:rsid w:val="0023200C"/>
    <w:rsid w:val="00232021"/>
    <w:rsid w:val="0023233A"/>
    <w:rsid w:val="002323DB"/>
    <w:rsid w:val="002324F7"/>
    <w:rsid w:val="00232562"/>
    <w:rsid w:val="0023286E"/>
    <w:rsid w:val="00232B70"/>
    <w:rsid w:val="00232CE5"/>
    <w:rsid w:val="00232E55"/>
    <w:rsid w:val="00232FBE"/>
    <w:rsid w:val="002331CE"/>
    <w:rsid w:val="002331EF"/>
    <w:rsid w:val="002335CE"/>
    <w:rsid w:val="00233724"/>
    <w:rsid w:val="002338BB"/>
    <w:rsid w:val="002338C4"/>
    <w:rsid w:val="0023392C"/>
    <w:rsid w:val="00233F5C"/>
    <w:rsid w:val="0023405D"/>
    <w:rsid w:val="002342EC"/>
    <w:rsid w:val="00234467"/>
    <w:rsid w:val="00234491"/>
    <w:rsid w:val="0023463D"/>
    <w:rsid w:val="0023492D"/>
    <w:rsid w:val="00234AEA"/>
    <w:rsid w:val="00234C10"/>
    <w:rsid w:val="002350A8"/>
    <w:rsid w:val="0023532F"/>
    <w:rsid w:val="002355A2"/>
    <w:rsid w:val="0023581C"/>
    <w:rsid w:val="00235D12"/>
    <w:rsid w:val="002365C7"/>
    <w:rsid w:val="002368AF"/>
    <w:rsid w:val="00236B4B"/>
    <w:rsid w:val="00236BE1"/>
    <w:rsid w:val="00236CD1"/>
    <w:rsid w:val="00236E02"/>
    <w:rsid w:val="002373CB"/>
    <w:rsid w:val="00237763"/>
    <w:rsid w:val="00237DC1"/>
    <w:rsid w:val="00237EAE"/>
    <w:rsid w:val="00240597"/>
    <w:rsid w:val="00240696"/>
    <w:rsid w:val="002407D8"/>
    <w:rsid w:val="00240C10"/>
    <w:rsid w:val="00240DC9"/>
    <w:rsid w:val="00240EB1"/>
    <w:rsid w:val="002410B4"/>
    <w:rsid w:val="0024111A"/>
    <w:rsid w:val="002414D5"/>
    <w:rsid w:val="002414DA"/>
    <w:rsid w:val="00241602"/>
    <w:rsid w:val="0024185A"/>
    <w:rsid w:val="002419AA"/>
    <w:rsid w:val="00241A65"/>
    <w:rsid w:val="00241AE1"/>
    <w:rsid w:val="00241EA3"/>
    <w:rsid w:val="002421AD"/>
    <w:rsid w:val="002422B2"/>
    <w:rsid w:val="0024258F"/>
    <w:rsid w:val="002425AD"/>
    <w:rsid w:val="002426DC"/>
    <w:rsid w:val="0024273F"/>
    <w:rsid w:val="0024290B"/>
    <w:rsid w:val="00242EA7"/>
    <w:rsid w:val="00242F00"/>
    <w:rsid w:val="00242F51"/>
    <w:rsid w:val="0024322E"/>
    <w:rsid w:val="002432AE"/>
    <w:rsid w:val="00243329"/>
    <w:rsid w:val="00243365"/>
    <w:rsid w:val="0024336B"/>
    <w:rsid w:val="00243525"/>
    <w:rsid w:val="00243714"/>
    <w:rsid w:val="0024371F"/>
    <w:rsid w:val="00243820"/>
    <w:rsid w:val="00243C83"/>
    <w:rsid w:val="00243C93"/>
    <w:rsid w:val="00243CAD"/>
    <w:rsid w:val="00243D12"/>
    <w:rsid w:val="00243E74"/>
    <w:rsid w:val="00244313"/>
    <w:rsid w:val="00244336"/>
    <w:rsid w:val="00244612"/>
    <w:rsid w:val="002447FE"/>
    <w:rsid w:val="00244B59"/>
    <w:rsid w:val="00244F88"/>
    <w:rsid w:val="002451B6"/>
    <w:rsid w:val="002452A0"/>
    <w:rsid w:val="00245705"/>
    <w:rsid w:val="00245927"/>
    <w:rsid w:val="00245981"/>
    <w:rsid w:val="002459A5"/>
    <w:rsid w:val="00245A28"/>
    <w:rsid w:val="00245B0A"/>
    <w:rsid w:val="00245DBF"/>
    <w:rsid w:val="00246126"/>
    <w:rsid w:val="002461C3"/>
    <w:rsid w:val="002462FD"/>
    <w:rsid w:val="002464B3"/>
    <w:rsid w:val="00246535"/>
    <w:rsid w:val="0024660F"/>
    <w:rsid w:val="00246877"/>
    <w:rsid w:val="002468A0"/>
    <w:rsid w:val="002469F5"/>
    <w:rsid w:val="00246A7E"/>
    <w:rsid w:val="00247152"/>
    <w:rsid w:val="00247399"/>
    <w:rsid w:val="002473D6"/>
    <w:rsid w:val="00247547"/>
    <w:rsid w:val="002475D7"/>
    <w:rsid w:val="0024769E"/>
    <w:rsid w:val="00247942"/>
    <w:rsid w:val="00250051"/>
    <w:rsid w:val="0025044E"/>
    <w:rsid w:val="00250867"/>
    <w:rsid w:val="00250953"/>
    <w:rsid w:val="00250966"/>
    <w:rsid w:val="002509A1"/>
    <w:rsid w:val="002509E8"/>
    <w:rsid w:val="00250B9A"/>
    <w:rsid w:val="00250BB9"/>
    <w:rsid w:val="00250DE0"/>
    <w:rsid w:val="002515B8"/>
    <w:rsid w:val="00251838"/>
    <w:rsid w:val="00251A76"/>
    <w:rsid w:val="00251B7F"/>
    <w:rsid w:val="00251DA1"/>
    <w:rsid w:val="00251E74"/>
    <w:rsid w:val="00251F3A"/>
    <w:rsid w:val="002521BB"/>
    <w:rsid w:val="00252482"/>
    <w:rsid w:val="002525DD"/>
    <w:rsid w:val="00252686"/>
    <w:rsid w:val="0025279F"/>
    <w:rsid w:val="0025299B"/>
    <w:rsid w:val="00253289"/>
    <w:rsid w:val="0025340D"/>
    <w:rsid w:val="0025346B"/>
    <w:rsid w:val="0025359D"/>
    <w:rsid w:val="00253854"/>
    <w:rsid w:val="00253882"/>
    <w:rsid w:val="00253C89"/>
    <w:rsid w:val="00254042"/>
    <w:rsid w:val="002542B1"/>
    <w:rsid w:val="002545E4"/>
    <w:rsid w:val="0025463E"/>
    <w:rsid w:val="002546C0"/>
    <w:rsid w:val="002547E6"/>
    <w:rsid w:val="002548FA"/>
    <w:rsid w:val="002549F4"/>
    <w:rsid w:val="00254C5B"/>
    <w:rsid w:val="00255048"/>
    <w:rsid w:val="002550AD"/>
    <w:rsid w:val="00255113"/>
    <w:rsid w:val="00255305"/>
    <w:rsid w:val="002554A0"/>
    <w:rsid w:val="0025566C"/>
    <w:rsid w:val="002556AE"/>
    <w:rsid w:val="002557D4"/>
    <w:rsid w:val="00255D89"/>
    <w:rsid w:val="00255E94"/>
    <w:rsid w:val="0025600B"/>
    <w:rsid w:val="00256125"/>
    <w:rsid w:val="0025624B"/>
    <w:rsid w:val="002564CD"/>
    <w:rsid w:val="00256625"/>
    <w:rsid w:val="002567D8"/>
    <w:rsid w:val="002567E1"/>
    <w:rsid w:val="002568C5"/>
    <w:rsid w:val="00256ACE"/>
    <w:rsid w:val="00256ECF"/>
    <w:rsid w:val="00257026"/>
    <w:rsid w:val="002570C4"/>
    <w:rsid w:val="00257294"/>
    <w:rsid w:val="002573BB"/>
    <w:rsid w:val="002574AB"/>
    <w:rsid w:val="0025759F"/>
    <w:rsid w:val="002579BF"/>
    <w:rsid w:val="00257A72"/>
    <w:rsid w:val="00257ABA"/>
    <w:rsid w:val="00257BA4"/>
    <w:rsid w:val="00257BF3"/>
    <w:rsid w:val="00260041"/>
    <w:rsid w:val="002600BB"/>
    <w:rsid w:val="002602C3"/>
    <w:rsid w:val="0026047F"/>
    <w:rsid w:val="00260580"/>
    <w:rsid w:val="00260691"/>
    <w:rsid w:val="00260794"/>
    <w:rsid w:val="00260832"/>
    <w:rsid w:val="00260A3B"/>
    <w:rsid w:val="00260D70"/>
    <w:rsid w:val="00261186"/>
    <w:rsid w:val="002613FD"/>
    <w:rsid w:val="00261714"/>
    <w:rsid w:val="002617B2"/>
    <w:rsid w:val="00261A5B"/>
    <w:rsid w:val="00261C5E"/>
    <w:rsid w:val="00261E8E"/>
    <w:rsid w:val="0026213F"/>
    <w:rsid w:val="002621BB"/>
    <w:rsid w:val="002621D5"/>
    <w:rsid w:val="00262260"/>
    <w:rsid w:val="0026240F"/>
    <w:rsid w:val="00262592"/>
    <w:rsid w:val="002626AE"/>
    <w:rsid w:val="0026296C"/>
    <w:rsid w:val="00262A4E"/>
    <w:rsid w:val="00262A9F"/>
    <w:rsid w:val="00262B3F"/>
    <w:rsid w:val="00262C98"/>
    <w:rsid w:val="00262FBA"/>
    <w:rsid w:val="00262FD7"/>
    <w:rsid w:val="002630DC"/>
    <w:rsid w:val="00263701"/>
    <w:rsid w:val="00263B31"/>
    <w:rsid w:val="00263BAF"/>
    <w:rsid w:val="00263D45"/>
    <w:rsid w:val="00263DFD"/>
    <w:rsid w:val="00263F72"/>
    <w:rsid w:val="002641CD"/>
    <w:rsid w:val="002644CD"/>
    <w:rsid w:val="0026454B"/>
    <w:rsid w:val="00264606"/>
    <w:rsid w:val="00264663"/>
    <w:rsid w:val="0026473D"/>
    <w:rsid w:val="00264DEB"/>
    <w:rsid w:val="0026527E"/>
    <w:rsid w:val="002653F1"/>
    <w:rsid w:val="002655D3"/>
    <w:rsid w:val="0026561D"/>
    <w:rsid w:val="0026579C"/>
    <w:rsid w:val="0026618D"/>
    <w:rsid w:val="00266200"/>
    <w:rsid w:val="0026628B"/>
    <w:rsid w:val="002667D3"/>
    <w:rsid w:val="002668FC"/>
    <w:rsid w:val="00266F29"/>
    <w:rsid w:val="0026725D"/>
    <w:rsid w:val="0026733D"/>
    <w:rsid w:val="00267584"/>
    <w:rsid w:val="002676B0"/>
    <w:rsid w:val="002676FC"/>
    <w:rsid w:val="00267772"/>
    <w:rsid w:val="0026798C"/>
    <w:rsid w:val="002679EE"/>
    <w:rsid w:val="00267A63"/>
    <w:rsid w:val="0027009C"/>
    <w:rsid w:val="002701EA"/>
    <w:rsid w:val="002705BF"/>
    <w:rsid w:val="002708B8"/>
    <w:rsid w:val="00270CC6"/>
    <w:rsid w:val="00270EC1"/>
    <w:rsid w:val="002710AB"/>
    <w:rsid w:val="002711D7"/>
    <w:rsid w:val="002711E6"/>
    <w:rsid w:val="002716A3"/>
    <w:rsid w:val="00271A03"/>
    <w:rsid w:val="00271E03"/>
    <w:rsid w:val="00271F39"/>
    <w:rsid w:val="00272014"/>
    <w:rsid w:val="002720DA"/>
    <w:rsid w:val="002721BD"/>
    <w:rsid w:val="002721FE"/>
    <w:rsid w:val="00272321"/>
    <w:rsid w:val="00272416"/>
    <w:rsid w:val="002727FF"/>
    <w:rsid w:val="00272B47"/>
    <w:rsid w:val="00272C24"/>
    <w:rsid w:val="00272D0F"/>
    <w:rsid w:val="00272E5E"/>
    <w:rsid w:val="00272EC9"/>
    <w:rsid w:val="00272F3C"/>
    <w:rsid w:val="00272F5E"/>
    <w:rsid w:val="002731F3"/>
    <w:rsid w:val="0027326E"/>
    <w:rsid w:val="00273323"/>
    <w:rsid w:val="00273661"/>
    <w:rsid w:val="002736A7"/>
    <w:rsid w:val="002736ED"/>
    <w:rsid w:val="00273882"/>
    <w:rsid w:val="00273ABE"/>
    <w:rsid w:val="002740AE"/>
    <w:rsid w:val="00274125"/>
    <w:rsid w:val="0027415F"/>
    <w:rsid w:val="00274226"/>
    <w:rsid w:val="002743A1"/>
    <w:rsid w:val="00274581"/>
    <w:rsid w:val="0027458D"/>
    <w:rsid w:val="00274627"/>
    <w:rsid w:val="00274683"/>
    <w:rsid w:val="002746DB"/>
    <w:rsid w:val="00274A78"/>
    <w:rsid w:val="00274C3B"/>
    <w:rsid w:val="00274C4C"/>
    <w:rsid w:val="00274DAF"/>
    <w:rsid w:val="00274E0A"/>
    <w:rsid w:val="00274EE2"/>
    <w:rsid w:val="002757D5"/>
    <w:rsid w:val="002758D8"/>
    <w:rsid w:val="002759C4"/>
    <w:rsid w:val="002759D3"/>
    <w:rsid w:val="00275A0C"/>
    <w:rsid w:val="00275A6F"/>
    <w:rsid w:val="00275B84"/>
    <w:rsid w:val="002761B1"/>
    <w:rsid w:val="0027630C"/>
    <w:rsid w:val="0027639C"/>
    <w:rsid w:val="00276402"/>
    <w:rsid w:val="002764DB"/>
    <w:rsid w:val="00276627"/>
    <w:rsid w:val="00276960"/>
    <w:rsid w:val="00276CD8"/>
    <w:rsid w:val="00277527"/>
    <w:rsid w:val="0027786C"/>
    <w:rsid w:val="002778BD"/>
    <w:rsid w:val="002778D8"/>
    <w:rsid w:val="00277A04"/>
    <w:rsid w:val="00277C99"/>
    <w:rsid w:val="0028048E"/>
    <w:rsid w:val="002806B8"/>
    <w:rsid w:val="00280954"/>
    <w:rsid w:val="00280E7E"/>
    <w:rsid w:val="00280ED9"/>
    <w:rsid w:val="002812DB"/>
    <w:rsid w:val="00281454"/>
    <w:rsid w:val="0028154D"/>
    <w:rsid w:val="002815EF"/>
    <w:rsid w:val="002816E3"/>
    <w:rsid w:val="00281877"/>
    <w:rsid w:val="00281E87"/>
    <w:rsid w:val="00281EE0"/>
    <w:rsid w:val="002824EE"/>
    <w:rsid w:val="00282759"/>
    <w:rsid w:val="00282988"/>
    <w:rsid w:val="00282B1D"/>
    <w:rsid w:val="00282B20"/>
    <w:rsid w:val="00282F55"/>
    <w:rsid w:val="0028303E"/>
    <w:rsid w:val="00283279"/>
    <w:rsid w:val="002833F5"/>
    <w:rsid w:val="00283660"/>
    <w:rsid w:val="00283723"/>
    <w:rsid w:val="00283B5F"/>
    <w:rsid w:val="00283BC8"/>
    <w:rsid w:val="00283C49"/>
    <w:rsid w:val="00283C6A"/>
    <w:rsid w:val="00283C9E"/>
    <w:rsid w:val="00283EA4"/>
    <w:rsid w:val="00283EB3"/>
    <w:rsid w:val="002845CE"/>
    <w:rsid w:val="00284940"/>
    <w:rsid w:val="00284FFD"/>
    <w:rsid w:val="002852E5"/>
    <w:rsid w:val="002853A0"/>
    <w:rsid w:val="00285555"/>
    <w:rsid w:val="0028568F"/>
    <w:rsid w:val="002856B0"/>
    <w:rsid w:val="002856F2"/>
    <w:rsid w:val="002858EF"/>
    <w:rsid w:val="00285F42"/>
    <w:rsid w:val="00286299"/>
    <w:rsid w:val="0028633B"/>
    <w:rsid w:val="002863EA"/>
    <w:rsid w:val="0028695A"/>
    <w:rsid w:val="00286A06"/>
    <w:rsid w:val="00286B94"/>
    <w:rsid w:val="00286C26"/>
    <w:rsid w:val="002870B0"/>
    <w:rsid w:val="00287249"/>
    <w:rsid w:val="0028781D"/>
    <w:rsid w:val="00287BE0"/>
    <w:rsid w:val="00287DA4"/>
    <w:rsid w:val="00287DAA"/>
    <w:rsid w:val="002904CD"/>
    <w:rsid w:val="0029087E"/>
    <w:rsid w:val="00290962"/>
    <w:rsid w:val="002909EB"/>
    <w:rsid w:val="00290B47"/>
    <w:rsid w:val="00290EA5"/>
    <w:rsid w:val="00290FC5"/>
    <w:rsid w:val="00290FD1"/>
    <w:rsid w:val="00291076"/>
    <w:rsid w:val="002911B8"/>
    <w:rsid w:val="00291332"/>
    <w:rsid w:val="00291364"/>
    <w:rsid w:val="0029138F"/>
    <w:rsid w:val="00291572"/>
    <w:rsid w:val="00291667"/>
    <w:rsid w:val="0029169C"/>
    <w:rsid w:val="002917B0"/>
    <w:rsid w:val="0029185C"/>
    <w:rsid w:val="00292003"/>
    <w:rsid w:val="002925DA"/>
    <w:rsid w:val="00292643"/>
    <w:rsid w:val="00292783"/>
    <w:rsid w:val="0029283C"/>
    <w:rsid w:val="00292CE9"/>
    <w:rsid w:val="00293016"/>
    <w:rsid w:val="002930DF"/>
    <w:rsid w:val="00293627"/>
    <w:rsid w:val="00293767"/>
    <w:rsid w:val="00293875"/>
    <w:rsid w:val="002943A0"/>
    <w:rsid w:val="002944E4"/>
    <w:rsid w:val="00294751"/>
    <w:rsid w:val="00294950"/>
    <w:rsid w:val="00295247"/>
    <w:rsid w:val="002952E2"/>
    <w:rsid w:val="002952F9"/>
    <w:rsid w:val="00295675"/>
    <w:rsid w:val="0029568D"/>
    <w:rsid w:val="00295B68"/>
    <w:rsid w:val="00295D2D"/>
    <w:rsid w:val="002960D0"/>
    <w:rsid w:val="0029622F"/>
    <w:rsid w:val="002962D0"/>
    <w:rsid w:val="0029679B"/>
    <w:rsid w:val="002968B2"/>
    <w:rsid w:val="00296B83"/>
    <w:rsid w:val="00296C42"/>
    <w:rsid w:val="00296EB5"/>
    <w:rsid w:val="00297421"/>
    <w:rsid w:val="00297655"/>
    <w:rsid w:val="00297731"/>
    <w:rsid w:val="00297A69"/>
    <w:rsid w:val="00297DC1"/>
    <w:rsid w:val="00297E9B"/>
    <w:rsid w:val="002A0062"/>
    <w:rsid w:val="002A0181"/>
    <w:rsid w:val="002A030E"/>
    <w:rsid w:val="002A09F7"/>
    <w:rsid w:val="002A0A4A"/>
    <w:rsid w:val="002A0A67"/>
    <w:rsid w:val="002A0D70"/>
    <w:rsid w:val="002A0E89"/>
    <w:rsid w:val="002A1005"/>
    <w:rsid w:val="002A1031"/>
    <w:rsid w:val="002A1208"/>
    <w:rsid w:val="002A1433"/>
    <w:rsid w:val="002A1525"/>
    <w:rsid w:val="002A1607"/>
    <w:rsid w:val="002A169B"/>
    <w:rsid w:val="002A18DD"/>
    <w:rsid w:val="002A1959"/>
    <w:rsid w:val="002A1CB2"/>
    <w:rsid w:val="002A1EC3"/>
    <w:rsid w:val="002A1F2F"/>
    <w:rsid w:val="002A1F77"/>
    <w:rsid w:val="002A20E8"/>
    <w:rsid w:val="002A2308"/>
    <w:rsid w:val="002A2460"/>
    <w:rsid w:val="002A251F"/>
    <w:rsid w:val="002A271C"/>
    <w:rsid w:val="002A28AA"/>
    <w:rsid w:val="002A2ABF"/>
    <w:rsid w:val="002A2C14"/>
    <w:rsid w:val="002A2C65"/>
    <w:rsid w:val="002A2D35"/>
    <w:rsid w:val="002A353A"/>
    <w:rsid w:val="002A35FD"/>
    <w:rsid w:val="002A36C5"/>
    <w:rsid w:val="002A37B7"/>
    <w:rsid w:val="002A3867"/>
    <w:rsid w:val="002A39C6"/>
    <w:rsid w:val="002A3A87"/>
    <w:rsid w:val="002A3BEB"/>
    <w:rsid w:val="002A3C15"/>
    <w:rsid w:val="002A425B"/>
    <w:rsid w:val="002A4364"/>
    <w:rsid w:val="002A4365"/>
    <w:rsid w:val="002A45A3"/>
    <w:rsid w:val="002A4702"/>
    <w:rsid w:val="002A4983"/>
    <w:rsid w:val="002A4B1C"/>
    <w:rsid w:val="002A4B96"/>
    <w:rsid w:val="002A4D1C"/>
    <w:rsid w:val="002A5249"/>
    <w:rsid w:val="002A52BD"/>
    <w:rsid w:val="002A52F3"/>
    <w:rsid w:val="002A5340"/>
    <w:rsid w:val="002A55F4"/>
    <w:rsid w:val="002A5BB4"/>
    <w:rsid w:val="002A5BE7"/>
    <w:rsid w:val="002A5C54"/>
    <w:rsid w:val="002A5C77"/>
    <w:rsid w:val="002A5D18"/>
    <w:rsid w:val="002A63ED"/>
    <w:rsid w:val="002A6683"/>
    <w:rsid w:val="002A67A5"/>
    <w:rsid w:val="002A6F98"/>
    <w:rsid w:val="002A72B0"/>
    <w:rsid w:val="002A754D"/>
    <w:rsid w:val="002A79A2"/>
    <w:rsid w:val="002B00C5"/>
    <w:rsid w:val="002B01A5"/>
    <w:rsid w:val="002B03EE"/>
    <w:rsid w:val="002B0C21"/>
    <w:rsid w:val="002B0E00"/>
    <w:rsid w:val="002B13BA"/>
    <w:rsid w:val="002B18D5"/>
    <w:rsid w:val="002B1B0F"/>
    <w:rsid w:val="002B1B2B"/>
    <w:rsid w:val="002B1BDE"/>
    <w:rsid w:val="002B20D8"/>
    <w:rsid w:val="002B2133"/>
    <w:rsid w:val="002B2954"/>
    <w:rsid w:val="002B2B51"/>
    <w:rsid w:val="002B2CED"/>
    <w:rsid w:val="002B2DCF"/>
    <w:rsid w:val="002B2E2A"/>
    <w:rsid w:val="002B2F45"/>
    <w:rsid w:val="002B301C"/>
    <w:rsid w:val="002B307C"/>
    <w:rsid w:val="002B35C4"/>
    <w:rsid w:val="002B37C0"/>
    <w:rsid w:val="002B37CE"/>
    <w:rsid w:val="002B37CF"/>
    <w:rsid w:val="002B395D"/>
    <w:rsid w:val="002B3AC8"/>
    <w:rsid w:val="002B3EEF"/>
    <w:rsid w:val="002B3F19"/>
    <w:rsid w:val="002B453A"/>
    <w:rsid w:val="002B457C"/>
    <w:rsid w:val="002B4EEE"/>
    <w:rsid w:val="002B4F8B"/>
    <w:rsid w:val="002B5107"/>
    <w:rsid w:val="002B520E"/>
    <w:rsid w:val="002B525C"/>
    <w:rsid w:val="002B5392"/>
    <w:rsid w:val="002B548B"/>
    <w:rsid w:val="002B566B"/>
    <w:rsid w:val="002B598D"/>
    <w:rsid w:val="002B5A25"/>
    <w:rsid w:val="002B5B3E"/>
    <w:rsid w:val="002B5D1C"/>
    <w:rsid w:val="002B5E5A"/>
    <w:rsid w:val="002B5F8A"/>
    <w:rsid w:val="002B5FF7"/>
    <w:rsid w:val="002B5FFB"/>
    <w:rsid w:val="002B6175"/>
    <w:rsid w:val="002B622D"/>
    <w:rsid w:val="002B62A0"/>
    <w:rsid w:val="002B63B0"/>
    <w:rsid w:val="002B6628"/>
    <w:rsid w:val="002B680C"/>
    <w:rsid w:val="002B68B0"/>
    <w:rsid w:val="002B6968"/>
    <w:rsid w:val="002B6A94"/>
    <w:rsid w:val="002B6B89"/>
    <w:rsid w:val="002B711D"/>
    <w:rsid w:val="002B719F"/>
    <w:rsid w:val="002B7371"/>
    <w:rsid w:val="002B73F2"/>
    <w:rsid w:val="002B7895"/>
    <w:rsid w:val="002B7A9B"/>
    <w:rsid w:val="002B7BB5"/>
    <w:rsid w:val="002B7BC8"/>
    <w:rsid w:val="002B7FC1"/>
    <w:rsid w:val="002C0009"/>
    <w:rsid w:val="002C00CC"/>
    <w:rsid w:val="002C010A"/>
    <w:rsid w:val="002C02FC"/>
    <w:rsid w:val="002C0656"/>
    <w:rsid w:val="002C07B0"/>
    <w:rsid w:val="002C0984"/>
    <w:rsid w:val="002C0BF0"/>
    <w:rsid w:val="002C0D83"/>
    <w:rsid w:val="002C1292"/>
    <w:rsid w:val="002C15E2"/>
    <w:rsid w:val="002C16E8"/>
    <w:rsid w:val="002C1777"/>
    <w:rsid w:val="002C1837"/>
    <w:rsid w:val="002C18BA"/>
    <w:rsid w:val="002C1B00"/>
    <w:rsid w:val="002C1C88"/>
    <w:rsid w:val="002C1E7B"/>
    <w:rsid w:val="002C1FD3"/>
    <w:rsid w:val="002C200E"/>
    <w:rsid w:val="002C204D"/>
    <w:rsid w:val="002C25A0"/>
    <w:rsid w:val="002C2CC3"/>
    <w:rsid w:val="002C2E85"/>
    <w:rsid w:val="002C30F3"/>
    <w:rsid w:val="002C36C6"/>
    <w:rsid w:val="002C3824"/>
    <w:rsid w:val="002C3944"/>
    <w:rsid w:val="002C4728"/>
    <w:rsid w:val="002C4BF5"/>
    <w:rsid w:val="002C4C49"/>
    <w:rsid w:val="002C4F19"/>
    <w:rsid w:val="002C52C4"/>
    <w:rsid w:val="002C53CC"/>
    <w:rsid w:val="002C5A3D"/>
    <w:rsid w:val="002C5B57"/>
    <w:rsid w:val="002C5C3E"/>
    <w:rsid w:val="002C5FA1"/>
    <w:rsid w:val="002C624C"/>
    <w:rsid w:val="002C6315"/>
    <w:rsid w:val="002C6463"/>
    <w:rsid w:val="002C64C7"/>
    <w:rsid w:val="002C6702"/>
    <w:rsid w:val="002C6757"/>
    <w:rsid w:val="002C68AE"/>
    <w:rsid w:val="002C6B49"/>
    <w:rsid w:val="002C6C0D"/>
    <w:rsid w:val="002C6CB2"/>
    <w:rsid w:val="002C7011"/>
    <w:rsid w:val="002C702A"/>
    <w:rsid w:val="002C715F"/>
    <w:rsid w:val="002C7800"/>
    <w:rsid w:val="002C78B3"/>
    <w:rsid w:val="002C79D0"/>
    <w:rsid w:val="002C7A2A"/>
    <w:rsid w:val="002C7AC0"/>
    <w:rsid w:val="002C7BBE"/>
    <w:rsid w:val="002C7DDD"/>
    <w:rsid w:val="002D0707"/>
    <w:rsid w:val="002D0A83"/>
    <w:rsid w:val="002D1597"/>
    <w:rsid w:val="002D1813"/>
    <w:rsid w:val="002D1AB6"/>
    <w:rsid w:val="002D1C4B"/>
    <w:rsid w:val="002D1D10"/>
    <w:rsid w:val="002D1E32"/>
    <w:rsid w:val="002D21E6"/>
    <w:rsid w:val="002D224E"/>
    <w:rsid w:val="002D23BF"/>
    <w:rsid w:val="002D2748"/>
    <w:rsid w:val="002D27BC"/>
    <w:rsid w:val="002D2941"/>
    <w:rsid w:val="002D2CE5"/>
    <w:rsid w:val="002D2D1A"/>
    <w:rsid w:val="002D2D6C"/>
    <w:rsid w:val="002D34CE"/>
    <w:rsid w:val="002D34E5"/>
    <w:rsid w:val="002D38F9"/>
    <w:rsid w:val="002D3B9A"/>
    <w:rsid w:val="002D3C0F"/>
    <w:rsid w:val="002D3D6A"/>
    <w:rsid w:val="002D3D92"/>
    <w:rsid w:val="002D3EE3"/>
    <w:rsid w:val="002D42D5"/>
    <w:rsid w:val="002D439E"/>
    <w:rsid w:val="002D4570"/>
    <w:rsid w:val="002D4B4E"/>
    <w:rsid w:val="002D4C66"/>
    <w:rsid w:val="002D5166"/>
    <w:rsid w:val="002D5245"/>
    <w:rsid w:val="002D5612"/>
    <w:rsid w:val="002D5AFE"/>
    <w:rsid w:val="002D5EB6"/>
    <w:rsid w:val="002D6137"/>
    <w:rsid w:val="002D63A0"/>
    <w:rsid w:val="002D64D7"/>
    <w:rsid w:val="002D6559"/>
    <w:rsid w:val="002D65AE"/>
    <w:rsid w:val="002D68FA"/>
    <w:rsid w:val="002D6ADF"/>
    <w:rsid w:val="002D6B1D"/>
    <w:rsid w:val="002D70D8"/>
    <w:rsid w:val="002D70ED"/>
    <w:rsid w:val="002D7175"/>
    <w:rsid w:val="002D7602"/>
    <w:rsid w:val="002D7910"/>
    <w:rsid w:val="002D7DE6"/>
    <w:rsid w:val="002D7E43"/>
    <w:rsid w:val="002E02FA"/>
    <w:rsid w:val="002E05FB"/>
    <w:rsid w:val="002E07B4"/>
    <w:rsid w:val="002E09A0"/>
    <w:rsid w:val="002E0C82"/>
    <w:rsid w:val="002E0DE5"/>
    <w:rsid w:val="002E0F11"/>
    <w:rsid w:val="002E1C92"/>
    <w:rsid w:val="002E1CEB"/>
    <w:rsid w:val="002E1DF9"/>
    <w:rsid w:val="002E1FCC"/>
    <w:rsid w:val="002E2024"/>
    <w:rsid w:val="002E22B7"/>
    <w:rsid w:val="002E2349"/>
    <w:rsid w:val="002E24E1"/>
    <w:rsid w:val="002E2909"/>
    <w:rsid w:val="002E2A00"/>
    <w:rsid w:val="002E2B10"/>
    <w:rsid w:val="002E2B80"/>
    <w:rsid w:val="002E33F2"/>
    <w:rsid w:val="002E36BC"/>
    <w:rsid w:val="002E3CCC"/>
    <w:rsid w:val="002E460F"/>
    <w:rsid w:val="002E476C"/>
    <w:rsid w:val="002E50C8"/>
    <w:rsid w:val="002E531C"/>
    <w:rsid w:val="002E539F"/>
    <w:rsid w:val="002E5439"/>
    <w:rsid w:val="002E59A5"/>
    <w:rsid w:val="002E5AAF"/>
    <w:rsid w:val="002E5AD2"/>
    <w:rsid w:val="002E5B97"/>
    <w:rsid w:val="002E5FA8"/>
    <w:rsid w:val="002E5FD6"/>
    <w:rsid w:val="002E6050"/>
    <w:rsid w:val="002E60F3"/>
    <w:rsid w:val="002E61BB"/>
    <w:rsid w:val="002E6561"/>
    <w:rsid w:val="002E675F"/>
    <w:rsid w:val="002E699C"/>
    <w:rsid w:val="002E69D6"/>
    <w:rsid w:val="002E6E3D"/>
    <w:rsid w:val="002E701E"/>
    <w:rsid w:val="002E7340"/>
    <w:rsid w:val="002E7490"/>
    <w:rsid w:val="002E756C"/>
    <w:rsid w:val="002E7638"/>
    <w:rsid w:val="002E7792"/>
    <w:rsid w:val="002F0885"/>
    <w:rsid w:val="002F093C"/>
    <w:rsid w:val="002F09AA"/>
    <w:rsid w:val="002F0B08"/>
    <w:rsid w:val="002F0B46"/>
    <w:rsid w:val="002F0C29"/>
    <w:rsid w:val="002F0CE2"/>
    <w:rsid w:val="002F0FFB"/>
    <w:rsid w:val="002F10B6"/>
    <w:rsid w:val="002F121C"/>
    <w:rsid w:val="002F138B"/>
    <w:rsid w:val="002F14AC"/>
    <w:rsid w:val="002F1548"/>
    <w:rsid w:val="002F1831"/>
    <w:rsid w:val="002F1C02"/>
    <w:rsid w:val="002F1C56"/>
    <w:rsid w:val="002F1CEF"/>
    <w:rsid w:val="002F1E86"/>
    <w:rsid w:val="002F1EFB"/>
    <w:rsid w:val="002F20BC"/>
    <w:rsid w:val="002F24BC"/>
    <w:rsid w:val="002F25FA"/>
    <w:rsid w:val="002F28BC"/>
    <w:rsid w:val="002F2948"/>
    <w:rsid w:val="002F29EB"/>
    <w:rsid w:val="002F2A09"/>
    <w:rsid w:val="002F2CA8"/>
    <w:rsid w:val="002F2CD7"/>
    <w:rsid w:val="002F2CF6"/>
    <w:rsid w:val="002F2D44"/>
    <w:rsid w:val="002F2D88"/>
    <w:rsid w:val="002F3096"/>
    <w:rsid w:val="002F318B"/>
    <w:rsid w:val="002F3780"/>
    <w:rsid w:val="002F38EB"/>
    <w:rsid w:val="002F394C"/>
    <w:rsid w:val="002F3FAB"/>
    <w:rsid w:val="002F40BE"/>
    <w:rsid w:val="002F4B84"/>
    <w:rsid w:val="002F4C00"/>
    <w:rsid w:val="002F4CB1"/>
    <w:rsid w:val="002F4CB6"/>
    <w:rsid w:val="002F500A"/>
    <w:rsid w:val="002F523D"/>
    <w:rsid w:val="002F57AB"/>
    <w:rsid w:val="002F5849"/>
    <w:rsid w:val="002F58EA"/>
    <w:rsid w:val="002F593B"/>
    <w:rsid w:val="002F60BF"/>
    <w:rsid w:val="002F647C"/>
    <w:rsid w:val="002F65CD"/>
    <w:rsid w:val="002F661A"/>
    <w:rsid w:val="002F6659"/>
    <w:rsid w:val="002F683B"/>
    <w:rsid w:val="002F689B"/>
    <w:rsid w:val="002F68AE"/>
    <w:rsid w:val="002F6A8B"/>
    <w:rsid w:val="002F6B23"/>
    <w:rsid w:val="002F6D0B"/>
    <w:rsid w:val="002F6F6B"/>
    <w:rsid w:val="002F742C"/>
    <w:rsid w:val="002F7A60"/>
    <w:rsid w:val="002F7A82"/>
    <w:rsid w:val="002F7BB8"/>
    <w:rsid w:val="002F7F1F"/>
    <w:rsid w:val="0030025B"/>
    <w:rsid w:val="0030061B"/>
    <w:rsid w:val="003008B4"/>
    <w:rsid w:val="00300B24"/>
    <w:rsid w:val="00301383"/>
    <w:rsid w:val="00301450"/>
    <w:rsid w:val="003016BA"/>
    <w:rsid w:val="00301A8D"/>
    <w:rsid w:val="00301AEB"/>
    <w:rsid w:val="00301FAF"/>
    <w:rsid w:val="0030202A"/>
    <w:rsid w:val="0030254B"/>
    <w:rsid w:val="003026F1"/>
    <w:rsid w:val="003029FD"/>
    <w:rsid w:val="00302AB0"/>
    <w:rsid w:val="00302B92"/>
    <w:rsid w:val="00302C6F"/>
    <w:rsid w:val="00302DCC"/>
    <w:rsid w:val="0030386F"/>
    <w:rsid w:val="00303AA2"/>
    <w:rsid w:val="00303C81"/>
    <w:rsid w:val="00303D39"/>
    <w:rsid w:val="003041A5"/>
    <w:rsid w:val="00304411"/>
    <w:rsid w:val="003049DB"/>
    <w:rsid w:val="003053C9"/>
    <w:rsid w:val="003056F6"/>
    <w:rsid w:val="00305909"/>
    <w:rsid w:val="00305D6F"/>
    <w:rsid w:val="00305D79"/>
    <w:rsid w:val="00305F34"/>
    <w:rsid w:val="0030652C"/>
    <w:rsid w:val="00306748"/>
    <w:rsid w:val="0030676E"/>
    <w:rsid w:val="0030689E"/>
    <w:rsid w:val="00306C2B"/>
    <w:rsid w:val="00307024"/>
    <w:rsid w:val="0030767F"/>
    <w:rsid w:val="003079CC"/>
    <w:rsid w:val="003079ED"/>
    <w:rsid w:val="00307A65"/>
    <w:rsid w:val="00307AA9"/>
    <w:rsid w:val="00310194"/>
    <w:rsid w:val="003101CA"/>
    <w:rsid w:val="00310218"/>
    <w:rsid w:val="003104C2"/>
    <w:rsid w:val="003105AE"/>
    <w:rsid w:val="00310601"/>
    <w:rsid w:val="0031075C"/>
    <w:rsid w:val="00310981"/>
    <w:rsid w:val="003109E0"/>
    <w:rsid w:val="00310AE0"/>
    <w:rsid w:val="00310D5F"/>
    <w:rsid w:val="00310DE9"/>
    <w:rsid w:val="00310E4A"/>
    <w:rsid w:val="0031117B"/>
    <w:rsid w:val="003112A4"/>
    <w:rsid w:val="003112E8"/>
    <w:rsid w:val="00311399"/>
    <w:rsid w:val="003115C6"/>
    <w:rsid w:val="003115DE"/>
    <w:rsid w:val="00311635"/>
    <w:rsid w:val="00311A8F"/>
    <w:rsid w:val="00311B4C"/>
    <w:rsid w:val="00311BEF"/>
    <w:rsid w:val="00311CF2"/>
    <w:rsid w:val="00311D4A"/>
    <w:rsid w:val="00312419"/>
    <w:rsid w:val="003127AF"/>
    <w:rsid w:val="003128BC"/>
    <w:rsid w:val="00312B13"/>
    <w:rsid w:val="00312C1B"/>
    <w:rsid w:val="00312C72"/>
    <w:rsid w:val="0031322F"/>
    <w:rsid w:val="00313846"/>
    <w:rsid w:val="003138A0"/>
    <w:rsid w:val="003139BA"/>
    <w:rsid w:val="003139D0"/>
    <w:rsid w:val="00313B5A"/>
    <w:rsid w:val="00313B81"/>
    <w:rsid w:val="00313DA5"/>
    <w:rsid w:val="00313F20"/>
    <w:rsid w:val="00313F8A"/>
    <w:rsid w:val="0031401C"/>
    <w:rsid w:val="0031419C"/>
    <w:rsid w:val="00314692"/>
    <w:rsid w:val="003146D6"/>
    <w:rsid w:val="003149BE"/>
    <w:rsid w:val="00314BC7"/>
    <w:rsid w:val="00314D7A"/>
    <w:rsid w:val="00315035"/>
    <w:rsid w:val="00315282"/>
    <w:rsid w:val="003152C9"/>
    <w:rsid w:val="00315366"/>
    <w:rsid w:val="00315A79"/>
    <w:rsid w:val="00315DB1"/>
    <w:rsid w:val="003160A8"/>
    <w:rsid w:val="0031628E"/>
    <w:rsid w:val="0031633D"/>
    <w:rsid w:val="00316905"/>
    <w:rsid w:val="00316E24"/>
    <w:rsid w:val="00317271"/>
    <w:rsid w:val="00317372"/>
    <w:rsid w:val="003178BF"/>
    <w:rsid w:val="00317941"/>
    <w:rsid w:val="00317A67"/>
    <w:rsid w:val="00320149"/>
    <w:rsid w:val="0032019A"/>
    <w:rsid w:val="00320624"/>
    <w:rsid w:val="003207AA"/>
    <w:rsid w:val="00320AF3"/>
    <w:rsid w:val="00320C31"/>
    <w:rsid w:val="00320C4E"/>
    <w:rsid w:val="00320DDD"/>
    <w:rsid w:val="003210E5"/>
    <w:rsid w:val="00321371"/>
    <w:rsid w:val="003216F9"/>
    <w:rsid w:val="00321748"/>
    <w:rsid w:val="00321A45"/>
    <w:rsid w:val="00321CD0"/>
    <w:rsid w:val="00321E9B"/>
    <w:rsid w:val="00321F05"/>
    <w:rsid w:val="00322436"/>
    <w:rsid w:val="00322F05"/>
    <w:rsid w:val="00323462"/>
    <w:rsid w:val="00323475"/>
    <w:rsid w:val="00323598"/>
    <w:rsid w:val="00323824"/>
    <w:rsid w:val="00323A80"/>
    <w:rsid w:val="00323B3B"/>
    <w:rsid w:val="00323CD5"/>
    <w:rsid w:val="00323DD5"/>
    <w:rsid w:val="00323DE8"/>
    <w:rsid w:val="0032431B"/>
    <w:rsid w:val="00324386"/>
    <w:rsid w:val="003244B0"/>
    <w:rsid w:val="0032476F"/>
    <w:rsid w:val="0032489E"/>
    <w:rsid w:val="00324E7C"/>
    <w:rsid w:val="00325038"/>
    <w:rsid w:val="00325259"/>
    <w:rsid w:val="00325493"/>
    <w:rsid w:val="00325A19"/>
    <w:rsid w:val="00325AC2"/>
    <w:rsid w:val="00325BC7"/>
    <w:rsid w:val="00325CD4"/>
    <w:rsid w:val="003260F5"/>
    <w:rsid w:val="003262BA"/>
    <w:rsid w:val="0032646D"/>
    <w:rsid w:val="00326DB1"/>
    <w:rsid w:val="003272BF"/>
    <w:rsid w:val="00327B84"/>
    <w:rsid w:val="00330450"/>
    <w:rsid w:val="00330D0E"/>
    <w:rsid w:val="00330E2C"/>
    <w:rsid w:val="00331037"/>
    <w:rsid w:val="00331121"/>
    <w:rsid w:val="00331431"/>
    <w:rsid w:val="0033160F"/>
    <w:rsid w:val="003319FD"/>
    <w:rsid w:val="00332352"/>
    <w:rsid w:val="003323A8"/>
    <w:rsid w:val="00332475"/>
    <w:rsid w:val="00332482"/>
    <w:rsid w:val="0033252F"/>
    <w:rsid w:val="0033253D"/>
    <w:rsid w:val="003325B7"/>
    <w:rsid w:val="00332778"/>
    <w:rsid w:val="0033281E"/>
    <w:rsid w:val="00332864"/>
    <w:rsid w:val="00332AF0"/>
    <w:rsid w:val="00332D05"/>
    <w:rsid w:val="00332EAD"/>
    <w:rsid w:val="00333DC1"/>
    <w:rsid w:val="00333E9A"/>
    <w:rsid w:val="00333F4A"/>
    <w:rsid w:val="003341D4"/>
    <w:rsid w:val="0033426F"/>
    <w:rsid w:val="0033429F"/>
    <w:rsid w:val="003342D4"/>
    <w:rsid w:val="003345D3"/>
    <w:rsid w:val="00334702"/>
    <w:rsid w:val="00334860"/>
    <w:rsid w:val="003348AA"/>
    <w:rsid w:val="00334E94"/>
    <w:rsid w:val="00335184"/>
    <w:rsid w:val="003351F5"/>
    <w:rsid w:val="003352E1"/>
    <w:rsid w:val="00335544"/>
    <w:rsid w:val="00335580"/>
    <w:rsid w:val="00335875"/>
    <w:rsid w:val="00335891"/>
    <w:rsid w:val="00335987"/>
    <w:rsid w:val="00335CB4"/>
    <w:rsid w:val="00335D4A"/>
    <w:rsid w:val="00335E12"/>
    <w:rsid w:val="003365D1"/>
    <w:rsid w:val="00336714"/>
    <w:rsid w:val="0033673B"/>
    <w:rsid w:val="00336871"/>
    <w:rsid w:val="003368F1"/>
    <w:rsid w:val="003368F2"/>
    <w:rsid w:val="00337209"/>
    <w:rsid w:val="00337266"/>
    <w:rsid w:val="00337281"/>
    <w:rsid w:val="003372F6"/>
    <w:rsid w:val="0033731D"/>
    <w:rsid w:val="0033747D"/>
    <w:rsid w:val="0033749D"/>
    <w:rsid w:val="00337717"/>
    <w:rsid w:val="00337C82"/>
    <w:rsid w:val="00337DA4"/>
    <w:rsid w:val="003400F6"/>
    <w:rsid w:val="0034018B"/>
    <w:rsid w:val="003403F5"/>
    <w:rsid w:val="00340680"/>
    <w:rsid w:val="00340928"/>
    <w:rsid w:val="00340A1C"/>
    <w:rsid w:val="00340CE9"/>
    <w:rsid w:val="003410D0"/>
    <w:rsid w:val="0034141D"/>
    <w:rsid w:val="00341428"/>
    <w:rsid w:val="00341666"/>
    <w:rsid w:val="003416F8"/>
    <w:rsid w:val="003416FF"/>
    <w:rsid w:val="00341B58"/>
    <w:rsid w:val="00341D7B"/>
    <w:rsid w:val="00342363"/>
    <w:rsid w:val="003427B3"/>
    <w:rsid w:val="0034287A"/>
    <w:rsid w:val="00342B04"/>
    <w:rsid w:val="003430E7"/>
    <w:rsid w:val="003436C4"/>
    <w:rsid w:val="00343734"/>
    <w:rsid w:val="0034375C"/>
    <w:rsid w:val="00343795"/>
    <w:rsid w:val="00343833"/>
    <w:rsid w:val="003438EE"/>
    <w:rsid w:val="003439AA"/>
    <w:rsid w:val="00343B07"/>
    <w:rsid w:val="00343D4B"/>
    <w:rsid w:val="00343DA4"/>
    <w:rsid w:val="0034428A"/>
    <w:rsid w:val="003443D6"/>
    <w:rsid w:val="00344B18"/>
    <w:rsid w:val="00345135"/>
    <w:rsid w:val="003455C6"/>
    <w:rsid w:val="00345690"/>
    <w:rsid w:val="00345C3F"/>
    <w:rsid w:val="00345F9D"/>
    <w:rsid w:val="00345FE6"/>
    <w:rsid w:val="0034627E"/>
    <w:rsid w:val="003463FD"/>
    <w:rsid w:val="00346442"/>
    <w:rsid w:val="00346510"/>
    <w:rsid w:val="00346577"/>
    <w:rsid w:val="003467B9"/>
    <w:rsid w:val="003468DE"/>
    <w:rsid w:val="00346A06"/>
    <w:rsid w:val="00346A9F"/>
    <w:rsid w:val="00346C28"/>
    <w:rsid w:val="00346D7C"/>
    <w:rsid w:val="00346EAF"/>
    <w:rsid w:val="00346FEB"/>
    <w:rsid w:val="00347160"/>
    <w:rsid w:val="003471B0"/>
    <w:rsid w:val="003471C6"/>
    <w:rsid w:val="00347438"/>
    <w:rsid w:val="00347499"/>
    <w:rsid w:val="003474B4"/>
    <w:rsid w:val="003474E5"/>
    <w:rsid w:val="00347509"/>
    <w:rsid w:val="0034752F"/>
    <w:rsid w:val="003475C4"/>
    <w:rsid w:val="003477B6"/>
    <w:rsid w:val="00347922"/>
    <w:rsid w:val="00347BC0"/>
    <w:rsid w:val="00347E75"/>
    <w:rsid w:val="003500EB"/>
    <w:rsid w:val="00350233"/>
    <w:rsid w:val="00350534"/>
    <w:rsid w:val="0035065A"/>
    <w:rsid w:val="00350700"/>
    <w:rsid w:val="00350B37"/>
    <w:rsid w:val="00350CCE"/>
    <w:rsid w:val="00350FA2"/>
    <w:rsid w:val="00351017"/>
    <w:rsid w:val="0035112C"/>
    <w:rsid w:val="003515CF"/>
    <w:rsid w:val="003518E4"/>
    <w:rsid w:val="0035198F"/>
    <w:rsid w:val="00351CA2"/>
    <w:rsid w:val="003520F7"/>
    <w:rsid w:val="003520FF"/>
    <w:rsid w:val="00352140"/>
    <w:rsid w:val="00352177"/>
    <w:rsid w:val="0035224E"/>
    <w:rsid w:val="0035234D"/>
    <w:rsid w:val="003523F6"/>
    <w:rsid w:val="00352811"/>
    <w:rsid w:val="00352874"/>
    <w:rsid w:val="00352EC2"/>
    <w:rsid w:val="0035319E"/>
    <w:rsid w:val="003532A1"/>
    <w:rsid w:val="003532B0"/>
    <w:rsid w:val="0035339E"/>
    <w:rsid w:val="003534F7"/>
    <w:rsid w:val="003535B2"/>
    <w:rsid w:val="00353646"/>
    <w:rsid w:val="00353759"/>
    <w:rsid w:val="00353AF4"/>
    <w:rsid w:val="00353ED0"/>
    <w:rsid w:val="00353F37"/>
    <w:rsid w:val="00353FEB"/>
    <w:rsid w:val="003542E1"/>
    <w:rsid w:val="00354500"/>
    <w:rsid w:val="0035462A"/>
    <w:rsid w:val="003547C3"/>
    <w:rsid w:val="00354B7A"/>
    <w:rsid w:val="00354CAB"/>
    <w:rsid w:val="00354DC5"/>
    <w:rsid w:val="00354EB7"/>
    <w:rsid w:val="00354F87"/>
    <w:rsid w:val="00355236"/>
    <w:rsid w:val="0035532E"/>
    <w:rsid w:val="003553D6"/>
    <w:rsid w:val="0035542F"/>
    <w:rsid w:val="0035608E"/>
    <w:rsid w:val="00356300"/>
    <w:rsid w:val="003565D1"/>
    <w:rsid w:val="00356AB0"/>
    <w:rsid w:val="00356AEC"/>
    <w:rsid w:val="00356B66"/>
    <w:rsid w:val="00356C89"/>
    <w:rsid w:val="00357226"/>
    <w:rsid w:val="0035726C"/>
    <w:rsid w:val="00357430"/>
    <w:rsid w:val="00357494"/>
    <w:rsid w:val="00357694"/>
    <w:rsid w:val="003578C2"/>
    <w:rsid w:val="00357C93"/>
    <w:rsid w:val="00357D62"/>
    <w:rsid w:val="0036043F"/>
    <w:rsid w:val="0036049A"/>
    <w:rsid w:val="0036052F"/>
    <w:rsid w:val="003607B1"/>
    <w:rsid w:val="00360812"/>
    <w:rsid w:val="003609A4"/>
    <w:rsid w:val="00360A2F"/>
    <w:rsid w:val="00360AAB"/>
    <w:rsid w:val="00360E4E"/>
    <w:rsid w:val="00360F38"/>
    <w:rsid w:val="00360F8E"/>
    <w:rsid w:val="00360FA9"/>
    <w:rsid w:val="00360FEF"/>
    <w:rsid w:val="0036103D"/>
    <w:rsid w:val="0036104F"/>
    <w:rsid w:val="0036124A"/>
    <w:rsid w:val="003614FB"/>
    <w:rsid w:val="00361541"/>
    <w:rsid w:val="00361680"/>
    <w:rsid w:val="0036195E"/>
    <w:rsid w:val="00361A79"/>
    <w:rsid w:val="00361D15"/>
    <w:rsid w:val="00361F7D"/>
    <w:rsid w:val="00361FF4"/>
    <w:rsid w:val="00362002"/>
    <w:rsid w:val="00362063"/>
    <w:rsid w:val="00362405"/>
    <w:rsid w:val="00362460"/>
    <w:rsid w:val="00362AEF"/>
    <w:rsid w:val="003632F3"/>
    <w:rsid w:val="00363441"/>
    <w:rsid w:val="00363744"/>
    <w:rsid w:val="00363ABD"/>
    <w:rsid w:val="00363B9A"/>
    <w:rsid w:val="00363CFC"/>
    <w:rsid w:val="003643E8"/>
    <w:rsid w:val="00364634"/>
    <w:rsid w:val="00364FDA"/>
    <w:rsid w:val="00365368"/>
    <w:rsid w:val="00365561"/>
    <w:rsid w:val="003656F2"/>
    <w:rsid w:val="00365B7A"/>
    <w:rsid w:val="00365FD9"/>
    <w:rsid w:val="0036690F"/>
    <w:rsid w:val="0036693C"/>
    <w:rsid w:val="00366956"/>
    <w:rsid w:val="003669DF"/>
    <w:rsid w:val="003669F8"/>
    <w:rsid w:val="00367020"/>
    <w:rsid w:val="003671BC"/>
    <w:rsid w:val="00367316"/>
    <w:rsid w:val="00367337"/>
    <w:rsid w:val="0036745C"/>
    <w:rsid w:val="003675C2"/>
    <w:rsid w:val="00367685"/>
    <w:rsid w:val="003679EA"/>
    <w:rsid w:val="00367CA1"/>
    <w:rsid w:val="00370222"/>
    <w:rsid w:val="0037034C"/>
    <w:rsid w:val="00370386"/>
    <w:rsid w:val="00370578"/>
    <w:rsid w:val="00370B65"/>
    <w:rsid w:val="00370C5F"/>
    <w:rsid w:val="00370CE8"/>
    <w:rsid w:val="00371044"/>
    <w:rsid w:val="0037104F"/>
    <w:rsid w:val="00371056"/>
    <w:rsid w:val="0037112E"/>
    <w:rsid w:val="00371136"/>
    <w:rsid w:val="00371EF2"/>
    <w:rsid w:val="003725EB"/>
    <w:rsid w:val="00372664"/>
    <w:rsid w:val="003729F8"/>
    <w:rsid w:val="00372A86"/>
    <w:rsid w:val="00372C6B"/>
    <w:rsid w:val="00372C6D"/>
    <w:rsid w:val="00373051"/>
    <w:rsid w:val="003732EE"/>
    <w:rsid w:val="0037333C"/>
    <w:rsid w:val="003733E2"/>
    <w:rsid w:val="0037388D"/>
    <w:rsid w:val="00373A4F"/>
    <w:rsid w:val="00373A84"/>
    <w:rsid w:val="00373A8B"/>
    <w:rsid w:val="00373C69"/>
    <w:rsid w:val="00373D29"/>
    <w:rsid w:val="00373F2A"/>
    <w:rsid w:val="00374025"/>
    <w:rsid w:val="0037475F"/>
    <w:rsid w:val="00374903"/>
    <w:rsid w:val="00374F11"/>
    <w:rsid w:val="00374F14"/>
    <w:rsid w:val="0037515F"/>
    <w:rsid w:val="00375462"/>
    <w:rsid w:val="003758D4"/>
    <w:rsid w:val="003758F0"/>
    <w:rsid w:val="0037595E"/>
    <w:rsid w:val="00375A60"/>
    <w:rsid w:val="00375DBE"/>
    <w:rsid w:val="00375E88"/>
    <w:rsid w:val="00375FFC"/>
    <w:rsid w:val="003760ED"/>
    <w:rsid w:val="00376220"/>
    <w:rsid w:val="0037696D"/>
    <w:rsid w:val="00376D41"/>
    <w:rsid w:val="00376DA7"/>
    <w:rsid w:val="00376E3A"/>
    <w:rsid w:val="00377557"/>
    <w:rsid w:val="003777EE"/>
    <w:rsid w:val="00377AB8"/>
    <w:rsid w:val="00377ED1"/>
    <w:rsid w:val="00380039"/>
    <w:rsid w:val="003803C5"/>
    <w:rsid w:val="00380413"/>
    <w:rsid w:val="00380476"/>
    <w:rsid w:val="0038049B"/>
    <w:rsid w:val="003804C2"/>
    <w:rsid w:val="00380793"/>
    <w:rsid w:val="0038095E"/>
    <w:rsid w:val="00380A52"/>
    <w:rsid w:val="00381101"/>
    <w:rsid w:val="00381142"/>
    <w:rsid w:val="0038138F"/>
    <w:rsid w:val="003816A0"/>
    <w:rsid w:val="00381826"/>
    <w:rsid w:val="0038190E"/>
    <w:rsid w:val="00381BA5"/>
    <w:rsid w:val="00381BA6"/>
    <w:rsid w:val="00381C38"/>
    <w:rsid w:val="00382015"/>
    <w:rsid w:val="003820FA"/>
    <w:rsid w:val="0038216C"/>
    <w:rsid w:val="00382233"/>
    <w:rsid w:val="003822FC"/>
    <w:rsid w:val="003825B0"/>
    <w:rsid w:val="00382909"/>
    <w:rsid w:val="00382CA1"/>
    <w:rsid w:val="00382F30"/>
    <w:rsid w:val="00382F45"/>
    <w:rsid w:val="0038312E"/>
    <w:rsid w:val="003832D7"/>
    <w:rsid w:val="00383D6B"/>
    <w:rsid w:val="00383E9C"/>
    <w:rsid w:val="003843D4"/>
    <w:rsid w:val="003843EF"/>
    <w:rsid w:val="003844E3"/>
    <w:rsid w:val="003848DE"/>
    <w:rsid w:val="00384932"/>
    <w:rsid w:val="00384A97"/>
    <w:rsid w:val="00384C11"/>
    <w:rsid w:val="00384D05"/>
    <w:rsid w:val="0038518E"/>
    <w:rsid w:val="003854ED"/>
    <w:rsid w:val="00385647"/>
    <w:rsid w:val="0038584B"/>
    <w:rsid w:val="00385B73"/>
    <w:rsid w:val="00385E28"/>
    <w:rsid w:val="0038624E"/>
    <w:rsid w:val="0038641D"/>
    <w:rsid w:val="00386750"/>
    <w:rsid w:val="00386AFC"/>
    <w:rsid w:val="00386B2F"/>
    <w:rsid w:val="00386DE6"/>
    <w:rsid w:val="0038731A"/>
    <w:rsid w:val="00387401"/>
    <w:rsid w:val="003874FC"/>
    <w:rsid w:val="003875E2"/>
    <w:rsid w:val="0038764D"/>
    <w:rsid w:val="003878B3"/>
    <w:rsid w:val="003878D8"/>
    <w:rsid w:val="00387AA3"/>
    <w:rsid w:val="00387BB7"/>
    <w:rsid w:val="00387E38"/>
    <w:rsid w:val="00387EF3"/>
    <w:rsid w:val="00387F44"/>
    <w:rsid w:val="003900FB"/>
    <w:rsid w:val="00390225"/>
    <w:rsid w:val="003903FF"/>
    <w:rsid w:val="0039069B"/>
    <w:rsid w:val="00390D2C"/>
    <w:rsid w:val="0039157E"/>
    <w:rsid w:val="00391B94"/>
    <w:rsid w:val="00391C90"/>
    <w:rsid w:val="00391D79"/>
    <w:rsid w:val="0039212B"/>
    <w:rsid w:val="00392211"/>
    <w:rsid w:val="00392224"/>
    <w:rsid w:val="003925D6"/>
    <w:rsid w:val="003926A3"/>
    <w:rsid w:val="00392E06"/>
    <w:rsid w:val="00392FC1"/>
    <w:rsid w:val="00393098"/>
    <w:rsid w:val="003930A3"/>
    <w:rsid w:val="0039330E"/>
    <w:rsid w:val="00393839"/>
    <w:rsid w:val="00393A22"/>
    <w:rsid w:val="0039414A"/>
    <w:rsid w:val="003941DA"/>
    <w:rsid w:val="00394997"/>
    <w:rsid w:val="00394AF3"/>
    <w:rsid w:val="00394AFD"/>
    <w:rsid w:val="00394BB0"/>
    <w:rsid w:val="00394C3E"/>
    <w:rsid w:val="00394C9F"/>
    <w:rsid w:val="00394E8C"/>
    <w:rsid w:val="003952CD"/>
    <w:rsid w:val="003953A5"/>
    <w:rsid w:val="00395415"/>
    <w:rsid w:val="0039545A"/>
    <w:rsid w:val="00395488"/>
    <w:rsid w:val="003954BC"/>
    <w:rsid w:val="00395544"/>
    <w:rsid w:val="003957C4"/>
    <w:rsid w:val="00395BAD"/>
    <w:rsid w:val="00395E08"/>
    <w:rsid w:val="003964BA"/>
    <w:rsid w:val="00396567"/>
    <w:rsid w:val="00396B9C"/>
    <w:rsid w:val="00396BF6"/>
    <w:rsid w:val="00396DA5"/>
    <w:rsid w:val="003971D6"/>
    <w:rsid w:val="00397593"/>
    <w:rsid w:val="00397675"/>
    <w:rsid w:val="00397730"/>
    <w:rsid w:val="003978EC"/>
    <w:rsid w:val="0039796F"/>
    <w:rsid w:val="00397D04"/>
    <w:rsid w:val="00397D6C"/>
    <w:rsid w:val="00397E92"/>
    <w:rsid w:val="00397EC1"/>
    <w:rsid w:val="003A01D6"/>
    <w:rsid w:val="003A06C3"/>
    <w:rsid w:val="003A0733"/>
    <w:rsid w:val="003A07DB"/>
    <w:rsid w:val="003A0875"/>
    <w:rsid w:val="003A09B7"/>
    <w:rsid w:val="003A0C0A"/>
    <w:rsid w:val="003A0D2E"/>
    <w:rsid w:val="003A13D2"/>
    <w:rsid w:val="003A13FC"/>
    <w:rsid w:val="003A177A"/>
    <w:rsid w:val="003A1A32"/>
    <w:rsid w:val="003A1A93"/>
    <w:rsid w:val="003A1B94"/>
    <w:rsid w:val="003A1CFF"/>
    <w:rsid w:val="003A1DF5"/>
    <w:rsid w:val="003A22C9"/>
    <w:rsid w:val="003A27E7"/>
    <w:rsid w:val="003A2917"/>
    <w:rsid w:val="003A3330"/>
    <w:rsid w:val="003A35DA"/>
    <w:rsid w:val="003A3689"/>
    <w:rsid w:val="003A3989"/>
    <w:rsid w:val="003A4041"/>
    <w:rsid w:val="003A4583"/>
    <w:rsid w:val="003A496C"/>
    <w:rsid w:val="003A4A05"/>
    <w:rsid w:val="003A4B39"/>
    <w:rsid w:val="003A4CCD"/>
    <w:rsid w:val="003A4F32"/>
    <w:rsid w:val="003A4FE9"/>
    <w:rsid w:val="003A5424"/>
    <w:rsid w:val="003A55D5"/>
    <w:rsid w:val="003A5A9A"/>
    <w:rsid w:val="003A625C"/>
    <w:rsid w:val="003A66E0"/>
    <w:rsid w:val="003A677C"/>
    <w:rsid w:val="003A678E"/>
    <w:rsid w:val="003A67A8"/>
    <w:rsid w:val="003A6867"/>
    <w:rsid w:val="003A6B3A"/>
    <w:rsid w:val="003A6BC5"/>
    <w:rsid w:val="003A6C88"/>
    <w:rsid w:val="003A6D0F"/>
    <w:rsid w:val="003A7172"/>
    <w:rsid w:val="003A77AC"/>
    <w:rsid w:val="003A7973"/>
    <w:rsid w:val="003A7A62"/>
    <w:rsid w:val="003A7C09"/>
    <w:rsid w:val="003A7EC2"/>
    <w:rsid w:val="003B0565"/>
    <w:rsid w:val="003B08A8"/>
    <w:rsid w:val="003B0E89"/>
    <w:rsid w:val="003B0F05"/>
    <w:rsid w:val="003B11AB"/>
    <w:rsid w:val="003B141C"/>
    <w:rsid w:val="003B1543"/>
    <w:rsid w:val="003B15B4"/>
    <w:rsid w:val="003B185D"/>
    <w:rsid w:val="003B1A86"/>
    <w:rsid w:val="003B1ACD"/>
    <w:rsid w:val="003B1C0A"/>
    <w:rsid w:val="003B1D23"/>
    <w:rsid w:val="003B1EC1"/>
    <w:rsid w:val="003B1F66"/>
    <w:rsid w:val="003B2117"/>
    <w:rsid w:val="003B22DA"/>
    <w:rsid w:val="003B2384"/>
    <w:rsid w:val="003B256E"/>
    <w:rsid w:val="003B26DA"/>
    <w:rsid w:val="003B279A"/>
    <w:rsid w:val="003B2B87"/>
    <w:rsid w:val="003B2E77"/>
    <w:rsid w:val="003B3160"/>
    <w:rsid w:val="003B3C3A"/>
    <w:rsid w:val="003B3D8D"/>
    <w:rsid w:val="003B3E8E"/>
    <w:rsid w:val="003B42D5"/>
    <w:rsid w:val="003B4A55"/>
    <w:rsid w:val="003B4C29"/>
    <w:rsid w:val="003B4D22"/>
    <w:rsid w:val="003B4DF4"/>
    <w:rsid w:val="003B4FE6"/>
    <w:rsid w:val="003B511F"/>
    <w:rsid w:val="003B5178"/>
    <w:rsid w:val="003B54A0"/>
    <w:rsid w:val="003B563C"/>
    <w:rsid w:val="003B56B9"/>
    <w:rsid w:val="003B59D4"/>
    <w:rsid w:val="003B5C1C"/>
    <w:rsid w:val="003B5E96"/>
    <w:rsid w:val="003B5EE9"/>
    <w:rsid w:val="003B5F0B"/>
    <w:rsid w:val="003B6436"/>
    <w:rsid w:val="003B69A7"/>
    <w:rsid w:val="003B6B67"/>
    <w:rsid w:val="003B6C76"/>
    <w:rsid w:val="003B7042"/>
    <w:rsid w:val="003B79D9"/>
    <w:rsid w:val="003B7CAC"/>
    <w:rsid w:val="003B7E98"/>
    <w:rsid w:val="003B7EA1"/>
    <w:rsid w:val="003C0625"/>
    <w:rsid w:val="003C0848"/>
    <w:rsid w:val="003C0C0C"/>
    <w:rsid w:val="003C10F9"/>
    <w:rsid w:val="003C12E7"/>
    <w:rsid w:val="003C13BC"/>
    <w:rsid w:val="003C196F"/>
    <w:rsid w:val="003C1B03"/>
    <w:rsid w:val="003C1C37"/>
    <w:rsid w:val="003C1CDD"/>
    <w:rsid w:val="003C1E88"/>
    <w:rsid w:val="003C24A1"/>
    <w:rsid w:val="003C261F"/>
    <w:rsid w:val="003C2C2A"/>
    <w:rsid w:val="003C321A"/>
    <w:rsid w:val="003C3786"/>
    <w:rsid w:val="003C3867"/>
    <w:rsid w:val="003C3ABC"/>
    <w:rsid w:val="003C3D52"/>
    <w:rsid w:val="003C3D94"/>
    <w:rsid w:val="003C3E6C"/>
    <w:rsid w:val="003C3F39"/>
    <w:rsid w:val="003C4079"/>
    <w:rsid w:val="003C40FC"/>
    <w:rsid w:val="003C42CD"/>
    <w:rsid w:val="003C42DC"/>
    <w:rsid w:val="003C4342"/>
    <w:rsid w:val="003C43F0"/>
    <w:rsid w:val="003C4447"/>
    <w:rsid w:val="003C4962"/>
    <w:rsid w:val="003C4A2E"/>
    <w:rsid w:val="003C4B89"/>
    <w:rsid w:val="003C5AF2"/>
    <w:rsid w:val="003C5C6A"/>
    <w:rsid w:val="003C5CA4"/>
    <w:rsid w:val="003C61C3"/>
    <w:rsid w:val="003C62D5"/>
    <w:rsid w:val="003C6B03"/>
    <w:rsid w:val="003C6D96"/>
    <w:rsid w:val="003C6EB4"/>
    <w:rsid w:val="003C708D"/>
    <w:rsid w:val="003C72BA"/>
    <w:rsid w:val="003C74A7"/>
    <w:rsid w:val="003C79E1"/>
    <w:rsid w:val="003C7B46"/>
    <w:rsid w:val="003C7BA3"/>
    <w:rsid w:val="003C7CB9"/>
    <w:rsid w:val="003C7F48"/>
    <w:rsid w:val="003C7F73"/>
    <w:rsid w:val="003D0B40"/>
    <w:rsid w:val="003D0B81"/>
    <w:rsid w:val="003D0C71"/>
    <w:rsid w:val="003D0FFC"/>
    <w:rsid w:val="003D0FFE"/>
    <w:rsid w:val="003D10CF"/>
    <w:rsid w:val="003D112A"/>
    <w:rsid w:val="003D131B"/>
    <w:rsid w:val="003D152E"/>
    <w:rsid w:val="003D17D7"/>
    <w:rsid w:val="003D1975"/>
    <w:rsid w:val="003D1C24"/>
    <w:rsid w:val="003D210B"/>
    <w:rsid w:val="003D2128"/>
    <w:rsid w:val="003D287E"/>
    <w:rsid w:val="003D2C95"/>
    <w:rsid w:val="003D2E8C"/>
    <w:rsid w:val="003D2FF7"/>
    <w:rsid w:val="003D31BC"/>
    <w:rsid w:val="003D32E3"/>
    <w:rsid w:val="003D346A"/>
    <w:rsid w:val="003D379A"/>
    <w:rsid w:val="003D3B2B"/>
    <w:rsid w:val="003D3E74"/>
    <w:rsid w:val="003D3FB9"/>
    <w:rsid w:val="003D45B3"/>
    <w:rsid w:val="003D4943"/>
    <w:rsid w:val="003D4A36"/>
    <w:rsid w:val="003D4AB3"/>
    <w:rsid w:val="003D4B75"/>
    <w:rsid w:val="003D4BEB"/>
    <w:rsid w:val="003D4C12"/>
    <w:rsid w:val="003D4D92"/>
    <w:rsid w:val="003D4E02"/>
    <w:rsid w:val="003D4EA5"/>
    <w:rsid w:val="003D5035"/>
    <w:rsid w:val="003D50AF"/>
    <w:rsid w:val="003D51FF"/>
    <w:rsid w:val="003D5441"/>
    <w:rsid w:val="003D5472"/>
    <w:rsid w:val="003D55F6"/>
    <w:rsid w:val="003D57A6"/>
    <w:rsid w:val="003D5CB1"/>
    <w:rsid w:val="003D6021"/>
    <w:rsid w:val="003D61B0"/>
    <w:rsid w:val="003D636B"/>
    <w:rsid w:val="003D640E"/>
    <w:rsid w:val="003D641C"/>
    <w:rsid w:val="003D6472"/>
    <w:rsid w:val="003D66FA"/>
    <w:rsid w:val="003D67F5"/>
    <w:rsid w:val="003D69C2"/>
    <w:rsid w:val="003D6A5C"/>
    <w:rsid w:val="003D74D8"/>
    <w:rsid w:val="003D7711"/>
    <w:rsid w:val="003D7A99"/>
    <w:rsid w:val="003E00DC"/>
    <w:rsid w:val="003E0153"/>
    <w:rsid w:val="003E01E1"/>
    <w:rsid w:val="003E064A"/>
    <w:rsid w:val="003E0EC1"/>
    <w:rsid w:val="003E0EF3"/>
    <w:rsid w:val="003E0F15"/>
    <w:rsid w:val="003E1134"/>
    <w:rsid w:val="003E15B9"/>
    <w:rsid w:val="003E175D"/>
    <w:rsid w:val="003E1911"/>
    <w:rsid w:val="003E19A2"/>
    <w:rsid w:val="003E1B8B"/>
    <w:rsid w:val="003E1DD0"/>
    <w:rsid w:val="003E1F74"/>
    <w:rsid w:val="003E2337"/>
    <w:rsid w:val="003E2BC3"/>
    <w:rsid w:val="003E30E1"/>
    <w:rsid w:val="003E327A"/>
    <w:rsid w:val="003E33BA"/>
    <w:rsid w:val="003E3D6B"/>
    <w:rsid w:val="003E3E8D"/>
    <w:rsid w:val="003E40AF"/>
    <w:rsid w:val="003E4151"/>
    <w:rsid w:val="003E440D"/>
    <w:rsid w:val="003E4481"/>
    <w:rsid w:val="003E4519"/>
    <w:rsid w:val="003E4671"/>
    <w:rsid w:val="003E477D"/>
    <w:rsid w:val="003E4812"/>
    <w:rsid w:val="003E49E0"/>
    <w:rsid w:val="003E4A18"/>
    <w:rsid w:val="003E4D3F"/>
    <w:rsid w:val="003E5247"/>
    <w:rsid w:val="003E567B"/>
    <w:rsid w:val="003E57A0"/>
    <w:rsid w:val="003E5904"/>
    <w:rsid w:val="003E5A32"/>
    <w:rsid w:val="003E5F1A"/>
    <w:rsid w:val="003E5FC7"/>
    <w:rsid w:val="003E6369"/>
    <w:rsid w:val="003E63E1"/>
    <w:rsid w:val="003E68C0"/>
    <w:rsid w:val="003E68E2"/>
    <w:rsid w:val="003E69A3"/>
    <w:rsid w:val="003E6AC2"/>
    <w:rsid w:val="003E6BC2"/>
    <w:rsid w:val="003E6BD8"/>
    <w:rsid w:val="003E6D81"/>
    <w:rsid w:val="003E749A"/>
    <w:rsid w:val="003E77D8"/>
    <w:rsid w:val="003E7A2A"/>
    <w:rsid w:val="003E7C4F"/>
    <w:rsid w:val="003E7DDB"/>
    <w:rsid w:val="003E7EB3"/>
    <w:rsid w:val="003E7FBB"/>
    <w:rsid w:val="003F06B3"/>
    <w:rsid w:val="003F09BB"/>
    <w:rsid w:val="003F0BB3"/>
    <w:rsid w:val="003F0C2F"/>
    <w:rsid w:val="003F0C9F"/>
    <w:rsid w:val="003F0DA7"/>
    <w:rsid w:val="003F10D4"/>
    <w:rsid w:val="003F116D"/>
    <w:rsid w:val="003F12FE"/>
    <w:rsid w:val="003F19B2"/>
    <w:rsid w:val="003F19B9"/>
    <w:rsid w:val="003F1A4D"/>
    <w:rsid w:val="003F1D2E"/>
    <w:rsid w:val="003F1F90"/>
    <w:rsid w:val="003F1F92"/>
    <w:rsid w:val="003F1FB6"/>
    <w:rsid w:val="003F2137"/>
    <w:rsid w:val="003F24EC"/>
    <w:rsid w:val="003F28CB"/>
    <w:rsid w:val="003F2A65"/>
    <w:rsid w:val="003F2B55"/>
    <w:rsid w:val="003F2DD9"/>
    <w:rsid w:val="003F2F7D"/>
    <w:rsid w:val="003F3071"/>
    <w:rsid w:val="003F3400"/>
    <w:rsid w:val="003F3E17"/>
    <w:rsid w:val="003F3EF8"/>
    <w:rsid w:val="003F3FED"/>
    <w:rsid w:val="003F4662"/>
    <w:rsid w:val="003F469C"/>
    <w:rsid w:val="003F4722"/>
    <w:rsid w:val="003F4856"/>
    <w:rsid w:val="003F4A60"/>
    <w:rsid w:val="003F4E30"/>
    <w:rsid w:val="003F5189"/>
    <w:rsid w:val="003F55AA"/>
    <w:rsid w:val="003F5646"/>
    <w:rsid w:val="003F5AD2"/>
    <w:rsid w:val="003F5BA7"/>
    <w:rsid w:val="003F6173"/>
    <w:rsid w:val="003F61D5"/>
    <w:rsid w:val="003F64BB"/>
    <w:rsid w:val="003F6673"/>
    <w:rsid w:val="003F6686"/>
    <w:rsid w:val="003F67DD"/>
    <w:rsid w:val="003F693F"/>
    <w:rsid w:val="003F69AC"/>
    <w:rsid w:val="003F6D6C"/>
    <w:rsid w:val="003F6E38"/>
    <w:rsid w:val="003F6F63"/>
    <w:rsid w:val="003F701C"/>
    <w:rsid w:val="003F7333"/>
    <w:rsid w:val="003F74D7"/>
    <w:rsid w:val="003F760D"/>
    <w:rsid w:val="003F7867"/>
    <w:rsid w:val="003F7971"/>
    <w:rsid w:val="003F7BA8"/>
    <w:rsid w:val="003F7E4D"/>
    <w:rsid w:val="003F7F8D"/>
    <w:rsid w:val="003F7F9D"/>
    <w:rsid w:val="00400364"/>
    <w:rsid w:val="00400559"/>
    <w:rsid w:val="004007B2"/>
    <w:rsid w:val="00400884"/>
    <w:rsid w:val="004009CD"/>
    <w:rsid w:val="004009F2"/>
    <w:rsid w:val="00400A08"/>
    <w:rsid w:val="00400D3A"/>
    <w:rsid w:val="00400E5F"/>
    <w:rsid w:val="00400E6F"/>
    <w:rsid w:val="0040110D"/>
    <w:rsid w:val="004012ED"/>
    <w:rsid w:val="00401377"/>
    <w:rsid w:val="004013A8"/>
    <w:rsid w:val="00401886"/>
    <w:rsid w:val="0040194E"/>
    <w:rsid w:val="00402168"/>
    <w:rsid w:val="00402238"/>
    <w:rsid w:val="004023B9"/>
    <w:rsid w:val="004023DA"/>
    <w:rsid w:val="00402628"/>
    <w:rsid w:val="0040298E"/>
    <w:rsid w:val="00402ACE"/>
    <w:rsid w:val="00402E4B"/>
    <w:rsid w:val="00402F96"/>
    <w:rsid w:val="004033DA"/>
    <w:rsid w:val="00403954"/>
    <w:rsid w:val="00403C8D"/>
    <w:rsid w:val="00403D46"/>
    <w:rsid w:val="00403D83"/>
    <w:rsid w:val="0040415A"/>
    <w:rsid w:val="00404222"/>
    <w:rsid w:val="004044D5"/>
    <w:rsid w:val="004046F7"/>
    <w:rsid w:val="00404736"/>
    <w:rsid w:val="00404D0F"/>
    <w:rsid w:val="00404D40"/>
    <w:rsid w:val="00404E24"/>
    <w:rsid w:val="004052AA"/>
    <w:rsid w:val="00405A4A"/>
    <w:rsid w:val="00406140"/>
    <w:rsid w:val="00406160"/>
    <w:rsid w:val="00406764"/>
    <w:rsid w:val="004067C4"/>
    <w:rsid w:val="004068CB"/>
    <w:rsid w:val="00406B9C"/>
    <w:rsid w:val="00406CF3"/>
    <w:rsid w:val="00406D63"/>
    <w:rsid w:val="00406D8B"/>
    <w:rsid w:val="0040727A"/>
    <w:rsid w:val="00407ACF"/>
    <w:rsid w:val="00407B84"/>
    <w:rsid w:val="004103E2"/>
    <w:rsid w:val="00410B9A"/>
    <w:rsid w:val="0041106B"/>
    <w:rsid w:val="004112AA"/>
    <w:rsid w:val="00411690"/>
    <w:rsid w:val="004117DD"/>
    <w:rsid w:val="00411B1A"/>
    <w:rsid w:val="00411C08"/>
    <w:rsid w:val="00411E18"/>
    <w:rsid w:val="00411EE6"/>
    <w:rsid w:val="00412566"/>
    <w:rsid w:val="0041272F"/>
    <w:rsid w:val="0041281E"/>
    <w:rsid w:val="0041297E"/>
    <w:rsid w:val="00412BED"/>
    <w:rsid w:val="00412C1C"/>
    <w:rsid w:val="00412C43"/>
    <w:rsid w:val="00412D53"/>
    <w:rsid w:val="004131F1"/>
    <w:rsid w:val="00413491"/>
    <w:rsid w:val="0041354B"/>
    <w:rsid w:val="004135A6"/>
    <w:rsid w:val="004136FD"/>
    <w:rsid w:val="00413784"/>
    <w:rsid w:val="0041378E"/>
    <w:rsid w:val="00413884"/>
    <w:rsid w:val="0041396D"/>
    <w:rsid w:val="00413BDA"/>
    <w:rsid w:val="00413F3B"/>
    <w:rsid w:val="0041432B"/>
    <w:rsid w:val="00414545"/>
    <w:rsid w:val="0041475A"/>
    <w:rsid w:val="00414AA6"/>
    <w:rsid w:val="00414D9C"/>
    <w:rsid w:val="00414E88"/>
    <w:rsid w:val="00415123"/>
    <w:rsid w:val="0041570D"/>
    <w:rsid w:val="00415972"/>
    <w:rsid w:val="00415D87"/>
    <w:rsid w:val="004160FC"/>
    <w:rsid w:val="004161B0"/>
    <w:rsid w:val="004161E7"/>
    <w:rsid w:val="00416201"/>
    <w:rsid w:val="00416783"/>
    <w:rsid w:val="0041678C"/>
    <w:rsid w:val="004169AB"/>
    <w:rsid w:val="00416BD0"/>
    <w:rsid w:val="00417222"/>
    <w:rsid w:val="004172E6"/>
    <w:rsid w:val="0041745A"/>
    <w:rsid w:val="0041776B"/>
    <w:rsid w:val="004178EB"/>
    <w:rsid w:val="00417A0F"/>
    <w:rsid w:val="00417A98"/>
    <w:rsid w:val="00417C04"/>
    <w:rsid w:val="00417C97"/>
    <w:rsid w:val="00417E5D"/>
    <w:rsid w:val="00420037"/>
    <w:rsid w:val="0042085C"/>
    <w:rsid w:val="00420958"/>
    <w:rsid w:val="00420B42"/>
    <w:rsid w:val="00420DD4"/>
    <w:rsid w:val="00421361"/>
    <w:rsid w:val="00421569"/>
    <w:rsid w:val="00421647"/>
    <w:rsid w:val="004217B9"/>
    <w:rsid w:val="00421AFA"/>
    <w:rsid w:val="00421C8E"/>
    <w:rsid w:val="00421D4C"/>
    <w:rsid w:val="004220DB"/>
    <w:rsid w:val="004228C3"/>
    <w:rsid w:val="00422B3C"/>
    <w:rsid w:val="00422C30"/>
    <w:rsid w:val="00423081"/>
    <w:rsid w:val="00423428"/>
    <w:rsid w:val="004234B7"/>
    <w:rsid w:val="0042353F"/>
    <w:rsid w:val="0042354B"/>
    <w:rsid w:val="00423930"/>
    <w:rsid w:val="00423968"/>
    <w:rsid w:val="00423EA6"/>
    <w:rsid w:val="004243AF"/>
    <w:rsid w:val="0042441A"/>
    <w:rsid w:val="00424437"/>
    <w:rsid w:val="00424630"/>
    <w:rsid w:val="00424763"/>
    <w:rsid w:val="004249D2"/>
    <w:rsid w:val="00424B08"/>
    <w:rsid w:val="00424C21"/>
    <w:rsid w:val="00424CA3"/>
    <w:rsid w:val="00424E02"/>
    <w:rsid w:val="00424F0D"/>
    <w:rsid w:val="004250A0"/>
    <w:rsid w:val="0042511B"/>
    <w:rsid w:val="004251F7"/>
    <w:rsid w:val="0042530E"/>
    <w:rsid w:val="004253ED"/>
    <w:rsid w:val="00425709"/>
    <w:rsid w:val="00425AB1"/>
    <w:rsid w:val="00425B45"/>
    <w:rsid w:val="00425B6D"/>
    <w:rsid w:val="00425BD9"/>
    <w:rsid w:val="00425C8B"/>
    <w:rsid w:val="004263EA"/>
    <w:rsid w:val="00426814"/>
    <w:rsid w:val="00426820"/>
    <w:rsid w:val="00426A29"/>
    <w:rsid w:val="00426BAF"/>
    <w:rsid w:val="00426CB9"/>
    <w:rsid w:val="0042717F"/>
    <w:rsid w:val="00427213"/>
    <w:rsid w:val="0042789F"/>
    <w:rsid w:val="00427EB2"/>
    <w:rsid w:val="004300F0"/>
    <w:rsid w:val="0043024C"/>
    <w:rsid w:val="00430A81"/>
    <w:rsid w:val="00430B15"/>
    <w:rsid w:val="00430CE2"/>
    <w:rsid w:val="00430D69"/>
    <w:rsid w:val="00430EAA"/>
    <w:rsid w:val="00431300"/>
    <w:rsid w:val="0043131C"/>
    <w:rsid w:val="004315AA"/>
    <w:rsid w:val="00431832"/>
    <w:rsid w:val="00431933"/>
    <w:rsid w:val="00431A22"/>
    <w:rsid w:val="00431D3E"/>
    <w:rsid w:val="00431D84"/>
    <w:rsid w:val="00432030"/>
    <w:rsid w:val="004320D5"/>
    <w:rsid w:val="00432146"/>
    <w:rsid w:val="00432390"/>
    <w:rsid w:val="00432465"/>
    <w:rsid w:val="004324DC"/>
    <w:rsid w:val="00432530"/>
    <w:rsid w:val="0043269F"/>
    <w:rsid w:val="004326D9"/>
    <w:rsid w:val="0043294D"/>
    <w:rsid w:val="00432F46"/>
    <w:rsid w:val="0043308A"/>
    <w:rsid w:val="00433429"/>
    <w:rsid w:val="00433605"/>
    <w:rsid w:val="004336AF"/>
    <w:rsid w:val="004339B8"/>
    <w:rsid w:val="00433CC1"/>
    <w:rsid w:val="00433F18"/>
    <w:rsid w:val="004340DD"/>
    <w:rsid w:val="0043425B"/>
    <w:rsid w:val="004343B1"/>
    <w:rsid w:val="0043444F"/>
    <w:rsid w:val="00434639"/>
    <w:rsid w:val="0043484C"/>
    <w:rsid w:val="004349A6"/>
    <w:rsid w:val="00434BE9"/>
    <w:rsid w:val="0043517A"/>
    <w:rsid w:val="00435253"/>
    <w:rsid w:val="00435256"/>
    <w:rsid w:val="00435615"/>
    <w:rsid w:val="00435817"/>
    <w:rsid w:val="004358F1"/>
    <w:rsid w:val="00435AA4"/>
    <w:rsid w:val="00435ABC"/>
    <w:rsid w:val="00435AC6"/>
    <w:rsid w:val="00435B5B"/>
    <w:rsid w:val="00436484"/>
    <w:rsid w:val="00436B3B"/>
    <w:rsid w:val="00436B48"/>
    <w:rsid w:val="00436D29"/>
    <w:rsid w:val="00436E82"/>
    <w:rsid w:val="004374EE"/>
    <w:rsid w:val="004375C3"/>
    <w:rsid w:val="0043788A"/>
    <w:rsid w:val="00437E5D"/>
    <w:rsid w:val="004402AE"/>
    <w:rsid w:val="004403CF"/>
    <w:rsid w:val="00440588"/>
    <w:rsid w:val="00440635"/>
    <w:rsid w:val="004407AD"/>
    <w:rsid w:val="00440BA6"/>
    <w:rsid w:val="00440D19"/>
    <w:rsid w:val="004410F5"/>
    <w:rsid w:val="00441106"/>
    <w:rsid w:val="00441549"/>
    <w:rsid w:val="00441A38"/>
    <w:rsid w:val="00441EB4"/>
    <w:rsid w:val="00441ECC"/>
    <w:rsid w:val="004420B5"/>
    <w:rsid w:val="00442427"/>
    <w:rsid w:val="004425D4"/>
    <w:rsid w:val="00442A59"/>
    <w:rsid w:val="00442E37"/>
    <w:rsid w:val="00442F8F"/>
    <w:rsid w:val="004433D0"/>
    <w:rsid w:val="004435C7"/>
    <w:rsid w:val="004438AB"/>
    <w:rsid w:val="00443A07"/>
    <w:rsid w:val="00443AAB"/>
    <w:rsid w:val="00443BE6"/>
    <w:rsid w:val="00443C3D"/>
    <w:rsid w:val="004440E0"/>
    <w:rsid w:val="004441F3"/>
    <w:rsid w:val="004441FA"/>
    <w:rsid w:val="004442A8"/>
    <w:rsid w:val="004447E4"/>
    <w:rsid w:val="00444856"/>
    <w:rsid w:val="00444C51"/>
    <w:rsid w:val="00444C8B"/>
    <w:rsid w:val="00445487"/>
    <w:rsid w:val="004455AF"/>
    <w:rsid w:val="004456CE"/>
    <w:rsid w:val="00445963"/>
    <w:rsid w:val="00445A79"/>
    <w:rsid w:val="00445C39"/>
    <w:rsid w:val="00445D2B"/>
    <w:rsid w:val="00445E96"/>
    <w:rsid w:val="00445FBC"/>
    <w:rsid w:val="00446137"/>
    <w:rsid w:val="0044643E"/>
    <w:rsid w:val="004464BD"/>
    <w:rsid w:val="0044655A"/>
    <w:rsid w:val="004465B3"/>
    <w:rsid w:val="00446711"/>
    <w:rsid w:val="0044674D"/>
    <w:rsid w:val="00446819"/>
    <w:rsid w:val="004469CC"/>
    <w:rsid w:val="00446A1B"/>
    <w:rsid w:val="00446B08"/>
    <w:rsid w:val="00446D48"/>
    <w:rsid w:val="00446F86"/>
    <w:rsid w:val="004471BA"/>
    <w:rsid w:val="00447209"/>
    <w:rsid w:val="00447272"/>
    <w:rsid w:val="00447384"/>
    <w:rsid w:val="004473BE"/>
    <w:rsid w:val="0044742E"/>
    <w:rsid w:val="00447535"/>
    <w:rsid w:val="00447741"/>
    <w:rsid w:val="004477D8"/>
    <w:rsid w:val="00447D0B"/>
    <w:rsid w:val="004500DE"/>
    <w:rsid w:val="004501E8"/>
    <w:rsid w:val="0045049C"/>
    <w:rsid w:val="00450928"/>
    <w:rsid w:val="00450B8C"/>
    <w:rsid w:val="00450BBE"/>
    <w:rsid w:val="00450C66"/>
    <w:rsid w:val="00450ECB"/>
    <w:rsid w:val="0045114F"/>
    <w:rsid w:val="0045137E"/>
    <w:rsid w:val="004515E0"/>
    <w:rsid w:val="00451995"/>
    <w:rsid w:val="00451B55"/>
    <w:rsid w:val="004520E0"/>
    <w:rsid w:val="00452338"/>
    <w:rsid w:val="0045272A"/>
    <w:rsid w:val="00452979"/>
    <w:rsid w:val="0045303D"/>
    <w:rsid w:val="00453323"/>
    <w:rsid w:val="00453694"/>
    <w:rsid w:val="00453ECC"/>
    <w:rsid w:val="00453FC9"/>
    <w:rsid w:val="0045407F"/>
    <w:rsid w:val="00454142"/>
    <w:rsid w:val="00454339"/>
    <w:rsid w:val="004543DC"/>
    <w:rsid w:val="0045441B"/>
    <w:rsid w:val="00454841"/>
    <w:rsid w:val="004554C4"/>
    <w:rsid w:val="004558E0"/>
    <w:rsid w:val="0045596A"/>
    <w:rsid w:val="00455A51"/>
    <w:rsid w:val="004561EE"/>
    <w:rsid w:val="004564B2"/>
    <w:rsid w:val="004565CE"/>
    <w:rsid w:val="00456704"/>
    <w:rsid w:val="00456A23"/>
    <w:rsid w:val="00456BB0"/>
    <w:rsid w:val="00456FD4"/>
    <w:rsid w:val="00456FD9"/>
    <w:rsid w:val="00457285"/>
    <w:rsid w:val="004572E8"/>
    <w:rsid w:val="0045775F"/>
    <w:rsid w:val="004578AF"/>
    <w:rsid w:val="004579FF"/>
    <w:rsid w:val="00457CD0"/>
    <w:rsid w:val="00457E4E"/>
    <w:rsid w:val="00457F2C"/>
    <w:rsid w:val="00457F9E"/>
    <w:rsid w:val="0046000C"/>
    <w:rsid w:val="004603C5"/>
    <w:rsid w:val="004605CA"/>
    <w:rsid w:val="004607B6"/>
    <w:rsid w:val="004608EF"/>
    <w:rsid w:val="00460B18"/>
    <w:rsid w:val="0046108E"/>
    <w:rsid w:val="00461159"/>
    <w:rsid w:val="004614AD"/>
    <w:rsid w:val="004615A9"/>
    <w:rsid w:val="00461806"/>
    <w:rsid w:val="00461830"/>
    <w:rsid w:val="00461990"/>
    <w:rsid w:val="00461C86"/>
    <w:rsid w:val="00461D5A"/>
    <w:rsid w:val="00462099"/>
    <w:rsid w:val="00462316"/>
    <w:rsid w:val="004623FF"/>
    <w:rsid w:val="004627D6"/>
    <w:rsid w:val="00462ABD"/>
    <w:rsid w:val="00462C65"/>
    <w:rsid w:val="00462D20"/>
    <w:rsid w:val="00463186"/>
    <w:rsid w:val="004632E8"/>
    <w:rsid w:val="00463666"/>
    <w:rsid w:val="0046384B"/>
    <w:rsid w:val="00463AE3"/>
    <w:rsid w:val="00463BDA"/>
    <w:rsid w:val="00463E13"/>
    <w:rsid w:val="00463E7D"/>
    <w:rsid w:val="004640BD"/>
    <w:rsid w:val="004640DB"/>
    <w:rsid w:val="00464442"/>
    <w:rsid w:val="004644F7"/>
    <w:rsid w:val="00464588"/>
    <w:rsid w:val="00464711"/>
    <w:rsid w:val="0046499D"/>
    <w:rsid w:val="00464C35"/>
    <w:rsid w:val="00464F8E"/>
    <w:rsid w:val="00465409"/>
    <w:rsid w:val="00465471"/>
    <w:rsid w:val="0046550F"/>
    <w:rsid w:val="004660B1"/>
    <w:rsid w:val="00466231"/>
    <w:rsid w:val="00466635"/>
    <w:rsid w:val="00467051"/>
    <w:rsid w:val="00467289"/>
    <w:rsid w:val="0046746E"/>
    <w:rsid w:val="004676E3"/>
    <w:rsid w:val="00467737"/>
    <w:rsid w:val="00467971"/>
    <w:rsid w:val="00467984"/>
    <w:rsid w:val="004679A0"/>
    <w:rsid w:val="00467CA6"/>
    <w:rsid w:val="00467E2F"/>
    <w:rsid w:val="00470190"/>
    <w:rsid w:val="004709CE"/>
    <w:rsid w:val="00470F43"/>
    <w:rsid w:val="0047100B"/>
    <w:rsid w:val="004712C1"/>
    <w:rsid w:val="0047131D"/>
    <w:rsid w:val="004713C3"/>
    <w:rsid w:val="00471481"/>
    <w:rsid w:val="00471690"/>
    <w:rsid w:val="004717A8"/>
    <w:rsid w:val="004718A2"/>
    <w:rsid w:val="00471E09"/>
    <w:rsid w:val="00471EE9"/>
    <w:rsid w:val="00472493"/>
    <w:rsid w:val="0047297A"/>
    <w:rsid w:val="004729B9"/>
    <w:rsid w:val="00472D06"/>
    <w:rsid w:val="00472D20"/>
    <w:rsid w:val="00472E23"/>
    <w:rsid w:val="00472FD9"/>
    <w:rsid w:val="00473373"/>
    <w:rsid w:val="00473592"/>
    <w:rsid w:val="00473686"/>
    <w:rsid w:val="0047378E"/>
    <w:rsid w:val="00473856"/>
    <w:rsid w:val="004738C0"/>
    <w:rsid w:val="00474073"/>
    <w:rsid w:val="00474159"/>
    <w:rsid w:val="00474475"/>
    <w:rsid w:val="004748F7"/>
    <w:rsid w:val="00474E03"/>
    <w:rsid w:val="00474EFD"/>
    <w:rsid w:val="0047510C"/>
    <w:rsid w:val="0047518D"/>
    <w:rsid w:val="004753ED"/>
    <w:rsid w:val="00475413"/>
    <w:rsid w:val="00475427"/>
    <w:rsid w:val="004759C8"/>
    <w:rsid w:val="00475B6F"/>
    <w:rsid w:val="00475B90"/>
    <w:rsid w:val="00476268"/>
    <w:rsid w:val="00476396"/>
    <w:rsid w:val="00476435"/>
    <w:rsid w:val="004765B9"/>
    <w:rsid w:val="0047674D"/>
    <w:rsid w:val="00476830"/>
    <w:rsid w:val="004772A8"/>
    <w:rsid w:val="004773D2"/>
    <w:rsid w:val="00477570"/>
    <w:rsid w:val="00477827"/>
    <w:rsid w:val="00477904"/>
    <w:rsid w:val="00477A08"/>
    <w:rsid w:val="00477AAA"/>
    <w:rsid w:val="00477B5C"/>
    <w:rsid w:val="00477C56"/>
    <w:rsid w:val="00477EC5"/>
    <w:rsid w:val="004800E1"/>
    <w:rsid w:val="00480250"/>
    <w:rsid w:val="004803FC"/>
    <w:rsid w:val="00480581"/>
    <w:rsid w:val="00480712"/>
    <w:rsid w:val="004809F7"/>
    <w:rsid w:val="00480B96"/>
    <w:rsid w:val="00480FBE"/>
    <w:rsid w:val="004814AB"/>
    <w:rsid w:val="004814B7"/>
    <w:rsid w:val="0048152A"/>
    <w:rsid w:val="0048165A"/>
    <w:rsid w:val="00481747"/>
    <w:rsid w:val="0048184C"/>
    <w:rsid w:val="00481A0C"/>
    <w:rsid w:val="00481D98"/>
    <w:rsid w:val="00481DC6"/>
    <w:rsid w:val="00481EDA"/>
    <w:rsid w:val="004827CD"/>
    <w:rsid w:val="0048282E"/>
    <w:rsid w:val="00482C94"/>
    <w:rsid w:val="00482DE5"/>
    <w:rsid w:val="00482E22"/>
    <w:rsid w:val="00482E57"/>
    <w:rsid w:val="004831E0"/>
    <w:rsid w:val="0048334D"/>
    <w:rsid w:val="00483381"/>
    <w:rsid w:val="004833FC"/>
    <w:rsid w:val="004837FC"/>
    <w:rsid w:val="0048396E"/>
    <w:rsid w:val="00483BF0"/>
    <w:rsid w:val="00483DF2"/>
    <w:rsid w:val="00483E4A"/>
    <w:rsid w:val="00483EFD"/>
    <w:rsid w:val="00483F0A"/>
    <w:rsid w:val="0048447A"/>
    <w:rsid w:val="004845BA"/>
    <w:rsid w:val="004845E7"/>
    <w:rsid w:val="00484AF7"/>
    <w:rsid w:val="00484EC8"/>
    <w:rsid w:val="00484FAC"/>
    <w:rsid w:val="004851E0"/>
    <w:rsid w:val="00485337"/>
    <w:rsid w:val="00485503"/>
    <w:rsid w:val="00485614"/>
    <w:rsid w:val="004857B4"/>
    <w:rsid w:val="004858FC"/>
    <w:rsid w:val="00485B2A"/>
    <w:rsid w:val="00485C3C"/>
    <w:rsid w:val="00485D56"/>
    <w:rsid w:val="00485E5B"/>
    <w:rsid w:val="00485ECD"/>
    <w:rsid w:val="0048619C"/>
    <w:rsid w:val="0048624C"/>
    <w:rsid w:val="0048647A"/>
    <w:rsid w:val="0048683B"/>
    <w:rsid w:val="00486891"/>
    <w:rsid w:val="004868B7"/>
    <w:rsid w:val="00486B72"/>
    <w:rsid w:val="00486C6C"/>
    <w:rsid w:val="00486CED"/>
    <w:rsid w:val="00487060"/>
    <w:rsid w:val="00487473"/>
    <w:rsid w:val="0048760F"/>
    <w:rsid w:val="00487649"/>
    <w:rsid w:val="0048773C"/>
    <w:rsid w:val="00487B91"/>
    <w:rsid w:val="00487BE4"/>
    <w:rsid w:val="004902E6"/>
    <w:rsid w:val="00490527"/>
    <w:rsid w:val="0049111E"/>
    <w:rsid w:val="004912AA"/>
    <w:rsid w:val="004916DA"/>
    <w:rsid w:val="0049199F"/>
    <w:rsid w:val="00491F9B"/>
    <w:rsid w:val="00492131"/>
    <w:rsid w:val="004924CE"/>
    <w:rsid w:val="00492BF8"/>
    <w:rsid w:val="00492FBB"/>
    <w:rsid w:val="0049300F"/>
    <w:rsid w:val="00493365"/>
    <w:rsid w:val="004935CE"/>
    <w:rsid w:val="0049377E"/>
    <w:rsid w:val="0049387C"/>
    <w:rsid w:val="00493931"/>
    <w:rsid w:val="00493B37"/>
    <w:rsid w:val="00493D2D"/>
    <w:rsid w:val="004943A3"/>
    <w:rsid w:val="00494402"/>
    <w:rsid w:val="004944C6"/>
    <w:rsid w:val="004947D0"/>
    <w:rsid w:val="00494870"/>
    <w:rsid w:val="00494A8C"/>
    <w:rsid w:val="00494BC1"/>
    <w:rsid w:val="00494DD2"/>
    <w:rsid w:val="004953BB"/>
    <w:rsid w:val="00495559"/>
    <w:rsid w:val="0049588C"/>
    <w:rsid w:val="00495F19"/>
    <w:rsid w:val="00495FF9"/>
    <w:rsid w:val="004961FF"/>
    <w:rsid w:val="00496233"/>
    <w:rsid w:val="004965E8"/>
    <w:rsid w:val="00496736"/>
    <w:rsid w:val="00496790"/>
    <w:rsid w:val="00496C7B"/>
    <w:rsid w:val="00496CDB"/>
    <w:rsid w:val="00496DF7"/>
    <w:rsid w:val="0049741A"/>
    <w:rsid w:val="00497459"/>
    <w:rsid w:val="00497519"/>
    <w:rsid w:val="0049777D"/>
    <w:rsid w:val="0049790A"/>
    <w:rsid w:val="00497A9C"/>
    <w:rsid w:val="00497E38"/>
    <w:rsid w:val="00497E86"/>
    <w:rsid w:val="004A02AA"/>
    <w:rsid w:val="004A0343"/>
    <w:rsid w:val="004A0456"/>
    <w:rsid w:val="004A06E5"/>
    <w:rsid w:val="004A0746"/>
    <w:rsid w:val="004A0B85"/>
    <w:rsid w:val="004A0D77"/>
    <w:rsid w:val="004A0EBD"/>
    <w:rsid w:val="004A1130"/>
    <w:rsid w:val="004A1896"/>
    <w:rsid w:val="004A1BE0"/>
    <w:rsid w:val="004A1D35"/>
    <w:rsid w:val="004A1D56"/>
    <w:rsid w:val="004A1FDD"/>
    <w:rsid w:val="004A227B"/>
    <w:rsid w:val="004A24B4"/>
    <w:rsid w:val="004A2D07"/>
    <w:rsid w:val="004A2DA9"/>
    <w:rsid w:val="004A2EDF"/>
    <w:rsid w:val="004A3021"/>
    <w:rsid w:val="004A306E"/>
    <w:rsid w:val="004A3203"/>
    <w:rsid w:val="004A32B3"/>
    <w:rsid w:val="004A34D6"/>
    <w:rsid w:val="004A358C"/>
    <w:rsid w:val="004A35C0"/>
    <w:rsid w:val="004A3ACD"/>
    <w:rsid w:val="004A3FDD"/>
    <w:rsid w:val="004A423B"/>
    <w:rsid w:val="004A435E"/>
    <w:rsid w:val="004A4720"/>
    <w:rsid w:val="004A4A66"/>
    <w:rsid w:val="004A4A89"/>
    <w:rsid w:val="004A4ABF"/>
    <w:rsid w:val="004A4FCA"/>
    <w:rsid w:val="004A578B"/>
    <w:rsid w:val="004A59EC"/>
    <w:rsid w:val="004A5A84"/>
    <w:rsid w:val="004A5AE0"/>
    <w:rsid w:val="004A5B41"/>
    <w:rsid w:val="004A5BEF"/>
    <w:rsid w:val="004A5C8C"/>
    <w:rsid w:val="004A5D55"/>
    <w:rsid w:val="004A5E46"/>
    <w:rsid w:val="004A61F8"/>
    <w:rsid w:val="004A65C3"/>
    <w:rsid w:val="004A6B2E"/>
    <w:rsid w:val="004A6DCE"/>
    <w:rsid w:val="004A70B6"/>
    <w:rsid w:val="004A72E9"/>
    <w:rsid w:val="004A7417"/>
    <w:rsid w:val="004A7722"/>
    <w:rsid w:val="004A78A2"/>
    <w:rsid w:val="004A794D"/>
    <w:rsid w:val="004B0211"/>
    <w:rsid w:val="004B031B"/>
    <w:rsid w:val="004B0468"/>
    <w:rsid w:val="004B0E1E"/>
    <w:rsid w:val="004B121D"/>
    <w:rsid w:val="004B1387"/>
    <w:rsid w:val="004B153F"/>
    <w:rsid w:val="004B17D3"/>
    <w:rsid w:val="004B1907"/>
    <w:rsid w:val="004B1A0A"/>
    <w:rsid w:val="004B1E7E"/>
    <w:rsid w:val="004B2306"/>
    <w:rsid w:val="004B2508"/>
    <w:rsid w:val="004B274D"/>
    <w:rsid w:val="004B27C1"/>
    <w:rsid w:val="004B2896"/>
    <w:rsid w:val="004B30C2"/>
    <w:rsid w:val="004B3128"/>
    <w:rsid w:val="004B3D92"/>
    <w:rsid w:val="004B4272"/>
    <w:rsid w:val="004B450D"/>
    <w:rsid w:val="004B4545"/>
    <w:rsid w:val="004B4620"/>
    <w:rsid w:val="004B472E"/>
    <w:rsid w:val="004B4A95"/>
    <w:rsid w:val="004B55A0"/>
    <w:rsid w:val="004B579C"/>
    <w:rsid w:val="004B58BD"/>
    <w:rsid w:val="004B5C21"/>
    <w:rsid w:val="004B60E2"/>
    <w:rsid w:val="004B686A"/>
    <w:rsid w:val="004B6B1B"/>
    <w:rsid w:val="004B7E20"/>
    <w:rsid w:val="004C00C5"/>
    <w:rsid w:val="004C0170"/>
    <w:rsid w:val="004C0176"/>
    <w:rsid w:val="004C04BD"/>
    <w:rsid w:val="004C0E5D"/>
    <w:rsid w:val="004C0ED3"/>
    <w:rsid w:val="004C1007"/>
    <w:rsid w:val="004C1016"/>
    <w:rsid w:val="004C1A62"/>
    <w:rsid w:val="004C1C33"/>
    <w:rsid w:val="004C21EC"/>
    <w:rsid w:val="004C228C"/>
    <w:rsid w:val="004C248A"/>
    <w:rsid w:val="004C24CD"/>
    <w:rsid w:val="004C2928"/>
    <w:rsid w:val="004C2B3F"/>
    <w:rsid w:val="004C2CED"/>
    <w:rsid w:val="004C2DE7"/>
    <w:rsid w:val="004C2E76"/>
    <w:rsid w:val="004C2EC9"/>
    <w:rsid w:val="004C314A"/>
    <w:rsid w:val="004C3318"/>
    <w:rsid w:val="004C365D"/>
    <w:rsid w:val="004C38FF"/>
    <w:rsid w:val="004C3FA0"/>
    <w:rsid w:val="004C4011"/>
    <w:rsid w:val="004C407F"/>
    <w:rsid w:val="004C4188"/>
    <w:rsid w:val="004C4201"/>
    <w:rsid w:val="004C476F"/>
    <w:rsid w:val="004C4892"/>
    <w:rsid w:val="004C4CAE"/>
    <w:rsid w:val="004C4EE1"/>
    <w:rsid w:val="004C576A"/>
    <w:rsid w:val="004C5B94"/>
    <w:rsid w:val="004C5D2D"/>
    <w:rsid w:val="004C5D6A"/>
    <w:rsid w:val="004C5EAE"/>
    <w:rsid w:val="004C6100"/>
    <w:rsid w:val="004C64F7"/>
    <w:rsid w:val="004C656B"/>
    <w:rsid w:val="004C65F3"/>
    <w:rsid w:val="004C684C"/>
    <w:rsid w:val="004C6B55"/>
    <w:rsid w:val="004C6DBF"/>
    <w:rsid w:val="004C6EDC"/>
    <w:rsid w:val="004C73C9"/>
    <w:rsid w:val="004C742F"/>
    <w:rsid w:val="004C7523"/>
    <w:rsid w:val="004C75B4"/>
    <w:rsid w:val="004C789D"/>
    <w:rsid w:val="004C79A1"/>
    <w:rsid w:val="004C7B46"/>
    <w:rsid w:val="004C7D8D"/>
    <w:rsid w:val="004C7EEE"/>
    <w:rsid w:val="004D0140"/>
    <w:rsid w:val="004D0488"/>
    <w:rsid w:val="004D0591"/>
    <w:rsid w:val="004D05ED"/>
    <w:rsid w:val="004D069A"/>
    <w:rsid w:val="004D0A48"/>
    <w:rsid w:val="004D0B65"/>
    <w:rsid w:val="004D0C7A"/>
    <w:rsid w:val="004D0C9C"/>
    <w:rsid w:val="004D100C"/>
    <w:rsid w:val="004D1038"/>
    <w:rsid w:val="004D1223"/>
    <w:rsid w:val="004D14FF"/>
    <w:rsid w:val="004D1568"/>
    <w:rsid w:val="004D1C24"/>
    <w:rsid w:val="004D220A"/>
    <w:rsid w:val="004D23CC"/>
    <w:rsid w:val="004D25D2"/>
    <w:rsid w:val="004D2AE1"/>
    <w:rsid w:val="004D2BF8"/>
    <w:rsid w:val="004D2BFF"/>
    <w:rsid w:val="004D2C46"/>
    <w:rsid w:val="004D2D02"/>
    <w:rsid w:val="004D2F32"/>
    <w:rsid w:val="004D3194"/>
    <w:rsid w:val="004D37A6"/>
    <w:rsid w:val="004D3826"/>
    <w:rsid w:val="004D3A13"/>
    <w:rsid w:val="004D3D54"/>
    <w:rsid w:val="004D3ECC"/>
    <w:rsid w:val="004D3EEA"/>
    <w:rsid w:val="004D4165"/>
    <w:rsid w:val="004D41B5"/>
    <w:rsid w:val="004D4692"/>
    <w:rsid w:val="004D4DD1"/>
    <w:rsid w:val="004D4E0F"/>
    <w:rsid w:val="004D4F6E"/>
    <w:rsid w:val="004D505E"/>
    <w:rsid w:val="004D5322"/>
    <w:rsid w:val="004D5375"/>
    <w:rsid w:val="004D54DF"/>
    <w:rsid w:val="004D5990"/>
    <w:rsid w:val="004D5A3B"/>
    <w:rsid w:val="004D5C78"/>
    <w:rsid w:val="004D6126"/>
    <w:rsid w:val="004D61E7"/>
    <w:rsid w:val="004D62D6"/>
    <w:rsid w:val="004D62F1"/>
    <w:rsid w:val="004D64E4"/>
    <w:rsid w:val="004D6ECC"/>
    <w:rsid w:val="004D7375"/>
    <w:rsid w:val="004D7A12"/>
    <w:rsid w:val="004D7EA1"/>
    <w:rsid w:val="004D7EAD"/>
    <w:rsid w:val="004D7F42"/>
    <w:rsid w:val="004E03E8"/>
    <w:rsid w:val="004E06BB"/>
    <w:rsid w:val="004E0BA0"/>
    <w:rsid w:val="004E0EB8"/>
    <w:rsid w:val="004E1247"/>
    <w:rsid w:val="004E1F6B"/>
    <w:rsid w:val="004E208F"/>
    <w:rsid w:val="004E220E"/>
    <w:rsid w:val="004E2558"/>
    <w:rsid w:val="004E28E9"/>
    <w:rsid w:val="004E2F9F"/>
    <w:rsid w:val="004E351F"/>
    <w:rsid w:val="004E3660"/>
    <w:rsid w:val="004E38EC"/>
    <w:rsid w:val="004E393D"/>
    <w:rsid w:val="004E39D1"/>
    <w:rsid w:val="004E3AE9"/>
    <w:rsid w:val="004E3D16"/>
    <w:rsid w:val="004E3E8E"/>
    <w:rsid w:val="004E4361"/>
    <w:rsid w:val="004E43BD"/>
    <w:rsid w:val="004E4407"/>
    <w:rsid w:val="004E48E5"/>
    <w:rsid w:val="004E498D"/>
    <w:rsid w:val="004E4F12"/>
    <w:rsid w:val="004E5397"/>
    <w:rsid w:val="004E5693"/>
    <w:rsid w:val="004E5967"/>
    <w:rsid w:val="004E60B4"/>
    <w:rsid w:val="004E6296"/>
    <w:rsid w:val="004E65F1"/>
    <w:rsid w:val="004E6712"/>
    <w:rsid w:val="004E6718"/>
    <w:rsid w:val="004E6956"/>
    <w:rsid w:val="004E6BCC"/>
    <w:rsid w:val="004E6E96"/>
    <w:rsid w:val="004E70B3"/>
    <w:rsid w:val="004E7222"/>
    <w:rsid w:val="004E74A3"/>
    <w:rsid w:val="004E7790"/>
    <w:rsid w:val="004E7B57"/>
    <w:rsid w:val="004E7B9E"/>
    <w:rsid w:val="004E7DAA"/>
    <w:rsid w:val="004E7E90"/>
    <w:rsid w:val="004F026D"/>
    <w:rsid w:val="004F0302"/>
    <w:rsid w:val="004F03F3"/>
    <w:rsid w:val="004F0442"/>
    <w:rsid w:val="004F0572"/>
    <w:rsid w:val="004F098E"/>
    <w:rsid w:val="004F0EC9"/>
    <w:rsid w:val="004F1065"/>
    <w:rsid w:val="004F1192"/>
    <w:rsid w:val="004F14B2"/>
    <w:rsid w:val="004F1552"/>
    <w:rsid w:val="004F15EF"/>
    <w:rsid w:val="004F16A7"/>
    <w:rsid w:val="004F187D"/>
    <w:rsid w:val="004F1918"/>
    <w:rsid w:val="004F1948"/>
    <w:rsid w:val="004F1998"/>
    <w:rsid w:val="004F1A4B"/>
    <w:rsid w:val="004F1A88"/>
    <w:rsid w:val="004F1AE1"/>
    <w:rsid w:val="004F1D6C"/>
    <w:rsid w:val="004F1DA8"/>
    <w:rsid w:val="004F1DCA"/>
    <w:rsid w:val="004F1F54"/>
    <w:rsid w:val="004F222C"/>
    <w:rsid w:val="004F22F2"/>
    <w:rsid w:val="004F2596"/>
    <w:rsid w:val="004F2EC3"/>
    <w:rsid w:val="004F3223"/>
    <w:rsid w:val="004F32A7"/>
    <w:rsid w:val="004F3657"/>
    <w:rsid w:val="004F3F96"/>
    <w:rsid w:val="004F3FD8"/>
    <w:rsid w:val="004F40D2"/>
    <w:rsid w:val="004F4106"/>
    <w:rsid w:val="004F4194"/>
    <w:rsid w:val="004F41C9"/>
    <w:rsid w:val="004F42A1"/>
    <w:rsid w:val="004F46B5"/>
    <w:rsid w:val="004F4D07"/>
    <w:rsid w:val="004F50BB"/>
    <w:rsid w:val="004F51B7"/>
    <w:rsid w:val="004F54E7"/>
    <w:rsid w:val="004F551A"/>
    <w:rsid w:val="004F593B"/>
    <w:rsid w:val="004F595F"/>
    <w:rsid w:val="004F5A31"/>
    <w:rsid w:val="004F5AFA"/>
    <w:rsid w:val="004F5D3B"/>
    <w:rsid w:val="004F5E75"/>
    <w:rsid w:val="004F5EF9"/>
    <w:rsid w:val="004F63FF"/>
    <w:rsid w:val="004F6449"/>
    <w:rsid w:val="004F6478"/>
    <w:rsid w:val="004F6865"/>
    <w:rsid w:val="004F6A33"/>
    <w:rsid w:val="004F6A8C"/>
    <w:rsid w:val="004F6D02"/>
    <w:rsid w:val="004F7CD3"/>
    <w:rsid w:val="00500026"/>
    <w:rsid w:val="00500091"/>
    <w:rsid w:val="005003D4"/>
    <w:rsid w:val="0050087C"/>
    <w:rsid w:val="00500BD6"/>
    <w:rsid w:val="00500CF5"/>
    <w:rsid w:val="00500DED"/>
    <w:rsid w:val="00500E67"/>
    <w:rsid w:val="00500E95"/>
    <w:rsid w:val="005012AA"/>
    <w:rsid w:val="005015B2"/>
    <w:rsid w:val="0050171B"/>
    <w:rsid w:val="0050172C"/>
    <w:rsid w:val="00501994"/>
    <w:rsid w:val="00501A33"/>
    <w:rsid w:val="00501D48"/>
    <w:rsid w:val="00501DE4"/>
    <w:rsid w:val="00501E16"/>
    <w:rsid w:val="005023AC"/>
    <w:rsid w:val="005025EA"/>
    <w:rsid w:val="00503229"/>
    <w:rsid w:val="00503601"/>
    <w:rsid w:val="00503719"/>
    <w:rsid w:val="00503A41"/>
    <w:rsid w:val="00503DB1"/>
    <w:rsid w:val="00503FE9"/>
    <w:rsid w:val="0050409E"/>
    <w:rsid w:val="0050413D"/>
    <w:rsid w:val="0050428E"/>
    <w:rsid w:val="005044A7"/>
    <w:rsid w:val="005044DC"/>
    <w:rsid w:val="00504A14"/>
    <w:rsid w:val="00504A21"/>
    <w:rsid w:val="00504ABB"/>
    <w:rsid w:val="00504E71"/>
    <w:rsid w:val="00504EE2"/>
    <w:rsid w:val="00504FED"/>
    <w:rsid w:val="0050515B"/>
    <w:rsid w:val="0050517F"/>
    <w:rsid w:val="00505435"/>
    <w:rsid w:val="00505955"/>
    <w:rsid w:val="00506251"/>
    <w:rsid w:val="00506303"/>
    <w:rsid w:val="005064F1"/>
    <w:rsid w:val="0050650C"/>
    <w:rsid w:val="00506619"/>
    <w:rsid w:val="0050671B"/>
    <w:rsid w:val="00506749"/>
    <w:rsid w:val="0050674C"/>
    <w:rsid w:val="00506776"/>
    <w:rsid w:val="005067D5"/>
    <w:rsid w:val="005067E6"/>
    <w:rsid w:val="005069EA"/>
    <w:rsid w:val="00506A1E"/>
    <w:rsid w:val="00506ECD"/>
    <w:rsid w:val="00507149"/>
    <w:rsid w:val="005072C5"/>
    <w:rsid w:val="00507676"/>
    <w:rsid w:val="0050776E"/>
    <w:rsid w:val="00507A94"/>
    <w:rsid w:val="00507D08"/>
    <w:rsid w:val="00507D16"/>
    <w:rsid w:val="005100B1"/>
    <w:rsid w:val="0051032B"/>
    <w:rsid w:val="005106F2"/>
    <w:rsid w:val="005107B5"/>
    <w:rsid w:val="005107D3"/>
    <w:rsid w:val="00510A50"/>
    <w:rsid w:val="0051115D"/>
    <w:rsid w:val="005111FD"/>
    <w:rsid w:val="00511207"/>
    <w:rsid w:val="0051134A"/>
    <w:rsid w:val="005116D8"/>
    <w:rsid w:val="00511A45"/>
    <w:rsid w:val="00511A7A"/>
    <w:rsid w:val="00511C22"/>
    <w:rsid w:val="00511C3D"/>
    <w:rsid w:val="00511D35"/>
    <w:rsid w:val="00511D48"/>
    <w:rsid w:val="005128F1"/>
    <w:rsid w:val="00512C78"/>
    <w:rsid w:val="00512DAE"/>
    <w:rsid w:val="00513912"/>
    <w:rsid w:val="00513E14"/>
    <w:rsid w:val="005140DC"/>
    <w:rsid w:val="00514440"/>
    <w:rsid w:val="005148A1"/>
    <w:rsid w:val="00514A38"/>
    <w:rsid w:val="00514A81"/>
    <w:rsid w:val="00514DD2"/>
    <w:rsid w:val="00514FF6"/>
    <w:rsid w:val="00515145"/>
    <w:rsid w:val="00515945"/>
    <w:rsid w:val="00515AB2"/>
    <w:rsid w:val="0051613F"/>
    <w:rsid w:val="0051633D"/>
    <w:rsid w:val="00516425"/>
    <w:rsid w:val="00516566"/>
    <w:rsid w:val="005167D9"/>
    <w:rsid w:val="00516813"/>
    <w:rsid w:val="00516854"/>
    <w:rsid w:val="005169B2"/>
    <w:rsid w:val="00516AE3"/>
    <w:rsid w:val="00516C43"/>
    <w:rsid w:val="00516F7A"/>
    <w:rsid w:val="0051719F"/>
    <w:rsid w:val="005171B4"/>
    <w:rsid w:val="005173C5"/>
    <w:rsid w:val="0051752C"/>
    <w:rsid w:val="00517548"/>
    <w:rsid w:val="0051772E"/>
    <w:rsid w:val="00517746"/>
    <w:rsid w:val="0051786F"/>
    <w:rsid w:val="00517890"/>
    <w:rsid w:val="00517F18"/>
    <w:rsid w:val="00517F51"/>
    <w:rsid w:val="00517FE9"/>
    <w:rsid w:val="0052033E"/>
    <w:rsid w:val="00520BAF"/>
    <w:rsid w:val="00520D17"/>
    <w:rsid w:val="00520D9C"/>
    <w:rsid w:val="00520E69"/>
    <w:rsid w:val="00520FB9"/>
    <w:rsid w:val="00520FDA"/>
    <w:rsid w:val="00521422"/>
    <w:rsid w:val="005219DD"/>
    <w:rsid w:val="00521BAF"/>
    <w:rsid w:val="00522001"/>
    <w:rsid w:val="00522213"/>
    <w:rsid w:val="00522322"/>
    <w:rsid w:val="0052252E"/>
    <w:rsid w:val="00522DA1"/>
    <w:rsid w:val="0052316B"/>
    <w:rsid w:val="0052334D"/>
    <w:rsid w:val="0052335B"/>
    <w:rsid w:val="0052342D"/>
    <w:rsid w:val="00523F62"/>
    <w:rsid w:val="00524385"/>
    <w:rsid w:val="0052444E"/>
    <w:rsid w:val="0052467E"/>
    <w:rsid w:val="00524857"/>
    <w:rsid w:val="00524A2E"/>
    <w:rsid w:val="00524B48"/>
    <w:rsid w:val="00524FF5"/>
    <w:rsid w:val="00525300"/>
    <w:rsid w:val="00525560"/>
    <w:rsid w:val="005256B6"/>
    <w:rsid w:val="00525B30"/>
    <w:rsid w:val="00526001"/>
    <w:rsid w:val="005265C5"/>
    <w:rsid w:val="005266EE"/>
    <w:rsid w:val="00526CC2"/>
    <w:rsid w:val="00526CEF"/>
    <w:rsid w:val="00526D94"/>
    <w:rsid w:val="0052705E"/>
    <w:rsid w:val="00527399"/>
    <w:rsid w:val="00527456"/>
    <w:rsid w:val="00527725"/>
    <w:rsid w:val="0052791C"/>
    <w:rsid w:val="00527A93"/>
    <w:rsid w:val="00530046"/>
    <w:rsid w:val="00530095"/>
    <w:rsid w:val="005300E6"/>
    <w:rsid w:val="005303B4"/>
    <w:rsid w:val="00530BA7"/>
    <w:rsid w:val="00530DAC"/>
    <w:rsid w:val="00530F09"/>
    <w:rsid w:val="00531202"/>
    <w:rsid w:val="0053195A"/>
    <w:rsid w:val="005319F7"/>
    <w:rsid w:val="00531BA3"/>
    <w:rsid w:val="00531C1F"/>
    <w:rsid w:val="00531F3C"/>
    <w:rsid w:val="005324B6"/>
    <w:rsid w:val="005324CB"/>
    <w:rsid w:val="00532985"/>
    <w:rsid w:val="00532A88"/>
    <w:rsid w:val="00532AE5"/>
    <w:rsid w:val="00532C2E"/>
    <w:rsid w:val="00533347"/>
    <w:rsid w:val="00533552"/>
    <w:rsid w:val="005337AA"/>
    <w:rsid w:val="00533982"/>
    <w:rsid w:val="00533CFD"/>
    <w:rsid w:val="00533D0D"/>
    <w:rsid w:val="00533D37"/>
    <w:rsid w:val="00533D7F"/>
    <w:rsid w:val="00533E08"/>
    <w:rsid w:val="0053468D"/>
    <w:rsid w:val="0053468E"/>
    <w:rsid w:val="005346AB"/>
    <w:rsid w:val="00534840"/>
    <w:rsid w:val="00534B4A"/>
    <w:rsid w:val="00534B94"/>
    <w:rsid w:val="00534C7E"/>
    <w:rsid w:val="00534D27"/>
    <w:rsid w:val="00534D71"/>
    <w:rsid w:val="0053502D"/>
    <w:rsid w:val="005352A8"/>
    <w:rsid w:val="005353E3"/>
    <w:rsid w:val="00535413"/>
    <w:rsid w:val="005354BC"/>
    <w:rsid w:val="00535881"/>
    <w:rsid w:val="00535999"/>
    <w:rsid w:val="00535A5C"/>
    <w:rsid w:val="00535A76"/>
    <w:rsid w:val="00535BEF"/>
    <w:rsid w:val="00535C4F"/>
    <w:rsid w:val="00535DF5"/>
    <w:rsid w:val="00535F63"/>
    <w:rsid w:val="00536117"/>
    <w:rsid w:val="00536149"/>
    <w:rsid w:val="0053618E"/>
    <w:rsid w:val="005363C7"/>
    <w:rsid w:val="005363C8"/>
    <w:rsid w:val="0053654D"/>
    <w:rsid w:val="00536574"/>
    <w:rsid w:val="005365C0"/>
    <w:rsid w:val="00536A03"/>
    <w:rsid w:val="00536A62"/>
    <w:rsid w:val="00536BCB"/>
    <w:rsid w:val="00536BD1"/>
    <w:rsid w:val="00536C31"/>
    <w:rsid w:val="00536C4D"/>
    <w:rsid w:val="00536E1F"/>
    <w:rsid w:val="00536F08"/>
    <w:rsid w:val="00536F13"/>
    <w:rsid w:val="00537216"/>
    <w:rsid w:val="00537558"/>
    <w:rsid w:val="00537BB3"/>
    <w:rsid w:val="00537C5D"/>
    <w:rsid w:val="00537EFE"/>
    <w:rsid w:val="00540141"/>
    <w:rsid w:val="0054043B"/>
    <w:rsid w:val="00540446"/>
    <w:rsid w:val="0054050C"/>
    <w:rsid w:val="00540670"/>
    <w:rsid w:val="00540991"/>
    <w:rsid w:val="00540C64"/>
    <w:rsid w:val="00540E3D"/>
    <w:rsid w:val="005410C9"/>
    <w:rsid w:val="00541165"/>
    <w:rsid w:val="00541433"/>
    <w:rsid w:val="0054147A"/>
    <w:rsid w:val="00541484"/>
    <w:rsid w:val="00541712"/>
    <w:rsid w:val="00541DC6"/>
    <w:rsid w:val="00541ED5"/>
    <w:rsid w:val="00541F97"/>
    <w:rsid w:val="005420E3"/>
    <w:rsid w:val="0054228A"/>
    <w:rsid w:val="0054252C"/>
    <w:rsid w:val="00542A29"/>
    <w:rsid w:val="00542B20"/>
    <w:rsid w:val="00542C3E"/>
    <w:rsid w:val="00542F08"/>
    <w:rsid w:val="00543372"/>
    <w:rsid w:val="00543379"/>
    <w:rsid w:val="005433C7"/>
    <w:rsid w:val="00543410"/>
    <w:rsid w:val="0054354B"/>
    <w:rsid w:val="00543675"/>
    <w:rsid w:val="00543E39"/>
    <w:rsid w:val="00543E8F"/>
    <w:rsid w:val="00544041"/>
    <w:rsid w:val="0054408E"/>
    <w:rsid w:val="0054411C"/>
    <w:rsid w:val="005444D9"/>
    <w:rsid w:val="00544919"/>
    <w:rsid w:val="00544A44"/>
    <w:rsid w:val="00544DE4"/>
    <w:rsid w:val="00544E46"/>
    <w:rsid w:val="00544FC7"/>
    <w:rsid w:val="00545175"/>
    <w:rsid w:val="005452F0"/>
    <w:rsid w:val="005455A8"/>
    <w:rsid w:val="005455AC"/>
    <w:rsid w:val="005458BD"/>
    <w:rsid w:val="0054597A"/>
    <w:rsid w:val="00545ABA"/>
    <w:rsid w:val="00545F87"/>
    <w:rsid w:val="00545F9F"/>
    <w:rsid w:val="00546212"/>
    <w:rsid w:val="0054621E"/>
    <w:rsid w:val="005467E3"/>
    <w:rsid w:val="00546A1C"/>
    <w:rsid w:val="00546CAA"/>
    <w:rsid w:val="00546D82"/>
    <w:rsid w:val="00547000"/>
    <w:rsid w:val="00547272"/>
    <w:rsid w:val="005475AB"/>
    <w:rsid w:val="0054762C"/>
    <w:rsid w:val="0054773D"/>
    <w:rsid w:val="00547B7A"/>
    <w:rsid w:val="00547E99"/>
    <w:rsid w:val="00547F3C"/>
    <w:rsid w:val="00550013"/>
    <w:rsid w:val="0055019D"/>
    <w:rsid w:val="00550483"/>
    <w:rsid w:val="00550504"/>
    <w:rsid w:val="005507DC"/>
    <w:rsid w:val="00550BBB"/>
    <w:rsid w:val="00550CEF"/>
    <w:rsid w:val="00551048"/>
    <w:rsid w:val="005510D8"/>
    <w:rsid w:val="00551383"/>
    <w:rsid w:val="005516F7"/>
    <w:rsid w:val="00551F6B"/>
    <w:rsid w:val="005523BA"/>
    <w:rsid w:val="00552416"/>
    <w:rsid w:val="005527EB"/>
    <w:rsid w:val="00552F29"/>
    <w:rsid w:val="0055369F"/>
    <w:rsid w:val="0055375C"/>
    <w:rsid w:val="00553C08"/>
    <w:rsid w:val="005547DD"/>
    <w:rsid w:val="00554818"/>
    <w:rsid w:val="00554B6D"/>
    <w:rsid w:val="00554F49"/>
    <w:rsid w:val="00554FD0"/>
    <w:rsid w:val="00554FEA"/>
    <w:rsid w:val="00555101"/>
    <w:rsid w:val="00555240"/>
    <w:rsid w:val="005552CB"/>
    <w:rsid w:val="0055532E"/>
    <w:rsid w:val="005555D6"/>
    <w:rsid w:val="005558AB"/>
    <w:rsid w:val="00555F18"/>
    <w:rsid w:val="00555F36"/>
    <w:rsid w:val="0055619C"/>
    <w:rsid w:val="0055655B"/>
    <w:rsid w:val="005567CB"/>
    <w:rsid w:val="00556B07"/>
    <w:rsid w:val="00556B24"/>
    <w:rsid w:val="00556BAA"/>
    <w:rsid w:val="00556C55"/>
    <w:rsid w:val="005571E1"/>
    <w:rsid w:val="00557805"/>
    <w:rsid w:val="00557A42"/>
    <w:rsid w:val="00557A57"/>
    <w:rsid w:val="00557D78"/>
    <w:rsid w:val="005601CE"/>
    <w:rsid w:val="005602A8"/>
    <w:rsid w:val="005603B2"/>
    <w:rsid w:val="00560640"/>
    <w:rsid w:val="00560761"/>
    <w:rsid w:val="00560817"/>
    <w:rsid w:val="0056082C"/>
    <w:rsid w:val="005608A7"/>
    <w:rsid w:val="00560924"/>
    <w:rsid w:val="00560A7E"/>
    <w:rsid w:val="00561078"/>
    <w:rsid w:val="00561191"/>
    <w:rsid w:val="005618C5"/>
    <w:rsid w:val="0056193E"/>
    <w:rsid w:val="00561976"/>
    <w:rsid w:val="00561E98"/>
    <w:rsid w:val="00561EB4"/>
    <w:rsid w:val="00562047"/>
    <w:rsid w:val="00562716"/>
    <w:rsid w:val="00562789"/>
    <w:rsid w:val="0056280D"/>
    <w:rsid w:val="005628AB"/>
    <w:rsid w:val="005628AF"/>
    <w:rsid w:val="00562AF8"/>
    <w:rsid w:val="00562CFF"/>
    <w:rsid w:val="00562D5A"/>
    <w:rsid w:val="00562E9A"/>
    <w:rsid w:val="00562EED"/>
    <w:rsid w:val="00563387"/>
    <w:rsid w:val="005633E4"/>
    <w:rsid w:val="00563A2B"/>
    <w:rsid w:val="00563E12"/>
    <w:rsid w:val="005643B6"/>
    <w:rsid w:val="005643CB"/>
    <w:rsid w:val="005646C5"/>
    <w:rsid w:val="005647AA"/>
    <w:rsid w:val="0056490B"/>
    <w:rsid w:val="00564AB4"/>
    <w:rsid w:val="00564BF4"/>
    <w:rsid w:val="00564C5A"/>
    <w:rsid w:val="00564C70"/>
    <w:rsid w:val="00564DA1"/>
    <w:rsid w:val="00564F1C"/>
    <w:rsid w:val="00565199"/>
    <w:rsid w:val="00565240"/>
    <w:rsid w:val="00565CEB"/>
    <w:rsid w:val="00565EA0"/>
    <w:rsid w:val="005662A8"/>
    <w:rsid w:val="005669B9"/>
    <w:rsid w:val="00566D3A"/>
    <w:rsid w:val="00566D89"/>
    <w:rsid w:val="00566E53"/>
    <w:rsid w:val="0056704F"/>
    <w:rsid w:val="005670DB"/>
    <w:rsid w:val="0056775A"/>
    <w:rsid w:val="00567808"/>
    <w:rsid w:val="00567DC8"/>
    <w:rsid w:val="0057006B"/>
    <w:rsid w:val="005701D6"/>
    <w:rsid w:val="00570514"/>
    <w:rsid w:val="00570ABF"/>
    <w:rsid w:val="00570E4F"/>
    <w:rsid w:val="00571014"/>
    <w:rsid w:val="00571319"/>
    <w:rsid w:val="0057153D"/>
    <w:rsid w:val="005716A5"/>
    <w:rsid w:val="005716DB"/>
    <w:rsid w:val="0057185F"/>
    <w:rsid w:val="005719AB"/>
    <w:rsid w:val="005719B3"/>
    <w:rsid w:val="00571A21"/>
    <w:rsid w:val="00571D66"/>
    <w:rsid w:val="0057217F"/>
    <w:rsid w:val="0057235B"/>
    <w:rsid w:val="00572481"/>
    <w:rsid w:val="005724E3"/>
    <w:rsid w:val="00572D30"/>
    <w:rsid w:val="00572DB9"/>
    <w:rsid w:val="00572EA4"/>
    <w:rsid w:val="005730D6"/>
    <w:rsid w:val="005735B8"/>
    <w:rsid w:val="00573A93"/>
    <w:rsid w:val="00573BAA"/>
    <w:rsid w:val="00573D10"/>
    <w:rsid w:val="00573E4B"/>
    <w:rsid w:val="00573F18"/>
    <w:rsid w:val="005742DC"/>
    <w:rsid w:val="005749FE"/>
    <w:rsid w:val="00574A24"/>
    <w:rsid w:val="00574FAC"/>
    <w:rsid w:val="00575251"/>
    <w:rsid w:val="00575325"/>
    <w:rsid w:val="005759F6"/>
    <w:rsid w:val="0057603D"/>
    <w:rsid w:val="005763E5"/>
    <w:rsid w:val="005766D4"/>
    <w:rsid w:val="005768BE"/>
    <w:rsid w:val="00576AAA"/>
    <w:rsid w:val="00576ABF"/>
    <w:rsid w:val="00576C53"/>
    <w:rsid w:val="0057739E"/>
    <w:rsid w:val="005773EA"/>
    <w:rsid w:val="005773FF"/>
    <w:rsid w:val="00577498"/>
    <w:rsid w:val="005774AB"/>
    <w:rsid w:val="00577F1D"/>
    <w:rsid w:val="00580003"/>
    <w:rsid w:val="00580229"/>
    <w:rsid w:val="005802E6"/>
    <w:rsid w:val="005802F6"/>
    <w:rsid w:val="0058032E"/>
    <w:rsid w:val="00580AFA"/>
    <w:rsid w:val="00580BF8"/>
    <w:rsid w:val="00580CE8"/>
    <w:rsid w:val="00581139"/>
    <w:rsid w:val="00581645"/>
    <w:rsid w:val="005817D8"/>
    <w:rsid w:val="00581965"/>
    <w:rsid w:val="005819BB"/>
    <w:rsid w:val="00581A06"/>
    <w:rsid w:val="00581F2F"/>
    <w:rsid w:val="005823C3"/>
    <w:rsid w:val="005824E6"/>
    <w:rsid w:val="005827F9"/>
    <w:rsid w:val="005829CB"/>
    <w:rsid w:val="00582C93"/>
    <w:rsid w:val="00582D97"/>
    <w:rsid w:val="00582DE2"/>
    <w:rsid w:val="00582F6D"/>
    <w:rsid w:val="00583007"/>
    <w:rsid w:val="005831C8"/>
    <w:rsid w:val="00583427"/>
    <w:rsid w:val="00583642"/>
    <w:rsid w:val="00583652"/>
    <w:rsid w:val="005839B6"/>
    <w:rsid w:val="00583DFA"/>
    <w:rsid w:val="00583F6D"/>
    <w:rsid w:val="005840F7"/>
    <w:rsid w:val="00584217"/>
    <w:rsid w:val="005842B4"/>
    <w:rsid w:val="005842E7"/>
    <w:rsid w:val="005844FF"/>
    <w:rsid w:val="00584A1B"/>
    <w:rsid w:val="00584BC8"/>
    <w:rsid w:val="00584D47"/>
    <w:rsid w:val="0058503A"/>
    <w:rsid w:val="005853E5"/>
    <w:rsid w:val="0058555D"/>
    <w:rsid w:val="005856FB"/>
    <w:rsid w:val="00585CFA"/>
    <w:rsid w:val="00585E79"/>
    <w:rsid w:val="00586283"/>
    <w:rsid w:val="00586652"/>
    <w:rsid w:val="0058670B"/>
    <w:rsid w:val="00586AD1"/>
    <w:rsid w:val="00586B85"/>
    <w:rsid w:val="00586D1D"/>
    <w:rsid w:val="00586D91"/>
    <w:rsid w:val="00586E77"/>
    <w:rsid w:val="00586EDB"/>
    <w:rsid w:val="005870D2"/>
    <w:rsid w:val="005870DD"/>
    <w:rsid w:val="00587241"/>
    <w:rsid w:val="005873B1"/>
    <w:rsid w:val="0058763E"/>
    <w:rsid w:val="005878CB"/>
    <w:rsid w:val="0058798D"/>
    <w:rsid w:val="005879F0"/>
    <w:rsid w:val="00587B6E"/>
    <w:rsid w:val="00587C3E"/>
    <w:rsid w:val="0059022B"/>
    <w:rsid w:val="00590360"/>
    <w:rsid w:val="005905A2"/>
    <w:rsid w:val="005908D5"/>
    <w:rsid w:val="0059159E"/>
    <w:rsid w:val="00591805"/>
    <w:rsid w:val="0059198D"/>
    <w:rsid w:val="00591DC1"/>
    <w:rsid w:val="00591E48"/>
    <w:rsid w:val="005920A3"/>
    <w:rsid w:val="00592331"/>
    <w:rsid w:val="00592338"/>
    <w:rsid w:val="0059234A"/>
    <w:rsid w:val="00592410"/>
    <w:rsid w:val="005929B7"/>
    <w:rsid w:val="005929F0"/>
    <w:rsid w:val="00592DA4"/>
    <w:rsid w:val="00592E2D"/>
    <w:rsid w:val="00592F58"/>
    <w:rsid w:val="005930DA"/>
    <w:rsid w:val="0059372C"/>
    <w:rsid w:val="005937F7"/>
    <w:rsid w:val="005939EF"/>
    <w:rsid w:val="00593C56"/>
    <w:rsid w:val="00593DE5"/>
    <w:rsid w:val="00594062"/>
    <w:rsid w:val="00594230"/>
    <w:rsid w:val="005949B3"/>
    <w:rsid w:val="00594C03"/>
    <w:rsid w:val="00594C61"/>
    <w:rsid w:val="005950C4"/>
    <w:rsid w:val="0059573A"/>
    <w:rsid w:val="00595850"/>
    <w:rsid w:val="00595AF8"/>
    <w:rsid w:val="00595C1D"/>
    <w:rsid w:val="00595CE7"/>
    <w:rsid w:val="00595F99"/>
    <w:rsid w:val="005964F4"/>
    <w:rsid w:val="00596523"/>
    <w:rsid w:val="005965FC"/>
    <w:rsid w:val="00596F41"/>
    <w:rsid w:val="0059732D"/>
    <w:rsid w:val="00597565"/>
    <w:rsid w:val="00597751"/>
    <w:rsid w:val="00597F29"/>
    <w:rsid w:val="005A01F9"/>
    <w:rsid w:val="005A03C9"/>
    <w:rsid w:val="005A0614"/>
    <w:rsid w:val="005A0975"/>
    <w:rsid w:val="005A09F0"/>
    <w:rsid w:val="005A0A3D"/>
    <w:rsid w:val="005A1289"/>
    <w:rsid w:val="005A1645"/>
    <w:rsid w:val="005A174A"/>
    <w:rsid w:val="005A1761"/>
    <w:rsid w:val="005A1802"/>
    <w:rsid w:val="005A1E69"/>
    <w:rsid w:val="005A1F2D"/>
    <w:rsid w:val="005A1FCB"/>
    <w:rsid w:val="005A234E"/>
    <w:rsid w:val="005A2590"/>
    <w:rsid w:val="005A26D8"/>
    <w:rsid w:val="005A27B9"/>
    <w:rsid w:val="005A27D4"/>
    <w:rsid w:val="005A2C63"/>
    <w:rsid w:val="005A2DDD"/>
    <w:rsid w:val="005A2E07"/>
    <w:rsid w:val="005A383A"/>
    <w:rsid w:val="005A390D"/>
    <w:rsid w:val="005A3DB9"/>
    <w:rsid w:val="005A3EF9"/>
    <w:rsid w:val="005A44EB"/>
    <w:rsid w:val="005A452F"/>
    <w:rsid w:val="005A4606"/>
    <w:rsid w:val="005A47DC"/>
    <w:rsid w:val="005A49E8"/>
    <w:rsid w:val="005A4D61"/>
    <w:rsid w:val="005A4DD7"/>
    <w:rsid w:val="005A4DFE"/>
    <w:rsid w:val="005A4FE6"/>
    <w:rsid w:val="005A5167"/>
    <w:rsid w:val="005A52C7"/>
    <w:rsid w:val="005A547D"/>
    <w:rsid w:val="005A54B2"/>
    <w:rsid w:val="005A5628"/>
    <w:rsid w:val="005A5825"/>
    <w:rsid w:val="005A58F3"/>
    <w:rsid w:val="005A5A89"/>
    <w:rsid w:val="005A5B3B"/>
    <w:rsid w:val="005A6014"/>
    <w:rsid w:val="005A614D"/>
    <w:rsid w:val="005A6190"/>
    <w:rsid w:val="005A62C9"/>
    <w:rsid w:val="005A62D4"/>
    <w:rsid w:val="005A63B3"/>
    <w:rsid w:val="005A63DF"/>
    <w:rsid w:val="005A672F"/>
    <w:rsid w:val="005A68E3"/>
    <w:rsid w:val="005A6BA7"/>
    <w:rsid w:val="005A6C8B"/>
    <w:rsid w:val="005A6EA0"/>
    <w:rsid w:val="005A6F88"/>
    <w:rsid w:val="005A75BC"/>
    <w:rsid w:val="005A7A04"/>
    <w:rsid w:val="005A7E9D"/>
    <w:rsid w:val="005B01D8"/>
    <w:rsid w:val="005B0301"/>
    <w:rsid w:val="005B0388"/>
    <w:rsid w:val="005B0570"/>
    <w:rsid w:val="005B05F7"/>
    <w:rsid w:val="005B0E0C"/>
    <w:rsid w:val="005B106B"/>
    <w:rsid w:val="005B117C"/>
    <w:rsid w:val="005B14A0"/>
    <w:rsid w:val="005B155A"/>
    <w:rsid w:val="005B17ED"/>
    <w:rsid w:val="005B1B6F"/>
    <w:rsid w:val="005B20BF"/>
    <w:rsid w:val="005B23F8"/>
    <w:rsid w:val="005B27F1"/>
    <w:rsid w:val="005B289A"/>
    <w:rsid w:val="005B2904"/>
    <w:rsid w:val="005B2EF6"/>
    <w:rsid w:val="005B2FB1"/>
    <w:rsid w:val="005B2FEE"/>
    <w:rsid w:val="005B30A7"/>
    <w:rsid w:val="005B341E"/>
    <w:rsid w:val="005B3423"/>
    <w:rsid w:val="005B342D"/>
    <w:rsid w:val="005B357D"/>
    <w:rsid w:val="005B3631"/>
    <w:rsid w:val="005B37DC"/>
    <w:rsid w:val="005B3A0C"/>
    <w:rsid w:val="005B3A51"/>
    <w:rsid w:val="005B3C30"/>
    <w:rsid w:val="005B3D8C"/>
    <w:rsid w:val="005B3F1E"/>
    <w:rsid w:val="005B44B3"/>
    <w:rsid w:val="005B4638"/>
    <w:rsid w:val="005B4799"/>
    <w:rsid w:val="005B4989"/>
    <w:rsid w:val="005B4DC0"/>
    <w:rsid w:val="005B4E99"/>
    <w:rsid w:val="005B4ECF"/>
    <w:rsid w:val="005B571C"/>
    <w:rsid w:val="005B5A7C"/>
    <w:rsid w:val="005B5BA2"/>
    <w:rsid w:val="005B5D5A"/>
    <w:rsid w:val="005B5DE5"/>
    <w:rsid w:val="005B5E7C"/>
    <w:rsid w:val="005B5F4A"/>
    <w:rsid w:val="005B5FA0"/>
    <w:rsid w:val="005B637E"/>
    <w:rsid w:val="005B6576"/>
    <w:rsid w:val="005B65A1"/>
    <w:rsid w:val="005B669E"/>
    <w:rsid w:val="005B6A91"/>
    <w:rsid w:val="005B6AFB"/>
    <w:rsid w:val="005B6D88"/>
    <w:rsid w:val="005B7172"/>
    <w:rsid w:val="005B7290"/>
    <w:rsid w:val="005B76B7"/>
    <w:rsid w:val="005B77DF"/>
    <w:rsid w:val="005B783F"/>
    <w:rsid w:val="005B7894"/>
    <w:rsid w:val="005B79DB"/>
    <w:rsid w:val="005C04EC"/>
    <w:rsid w:val="005C087F"/>
    <w:rsid w:val="005C0B15"/>
    <w:rsid w:val="005C0BF8"/>
    <w:rsid w:val="005C1243"/>
    <w:rsid w:val="005C1455"/>
    <w:rsid w:val="005C14A0"/>
    <w:rsid w:val="005C15F0"/>
    <w:rsid w:val="005C1D52"/>
    <w:rsid w:val="005C2078"/>
    <w:rsid w:val="005C2179"/>
    <w:rsid w:val="005C21B3"/>
    <w:rsid w:val="005C242F"/>
    <w:rsid w:val="005C2779"/>
    <w:rsid w:val="005C2D9B"/>
    <w:rsid w:val="005C2E64"/>
    <w:rsid w:val="005C3139"/>
    <w:rsid w:val="005C369F"/>
    <w:rsid w:val="005C3B14"/>
    <w:rsid w:val="005C3B49"/>
    <w:rsid w:val="005C3DA2"/>
    <w:rsid w:val="005C3EB4"/>
    <w:rsid w:val="005C3F18"/>
    <w:rsid w:val="005C4244"/>
    <w:rsid w:val="005C4477"/>
    <w:rsid w:val="005C44E1"/>
    <w:rsid w:val="005C4896"/>
    <w:rsid w:val="005C4B58"/>
    <w:rsid w:val="005C5334"/>
    <w:rsid w:val="005C568E"/>
    <w:rsid w:val="005C575C"/>
    <w:rsid w:val="005C59F0"/>
    <w:rsid w:val="005C5C2E"/>
    <w:rsid w:val="005C5C8D"/>
    <w:rsid w:val="005C603D"/>
    <w:rsid w:val="005C6053"/>
    <w:rsid w:val="005C60AE"/>
    <w:rsid w:val="005C63DF"/>
    <w:rsid w:val="005C6412"/>
    <w:rsid w:val="005C6B2A"/>
    <w:rsid w:val="005C6FE8"/>
    <w:rsid w:val="005C7471"/>
    <w:rsid w:val="005D04A8"/>
    <w:rsid w:val="005D0624"/>
    <w:rsid w:val="005D0661"/>
    <w:rsid w:val="005D0A56"/>
    <w:rsid w:val="005D0AF3"/>
    <w:rsid w:val="005D0BA2"/>
    <w:rsid w:val="005D0EF8"/>
    <w:rsid w:val="005D1618"/>
    <w:rsid w:val="005D1949"/>
    <w:rsid w:val="005D1ADD"/>
    <w:rsid w:val="005D1BAC"/>
    <w:rsid w:val="005D208E"/>
    <w:rsid w:val="005D24C8"/>
    <w:rsid w:val="005D2AEB"/>
    <w:rsid w:val="005D2C6A"/>
    <w:rsid w:val="005D2C6C"/>
    <w:rsid w:val="005D2E5C"/>
    <w:rsid w:val="005D2E90"/>
    <w:rsid w:val="005D31D0"/>
    <w:rsid w:val="005D3282"/>
    <w:rsid w:val="005D3859"/>
    <w:rsid w:val="005D3874"/>
    <w:rsid w:val="005D3888"/>
    <w:rsid w:val="005D3CE9"/>
    <w:rsid w:val="005D45C8"/>
    <w:rsid w:val="005D47B4"/>
    <w:rsid w:val="005D48C3"/>
    <w:rsid w:val="005D4AAF"/>
    <w:rsid w:val="005D4D87"/>
    <w:rsid w:val="005D5063"/>
    <w:rsid w:val="005D50B2"/>
    <w:rsid w:val="005D5414"/>
    <w:rsid w:val="005D554E"/>
    <w:rsid w:val="005D5672"/>
    <w:rsid w:val="005D567E"/>
    <w:rsid w:val="005D5AAD"/>
    <w:rsid w:val="005D5EA9"/>
    <w:rsid w:val="005D6508"/>
    <w:rsid w:val="005D66DA"/>
    <w:rsid w:val="005D670C"/>
    <w:rsid w:val="005D671E"/>
    <w:rsid w:val="005D6791"/>
    <w:rsid w:val="005D6A25"/>
    <w:rsid w:val="005D6D87"/>
    <w:rsid w:val="005D6E4E"/>
    <w:rsid w:val="005D6F6B"/>
    <w:rsid w:val="005D7040"/>
    <w:rsid w:val="005D7272"/>
    <w:rsid w:val="005D734B"/>
    <w:rsid w:val="005D749E"/>
    <w:rsid w:val="005D773F"/>
    <w:rsid w:val="005D7D8D"/>
    <w:rsid w:val="005D7FB6"/>
    <w:rsid w:val="005E014E"/>
    <w:rsid w:val="005E05CD"/>
    <w:rsid w:val="005E05D4"/>
    <w:rsid w:val="005E09C9"/>
    <w:rsid w:val="005E0C6D"/>
    <w:rsid w:val="005E0D10"/>
    <w:rsid w:val="005E1210"/>
    <w:rsid w:val="005E1360"/>
    <w:rsid w:val="005E1489"/>
    <w:rsid w:val="005E18BC"/>
    <w:rsid w:val="005E1A63"/>
    <w:rsid w:val="005E1BCD"/>
    <w:rsid w:val="005E1C0B"/>
    <w:rsid w:val="005E1E34"/>
    <w:rsid w:val="005E1FFC"/>
    <w:rsid w:val="005E2346"/>
    <w:rsid w:val="005E2579"/>
    <w:rsid w:val="005E2620"/>
    <w:rsid w:val="005E2789"/>
    <w:rsid w:val="005E2E6A"/>
    <w:rsid w:val="005E2E94"/>
    <w:rsid w:val="005E309A"/>
    <w:rsid w:val="005E35B2"/>
    <w:rsid w:val="005E37B3"/>
    <w:rsid w:val="005E37D3"/>
    <w:rsid w:val="005E394F"/>
    <w:rsid w:val="005E3986"/>
    <w:rsid w:val="005E3A68"/>
    <w:rsid w:val="005E3C87"/>
    <w:rsid w:val="005E3D09"/>
    <w:rsid w:val="005E4153"/>
    <w:rsid w:val="005E41F2"/>
    <w:rsid w:val="005E448D"/>
    <w:rsid w:val="005E45B3"/>
    <w:rsid w:val="005E461E"/>
    <w:rsid w:val="005E4727"/>
    <w:rsid w:val="005E476B"/>
    <w:rsid w:val="005E4855"/>
    <w:rsid w:val="005E4944"/>
    <w:rsid w:val="005E4C79"/>
    <w:rsid w:val="005E4E43"/>
    <w:rsid w:val="005E4ECD"/>
    <w:rsid w:val="005E50B7"/>
    <w:rsid w:val="005E57A3"/>
    <w:rsid w:val="005E58AC"/>
    <w:rsid w:val="005E5B56"/>
    <w:rsid w:val="005E5BB6"/>
    <w:rsid w:val="005E5EF1"/>
    <w:rsid w:val="005E6319"/>
    <w:rsid w:val="005E6433"/>
    <w:rsid w:val="005E6536"/>
    <w:rsid w:val="005E691D"/>
    <w:rsid w:val="005E6B6C"/>
    <w:rsid w:val="005E6C25"/>
    <w:rsid w:val="005E6DA9"/>
    <w:rsid w:val="005E720A"/>
    <w:rsid w:val="005E7359"/>
    <w:rsid w:val="005E79EC"/>
    <w:rsid w:val="005E7CA4"/>
    <w:rsid w:val="005E7CB4"/>
    <w:rsid w:val="005E7D0B"/>
    <w:rsid w:val="005E7E14"/>
    <w:rsid w:val="005F0358"/>
    <w:rsid w:val="005F0460"/>
    <w:rsid w:val="005F061C"/>
    <w:rsid w:val="005F07DE"/>
    <w:rsid w:val="005F081B"/>
    <w:rsid w:val="005F09E3"/>
    <w:rsid w:val="005F0C42"/>
    <w:rsid w:val="005F0D68"/>
    <w:rsid w:val="005F1400"/>
    <w:rsid w:val="005F19BD"/>
    <w:rsid w:val="005F1B6F"/>
    <w:rsid w:val="005F1C5E"/>
    <w:rsid w:val="005F1D07"/>
    <w:rsid w:val="005F1EDA"/>
    <w:rsid w:val="005F2284"/>
    <w:rsid w:val="005F2363"/>
    <w:rsid w:val="005F257C"/>
    <w:rsid w:val="005F28DC"/>
    <w:rsid w:val="005F28EC"/>
    <w:rsid w:val="005F2A04"/>
    <w:rsid w:val="005F2A41"/>
    <w:rsid w:val="005F2B31"/>
    <w:rsid w:val="005F2E7F"/>
    <w:rsid w:val="005F32AA"/>
    <w:rsid w:val="005F336B"/>
    <w:rsid w:val="005F343C"/>
    <w:rsid w:val="005F3780"/>
    <w:rsid w:val="005F38E8"/>
    <w:rsid w:val="005F3932"/>
    <w:rsid w:val="005F3AC7"/>
    <w:rsid w:val="005F3CFE"/>
    <w:rsid w:val="005F3EB7"/>
    <w:rsid w:val="005F3FA0"/>
    <w:rsid w:val="005F4010"/>
    <w:rsid w:val="005F46A8"/>
    <w:rsid w:val="005F4771"/>
    <w:rsid w:val="005F49DA"/>
    <w:rsid w:val="005F4A6D"/>
    <w:rsid w:val="005F4A83"/>
    <w:rsid w:val="005F4B1E"/>
    <w:rsid w:val="005F512D"/>
    <w:rsid w:val="005F568F"/>
    <w:rsid w:val="005F5ABC"/>
    <w:rsid w:val="005F5EC1"/>
    <w:rsid w:val="005F5F33"/>
    <w:rsid w:val="005F603B"/>
    <w:rsid w:val="005F65D6"/>
    <w:rsid w:val="005F6694"/>
    <w:rsid w:val="005F66CE"/>
    <w:rsid w:val="005F69B9"/>
    <w:rsid w:val="005F7089"/>
    <w:rsid w:val="005F738F"/>
    <w:rsid w:val="005F7952"/>
    <w:rsid w:val="005F7DD2"/>
    <w:rsid w:val="005F7DD9"/>
    <w:rsid w:val="005F7E55"/>
    <w:rsid w:val="00600311"/>
    <w:rsid w:val="006003A4"/>
    <w:rsid w:val="006003AE"/>
    <w:rsid w:val="00600416"/>
    <w:rsid w:val="0060042F"/>
    <w:rsid w:val="00600924"/>
    <w:rsid w:val="00600A79"/>
    <w:rsid w:val="00600BA4"/>
    <w:rsid w:val="00600D19"/>
    <w:rsid w:val="006011E7"/>
    <w:rsid w:val="006013B6"/>
    <w:rsid w:val="006013C0"/>
    <w:rsid w:val="00601432"/>
    <w:rsid w:val="006016B3"/>
    <w:rsid w:val="00601A21"/>
    <w:rsid w:val="00601A62"/>
    <w:rsid w:val="00602568"/>
    <w:rsid w:val="00602763"/>
    <w:rsid w:val="006028E9"/>
    <w:rsid w:val="00602927"/>
    <w:rsid w:val="00602A4B"/>
    <w:rsid w:val="00602A83"/>
    <w:rsid w:val="00602CD1"/>
    <w:rsid w:val="0060333F"/>
    <w:rsid w:val="00603D4A"/>
    <w:rsid w:val="00603F0B"/>
    <w:rsid w:val="00604067"/>
    <w:rsid w:val="0060418C"/>
    <w:rsid w:val="00604558"/>
    <w:rsid w:val="00604A62"/>
    <w:rsid w:val="00604F07"/>
    <w:rsid w:val="00604F32"/>
    <w:rsid w:val="006051BB"/>
    <w:rsid w:val="006054E3"/>
    <w:rsid w:val="006058DF"/>
    <w:rsid w:val="00605B13"/>
    <w:rsid w:val="00605B20"/>
    <w:rsid w:val="00605D3D"/>
    <w:rsid w:val="0060604C"/>
    <w:rsid w:val="00606108"/>
    <w:rsid w:val="006066F6"/>
    <w:rsid w:val="00606765"/>
    <w:rsid w:val="00606859"/>
    <w:rsid w:val="006068A3"/>
    <w:rsid w:val="006068C8"/>
    <w:rsid w:val="00606A32"/>
    <w:rsid w:val="00606C40"/>
    <w:rsid w:val="00606D6E"/>
    <w:rsid w:val="00607109"/>
    <w:rsid w:val="0060732B"/>
    <w:rsid w:val="00607457"/>
    <w:rsid w:val="006074B3"/>
    <w:rsid w:val="00607961"/>
    <w:rsid w:val="006079F3"/>
    <w:rsid w:val="00607B65"/>
    <w:rsid w:val="00610059"/>
    <w:rsid w:val="006103D8"/>
    <w:rsid w:val="00610427"/>
    <w:rsid w:val="0061067A"/>
    <w:rsid w:val="00610850"/>
    <w:rsid w:val="00611368"/>
    <w:rsid w:val="00611492"/>
    <w:rsid w:val="00611AF3"/>
    <w:rsid w:val="00611BDF"/>
    <w:rsid w:val="00611EBE"/>
    <w:rsid w:val="00611FCA"/>
    <w:rsid w:val="00612176"/>
    <w:rsid w:val="006123D9"/>
    <w:rsid w:val="00612474"/>
    <w:rsid w:val="006125DA"/>
    <w:rsid w:val="006125F9"/>
    <w:rsid w:val="0061279B"/>
    <w:rsid w:val="00612B10"/>
    <w:rsid w:val="00612DA0"/>
    <w:rsid w:val="00612E58"/>
    <w:rsid w:val="00612EDB"/>
    <w:rsid w:val="00612F0A"/>
    <w:rsid w:val="00612F13"/>
    <w:rsid w:val="00613126"/>
    <w:rsid w:val="00613538"/>
    <w:rsid w:val="0061371B"/>
    <w:rsid w:val="006137BA"/>
    <w:rsid w:val="00613E12"/>
    <w:rsid w:val="00614042"/>
    <w:rsid w:val="0061452E"/>
    <w:rsid w:val="00614637"/>
    <w:rsid w:val="006148B9"/>
    <w:rsid w:val="00614A2E"/>
    <w:rsid w:val="00614E14"/>
    <w:rsid w:val="0061512B"/>
    <w:rsid w:val="006153D9"/>
    <w:rsid w:val="00615739"/>
    <w:rsid w:val="00615A8E"/>
    <w:rsid w:val="00615BB9"/>
    <w:rsid w:val="00616082"/>
    <w:rsid w:val="00616306"/>
    <w:rsid w:val="00616412"/>
    <w:rsid w:val="00616702"/>
    <w:rsid w:val="006168B0"/>
    <w:rsid w:val="006169E4"/>
    <w:rsid w:val="00616BFC"/>
    <w:rsid w:val="00616D01"/>
    <w:rsid w:val="006170A0"/>
    <w:rsid w:val="006171C1"/>
    <w:rsid w:val="006172D0"/>
    <w:rsid w:val="00617A61"/>
    <w:rsid w:val="00617A92"/>
    <w:rsid w:val="00617BAB"/>
    <w:rsid w:val="00617D67"/>
    <w:rsid w:val="00617E35"/>
    <w:rsid w:val="0062016A"/>
    <w:rsid w:val="006203A6"/>
    <w:rsid w:val="00620852"/>
    <w:rsid w:val="006214FA"/>
    <w:rsid w:val="006215F1"/>
    <w:rsid w:val="0062162B"/>
    <w:rsid w:val="00621635"/>
    <w:rsid w:val="006216C4"/>
    <w:rsid w:val="0062209B"/>
    <w:rsid w:val="00622A96"/>
    <w:rsid w:val="00622B37"/>
    <w:rsid w:val="00622BAE"/>
    <w:rsid w:val="00623093"/>
    <w:rsid w:val="00623154"/>
    <w:rsid w:val="00623176"/>
    <w:rsid w:val="006231A5"/>
    <w:rsid w:val="0062340A"/>
    <w:rsid w:val="006235AA"/>
    <w:rsid w:val="0062392C"/>
    <w:rsid w:val="00623A30"/>
    <w:rsid w:val="00623ADF"/>
    <w:rsid w:val="00623B28"/>
    <w:rsid w:val="00623D50"/>
    <w:rsid w:val="00623DED"/>
    <w:rsid w:val="00623EAA"/>
    <w:rsid w:val="00623EED"/>
    <w:rsid w:val="00624086"/>
    <w:rsid w:val="00624263"/>
    <w:rsid w:val="00624400"/>
    <w:rsid w:val="00624450"/>
    <w:rsid w:val="00624557"/>
    <w:rsid w:val="006246A1"/>
    <w:rsid w:val="006247AA"/>
    <w:rsid w:val="006247ED"/>
    <w:rsid w:val="00624B06"/>
    <w:rsid w:val="00624BD9"/>
    <w:rsid w:val="00624C9D"/>
    <w:rsid w:val="0062519E"/>
    <w:rsid w:val="00625223"/>
    <w:rsid w:val="00625350"/>
    <w:rsid w:val="006256A3"/>
    <w:rsid w:val="006257AC"/>
    <w:rsid w:val="006259D6"/>
    <w:rsid w:val="00625E35"/>
    <w:rsid w:val="00625F43"/>
    <w:rsid w:val="0062656B"/>
    <w:rsid w:val="00626787"/>
    <w:rsid w:val="00626813"/>
    <w:rsid w:val="006269E8"/>
    <w:rsid w:val="00626D69"/>
    <w:rsid w:val="00626DA0"/>
    <w:rsid w:val="00626E8F"/>
    <w:rsid w:val="00627189"/>
    <w:rsid w:val="006272CF"/>
    <w:rsid w:val="0062768F"/>
    <w:rsid w:val="00627A00"/>
    <w:rsid w:val="00627A31"/>
    <w:rsid w:val="00627AFD"/>
    <w:rsid w:val="00627E3D"/>
    <w:rsid w:val="00627E41"/>
    <w:rsid w:val="00627EF4"/>
    <w:rsid w:val="00627F0B"/>
    <w:rsid w:val="00627F52"/>
    <w:rsid w:val="0063028D"/>
    <w:rsid w:val="0063043F"/>
    <w:rsid w:val="006304CA"/>
    <w:rsid w:val="0063067D"/>
    <w:rsid w:val="0063075E"/>
    <w:rsid w:val="00630A17"/>
    <w:rsid w:val="00630D17"/>
    <w:rsid w:val="00631000"/>
    <w:rsid w:val="0063107B"/>
    <w:rsid w:val="006311EB"/>
    <w:rsid w:val="006312B4"/>
    <w:rsid w:val="0063135F"/>
    <w:rsid w:val="006313B2"/>
    <w:rsid w:val="0063145E"/>
    <w:rsid w:val="006314A4"/>
    <w:rsid w:val="006316BB"/>
    <w:rsid w:val="006319EC"/>
    <w:rsid w:val="00631BED"/>
    <w:rsid w:val="006322A0"/>
    <w:rsid w:val="0063249A"/>
    <w:rsid w:val="0063252E"/>
    <w:rsid w:val="006326C0"/>
    <w:rsid w:val="0063274F"/>
    <w:rsid w:val="00632B75"/>
    <w:rsid w:val="00632C2C"/>
    <w:rsid w:val="00632D33"/>
    <w:rsid w:val="00632EC6"/>
    <w:rsid w:val="0063330E"/>
    <w:rsid w:val="0063343C"/>
    <w:rsid w:val="0063384D"/>
    <w:rsid w:val="00633A10"/>
    <w:rsid w:val="00634043"/>
    <w:rsid w:val="006342B3"/>
    <w:rsid w:val="00634513"/>
    <w:rsid w:val="0063456E"/>
    <w:rsid w:val="00634707"/>
    <w:rsid w:val="006347B0"/>
    <w:rsid w:val="0063481F"/>
    <w:rsid w:val="00634835"/>
    <w:rsid w:val="00634B50"/>
    <w:rsid w:val="00634B57"/>
    <w:rsid w:val="00634C27"/>
    <w:rsid w:val="00634FDB"/>
    <w:rsid w:val="0063502A"/>
    <w:rsid w:val="00635079"/>
    <w:rsid w:val="0063519C"/>
    <w:rsid w:val="006352FE"/>
    <w:rsid w:val="00635389"/>
    <w:rsid w:val="00635664"/>
    <w:rsid w:val="006356C9"/>
    <w:rsid w:val="006357F5"/>
    <w:rsid w:val="0063595B"/>
    <w:rsid w:val="00635A11"/>
    <w:rsid w:val="00635B28"/>
    <w:rsid w:val="00635BAC"/>
    <w:rsid w:val="00635C15"/>
    <w:rsid w:val="00636303"/>
    <w:rsid w:val="00636E2E"/>
    <w:rsid w:val="00636FE0"/>
    <w:rsid w:val="00637147"/>
    <w:rsid w:val="006375AC"/>
    <w:rsid w:val="0063773B"/>
    <w:rsid w:val="00637B12"/>
    <w:rsid w:val="00637E36"/>
    <w:rsid w:val="006400BE"/>
    <w:rsid w:val="00640170"/>
    <w:rsid w:val="00640938"/>
    <w:rsid w:val="00640D0E"/>
    <w:rsid w:val="00641004"/>
    <w:rsid w:val="00641301"/>
    <w:rsid w:val="0064145E"/>
    <w:rsid w:val="00641777"/>
    <w:rsid w:val="00641AC8"/>
    <w:rsid w:val="00641D49"/>
    <w:rsid w:val="00641E7A"/>
    <w:rsid w:val="00641ECD"/>
    <w:rsid w:val="006421CD"/>
    <w:rsid w:val="00642236"/>
    <w:rsid w:val="00642308"/>
    <w:rsid w:val="00642360"/>
    <w:rsid w:val="0064271B"/>
    <w:rsid w:val="006427F5"/>
    <w:rsid w:val="00642A07"/>
    <w:rsid w:val="00642A4E"/>
    <w:rsid w:val="00642EEB"/>
    <w:rsid w:val="00642EFA"/>
    <w:rsid w:val="00643019"/>
    <w:rsid w:val="00643221"/>
    <w:rsid w:val="006432CB"/>
    <w:rsid w:val="0064342B"/>
    <w:rsid w:val="00643444"/>
    <w:rsid w:val="006434AD"/>
    <w:rsid w:val="00643546"/>
    <w:rsid w:val="006435A7"/>
    <w:rsid w:val="0064394B"/>
    <w:rsid w:val="00643D85"/>
    <w:rsid w:val="00644238"/>
    <w:rsid w:val="00644555"/>
    <w:rsid w:val="00644855"/>
    <w:rsid w:val="00644893"/>
    <w:rsid w:val="00644B35"/>
    <w:rsid w:val="00645064"/>
    <w:rsid w:val="00645125"/>
    <w:rsid w:val="00645813"/>
    <w:rsid w:val="00645CD9"/>
    <w:rsid w:val="0064615E"/>
    <w:rsid w:val="00646194"/>
    <w:rsid w:val="00646481"/>
    <w:rsid w:val="00646513"/>
    <w:rsid w:val="00646691"/>
    <w:rsid w:val="0064674D"/>
    <w:rsid w:val="00646AB2"/>
    <w:rsid w:val="00646D7A"/>
    <w:rsid w:val="00646FE8"/>
    <w:rsid w:val="0064711D"/>
    <w:rsid w:val="00647174"/>
    <w:rsid w:val="00647299"/>
    <w:rsid w:val="006475DC"/>
    <w:rsid w:val="00647674"/>
    <w:rsid w:val="006476E8"/>
    <w:rsid w:val="00647766"/>
    <w:rsid w:val="0064779D"/>
    <w:rsid w:val="006477F2"/>
    <w:rsid w:val="00647D84"/>
    <w:rsid w:val="00647F75"/>
    <w:rsid w:val="0065008B"/>
    <w:rsid w:val="006506C1"/>
    <w:rsid w:val="006508A0"/>
    <w:rsid w:val="00650C5B"/>
    <w:rsid w:val="00650C64"/>
    <w:rsid w:val="00650F3E"/>
    <w:rsid w:val="00651216"/>
    <w:rsid w:val="00651272"/>
    <w:rsid w:val="0065154B"/>
    <w:rsid w:val="0065174C"/>
    <w:rsid w:val="006517A7"/>
    <w:rsid w:val="00651AB8"/>
    <w:rsid w:val="00651B20"/>
    <w:rsid w:val="00651CD0"/>
    <w:rsid w:val="00651F1A"/>
    <w:rsid w:val="00651F9F"/>
    <w:rsid w:val="00652099"/>
    <w:rsid w:val="006522DE"/>
    <w:rsid w:val="00652584"/>
    <w:rsid w:val="006527AC"/>
    <w:rsid w:val="00652DF7"/>
    <w:rsid w:val="0065307E"/>
    <w:rsid w:val="0065312A"/>
    <w:rsid w:val="006531EA"/>
    <w:rsid w:val="006531ED"/>
    <w:rsid w:val="0065341C"/>
    <w:rsid w:val="00653805"/>
    <w:rsid w:val="0065389A"/>
    <w:rsid w:val="006538EA"/>
    <w:rsid w:val="00653AC6"/>
    <w:rsid w:val="00653C59"/>
    <w:rsid w:val="006543BE"/>
    <w:rsid w:val="0065499A"/>
    <w:rsid w:val="00654C35"/>
    <w:rsid w:val="00654D38"/>
    <w:rsid w:val="00655379"/>
    <w:rsid w:val="006556E0"/>
    <w:rsid w:val="006557ED"/>
    <w:rsid w:val="006558F7"/>
    <w:rsid w:val="00655B96"/>
    <w:rsid w:val="00655D1E"/>
    <w:rsid w:val="00655DD2"/>
    <w:rsid w:val="00656331"/>
    <w:rsid w:val="006563D1"/>
    <w:rsid w:val="006564C7"/>
    <w:rsid w:val="00656574"/>
    <w:rsid w:val="00656805"/>
    <w:rsid w:val="00656901"/>
    <w:rsid w:val="00656A0D"/>
    <w:rsid w:val="00656F4C"/>
    <w:rsid w:val="00656F5E"/>
    <w:rsid w:val="00657113"/>
    <w:rsid w:val="0065734F"/>
    <w:rsid w:val="00657368"/>
    <w:rsid w:val="0065768E"/>
    <w:rsid w:val="00657803"/>
    <w:rsid w:val="00657CD1"/>
    <w:rsid w:val="00657F2F"/>
    <w:rsid w:val="006603ED"/>
    <w:rsid w:val="006605E1"/>
    <w:rsid w:val="0066061B"/>
    <w:rsid w:val="00660793"/>
    <w:rsid w:val="006608AE"/>
    <w:rsid w:val="0066090E"/>
    <w:rsid w:val="00660A4F"/>
    <w:rsid w:val="00660B3F"/>
    <w:rsid w:val="00660DF2"/>
    <w:rsid w:val="006612F5"/>
    <w:rsid w:val="00661365"/>
    <w:rsid w:val="00661445"/>
    <w:rsid w:val="006616EC"/>
    <w:rsid w:val="00661AC2"/>
    <w:rsid w:val="00661BE1"/>
    <w:rsid w:val="00661EDF"/>
    <w:rsid w:val="00661F8A"/>
    <w:rsid w:val="006620D9"/>
    <w:rsid w:val="00662172"/>
    <w:rsid w:val="00663541"/>
    <w:rsid w:val="00663653"/>
    <w:rsid w:val="0066383C"/>
    <w:rsid w:val="00663C2B"/>
    <w:rsid w:val="00663FB9"/>
    <w:rsid w:val="00664033"/>
    <w:rsid w:val="00664071"/>
    <w:rsid w:val="00664260"/>
    <w:rsid w:val="00664704"/>
    <w:rsid w:val="006648EE"/>
    <w:rsid w:val="00664B32"/>
    <w:rsid w:val="00664E28"/>
    <w:rsid w:val="00664EFC"/>
    <w:rsid w:val="006652B1"/>
    <w:rsid w:val="00665394"/>
    <w:rsid w:val="00665E1B"/>
    <w:rsid w:val="00665F37"/>
    <w:rsid w:val="0066602C"/>
    <w:rsid w:val="00666119"/>
    <w:rsid w:val="00666377"/>
    <w:rsid w:val="006663ED"/>
    <w:rsid w:val="00666531"/>
    <w:rsid w:val="00666588"/>
    <w:rsid w:val="006666FE"/>
    <w:rsid w:val="00666729"/>
    <w:rsid w:val="00666847"/>
    <w:rsid w:val="00666E2C"/>
    <w:rsid w:val="00666F2A"/>
    <w:rsid w:val="006672F6"/>
    <w:rsid w:val="00667761"/>
    <w:rsid w:val="00667CBB"/>
    <w:rsid w:val="00667FD4"/>
    <w:rsid w:val="0067009D"/>
    <w:rsid w:val="006705EF"/>
    <w:rsid w:val="00670A7F"/>
    <w:rsid w:val="00670A8F"/>
    <w:rsid w:val="00670B37"/>
    <w:rsid w:val="00670C9F"/>
    <w:rsid w:val="00670CB6"/>
    <w:rsid w:val="00670D25"/>
    <w:rsid w:val="00670DA8"/>
    <w:rsid w:val="00670DF7"/>
    <w:rsid w:val="00671480"/>
    <w:rsid w:val="0067151B"/>
    <w:rsid w:val="006719BE"/>
    <w:rsid w:val="00671B10"/>
    <w:rsid w:val="00671C17"/>
    <w:rsid w:val="00671E19"/>
    <w:rsid w:val="00671E8B"/>
    <w:rsid w:val="00671F14"/>
    <w:rsid w:val="006720DF"/>
    <w:rsid w:val="0067250F"/>
    <w:rsid w:val="006727E4"/>
    <w:rsid w:val="006729A3"/>
    <w:rsid w:val="00672A44"/>
    <w:rsid w:val="00672E5A"/>
    <w:rsid w:val="00672EB3"/>
    <w:rsid w:val="00672F16"/>
    <w:rsid w:val="0067309F"/>
    <w:rsid w:val="006732CF"/>
    <w:rsid w:val="00673407"/>
    <w:rsid w:val="0067369C"/>
    <w:rsid w:val="00673998"/>
    <w:rsid w:val="00673AE1"/>
    <w:rsid w:val="00673B69"/>
    <w:rsid w:val="00673C3B"/>
    <w:rsid w:val="00673F19"/>
    <w:rsid w:val="00673F60"/>
    <w:rsid w:val="0067405D"/>
    <w:rsid w:val="006742E2"/>
    <w:rsid w:val="00674371"/>
    <w:rsid w:val="006743E6"/>
    <w:rsid w:val="00674573"/>
    <w:rsid w:val="00674727"/>
    <w:rsid w:val="006747B2"/>
    <w:rsid w:val="006749E3"/>
    <w:rsid w:val="00674D6B"/>
    <w:rsid w:val="00674E75"/>
    <w:rsid w:val="00674EA6"/>
    <w:rsid w:val="00674ED2"/>
    <w:rsid w:val="00674F15"/>
    <w:rsid w:val="00675115"/>
    <w:rsid w:val="006753F6"/>
    <w:rsid w:val="00675871"/>
    <w:rsid w:val="00675B4E"/>
    <w:rsid w:val="00675EE4"/>
    <w:rsid w:val="00675F96"/>
    <w:rsid w:val="00676092"/>
    <w:rsid w:val="006761A0"/>
    <w:rsid w:val="00676697"/>
    <w:rsid w:val="0067676A"/>
    <w:rsid w:val="00676CF0"/>
    <w:rsid w:val="00677100"/>
    <w:rsid w:val="00677243"/>
    <w:rsid w:val="0067725E"/>
    <w:rsid w:val="006773A2"/>
    <w:rsid w:val="0067746B"/>
    <w:rsid w:val="006774EB"/>
    <w:rsid w:val="006775BD"/>
    <w:rsid w:val="0067788E"/>
    <w:rsid w:val="00677960"/>
    <w:rsid w:val="00677D2F"/>
    <w:rsid w:val="00680705"/>
    <w:rsid w:val="00680903"/>
    <w:rsid w:val="00680A10"/>
    <w:rsid w:val="00680B1D"/>
    <w:rsid w:val="00680E8A"/>
    <w:rsid w:val="00681051"/>
    <w:rsid w:val="006811AA"/>
    <w:rsid w:val="0068129C"/>
    <w:rsid w:val="006814CF"/>
    <w:rsid w:val="00681841"/>
    <w:rsid w:val="006818D8"/>
    <w:rsid w:val="00681BF7"/>
    <w:rsid w:val="00681C43"/>
    <w:rsid w:val="00681F08"/>
    <w:rsid w:val="00681FBA"/>
    <w:rsid w:val="00681FFB"/>
    <w:rsid w:val="006822CA"/>
    <w:rsid w:val="0068233C"/>
    <w:rsid w:val="006823FD"/>
    <w:rsid w:val="006825A7"/>
    <w:rsid w:val="006829A5"/>
    <w:rsid w:val="00682AAF"/>
    <w:rsid w:val="00682C49"/>
    <w:rsid w:val="00682CAB"/>
    <w:rsid w:val="00682D06"/>
    <w:rsid w:val="00682FA2"/>
    <w:rsid w:val="00683109"/>
    <w:rsid w:val="00683241"/>
    <w:rsid w:val="0068332B"/>
    <w:rsid w:val="006834BE"/>
    <w:rsid w:val="0068350C"/>
    <w:rsid w:val="0068351D"/>
    <w:rsid w:val="00683531"/>
    <w:rsid w:val="006836E5"/>
    <w:rsid w:val="006837AF"/>
    <w:rsid w:val="006837C0"/>
    <w:rsid w:val="006839C4"/>
    <w:rsid w:val="00683A62"/>
    <w:rsid w:val="00683B68"/>
    <w:rsid w:val="00683F82"/>
    <w:rsid w:val="00683FAA"/>
    <w:rsid w:val="00684324"/>
    <w:rsid w:val="006844AD"/>
    <w:rsid w:val="00684545"/>
    <w:rsid w:val="0068496E"/>
    <w:rsid w:val="00684A7D"/>
    <w:rsid w:val="00684C85"/>
    <w:rsid w:val="00685184"/>
    <w:rsid w:val="00685608"/>
    <w:rsid w:val="00685828"/>
    <w:rsid w:val="00685EE2"/>
    <w:rsid w:val="00686049"/>
    <w:rsid w:val="00686221"/>
    <w:rsid w:val="006863D5"/>
    <w:rsid w:val="006864A2"/>
    <w:rsid w:val="00686528"/>
    <w:rsid w:val="006866F3"/>
    <w:rsid w:val="00686F3F"/>
    <w:rsid w:val="0068787A"/>
    <w:rsid w:val="00687C88"/>
    <w:rsid w:val="00687D45"/>
    <w:rsid w:val="00690295"/>
    <w:rsid w:val="00690C11"/>
    <w:rsid w:val="00690CED"/>
    <w:rsid w:val="00690F7D"/>
    <w:rsid w:val="00690F80"/>
    <w:rsid w:val="00691164"/>
    <w:rsid w:val="006914A6"/>
    <w:rsid w:val="006915DA"/>
    <w:rsid w:val="0069172F"/>
    <w:rsid w:val="00691E63"/>
    <w:rsid w:val="006921CF"/>
    <w:rsid w:val="006922C4"/>
    <w:rsid w:val="00692628"/>
    <w:rsid w:val="00692B97"/>
    <w:rsid w:val="00692BA9"/>
    <w:rsid w:val="00692BFD"/>
    <w:rsid w:val="00692EBD"/>
    <w:rsid w:val="006930F2"/>
    <w:rsid w:val="006937DF"/>
    <w:rsid w:val="006939F3"/>
    <w:rsid w:val="00693A83"/>
    <w:rsid w:val="00693E68"/>
    <w:rsid w:val="00693E8F"/>
    <w:rsid w:val="006940DB"/>
    <w:rsid w:val="00694224"/>
    <w:rsid w:val="006942B2"/>
    <w:rsid w:val="00694447"/>
    <w:rsid w:val="00694528"/>
    <w:rsid w:val="006946F3"/>
    <w:rsid w:val="006947A1"/>
    <w:rsid w:val="006949C8"/>
    <w:rsid w:val="00694B6C"/>
    <w:rsid w:val="00694E3B"/>
    <w:rsid w:val="00694F52"/>
    <w:rsid w:val="0069501F"/>
    <w:rsid w:val="006950A9"/>
    <w:rsid w:val="006955EB"/>
    <w:rsid w:val="00695BA9"/>
    <w:rsid w:val="00696076"/>
    <w:rsid w:val="00696204"/>
    <w:rsid w:val="006968F6"/>
    <w:rsid w:val="00696A07"/>
    <w:rsid w:val="00696AC0"/>
    <w:rsid w:val="00696DD5"/>
    <w:rsid w:val="00697592"/>
    <w:rsid w:val="006977D9"/>
    <w:rsid w:val="00697D00"/>
    <w:rsid w:val="00697D30"/>
    <w:rsid w:val="00697EBA"/>
    <w:rsid w:val="006A0567"/>
    <w:rsid w:val="006A06CD"/>
    <w:rsid w:val="006A0B63"/>
    <w:rsid w:val="006A0D57"/>
    <w:rsid w:val="006A0E1B"/>
    <w:rsid w:val="006A0ED5"/>
    <w:rsid w:val="006A0EE9"/>
    <w:rsid w:val="006A1063"/>
    <w:rsid w:val="006A13EF"/>
    <w:rsid w:val="006A157D"/>
    <w:rsid w:val="006A19DA"/>
    <w:rsid w:val="006A208F"/>
    <w:rsid w:val="006A20AA"/>
    <w:rsid w:val="006A2207"/>
    <w:rsid w:val="006A228A"/>
    <w:rsid w:val="006A235D"/>
    <w:rsid w:val="006A282B"/>
    <w:rsid w:val="006A2A47"/>
    <w:rsid w:val="006A2BA9"/>
    <w:rsid w:val="006A2C40"/>
    <w:rsid w:val="006A2D76"/>
    <w:rsid w:val="006A2F27"/>
    <w:rsid w:val="006A3056"/>
    <w:rsid w:val="006A34B7"/>
    <w:rsid w:val="006A34CA"/>
    <w:rsid w:val="006A36E2"/>
    <w:rsid w:val="006A37B5"/>
    <w:rsid w:val="006A38C1"/>
    <w:rsid w:val="006A3A5C"/>
    <w:rsid w:val="006A3C65"/>
    <w:rsid w:val="006A4131"/>
    <w:rsid w:val="006A4157"/>
    <w:rsid w:val="006A475D"/>
    <w:rsid w:val="006A48B8"/>
    <w:rsid w:val="006A49A9"/>
    <w:rsid w:val="006A4BE1"/>
    <w:rsid w:val="006A4C87"/>
    <w:rsid w:val="006A4F16"/>
    <w:rsid w:val="006A4F29"/>
    <w:rsid w:val="006A5075"/>
    <w:rsid w:val="006A523B"/>
    <w:rsid w:val="006A5370"/>
    <w:rsid w:val="006A558E"/>
    <w:rsid w:val="006A56EE"/>
    <w:rsid w:val="006A59D9"/>
    <w:rsid w:val="006A5A4F"/>
    <w:rsid w:val="006A5AAA"/>
    <w:rsid w:val="006A5AE0"/>
    <w:rsid w:val="006A5B7C"/>
    <w:rsid w:val="006A5E69"/>
    <w:rsid w:val="006A64A2"/>
    <w:rsid w:val="006A6727"/>
    <w:rsid w:val="006A6AD0"/>
    <w:rsid w:val="006A6B3A"/>
    <w:rsid w:val="006A6B5B"/>
    <w:rsid w:val="006A6BE3"/>
    <w:rsid w:val="006A6CBE"/>
    <w:rsid w:val="006A6DEA"/>
    <w:rsid w:val="006A70D6"/>
    <w:rsid w:val="006A784A"/>
    <w:rsid w:val="006A7879"/>
    <w:rsid w:val="006A7AE8"/>
    <w:rsid w:val="006B000D"/>
    <w:rsid w:val="006B027B"/>
    <w:rsid w:val="006B03C3"/>
    <w:rsid w:val="006B05D7"/>
    <w:rsid w:val="006B079B"/>
    <w:rsid w:val="006B0A61"/>
    <w:rsid w:val="006B0B72"/>
    <w:rsid w:val="006B11D6"/>
    <w:rsid w:val="006B132A"/>
    <w:rsid w:val="006B1375"/>
    <w:rsid w:val="006B141F"/>
    <w:rsid w:val="006B1568"/>
    <w:rsid w:val="006B17B3"/>
    <w:rsid w:val="006B1A0F"/>
    <w:rsid w:val="006B1A25"/>
    <w:rsid w:val="006B1A59"/>
    <w:rsid w:val="006B1AD4"/>
    <w:rsid w:val="006B1D88"/>
    <w:rsid w:val="006B1EBB"/>
    <w:rsid w:val="006B204E"/>
    <w:rsid w:val="006B20D5"/>
    <w:rsid w:val="006B24D4"/>
    <w:rsid w:val="006B28EE"/>
    <w:rsid w:val="006B2B64"/>
    <w:rsid w:val="006B2E76"/>
    <w:rsid w:val="006B2F2C"/>
    <w:rsid w:val="006B2F94"/>
    <w:rsid w:val="006B3066"/>
    <w:rsid w:val="006B3083"/>
    <w:rsid w:val="006B31BB"/>
    <w:rsid w:val="006B34C0"/>
    <w:rsid w:val="006B351B"/>
    <w:rsid w:val="006B363F"/>
    <w:rsid w:val="006B3940"/>
    <w:rsid w:val="006B3A82"/>
    <w:rsid w:val="006B3E83"/>
    <w:rsid w:val="006B3FCB"/>
    <w:rsid w:val="006B483F"/>
    <w:rsid w:val="006B48B1"/>
    <w:rsid w:val="006B4BF1"/>
    <w:rsid w:val="006B5195"/>
    <w:rsid w:val="006B5671"/>
    <w:rsid w:val="006B5AD1"/>
    <w:rsid w:val="006B5CE6"/>
    <w:rsid w:val="006B63BB"/>
    <w:rsid w:val="006B6598"/>
    <w:rsid w:val="006B68A7"/>
    <w:rsid w:val="006B6ACE"/>
    <w:rsid w:val="006B6B37"/>
    <w:rsid w:val="006B717C"/>
    <w:rsid w:val="006B7556"/>
    <w:rsid w:val="006B7940"/>
    <w:rsid w:val="006B7B4D"/>
    <w:rsid w:val="006B7BBE"/>
    <w:rsid w:val="006B7E41"/>
    <w:rsid w:val="006B7F0B"/>
    <w:rsid w:val="006C02A6"/>
    <w:rsid w:val="006C02C1"/>
    <w:rsid w:val="006C047C"/>
    <w:rsid w:val="006C0789"/>
    <w:rsid w:val="006C08D3"/>
    <w:rsid w:val="006C0A63"/>
    <w:rsid w:val="006C0A73"/>
    <w:rsid w:val="006C0D36"/>
    <w:rsid w:val="006C1163"/>
    <w:rsid w:val="006C11C9"/>
    <w:rsid w:val="006C123C"/>
    <w:rsid w:val="006C12A3"/>
    <w:rsid w:val="006C165E"/>
    <w:rsid w:val="006C1745"/>
    <w:rsid w:val="006C1894"/>
    <w:rsid w:val="006C1A4D"/>
    <w:rsid w:val="006C1AFD"/>
    <w:rsid w:val="006C1C85"/>
    <w:rsid w:val="006C1E2F"/>
    <w:rsid w:val="006C1E36"/>
    <w:rsid w:val="006C1E50"/>
    <w:rsid w:val="006C1EB9"/>
    <w:rsid w:val="006C1FDD"/>
    <w:rsid w:val="006C2168"/>
    <w:rsid w:val="006C2341"/>
    <w:rsid w:val="006C29AB"/>
    <w:rsid w:val="006C2B30"/>
    <w:rsid w:val="006C2D59"/>
    <w:rsid w:val="006C2F5D"/>
    <w:rsid w:val="006C3761"/>
    <w:rsid w:val="006C43A1"/>
    <w:rsid w:val="006C4538"/>
    <w:rsid w:val="006C461D"/>
    <w:rsid w:val="006C472E"/>
    <w:rsid w:val="006C4754"/>
    <w:rsid w:val="006C49A6"/>
    <w:rsid w:val="006C4B04"/>
    <w:rsid w:val="006C4F75"/>
    <w:rsid w:val="006C4FBB"/>
    <w:rsid w:val="006C5053"/>
    <w:rsid w:val="006C5290"/>
    <w:rsid w:val="006C54F7"/>
    <w:rsid w:val="006C5737"/>
    <w:rsid w:val="006C5910"/>
    <w:rsid w:val="006C5ADC"/>
    <w:rsid w:val="006C609C"/>
    <w:rsid w:val="006C61FC"/>
    <w:rsid w:val="006C6471"/>
    <w:rsid w:val="006C64B2"/>
    <w:rsid w:val="006C64DC"/>
    <w:rsid w:val="006C65B8"/>
    <w:rsid w:val="006C68D1"/>
    <w:rsid w:val="006C704F"/>
    <w:rsid w:val="006C71F0"/>
    <w:rsid w:val="006C7260"/>
    <w:rsid w:val="006C7484"/>
    <w:rsid w:val="006C7507"/>
    <w:rsid w:val="006C771B"/>
    <w:rsid w:val="006C7CC3"/>
    <w:rsid w:val="006C7CD5"/>
    <w:rsid w:val="006C7D31"/>
    <w:rsid w:val="006C7E9D"/>
    <w:rsid w:val="006D01BF"/>
    <w:rsid w:val="006D028A"/>
    <w:rsid w:val="006D0316"/>
    <w:rsid w:val="006D0336"/>
    <w:rsid w:val="006D0482"/>
    <w:rsid w:val="006D067E"/>
    <w:rsid w:val="006D084C"/>
    <w:rsid w:val="006D08A7"/>
    <w:rsid w:val="006D0D4F"/>
    <w:rsid w:val="006D103F"/>
    <w:rsid w:val="006D128D"/>
    <w:rsid w:val="006D155F"/>
    <w:rsid w:val="006D1681"/>
    <w:rsid w:val="006D18E1"/>
    <w:rsid w:val="006D1A57"/>
    <w:rsid w:val="006D1D61"/>
    <w:rsid w:val="006D1EF9"/>
    <w:rsid w:val="006D2607"/>
    <w:rsid w:val="006D28B3"/>
    <w:rsid w:val="006D2B0F"/>
    <w:rsid w:val="006D2B9A"/>
    <w:rsid w:val="006D2BA8"/>
    <w:rsid w:val="006D2CF5"/>
    <w:rsid w:val="006D34B8"/>
    <w:rsid w:val="006D3611"/>
    <w:rsid w:val="006D3AC7"/>
    <w:rsid w:val="006D3AF6"/>
    <w:rsid w:val="006D3E93"/>
    <w:rsid w:val="006D40B7"/>
    <w:rsid w:val="006D4572"/>
    <w:rsid w:val="006D466A"/>
    <w:rsid w:val="006D4A75"/>
    <w:rsid w:val="006D4A99"/>
    <w:rsid w:val="006D4B61"/>
    <w:rsid w:val="006D4D2D"/>
    <w:rsid w:val="006D4D2F"/>
    <w:rsid w:val="006D4D54"/>
    <w:rsid w:val="006D4EA5"/>
    <w:rsid w:val="006D4FB6"/>
    <w:rsid w:val="006D510D"/>
    <w:rsid w:val="006D6055"/>
    <w:rsid w:val="006D6185"/>
    <w:rsid w:val="006D640C"/>
    <w:rsid w:val="006D65BB"/>
    <w:rsid w:val="006D6881"/>
    <w:rsid w:val="006D6984"/>
    <w:rsid w:val="006D6A44"/>
    <w:rsid w:val="006D6E4E"/>
    <w:rsid w:val="006D71B5"/>
    <w:rsid w:val="006D7272"/>
    <w:rsid w:val="006D73D2"/>
    <w:rsid w:val="006D74F4"/>
    <w:rsid w:val="006D7809"/>
    <w:rsid w:val="006D7B7C"/>
    <w:rsid w:val="006E0213"/>
    <w:rsid w:val="006E039C"/>
    <w:rsid w:val="006E04FF"/>
    <w:rsid w:val="006E0ADF"/>
    <w:rsid w:val="006E0B80"/>
    <w:rsid w:val="006E0DD2"/>
    <w:rsid w:val="006E0E57"/>
    <w:rsid w:val="006E0F0A"/>
    <w:rsid w:val="006E1108"/>
    <w:rsid w:val="006E1516"/>
    <w:rsid w:val="006E1630"/>
    <w:rsid w:val="006E18B5"/>
    <w:rsid w:val="006E1C6F"/>
    <w:rsid w:val="006E1CEC"/>
    <w:rsid w:val="006E1F0B"/>
    <w:rsid w:val="006E22BD"/>
    <w:rsid w:val="006E22DD"/>
    <w:rsid w:val="006E2477"/>
    <w:rsid w:val="006E26AA"/>
    <w:rsid w:val="006E2CB3"/>
    <w:rsid w:val="006E2CD5"/>
    <w:rsid w:val="006E2D0B"/>
    <w:rsid w:val="006E2D70"/>
    <w:rsid w:val="006E3372"/>
    <w:rsid w:val="006E384A"/>
    <w:rsid w:val="006E39E9"/>
    <w:rsid w:val="006E3BAC"/>
    <w:rsid w:val="006E3BB9"/>
    <w:rsid w:val="006E3CDF"/>
    <w:rsid w:val="006E3D87"/>
    <w:rsid w:val="006E40E6"/>
    <w:rsid w:val="006E416C"/>
    <w:rsid w:val="006E485C"/>
    <w:rsid w:val="006E4899"/>
    <w:rsid w:val="006E4A2D"/>
    <w:rsid w:val="006E4A7F"/>
    <w:rsid w:val="006E4EE3"/>
    <w:rsid w:val="006E4F20"/>
    <w:rsid w:val="006E4F36"/>
    <w:rsid w:val="006E506B"/>
    <w:rsid w:val="006E51CF"/>
    <w:rsid w:val="006E540B"/>
    <w:rsid w:val="006E5492"/>
    <w:rsid w:val="006E564F"/>
    <w:rsid w:val="006E58B7"/>
    <w:rsid w:val="006E5B7B"/>
    <w:rsid w:val="006E5D8C"/>
    <w:rsid w:val="006E5EB2"/>
    <w:rsid w:val="006E5F01"/>
    <w:rsid w:val="006E60B8"/>
    <w:rsid w:val="006E6225"/>
    <w:rsid w:val="006E699C"/>
    <w:rsid w:val="006E69BE"/>
    <w:rsid w:val="006E6BAA"/>
    <w:rsid w:val="006E6F1A"/>
    <w:rsid w:val="006E735F"/>
    <w:rsid w:val="006E750D"/>
    <w:rsid w:val="006E7E68"/>
    <w:rsid w:val="006F03BB"/>
    <w:rsid w:val="006F087D"/>
    <w:rsid w:val="006F0935"/>
    <w:rsid w:val="006F0D31"/>
    <w:rsid w:val="006F0EF2"/>
    <w:rsid w:val="006F104E"/>
    <w:rsid w:val="006F105B"/>
    <w:rsid w:val="006F1096"/>
    <w:rsid w:val="006F10FF"/>
    <w:rsid w:val="006F1144"/>
    <w:rsid w:val="006F1294"/>
    <w:rsid w:val="006F12B7"/>
    <w:rsid w:val="006F137C"/>
    <w:rsid w:val="006F14EE"/>
    <w:rsid w:val="006F15BD"/>
    <w:rsid w:val="006F1644"/>
    <w:rsid w:val="006F1729"/>
    <w:rsid w:val="006F175A"/>
    <w:rsid w:val="006F18BB"/>
    <w:rsid w:val="006F1AD8"/>
    <w:rsid w:val="006F1ADC"/>
    <w:rsid w:val="006F1EA2"/>
    <w:rsid w:val="006F2404"/>
    <w:rsid w:val="006F2539"/>
    <w:rsid w:val="006F256C"/>
    <w:rsid w:val="006F2636"/>
    <w:rsid w:val="006F27A8"/>
    <w:rsid w:val="006F2872"/>
    <w:rsid w:val="006F2924"/>
    <w:rsid w:val="006F2D31"/>
    <w:rsid w:val="006F2DC3"/>
    <w:rsid w:val="006F2ED2"/>
    <w:rsid w:val="006F33FA"/>
    <w:rsid w:val="006F385C"/>
    <w:rsid w:val="006F3907"/>
    <w:rsid w:val="006F3C2A"/>
    <w:rsid w:val="006F3F6D"/>
    <w:rsid w:val="006F4063"/>
    <w:rsid w:val="006F466F"/>
    <w:rsid w:val="006F4931"/>
    <w:rsid w:val="006F4A83"/>
    <w:rsid w:val="006F507D"/>
    <w:rsid w:val="006F50DD"/>
    <w:rsid w:val="006F53FB"/>
    <w:rsid w:val="006F5421"/>
    <w:rsid w:val="006F59D3"/>
    <w:rsid w:val="006F6102"/>
    <w:rsid w:val="006F61CB"/>
    <w:rsid w:val="006F6255"/>
    <w:rsid w:val="006F62ED"/>
    <w:rsid w:val="006F6A6F"/>
    <w:rsid w:val="006F6AD6"/>
    <w:rsid w:val="006F6C3C"/>
    <w:rsid w:val="006F701C"/>
    <w:rsid w:val="006F706F"/>
    <w:rsid w:val="006F71DC"/>
    <w:rsid w:val="006F7309"/>
    <w:rsid w:val="006F74CA"/>
    <w:rsid w:val="006F7609"/>
    <w:rsid w:val="006F7CBC"/>
    <w:rsid w:val="006F7E12"/>
    <w:rsid w:val="006F7F2C"/>
    <w:rsid w:val="00700173"/>
    <w:rsid w:val="007009BD"/>
    <w:rsid w:val="00700BD0"/>
    <w:rsid w:val="00700E7F"/>
    <w:rsid w:val="00700F0A"/>
    <w:rsid w:val="00700F90"/>
    <w:rsid w:val="0070111A"/>
    <w:rsid w:val="0070132C"/>
    <w:rsid w:val="0070213D"/>
    <w:rsid w:val="00702224"/>
    <w:rsid w:val="007023AC"/>
    <w:rsid w:val="007024C5"/>
    <w:rsid w:val="0070251C"/>
    <w:rsid w:val="007025B9"/>
    <w:rsid w:val="0070299D"/>
    <w:rsid w:val="007029A0"/>
    <w:rsid w:val="00702CCF"/>
    <w:rsid w:val="00702F19"/>
    <w:rsid w:val="0070343C"/>
    <w:rsid w:val="00703D14"/>
    <w:rsid w:val="00703D5C"/>
    <w:rsid w:val="00703E72"/>
    <w:rsid w:val="00703EAF"/>
    <w:rsid w:val="00703FFA"/>
    <w:rsid w:val="0070415E"/>
    <w:rsid w:val="00704327"/>
    <w:rsid w:val="00704397"/>
    <w:rsid w:val="0070482A"/>
    <w:rsid w:val="0070497D"/>
    <w:rsid w:val="00704B3C"/>
    <w:rsid w:val="00704BB1"/>
    <w:rsid w:val="00704E17"/>
    <w:rsid w:val="00704FCB"/>
    <w:rsid w:val="00704FF4"/>
    <w:rsid w:val="00705052"/>
    <w:rsid w:val="00705053"/>
    <w:rsid w:val="007051E2"/>
    <w:rsid w:val="0070537F"/>
    <w:rsid w:val="00705380"/>
    <w:rsid w:val="0070586F"/>
    <w:rsid w:val="00705887"/>
    <w:rsid w:val="007058AB"/>
    <w:rsid w:val="00705A69"/>
    <w:rsid w:val="00705E04"/>
    <w:rsid w:val="00705EFE"/>
    <w:rsid w:val="00705F91"/>
    <w:rsid w:val="00705FC4"/>
    <w:rsid w:val="007061A9"/>
    <w:rsid w:val="00706582"/>
    <w:rsid w:val="00706AD1"/>
    <w:rsid w:val="00706C8D"/>
    <w:rsid w:val="00707013"/>
    <w:rsid w:val="007070E7"/>
    <w:rsid w:val="0070717D"/>
    <w:rsid w:val="00707268"/>
    <w:rsid w:val="007072CE"/>
    <w:rsid w:val="007075CD"/>
    <w:rsid w:val="007077EA"/>
    <w:rsid w:val="00707875"/>
    <w:rsid w:val="00707AC4"/>
    <w:rsid w:val="00707B9D"/>
    <w:rsid w:val="00707F78"/>
    <w:rsid w:val="007100E2"/>
    <w:rsid w:val="007101B0"/>
    <w:rsid w:val="007102C4"/>
    <w:rsid w:val="0071037E"/>
    <w:rsid w:val="0071044A"/>
    <w:rsid w:val="007105CA"/>
    <w:rsid w:val="007108D1"/>
    <w:rsid w:val="007108EF"/>
    <w:rsid w:val="0071096E"/>
    <w:rsid w:val="00710D28"/>
    <w:rsid w:val="00711263"/>
    <w:rsid w:val="007112D3"/>
    <w:rsid w:val="007114C8"/>
    <w:rsid w:val="00711648"/>
    <w:rsid w:val="007116A5"/>
    <w:rsid w:val="007116CF"/>
    <w:rsid w:val="00711782"/>
    <w:rsid w:val="007119C1"/>
    <w:rsid w:val="00711A0D"/>
    <w:rsid w:val="00711F48"/>
    <w:rsid w:val="0071213E"/>
    <w:rsid w:val="00712344"/>
    <w:rsid w:val="00712413"/>
    <w:rsid w:val="0071279C"/>
    <w:rsid w:val="00712846"/>
    <w:rsid w:val="00712CB5"/>
    <w:rsid w:val="007130CB"/>
    <w:rsid w:val="007132C6"/>
    <w:rsid w:val="00713456"/>
    <w:rsid w:val="007134A0"/>
    <w:rsid w:val="007135C9"/>
    <w:rsid w:val="00713A9A"/>
    <w:rsid w:val="00713AF2"/>
    <w:rsid w:val="00713B5F"/>
    <w:rsid w:val="00714015"/>
    <w:rsid w:val="00714110"/>
    <w:rsid w:val="00714235"/>
    <w:rsid w:val="0071428E"/>
    <w:rsid w:val="00714402"/>
    <w:rsid w:val="00714ACC"/>
    <w:rsid w:val="00714B3C"/>
    <w:rsid w:val="00714D11"/>
    <w:rsid w:val="00714F9F"/>
    <w:rsid w:val="00714FB9"/>
    <w:rsid w:val="00715277"/>
    <w:rsid w:val="00715284"/>
    <w:rsid w:val="007153D1"/>
    <w:rsid w:val="00715B5C"/>
    <w:rsid w:val="00715EE3"/>
    <w:rsid w:val="00715F65"/>
    <w:rsid w:val="007160C2"/>
    <w:rsid w:val="007165D1"/>
    <w:rsid w:val="0071661C"/>
    <w:rsid w:val="00716718"/>
    <w:rsid w:val="00716A05"/>
    <w:rsid w:val="00716C1B"/>
    <w:rsid w:val="00716C9E"/>
    <w:rsid w:val="0071714C"/>
    <w:rsid w:val="0071716D"/>
    <w:rsid w:val="0071740A"/>
    <w:rsid w:val="00717411"/>
    <w:rsid w:val="007174BC"/>
    <w:rsid w:val="007175D6"/>
    <w:rsid w:val="00717914"/>
    <w:rsid w:val="0071795A"/>
    <w:rsid w:val="00717C25"/>
    <w:rsid w:val="00717F84"/>
    <w:rsid w:val="00720083"/>
    <w:rsid w:val="007200C7"/>
    <w:rsid w:val="007201B1"/>
    <w:rsid w:val="007204C0"/>
    <w:rsid w:val="0072072D"/>
    <w:rsid w:val="00720D6B"/>
    <w:rsid w:val="00720DD2"/>
    <w:rsid w:val="00720E64"/>
    <w:rsid w:val="00720F24"/>
    <w:rsid w:val="007211C0"/>
    <w:rsid w:val="00721391"/>
    <w:rsid w:val="007213B5"/>
    <w:rsid w:val="00721508"/>
    <w:rsid w:val="00721665"/>
    <w:rsid w:val="007218AB"/>
    <w:rsid w:val="007219E3"/>
    <w:rsid w:val="00721BCA"/>
    <w:rsid w:val="007220C8"/>
    <w:rsid w:val="0072237E"/>
    <w:rsid w:val="00722456"/>
    <w:rsid w:val="0072247D"/>
    <w:rsid w:val="007228C7"/>
    <w:rsid w:val="0072302F"/>
    <w:rsid w:val="00723550"/>
    <w:rsid w:val="00723705"/>
    <w:rsid w:val="0072387B"/>
    <w:rsid w:val="007238C1"/>
    <w:rsid w:val="007238C9"/>
    <w:rsid w:val="00723C81"/>
    <w:rsid w:val="007243FE"/>
    <w:rsid w:val="0072440D"/>
    <w:rsid w:val="00724411"/>
    <w:rsid w:val="00724582"/>
    <w:rsid w:val="0072458D"/>
    <w:rsid w:val="007249D4"/>
    <w:rsid w:val="00724F1F"/>
    <w:rsid w:val="00724FC5"/>
    <w:rsid w:val="0072500C"/>
    <w:rsid w:val="00725226"/>
    <w:rsid w:val="0072524B"/>
    <w:rsid w:val="0072554E"/>
    <w:rsid w:val="0072570F"/>
    <w:rsid w:val="0072586F"/>
    <w:rsid w:val="00725A87"/>
    <w:rsid w:val="00725B3B"/>
    <w:rsid w:val="00725E2C"/>
    <w:rsid w:val="00725ECF"/>
    <w:rsid w:val="00726022"/>
    <w:rsid w:val="00726869"/>
    <w:rsid w:val="007268B8"/>
    <w:rsid w:val="00726AFD"/>
    <w:rsid w:val="00726B9E"/>
    <w:rsid w:val="00726F18"/>
    <w:rsid w:val="007271D2"/>
    <w:rsid w:val="00727387"/>
    <w:rsid w:val="007273E4"/>
    <w:rsid w:val="0072780A"/>
    <w:rsid w:val="00727B25"/>
    <w:rsid w:val="00727DC7"/>
    <w:rsid w:val="0073000D"/>
    <w:rsid w:val="0073000E"/>
    <w:rsid w:val="007303AA"/>
    <w:rsid w:val="00731111"/>
    <w:rsid w:val="007311A2"/>
    <w:rsid w:val="00731591"/>
    <w:rsid w:val="00731BCF"/>
    <w:rsid w:val="00731C45"/>
    <w:rsid w:val="00731C5A"/>
    <w:rsid w:val="00731CDB"/>
    <w:rsid w:val="00731D99"/>
    <w:rsid w:val="00731EC5"/>
    <w:rsid w:val="00731F0A"/>
    <w:rsid w:val="00732045"/>
    <w:rsid w:val="007323A4"/>
    <w:rsid w:val="00732A3E"/>
    <w:rsid w:val="00732B54"/>
    <w:rsid w:val="00732B8B"/>
    <w:rsid w:val="00732F8F"/>
    <w:rsid w:val="007333B2"/>
    <w:rsid w:val="00733560"/>
    <w:rsid w:val="0073390C"/>
    <w:rsid w:val="00733971"/>
    <w:rsid w:val="007339A8"/>
    <w:rsid w:val="00733E48"/>
    <w:rsid w:val="00733F25"/>
    <w:rsid w:val="00733F8E"/>
    <w:rsid w:val="00734793"/>
    <w:rsid w:val="0073486D"/>
    <w:rsid w:val="00734B4B"/>
    <w:rsid w:val="00734D79"/>
    <w:rsid w:val="007351E0"/>
    <w:rsid w:val="0073526E"/>
    <w:rsid w:val="007354ED"/>
    <w:rsid w:val="00735549"/>
    <w:rsid w:val="007359E6"/>
    <w:rsid w:val="00735B6D"/>
    <w:rsid w:val="0073607E"/>
    <w:rsid w:val="00736286"/>
    <w:rsid w:val="007363B5"/>
    <w:rsid w:val="007363BF"/>
    <w:rsid w:val="007363EC"/>
    <w:rsid w:val="0073646C"/>
    <w:rsid w:val="007366CF"/>
    <w:rsid w:val="0073681B"/>
    <w:rsid w:val="00736A5D"/>
    <w:rsid w:val="00736D5C"/>
    <w:rsid w:val="00736D76"/>
    <w:rsid w:val="0073737F"/>
    <w:rsid w:val="0073744A"/>
    <w:rsid w:val="007374FB"/>
    <w:rsid w:val="0073758F"/>
    <w:rsid w:val="007377A4"/>
    <w:rsid w:val="00737E6D"/>
    <w:rsid w:val="00737FB4"/>
    <w:rsid w:val="007400C2"/>
    <w:rsid w:val="0074011A"/>
    <w:rsid w:val="007401EC"/>
    <w:rsid w:val="00740998"/>
    <w:rsid w:val="00740A6A"/>
    <w:rsid w:val="00740A9A"/>
    <w:rsid w:val="0074103F"/>
    <w:rsid w:val="00741134"/>
    <w:rsid w:val="00741295"/>
    <w:rsid w:val="007413A5"/>
    <w:rsid w:val="00741486"/>
    <w:rsid w:val="007414EE"/>
    <w:rsid w:val="007415E7"/>
    <w:rsid w:val="00741753"/>
    <w:rsid w:val="0074202B"/>
    <w:rsid w:val="00742046"/>
    <w:rsid w:val="007421E4"/>
    <w:rsid w:val="0074227B"/>
    <w:rsid w:val="00742C79"/>
    <w:rsid w:val="00742DE2"/>
    <w:rsid w:val="007430BB"/>
    <w:rsid w:val="007430D1"/>
    <w:rsid w:val="00743180"/>
    <w:rsid w:val="00743301"/>
    <w:rsid w:val="0074334F"/>
    <w:rsid w:val="00743A7B"/>
    <w:rsid w:val="00743C63"/>
    <w:rsid w:val="00743EC7"/>
    <w:rsid w:val="00743F19"/>
    <w:rsid w:val="007441FE"/>
    <w:rsid w:val="00744382"/>
    <w:rsid w:val="007443DE"/>
    <w:rsid w:val="0074453A"/>
    <w:rsid w:val="007445AE"/>
    <w:rsid w:val="00744679"/>
    <w:rsid w:val="0074470D"/>
    <w:rsid w:val="007447E3"/>
    <w:rsid w:val="0074483A"/>
    <w:rsid w:val="00744A8D"/>
    <w:rsid w:val="00744AB1"/>
    <w:rsid w:val="00744B9D"/>
    <w:rsid w:val="007453EF"/>
    <w:rsid w:val="007457BB"/>
    <w:rsid w:val="00745A1F"/>
    <w:rsid w:val="00745BB2"/>
    <w:rsid w:val="00745F2E"/>
    <w:rsid w:val="0074650B"/>
    <w:rsid w:val="007465C5"/>
    <w:rsid w:val="00746D1E"/>
    <w:rsid w:val="00746ED5"/>
    <w:rsid w:val="00746F97"/>
    <w:rsid w:val="007471C3"/>
    <w:rsid w:val="007471E0"/>
    <w:rsid w:val="0074752E"/>
    <w:rsid w:val="00747534"/>
    <w:rsid w:val="00747965"/>
    <w:rsid w:val="007479CC"/>
    <w:rsid w:val="00747B0F"/>
    <w:rsid w:val="00750070"/>
    <w:rsid w:val="0075010E"/>
    <w:rsid w:val="007501AC"/>
    <w:rsid w:val="00750500"/>
    <w:rsid w:val="00750530"/>
    <w:rsid w:val="007506CE"/>
    <w:rsid w:val="0075078E"/>
    <w:rsid w:val="0075085C"/>
    <w:rsid w:val="0075088A"/>
    <w:rsid w:val="00750B22"/>
    <w:rsid w:val="00750C46"/>
    <w:rsid w:val="0075108B"/>
    <w:rsid w:val="00751481"/>
    <w:rsid w:val="00751667"/>
    <w:rsid w:val="00751856"/>
    <w:rsid w:val="00751BC1"/>
    <w:rsid w:val="00752181"/>
    <w:rsid w:val="00752422"/>
    <w:rsid w:val="0075248E"/>
    <w:rsid w:val="007524C5"/>
    <w:rsid w:val="00752B75"/>
    <w:rsid w:val="00752DE4"/>
    <w:rsid w:val="00752F05"/>
    <w:rsid w:val="00753075"/>
    <w:rsid w:val="007531B9"/>
    <w:rsid w:val="007533C7"/>
    <w:rsid w:val="0075346B"/>
    <w:rsid w:val="00753542"/>
    <w:rsid w:val="00753CD2"/>
    <w:rsid w:val="00753EB7"/>
    <w:rsid w:val="00754228"/>
    <w:rsid w:val="00754536"/>
    <w:rsid w:val="00754705"/>
    <w:rsid w:val="00754769"/>
    <w:rsid w:val="00754C00"/>
    <w:rsid w:val="00754E9C"/>
    <w:rsid w:val="00755168"/>
    <w:rsid w:val="007551D2"/>
    <w:rsid w:val="007551EE"/>
    <w:rsid w:val="007551FD"/>
    <w:rsid w:val="0075533B"/>
    <w:rsid w:val="00755472"/>
    <w:rsid w:val="00755649"/>
    <w:rsid w:val="00755661"/>
    <w:rsid w:val="007556D3"/>
    <w:rsid w:val="007559B5"/>
    <w:rsid w:val="007559B7"/>
    <w:rsid w:val="00755B42"/>
    <w:rsid w:val="00755E13"/>
    <w:rsid w:val="00755FCA"/>
    <w:rsid w:val="0075637C"/>
    <w:rsid w:val="00756452"/>
    <w:rsid w:val="007565C4"/>
    <w:rsid w:val="007567C1"/>
    <w:rsid w:val="007568B3"/>
    <w:rsid w:val="00757259"/>
    <w:rsid w:val="0075726B"/>
    <w:rsid w:val="00757498"/>
    <w:rsid w:val="00757562"/>
    <w:rsid w:val="0075775B"/>
    <w:rsid w:val="007577C4"/>
    <w:rsid w:val="00757AB7"/>
    <w:rsid w:val="00760295"/>
    <w:rsid w:val="0076038D"/>
    <w:rsid w:val="0076056F"/>
    <w:rsid w:val="007608CD"/>
    <w:rsid w:val="007608D8"/>
    <w:rsid w:val="00760B9E"/>
    <w:rsid w:val="00760C7A"/>
    <w:rsid w:val="00760D5F"/>
    <w:rsid w:val="00760E72"/>
    <w:rsid w:val="00760E94"/>
    <w:rsid w:val="00760EC3"/>
    <w:rsid w:val="00761176"/>
    <w:rsid w:val="0076117B"/>
    <w:rsid w:val="007611EE"/>
    <w:rsid w:val="0076130A"/>
    <w:rsid w:val="007613C7"/>
    <w:rsid w:val="00761425"/>
    <w:rsid w:val="007614DA"/>
    <w:rsid w:val="00761683"/>
    <w:rsid w:val="00761A11"/>
    <w:rsid w:val="00761B49"/>
    <w:rsid w:val="00761B4F"/>
    <w:rsid w:val="00762112"/>
    <w:rsid w:val="00762165"/>
    <w:rsid w:val="007622E4"/>
    <w:rsid w:val="007624EA"/>
    <w:rsid w:val="007627F3"/>
    <w:rsid w:val="00762ACA"/>
    <w:rsid w:val="00762C08"/>
    <w:rsid w:val="00762DE4"/>
    <w:rsid w:val="00762E0C"/>
    <w:rsid w:val="00762FA1"/>
    <w:rsid w:val="00763374"/>
    <w:rsid w:val="0076362E"/>
    <w:rsid w:val="00763662"/>
    <w:rsid w:val="00763977"/>
    <w:rsid w:val="007639ED"/>
    <w:rsid w:val="00763A67"/>
    <w:rsid w:val="00763E41"/>
    <w:rsid w:val="007644D0"/>
    <w:rsid w:val="00765775"/>
    <w:rsid w:val="007658EE"/>
    <w:rsid w:val="00765A12"/>
    <w:rsid w:val="00765D40"/>
    <w:rsid w:val="00765DB7"/>
    <w:rsid w:val="007661A5"/>
    <w:rsid w:val="007661EF"/>
    <w:rsid w:val="0076656C"/>
    <w:rsid w:val="00766A7B"/>
    <w:rsid w:val="00766B42"/>
    <w:rsid w:val="00766D90"/>
    <w:rsid w:val="0076761D"/>
    <w:rsid w:val="00767ADE"/>
    <w:rsid w:val="007703B5"/>
    <w:rsid w:val="00770B93"/>
    <w:rsid w:val="00770DBC"/>
    <w:rsid w:val="00770FF9"/>
    <w:rsid w:val="00771303"/>
    <w:rsid w:val="00771430"/>
    <w:rsid w:val="00771474"/>
    <w:rsid w:val="00771A67"/>
    <w:rsid w:val="0077216F"/>
    <w:rsid w:val="0077240D"/>
    <w:rsid w:val="007726CD"/>
    <w:rsid w:val="007729FE"/>
    <w:rsid w:val="00772A7B"/>
    <w:rsid w:val="00772A82"/>
    <w:rsid w:val="00772B90"/>
    <w:rsid w:val="00772C36"/>
    <w:rsid w:val="00772D88"/>
    <w:rsid w:val="00772EAA"/>
    <w:rsid w:val="0077330B"/>
    <w:rsid w:val="00773949"/>
    <w:rsid w:val="00773B1B"/>
    <w:rsid w:val="00773CE9"/>
    <w:rsid w:val="0077409C"/>
    <w:rsid w:val="007741D5"/>
    <w:rsid w:val="007743B1"/>
    <w:rsid w:val="007744D2"/>
    <w:rsid w:val="00774507"/>
    <w:rsid w:val="00774AB0"/>
    <w:rsid w:val="00774DDB"/>
    <w:rsid w:val="00775021"/>
    <w:rsid w:val="00775364"/>
    <w:rsid w:val="0077546D"/>
    <w:rsid w:val="0077586C"/>
    <w:rsid w:val="0077589E"/>
    <w:rsid w:val="007759EB"/>
    <w:rsid w:val="00775D67"/>
    <w:rsid w:val="007760F7"/>
    <w:rsid w:val="0077623A"/>
    <w:rsid w:val="00776280"/>
    <w:rsid w:val="0077668C"/>
    <w:rsid w:val="00776830"/>
    <w:rsid w:val="00776914"/>
    <w:rsid w:val="00776B26"/>
    <w:rsid w:val="00776BBC"/>
    <w:rsid w:val="00777122"/>
    <w:rsid w:val="00777233"/>
    <w:rsid w:val="007779D5"/>
    <w:rsid w:val="007802ED"/>
    <w:rsid w:val="0078063F"/>
    <w:rsid w:val="0078088C"/>
    <w:rsid w:val="00780CCF"/>
    <w:rsid w:val="00780D7B"/>
    <w:rsid w:val="007810E3"/>
    <w:rsid w:val="00781594"/>
    <w:rsid w:val="00781EEC"/>
    <w:rsid w:val="00781F8C"/>
    <w:rsid w:val="007824C4"/>
    <w:rsid w:val="007824D6"/>
    <w:rsid w:val="00782523"/>
    <w:rsid w:val="00782626"/>
    <w:rsid w:val="00783067"/>
    <w:rsid w:val="007831E8"/>
    <w:rsid w:val="007832BA"/>
    <w:rsid w:val="00783485"/>
    <w:rsid w:val="0078351E"/>
    <w:rsid w:val="00783A20"/>
    <w:rsid w:val="00783DE2"/>
    <w:rsid w:val="00784399"/>
    <w:rsid w:val="0078448A"/>
    <w:rsid w:val="0078460E"/>
    <w:rsid w:val="00784B4D"/>
    <w:rsid w:val="00784D17"/>
    <w:rsid w:val="00785239"/>
    <w:rsid w:val="00785294"/>
    <w:rsid w:val="00785397"/>
    <w:rsid w:val="00785498"/>
    <w:rsid w:val="00785B2D"/>
    <w:rsid w:val="00785BF5"/>
    <w:rsid w:val="00785D16"/>
    <w:rsid w:val="00786092"/>
    <w:rsid w:val="00786226"/>
    <w:rsid w:val="0078622F"/>
    <w:rsid w:val="00786270"/>
    <w:rsid w:val="00786272"/>
    <w:rsid w:val="0078650A"/>
    <w:rsid w:val="0078652B"/>
    <w:rsid w:val="007865C6"/>
    <w:rsid w:val="00786911"/>
    <w:rsid w:val="00786EC3"/>
    <w:rsid w:val="00786F25"/>
    <w:rsid w:val="0078742D"/>
    <w:rsid w:val="00787542"/>
    <w:rsid w:val="007875B5"/>
    <w:rsid w:val="00787888"/>
    <w:rsid w:val="0078792E"/>
    <w:rsid w:val="00787949"/>
    <w:rsid w:val="00787BCE"/>
    <w:rsid w:val="00787D53"/>
    <w:rsid w:val="00787EEF"/>
    <w:rsid w:val="00787F2C"/>
    <w:rsid w:val="007900A5"/>
    <w:rsid w:val="00790154"/>
    <w:rsid w:val="00790407"/>
    <w:rsid w:val="007906CD"/>
    <w:rsid w:val="0079073C"/>
    <w:rsid w:val="0079092D"/>
    <w:rsid w:val="00790A53"/>
    <w:rsid w:val="00790B11"/>
    <w:rsid w:val="00790C38"/>
    <w:rsid w:val="00790D75"/>
    <w:rsid w:val="00790E7B"/>
    <w:rsid w:val="00790F78"/>
    <w:rsid w:val="00791240"/>
    <w:rsid w:val="00791475"/>
    <w:rsid w:val="007916FB"/>
    <w:rsid w:val="007918AF"/>
    <w:rsid w:val="007918B2"/>
    <w:rsid w:val="00791A5D"/>
    <w:rsid w:val="00791BC2"/>
    <w:rsid w:val="00792472"/>
    <w:rsid w:val="00792486"/>
    <w:rsid w:val="00792746"/>
    <w:rsid w:val="007927D1"/>
    <w:rsid w:val="007929A5"/>
    <w:rsid w:val="007929BD"/>
    <w:rsid w:val="00792D23"/>
    <w:rsid w:val="00792FD4"/>
    <w:rsid w:val="007931A3"/>
    <w:rsid w:val="0079347F"/>
    <w:rsid w:val="0079355C"/>
    <w:rsid w:val="00793667"/>
    <w:rsid w:val="0079375D"/>
    <w:rsid w:val="00793B5A"/>
    <w:rsid w:val="00793BFF"/>
    <w:rsid w:val="00793C82"/>
    <w:rsid w:val="00793E35"/>
    <w:rsid w:val="00794172"/>
    <w:rsid w:val="00794337"/>
    <w:rsid w:val="00794675"/>
    <w:rsid w:val="007949F1"/>
    <w:rsid w:val="00794B1E"/>
    <w:rsid w:val="00794B73"/>
    <w:rsid w:val="00794C4D"/>
    <w:rsid w:val="00794C5A"/>
    <w:rsid w:val="007955B5"/>
    <w:rsid w:val="007956CF"/>
    <w:rsid w:val="00795797"/>
    <w:rsid w:val="00795E09"/>
    <w:rsid w:val="00796057"/>
    <w:rsid w:val="007960A4"/>
    <w:rsid w:val="00796357"/>
    <w:rsid w:val="007964F8"/>
    <w:rsid w:val="007966EE"/>
    <w:rsid w:val="00796789"/>
    <w:rsid w:val="007967D7"/>
    <w:rsid w:val="00796D69"/>
    <w:rsid w:val="00796DB6"/>
    <w:rsid w:val="00797881"/>
    <w:rsid w:val="00797BAA"/>
    <w:rsid w:val="00797FD6"/>
    <w:rsid w:val="007A03BC"/>
    <w:rsid w:val="007A082F"/>
    <w:rsid w:val="007A09EE"/>
    <w:rsid w:val="007A0A8F"/>
    <w:rsid w:val="007A0B32"/>
    <w:rsid w:val="007A0DFD"/>
    <w:rsid w:val="007A0F9D"/>
    <w:rsid w:val="007A11C8"/>
    <w:rsid w:val="007A147C"/>
    <w:rsid w:val="007A1709"/>
    <w:rsid w:val="007A1CB1"/>
    <w:rsid w:val="007A1E13"/>
    <w:rsid w:val="007A1F10"/>
    <w:rsid w:val="007A2429"/>
    <w:rsid w:val="007A2483"/>
    <w:rsid w:val="007A2602"/>
    <w:rsid w:val="007A26EA"/>
    <w:rsid w:val="007A2773"/>
    <w:rsid w:val="007A2BCE"/>
    <w:rsid w:val="007A3004"/>
    <w:rsid w:val="007A35A5"/>
    <w:rsid w:val="007A3871"/>
    <w:rsid w:val="007A3CA3"/>
    <w:rsid w:val="007A3E0D"/>
    <w:rsid w:val="007A3E45"/>
    <w:rsid w:val="007A43C1"/>
    <w:rsid w:val="007A482C"/>
    <w:rsid w:val="007A488F"/>
    <w:rsid w:val="007A491E"/>
    <w:rsid w:val="007A4C61"/>
    <w:rsid w:val="007A4D0F"/>
    <w:rsid w:val="007A4D48"/>
    <w:rsid w:val="007A4D94"/>
    <w:rsid w:val="007A530C"/>
    <w:rsid w:val="007A53B6"/>
    <w:rsid w:val="007A56A3"/>
    <w:rsid w:val="007A578A"/>
    <w:rsid w:val="007A5929"/>
    <w:rsid w:val="007A5E3F"/>
    <w:rsid w:val="007A61E4"/>
    <w:rsid w:val="007A6231"/>
    <w:rsid w:val="007A6258"/>
    <w:rsid w:val="007A646F"/>
    <w:rsid w:val="007A6604"/>
    <w:rsid w:val="007A6800"/>
    <w:rsid w:val="007A6B3D"/>
    <w:rsid w:val="007A6CCE"/>
    <w:rsid w:val="007A6E94"/>
    <w:rsid w:val="007A6ED1"/>
    <w:rsid w:val="007A6ED7"/>
    <w:rsid w:val="007A71C0"/>
    <w:rsid w:val="007A72AE"/>
    <w:rsid w:val="007A7775"/>
    <w:rsid w:val="007A78B6"/>
    <w:rsid w:val="007A7D06"/>
    <w:rsid w:val="007A7F42"/>
    <w:rsid w:val="007A7F5C"/>
    <w:rsid w:val="007A7FFD"/>
    <w:rsid w:val="007B036A"/>
    <w:rsid w:val="007B03E6"/>
    <w:rsid w:val="007B041F"/>
    <w:rsid w:val="007B053D"/>
    <w:rsid w:val="007B0550"/>
    <w:rsid w:val="007B06DE"/>
    <w:rsid w:val="007B090C"/>
    <w:rsid w:val="007B0ABA"/>
    <w:rsid w:val="007B0E69"/>
    <w:rsid w:val="007B0FEF"/>
    <w:rsid w:val="007B107C"/>
    <w:rsid w:val="007B11D4"/>
    <w:rsid w:val="007B15C7"/>
    <w:rsid w:val="007B17A7"/>
    <w:rsid w:val="007B1CE7"/>
    <w:rsid w:val="007B1DCD"/>
    <w:rsid w:val="007B1E7C"/>
    <w:rsid w:val="007B21C1"/>
    <w:rsid w:val="007B223A"/>
    <w:rsid w:val="007B2544"/>
    <w:rsid w:val="007B28C9"/>
    <w:rsid w:val="007B2973"/>
    <w:rsid w:val="007B2B4A"/>
    <w:rsid w:val="007B303E"/>
    <w:rsid w:val="007B329A"/>
    <w:rsid w:val="007B34DB"/>
    <w:rsid w:val="007B34E9"/>
    <w:rsid w:val="007B3DBC"/>
    <w:rsid w:val="007B3DCC"/>
    <w:rsid w:val="007B3E54"/>
    <w:rsid w:val="007B3E98"/>
    <w:rsid w:val="007B3F51"/>
    <w:rsid w:val="007B47A1"/>
    <w:rsid w:val="007B4C11"/>
    <w:rsid w:val="007B5023"/>
    <w:rsid w:val="007B5057"/>
    <w:rsid w:val="007B527A"/>
    <w:rsid w:val="007B52C8"/>
    <w:rsid w:val="007B5318"/>
    <w:rsid w:val="007B5570"/>
    <w:rsid w:val="007B5BDA"/>
    <w:rsid w:val="007B5FAD"/>
    <w:rsid w:val="007B6003"/>
    <w:rsid w:val="007B61C3"/>
    <w:rsid w:val="007B6424"/>
    <w:rsid w:val="007B643C"/>
    <w:rsid w:val="007B6CF1"/>
    <w:rsid w:val="007B6DD8"/>
    <w:rsid w:val="007B6EB3"/>
    <w:rsid w:val="007B756E"/>
    <w:rsid w:val="007B7570"/>
    <w:rsid w:val="007B7674"/>
    <w:rsid w:val="007B76DE"/>
    <w:rsid w:val="007B792A"/>
    <w:rsid w:val="007B7E24"/>
    <w:rsid w:val="007B7E96"/>
    <w:rsid w:val="007B7F05"/>
    <w:rsid w:val="007C02F9"/>
    <w:rsid w:val="007C0315"/>
    <w:rsid w:val="007C03F1"/>
    <w:rsid w:val="007C06A5"/>
    <w:rsid w:val="007C09A6"/>
    <w:rsid w:val="007C0C06"/>
    <w:rsid w:val="007C0C29"/>
    <w:rsid w:val="007C0DFE"/>
    <w:rsid w:val="007C1212"/>
    <w:rsid w:val="007C1244"/>
    <w:rsid w:val="007C12AF"/>
    <w:rsid w:val="007C1622"/>
    <w:rsid w:val="007C19AC"/>
    <w:rsid w:val="007C1A47"/>
    <w:rsid w:val="007C1ABE"/>
    <w:rsid w:val="007C1AC0"/>
    <w:rsid w:val="007C1C0C"/>
    <w:rsid w:val="007C1C3B"/>
    <w:rsid w:val="007C1E6A"/>
    <w:rsid w:val="007C1E8E"/>
    <w:rsid w:val="007C1F4E"/>
    <w:rsid w:val="007C20E8"/>
    <w:rsid w:val="007C2268"/>
    <w:rsid w:val="007C2608"/>
    <w:rsid w:val="007C2D78"/>
    <w:rsid w:val="007C2E4B"/>
    <w:rsid w:val="007C2FDC"/>
    <w:rsid w:val="007C37ED"/>
    <w:rsid w:val="007C389A"/>
    <w:rsid w:val="007C3AA8"/>
    <w:rsid w:val="007C3DDE"/>
    <w:rsid w:val="007C3EF3"/>
    <w:rsid w:val="007C3EF4"/>
    <w:rsid w:val="007C4008"/>
    <w:rsid w:val="007C4263"/>
    <w:rsid w:val="007C43BE"/>
    <w:rsid w:val="007C440D"/>
    <w:rsid w:val="007C4810"/>
    <w:rsid w:val="007C4AA5"/>
    <w:rsid w:val="007C4B5D"/>
    <w:rsid w:val="007C4CD7"/>
    <w:rsid w:val="007C4D01"/>
    <w:rsid w:val="007C4F78"/>
    <w:rsid w:val="007C52CE"/>
    <w:rsid w:val="007C59CB"/>
    <w:rsid w:val="007C5E5F"/>
    <w:rsid w:val="007C6266"/>
    <w:rsid w:val="007C64A9"/>
    <w:rsid w:val="007C69BC"/>
    <w:rsid w:val="007C701B"/>
    <w:rsid w:val="007C74F1"/>
    <w:rsid w:val="007C7ABC"/>
    <w:rsid w:val="007C7C75"/>
    <w:rsid w:val="007C7F0C"/>
    <w:rsid w:val="007D02A6"/>
    <w:rsid w:val="007D03AB"/>
    <w:rsid w:val="007D03AE"/>
    <w:rsid w:val="007D0634"/>
    <w:rsid w:val="007D0D8F"/>
    <w:rsid w:val="007D12C3"/>
    <w:rsid w:val="007D13C7"/>
    <w:rsid w:val="007D13FE"/>
    <w:rsid w:val="007D16C9"/>
    <w:rsid w:val="007D1ABB"/>
    <w:rsid w:val="007D1ACB"/>
    <w:rsid w:val="007D1EAB"/>
    <w:rsid w:val="007D21BD"/>
    <w:rsid w:val="007D2209"/>
    <w:rsid w:val="007D23C3"/>
    <w:rsid w:val="007D2782"/>
    <w:rsid w:val="007D2992"/>
    <w:rsid w:val="007D2B09"/>
    <w:rsid w:val="007D2B82"/>
    <w:rsid w:val="007D2C0B"/>
    <w:rsid w:val="007D2D17"/>
    <w:rsid w:val="007D2D25"/>
    <w:rsid w:val="007D2DEC"/>
    <w:rsid w:val="007D2F49"/>
    <w:rsid w:val="007D3070"/>
    <w:rsid w:val="007D3951"/>
    <w:rsid w:val="007D39AC"/>
    <w:rsid w:val="007D3C7B"/>
    <w:rsid w:val="007D3FBC"/>
    <w:rsid w:val="007D4295"/>
    <w:rsid w:val="007D43AE"/>
    <w:rsid w:val="007D43BD"/>
    <w:rsid w:val="007D4537"/>
    <w:rsid w:val="007D45DB"/>
    <w:rsid w:val="007D49F2"/>
    <w:rsid w:val="007D49FB"/>
    <w:rsid w:val="007D4F22"/>
    <w:rsid w:val="007D5026"/>
    <w:rsid w:val="007D524B"/>
    <w:rsid w:val="007D5483"/>
    <w:rsid w:val="007D54AF"/>
    <w:rsid w:val="007D5BCF"/>
    <w:rsid w:val="007D67C7"/>
    <w:rsid w:val="007D69E2"/>
    <w:rsid w:val="007D6A7F"/>
    <w:rsid w:val="007D6CF0"/>
    <w:rsid w:val="007D6D62"/>
    <w:rsid w:val="007D6DF7"/>
    <w:rsid w:val="007D71C9"/>
    <w:rsid w:val="007D74B9"/>
    <w:rsid w:val="007D77DB"/>
    <w:rsid w:val="007D7C72"/>
    <w:rsid w:val="007D7E63"/>
    <w:rsid w:val="007D7E7D"/>
    <w:rsid w:val="007D7F49"/>
    <w:rsid w:val="007E04A9"/>
    <w:rsid w:val="007E063A"/>
    <w:rsid w:val="007E0780"/>
    <w:rsid w:val="007E082F"/>
    <w:rsid w:val="007E0872"/>
    <w:rsid w:val="007E0C46"/>
    <w:rsid w:val="007E0E30"/>
    <w:rsid w:val="007E0FD4"/>
    <w:rsid w:val="007E12DC"/>
    <w:rsid w:val="007E146D"/>
    <w:rsid w:val="007E15F1"/>
    <w:rsid w:val="007E16E5"/>
    <w:rsid w:val="007E1874"/>
    <w:rsid w:val="007E188C"/>
    <w:rsid w:val="007E1EA5"/>
    <w:rsid w:val="007E2051"/>
    <w:rsid w:val="007E2110"/>
    <w:rsid w:val="007E2193"/>
    <w:rsid w:val="007E22F0"/>
    <w:rsid w:val="007E2A10"/>
    <w:rsid w:val="007E2BBA"/>
    <w:rsid w:val="007E2DA1"/>
    <w:rsid w:val="007E2F9E"/>
    <w:rsid w:val="007E32E5"/>
    <w:rsid w:val="007E34E2"/>
    <w:rsid w:val="007E3980"/>
    <w:rsid w:val="007E3A6E"/>
    <w:rsid w:val="007E3BE3"/>
    <w:rsid w:val="007E4368"/>
    <w:rsid w:val="007E43B7"/>
    <w:rsid w:val="007E45A9"/>
    <w:rsid w:val="007E487E"/>
    <w:rsid w:val="007E48D0"/>
    <w:rsid w:val="007E493C"/>
    <w:rsid w:val="007E49C5"/>
    <w:rsid w:val="007E4A5D"/>
    <w:rsid w:val="007E4AA7"/>
    <w:rsid w:val="007E4BAA"/>
    <w:rsid w:val="007E4C06"/>
    <w:rsid w:val="007E501A"/>
    <w:rsid w:val="007E52C4"/>
    <w:rsid w:val="007E5440"/>
    <w:rsid w:val="007E5859"/>
    <w:rsid w:val="007E58B2"/>
    <w:rsid w:val="007E58FB"/>
    <w:rsid w:val="007E595E"/>
    <w:rsid w:val="007E59EA"/>
    <w:rsid w:val="007E5B26"/>
    <w:rsid w:val="007E5B34"/>
    <w:rsid w:val="007E5BA7"/>
    <w:rsid w:val="007E5D45"/>
    <w:rsid w:val="007E5FFD"/>
    <w:rsid w:val="007E6140"/>
    <w:rsid w:val="007E61E7"/>
    <w:rsid w:val="007E662E"/>
    <w:rsid w:val="007E6856"/>
    <w:rsid w:val="007E6A2B"/>
    <w:rsid w:val="007E6A38"/>
    <w:rsid w:val="007E6A66"/>
    <w:rsid w:val="007E6BFC"/>
    <w:rsid w:val="007E6DF3"/>
    <w:rsid w:val="007E7025"/>
    <w:rsid w:val="007E70CC"/>
    <w:rsid w:val="007E70D3"/>
    <w:rsid w:val="007E7129"/>
    <w:rsid w:val="007E71A3"/>
    <w:rsid w:val="007E7241"/>
    <w:rsid w:val="007E762C"/>
    <w:rsid w:val="007E7797"/>
    <w:rsid w:val="007E7A47"/>
    <w:rsid w:val="007F006B"/>
    <w:rsid w:val="007F0191"/>
    <w:rsid w:val="007F06E0"/>
    <w:rsid w:val="007F094A"/>
    <w:rsid w:val="007F0B7C"/>
    <w:rsid w:val="007F0BBE"/>
    <w:rsid w:val="007F0C08"/>
    <w:rsid w:val="007F0C62"/>
    <w:rsid w:val="007F0CC4"/>
    <w:rsid w:val="007F0D02"/>
    <w:rsid w:val="007F0D54"/>
    <w:rsid w:val="007F0E88"/>
    <w:rsid w:val="007F1390"/>
    <w:rsid w:val="007F14B8"/>
    <w:rsid w:val="007F1705"/>
    <w:rsid w:val="007F17E6"/>
    <w:rsid w:val="007F18CF"/>
    <w:rsid w:val="007F1934"/>
    <w:rsid w:val="007F1A3F"/>
    <w:rsid w:val="007F1CAB"/>
    <w:rsid w:val="007F1E97"/>
    <w:rsid w:val="007F1EF2"/>
    <w:rsid w:val="007F2380"/>
    <w:rsid w:val="007F2482"/>
    <w:rsid w:val="007F24D5"/>
    <w:rsid w:val="007F265A"/>
    <w:rsid w:val="007F292C"/>
    <w:rsid w:val="007F2A0C"/>
    <w:rsid w:val="007F2A21"/>
    <w:rsid w:val="007F2E0D"/>
    <w:rsid w:val="007F2E2A"/>
    <w:rsid w:val="007F2F42"/>
    <w:rsid w:val="007F30F9"/>
    <w:rsid w:val="007F31E3"/>
    <w:rsid w:val="007F3452"/>
    <w:rsid w:val="007F34C7"/>
    <w:rsid w:val="007F3730"/>
    <w:rsid w:val="007F3883"/>
    <w:rsid w:val="007F3985"/>
    <w:rsid w:val="007F3A45"/>
    <w:rsid w:val="007F3DA3"/>
    <w:rsid w:val="007F3E35"/>
    <w:rsid w:val="007F465D"/>
    <w:rsid w:val="007F4ADA"/>
    <w:rsid w:val="007F4AFD"/>
    <w:rsid w:val="007F4C4D"/>
    <w:rsid w:val="007F4E78"/>
    <w:rsid w:val="007F5006"/>
    <w:rsid w:val="007F52F8"/>
    <w:rsid w:val="007F5353"/>
    <w:rsid w:val="007F56F5"/>
    <w:rsid w:val="007F573F"/>
    <w:rsid w:val="007F5881"/>
    <w:rsid w:val="007F58FC"/>
    <w:rsid w:val="007F5A4B"/>
    <w:rsid w:val="007F5B1A"/>
    <w:rsid w:val="007F5D6C"/>
    <w:rsid w:val="007F5DCA"/>
    <w:rsid w:val="007F5FFA"/>
    <w:rsid w:val="007F61C0"/>
    <w:rsid w:val="007F627C"/>
    <w:rsid w:val="007F6295"/>
    <w:rsid w:val="007F665F"/>
    <w:rsid w:val="007F6758"/>
    <w:rsid w:val="007F7361"/>
    <w:rsid w:val="007F73AF"/>
    <w:rsid w:val="007F7684"/>
    <w:rsid w:val="007F768A"/>
    <w:rsid w:val="007F77D1"/>
    <w:rsid w:val="007F7915"/>
    <w:rsid w:val="007F7B16"/>
    <w:rsid w:val="007F7BF0"/>
    <w:rsid w:val="007F7E56"/>
    <w:rsid w:val="008002BD"/>
    <w:rsid w:val="008003E0"/>
    <w:rsid w:val="0080048E"/>
    <w:rsid w:val="008004D4"/>
    <w:rsid w:val="00800560"/>
    <w:rsid w:val="008005FE"/>
    <w:rsid w:val="00800723"/>
    <w:rsid w:val="008009F6"/>
    <w:rsid w:val="00800A33"/>
    <w:rsid w:val="00800B98"/>
    <w:rsid w:val="00800E3A"/>
    <w:rsid w:val="00800E97"/>
    <w:rsid w:val="00801406"/>
    <w:rsid w:val="008014FC"/>
    <w:rsid w:val="00801537"/>
    <w:rsid w:val="008015D5"/>
    <w:rsid w:val="0080161C"/>
    <w:rsid w:val="0080170A"/>
    <w:rsid w:val="008018CB"/>
    <w:rsid w:val="00801E7F"/>
    <w:rsid w:val="008021EE"/>
    <w:rsid w:val="00802403"/>
    <w:rsid w:val="00802492"/>
    <w:rsid w:val="0080251D"/>
    <w:rsid w:val="00802ADC"/>
    <w:rsid w:val="00802EE5"/>
    <w:rsid w:val="00803132"/>
    <w:rsid w:val="0080367A"/>
    <w:rsid w:val="00803698"/>
    <w:rsid w:val="00803832"/>
    <w:rsid w:val="00803B0D"/>
    <w:rsid w:val="00803F42"/>
    <w:rsid w:val="00804216"/>
    <w:rsid w:val="0080465A"/>
    <w:rsid w:val="00804665"/>
    <w:rsid w:val="00804692"/>
    <w:rsid w:val="00804884"/>
    <w:rsid w:val="00804A68"/>
    <w:rsid w:val="00804B12"/>
    <w:rsid w:val="00804D3D"/>
    <w:rsid w:val="0080504A"/>
    <w:rsid w:val="008050BA"/>
    <w:rsid w:val="00805781"/>
    <w:rsid w:val="008059C5"/>
    <w:rsid w:val="00805F93"/>
    <w:rsid w:val="0080653F"/>
    <w:rsid w:val="008066A4"/>
    <w:rsid w:val="0080671B"/>
    <w:rsid w:val="00806982"/>
    <w:rsid w:val="00806AC6"/>
    <w:rsid w:val="00806D96"/>
    <w:rsid w:val="00806DA8"/>
    <w:rsid w:val="008072AB"/>
    <w:rsid w:val="008073FB"/>
    <w:rsid w:val="008074A6"/>
    <w:rsid w:val="00807904"/>
    <w:rsid w:val="00807BFB"/>
    <w:rsid w:val="00807C78"/>
    <w:rsid w:val="00807F2B"/>
    <w:rsid w:val="00810160"/>
    <w:rsid w:val="008105D2"/>
    <w:rsid w:val="00810659"/>
    <w:rsid w:val="008106CE"/>
    <w:rsid w:val="00810953"/>
    <w:rsid w:val="00810A54"/>
    <w:rsid w:val="00810D5D"/>
    <w:rsid w:val="00810D68"/>
    <w:rsid w:val="008110DC"/>
    <w:rsid w:val="0081117D"/>
    <w:rsid w:val="0081131F"/>
    <w:rsid w:val="00811729"/>
    <w:rsid w:val="00811788"/>
    <w:rsid w:val="008120FF"/>
    <w:rsid w:val="00812853"/>
    <w:rsid w:val="00812E33"/>
    <w:rsid w:val="00813011"/>
    <w:rsid w:val="008130EC"/>
    <w:rsid w:val="0081313F"/>
    <w:rsid w:val="00813170"/>
    <w:rsid w:val="00813757"/>
    <w:rsid w:val="00813B38"/>
    <w:rsid w:val="00813C14"/>
    <w:rsid w:val="00813C6F"/>
    <w:rsid w:val="00813CB8"/>
    <w:rsid w:val="00813E5B"/>
    <w:rsid w:val="00813F90"/>
    <w:rsid w:val="00814001"/>
    <w:rsid w:val="0081404E"/>
    <w:rsid w:val="008140EE"/>
    <w:rsid w:val="0081453F"/>
    <w:rsid w:val="008145BD"/>
    <w:rsid w:val="008146B1"/>
    <w:rsid w:val="00814730"/>
    <w:rsid w:val="00814CF5"/>
    <w:rsid w:val="00814D22"/>
    <w:rsid w:val="00814E0F"/>
    <w:rsid w:val="00814EB1"/>
    <w:rsid w:val="00814ECD"/>
    <w:rsid w:val="00814FD3"/>
    <w:rsid w:val="00815021"/>
    <w:rsid w:val="008150ED"/>
    <w:rsid w:val="008154CC"/>
    <w:rsid w:val="00815536"/>
    <w:rsid w:val="00815804"/>
    <w:rsid w:val="008158BE"/>
    <w:rsid w:val="00815B8F"/>
    <w:rsid w:val="00815C7C"/>
    <w:rsid w:val="00815FD4"/>
    <w:rsid w:val="008161D7"/>
    <w:rsid w:val="00816D61"/>
    <w:rsid w:val="008170F8"/>
    <w:rsid w:val="008171A3"/>
    <w:rsid w:val="008173AD"/>
    <w:rsid w:val="008176D5"/>
    <w:rsid w:val="00817CDA"/>
    <w:rsid w:val="00817E2E"/>
    <w:rsid w:val="00820481"/>
    <w:rsid w:val="00820590"/>
    <w:rsid w:val="00820786"/>
    <w:rsid w:val="008208BC"/>
    <w:rsid w:val="008209C2"/>
    <w:rsid w:val="00820AEF"/>
    <w:rsid w:val="00820D2B"/>
    <w:rsid w:val="00820D49"/>
    <w:rsid w:val="00820E4F"/>
    <w:rsid w:val="00820F8E"/>
    <w:rsid w:val="00821115"/>
    <w:rsid w:val="00821196"/>
    <w:rsid w:val="008212A3"/>
    <w:rsid w:val="00821359"/>
    <w:rsid w:val="008218C4"/>
    <w:rsid w:val="00821B1C"/>
    <w:rsid w:val="00821BA3"/>
    <w:rsid w:val="00822093"/>
    <w:rsid w:val="008220DA"/>
    <w:rsid w:val="008221E7"/>
    <w:rsid w:val="00822369"/>
    <w:rsid w:val="00822B4C"/>
    <w:rsid w:val="00822B76"/>
    <w:rsid w:val="00822C29"/>
    <w:rsid w:val="00822E1B"/>
    <w:rsid w:val="00822E78"/>
    <w:rsid w:val="00822EB7"/>
    <w:rsid w:val="008232EC"/>
    <w:rsid w:val="0082340F"/>
    <w:rsid w:val="0082356A"/>
    <w:rsid w:val="00823677"/>
    <w:rsid w:val="00823716"/>
    <w:rsid w:val="0082382B"/>
    <w:rsid w:val="008238A8"/>
    <w:rsid w:val="00823BBA"/>
    <w:rsid w:val="00823ECE"/>
    <w:rsid w:val="008240E4"/>
    <w:rsid w:val="0082435E"/>
    <w:rsid w:val="00824443"/>
    <w:rsid w:val="0082461E"/>
    <w:rsid w:val="008248FF"/>
    <w:rsid w:val="00824A39"/>
    <w:rsid w:val="00824AAC"/>
    <w:rsid w:val="00824C3F"/>
    <w:rsid w:val="00824F34"/>
    <w:rsid w:val="00825116"/>
    <w:rsid w:val="0082516E"/>
    <w:rsid w:val="0082539E"/>
    <w:rsid w:val="0082618F"/>
    <w:rsid w:val="008262C5"/>
    <w:rsid w:val="008265E3"/>
    <w:rsid w:val="00826660"/>
    <w:rsid w:val="0082673D"/>
    <w:rsid w:val="008268E0"/>
    <w:rsid w:val="0082692D"/>
    <w:rsid w:val="008269B8"/>
    <w:rsid w:val="008269ED"/>
    <w:rsid w:val="0082707E"/>
    <w:rsid w:val="008270B5"/>
    <w:rsid w:val="00827665"/>
    <w:rsid w:val="008276A8"/>
    <w:rsid w:val="00827FF1"/>
    <w:rsid w:val="0083069A"/>
    <w:rsid w:val="00830B8B"/>
    <w:rsid w:val="00830C4F"/>
    <w:rsid w:val="00831052"/>
    <w:rsid w:val="0083114D"/>
    <w:rsid w:val="0083122F"/>
    <w:rsid w:val="008314BB"/>
    <w:rsid w:val="00831638"/>
    <w:rsid w:val="008316DC"/>
    <w:rsid w:val="008317EF"/>
    <w:rsid w:val="00831896"/>
    <w:rsid w:val="008319EE"/>
    <w:rsid w:val="008319F4"/>
    <w:rsid w:val="00831CE9"/>
    <w:rsid w:val="00831D8F"/>
    <w:rsid w:val="00831F6E"/>
    <w:rsid w:val="0083207D"/>
    <w:rsid w:val="008320F6"/>
    <w:rsid w:val="008322A4"/>
    <w:rsid w:val="008322D8"/>
    <w:rsid w:val="0083238B"/>
    <w:rsid w:val="008323C7"/>
    <w:rsid w:val="0083246E"/>
    <w:rsid w:val="00832756"/>
    <w:rsid w:val="008328DB"/>
    <w:rsid w:val="00832933"/>
    <w:rsid w:val="00832C50"/>
    <w:rsid w:val="00832DD9"/>
    <w:rsid w:val="00833060"/>
    <w:rsid w:val="008333D4"/>
    <w:rsid w:val="0083341D"/>
    <w:rsid w:val="00833823"/>
    <w:rsid w:val="00833A96"/>
    <w:rsid w:val="00833BB0"/>
    <w:rsid w:val="00833CE4"/>
    <w:rsid w:val="00833D15"/>
    <w:rsid w:val="00833D33"/>
    <w:rsid w:val="00833DB2"/>
    <w:rsid w:val="008344AE"/>
    <w:rsid w:val="008344E9"/>
    <w:rsid w:val="00834857"/>
    <w:rsid w:val="00834AA1"/>
    <w:rsid w:val="00834B1A"/>
    <w:rsid w:val="00834E18"/>
    <w:rsid w:val="0083530D"/>
    <w:rsid w:val="00835320"/>
    <w:rsid w:val="0083550A"/>
    <w:rsid w:val="00835B2E"/>
    <w:rsid w:val="008362CA"/>
    <w:rsid w:val="008362E4"/>
    <w:rsid w:val="008362F5"/>
    <w:rsid w:val="008365B9"/>
    <w:rsid w:val="00836681"/>
    <w:rsid w:val="00836891"/>
    <w:rsid w:val="008369BC"/>
    <w:rsid w:val="00836B35"/>
    <w:rsid w:val="00836DB1"/>
    <w:rsid w:val="0083722E"/>
    <w:rsid w:val="0083764D"/>
    <w:rsid w:val="00837F57"/>
    <w:rsid w:val="008401F5"/>
    <w:rsid w:val="00840230"/>
    <w:rsid w:val="008404CA"/>
    <w:rsid w:val="00840742"/>
    <w:rsid w:val="00841137"/>
    <w:rsid w:val="0084136E"/>
    <w:rsid w:val="00841608"/>
    <w:rsid w:val="00841766"/>
    <w:rsid w:val="00841901"/>
    <w:rsid w:val="00841C93"/>
    <w:rsid w:val="00841D86"/>
    <w:rsid w:val="00841DE5"/>
    <w:rsid w:val="00841E37"/>
    <w:rsid w:val="00841E44"/>
    <w:rsid w:val="00841E80"/>
    <w:rsid w:val="00841ED3"/>
    <w:rsid w:val="00841F84"/>
    <w:rsid w:val="00841FE6"/>
    <w:rsid w:val="00842216"/>
    <w:rsid w:val="0084224F"/>
    <w:rsid w:val="008424B6"/>
    <w:rsid w:val="008428CE"/>
    <w:rsid w:val="0084298D"/>
    <w:rsid w:val="00842A02"/>
    <w:rsid w:val="00842CDD"/>
    <w:rsid w:val="00843053"/>
    <w:rsid w:val="008431C5"/>
    <w:rsid w:val="0084329B"/>
    <w:rsid w:val="00843320"/>
    <w:rsid w:val="0084350F"/>
    <w:rsid w:val="0084359E"/>
    <w:rsid w:val="00843A2F"/>
    <w:rsid w:val="008440A7"/>
    <w:rsid w:val="0084460B"/>
    <w:rsid w:val="0084498B"/>
    <w:rsid w:val="00844A76"/>
    <w:rsid w:val="008450E0"/>
    <w:rsid w:val="00845484"/>
    <w:rsid w:val="008457A8"/>
    <w:rsid w:val="00845831"/>
    <w:rsid w:val="00845BD6"/>
    <w:rsid w:val="00845BF7"/>
    <w:rsid w:val="00846085"/>
    <w:rsid w:val="00846620"/>
    <w:rsid w:val="00846795"/>
    <w:rsid w:val="00846A16"/>
    <w:rsid w:val="00846C22"/>
    <w:rsid w:val="00846CA7"/>
    <w:rsid w:val="00847118"/>
    <w:rsid w:val="008472E7"/>
    <w:rsid w:val="008477D2"/>
    <w:rsid w:val="008478F9"/>
    <w:rsid w:val="008479EA"/>
    <w:rsid w:val="00850075"/>
    <w:rsid w:val="008500E5"/>
    <w:rsid w:val="008503E6"/>
    <w:rsid w:val="00850492"/>
    <w:rsid w:val="008505E8"/>
    <w:rsid w:val="0085063F"/>
    <w:rsid w:val="008506C0"/>
    <w:rsid w:val="008509E2"/>
    <w:rsid w:val="00850A70"/>
    <w:rsid w:val="00850AA7"/>
    <w:rsid w:val="00850BF2"/>
    <w:rsid w:val="00850EA6"/>
    <w:rsid w:val="0085116D"/>
    <w:rsid w:val="0085119B"/>
    <w:rsid w:val="00851417"/>
    <w:rsid w:val="00851769"/>
    <w:rsid w:val="00851B05"/>
    <w:rsid w:val="00851BA9"/>
    <w:rsid w:val="008521FC"/>
    <w:rsid w:val="0085229E"/>
    <w:rsid w:val="00852684"/>
    <w:rsid w:val="0085289A"/>
    <w:rsid w:val="00852A8A"/>
    <w:rsid w:val="00852CD7"/>
    <w:rsid w:val="00852F0A"/>
    <w:rsid w:val="008530CE"/>
    <w:rsid w:val="0085367F"/>
    <w:rsid w:val="00853695"/>
    <w:rsid w:val="00853869"/>
    <w:rsid w:val="00854016"/>
    <w:rsid w:val="00854245"/>
    <w:rsid w:val="008542AA"/>
    <w:rsid w:val="00854377"/>
    <w:rsid w:val="008544EF"/>
    <w:rsid w:val="008544F4"/>
    <w:rsid w:val="008548E6"/>
    <w:rsid w:val="00854F25"/>
    <w:rsid w:val="00854F9F"/>
    <w:rsid w:val="00855297"/>
    <w:rsid w:val="008556F1"/>
    <w:rsid w:val="00855A63"/>
    <w:rsid w:val="00855FFC"/>
    <w:rsid w:val="00856054"/>
    <w:rsid w:val="0085620D"/>
    <w:rsid w:val="008567E0"/>
    <w:rsid w:val="008568BA"/>
    <w:rsid w:val="0085691F"/>
    <w:rsid w:val="00856BB9"/>
    <w:rsid w:val="00856CE9"/>
    <w:rsid w:val="00856F73"/>
    <w:rsid w:val="008575FE"/>
    <w:rsid w:val="00857B75"/>
    <w:rsid w:val="0086011C"/>
    <w:rsid w:val="008602D5"/>
    <w:rsid w:val="008604DA"/>
    <w:rsid w:val="008612F4"/>
    <w:rsid w:val="00861456"/>
    <w:rsid w:val="00861D8B"/>
    <w:rsid w:val="00861EFC"/>
    <w:rsid w:val="00861F7A"/>
    <w:rsid w:val="00862260"/>
    <w:rsid w:val="0086261B"/>
    <w:rsid w:val="008626EA"/>
    <w:rsid w:val="00862702"/>
    <w:rsid w:val="008627B2"/>
    <w:rsid w:val="00862997"/>
    <w:rsid w:val="00863004"/>
    <w:rsid w:val="0086320C"/>
    <w:rsid w:val="0086338A"/>
    <w:rsid w:val="008636F5"/>
    <w:rsid w:val="00863BBB"/>
    <w:rsid w:val="00863C54"/>
    <w:rsid w:val="00863CAF"/>
    <w:rsid w:val="00864065"/>
    <w:rsid w:val="00864190"/>
    <w:rsid w:val="00864706"/>
    <w:rsid w:val="00864943"/>
    <w:rsid w:val="00864B32"/>
    <w:rsid w:val="00864EB4"/>
    <w:rsid w:val="0086507F"/>
    <w:rsid w:val="0086530B"/>
    <w:rsid w:val="008654D1"/>
    <w:rsid w:val="00866192"/>
    <w:rsid w:val="00866978"/>
    <w:rsid w:val="00866A65"/>
    <w:rsid w:val="00866F68"/>
    <w:rsid w:val="00867435"/>
    <w:rsid w:val="008677A4"/>
    <w:rsid w:val="00867C05"/>
    <w:rsid w:val="00867E2A"/>
    <w:rsid w:val="00867E2F"/>
    <w:rsid w:val="00867EF8"/>
    <w:rsid w:val="008707AD"/>
    <w:rsid w:val="008709F2"/>
    <w:rsid w:val="00870C06"/>
    <w:rsid w:val="00870E2C"/>
    <w:rsid w:val="00870FB9"/>
    <w:rsid w:val="00871107"/>
    <w:rsid w:val="0087114E"/>
    <w:rsid w:val="008714C9"/>
    <w:rsid w:val="008715DD"/>
    <w:rsid w:val="0087190F"/>
    <w:rsid w:val="00871AF4"/>
    <w:rsid w:val="00871C4F"/>
    <w:rsid w:val="0087203A"/>
    <w:rsid w:val="008723AC"/>
    <w:rsid w:val="00872A93"/>
    <w:rsid w:val="00872CA3"/>
    <w:rsid w:val="00872D52"/>
    <w:rsid w:val="00872EDC"/>
    <w:rsid w:val="00873360"/>
    <w:rsid w:val="0087357C"/>
    <w:rsid w:val="008735A3"/>
    <w:rsid w:val="00873697"/>
    <w:rsid w:val="00873BD7"/>
    <w:rsid w:val="00873E33"/>
    <w:rsid w:val="00873E6B"/>
    <w:rsid w:val="00873EA4"/>
    <w:rsid w:val="00874302"/>
    <w:rsid w:val="00874752"/>
    <w:rsid w:val="008748B5"/>
    <w:rsid w:val="00874A33"/>
    <w:rsid w:val="00874AE1"/>
    <w:rsid w:val="00874C76"/>
    <w:rsid w:val="00875934"/>
    <w:rsid w:val="00875B14"/>
    <w:rsid w:val="00875D14"/>
    <w:rsid w:val="00875D3D"/>
    <w:rsid w:val="00875F6F"/>
    <w:rsid w:val="00876C81"/>
    <w:rsid w:val="00876D89"/>
    <w:rsid w:val="00876F0E"/>
    <w:rsid w:val="00876FF5"/>
    <w:rsid w:val="00877067"/>
    <w:rsid w:val="00877274"/>
    <w:rsid w:val="00877279"/>
    <w:rsid w:val="0087754C"/>
    <w:rsid w:val="00877594"/>
    <w:rsid w:val="008777DD"/>
    <w:rsid w:val="00877C44"/>
    <w:rsid w:val="00877D65"/>
    <w:rsid w:val="00877E8B"/>
    <w:rsid w:val="00880014"/>
    <w:rsid w:val="00880089"/>
    <w:rsid w:val="008802E1"/>
    <w:rsid w:val="008803B0"/>
    <w:rsid w:val="008805D4"/>
    <w:rsid w:val="00880738"/>
    <w:rsid w:val="00880836"/>
    <w:rsid w:val="008809E5"/>
    <w:rsid w:val="008813E6"/>
    <w:rsid w:val="008818B6"/>
    <w:rsid w:val="008819B8"/>
    <w:rsid w:val="008825CF"/>
    <w:rsid w:val="0088286C"/>
    <w:rsid w:val="00882A28"/>
    <w:rsid w:val="00882FE4"/>
    <w:rsid w:val="0088351C"/>
    <w:rsid w:val="00883526"/>
    <w:rsid w:val="0088385B"/>
    <w:rsid w:val="0088391F"/>
    <w:rsid w:val="00883CA1"/>
    <w:rsid w:val="00883D31"/>
    <w:rsid w:val="00883E6F"/>
    <w:rsid w:val="00883F8F"/>
    <w:rsid w:val="00883FA6"/>
    <w:rsid w:val="0088414A"/>
    <w:rsid w:val="00884602"/>
    <w:rsid w:val="00884617"/>
    <w:rsid w:val="00884C33"/>
    <w:rsid w:val="00884D86"/>
    <w:rsid w:val="00884F50"/>
    <w:rsid w:val="00885153"/>
    <w:rsid w:val="0088574A"/>
    <w:rsid w:val="00885805"/>
    <w:rsid w:val="00885A7E"/>
    <w:rsid w:val="00885BB7"/>
    <w:rsid w:val="00885D2E"/>
    <w:rsid w:val="0088607C"/>
    <w:rsid w:val="00886287"/>
    <w:rsid w:val="00886A58"/>
    <w:rsid w:val="00886B10"/>
    <w:rsid w:val="00886CEC"/>
    <w:rsid w:val="00887172"/>
    <w:rsid w:val="00887216"/>
    <w:rsid w:val="008873DA"/>
    <w:rsid w:val="0088746D"/>
    <w:rsid w:val="00887C94"/>
    <w:rsid w:val="00887D88"/>
    <w:rsid w:val="00890056"/>
    <w:rsid w:val="008900D3"/>
    <w:rsid w:val="0089063C"/>
    <w:rsid w:val="00890943"/>
    <w:rsid w:val="00890F6A"/>
    <w:rsid w:val="00890FFE"/>
    <w:rsid w:val="0089102C"/>
    <w:rsid w:val="00891463"/>
    <w:rsid w:val="008915FD"/>
    <w:rsid w:val="00891600"/>
    <w:rsid w:val="0089187B"/>
    <w:rsid w:val="00891A19"/>
    <w:rsid w:val="00892061"/>
    <w:rsid w:val="008921D0"/>
    <w:rsid w:val="00892488"/>
    <w:rsid w:val="00892514"/>
    <w:rsid w:val="00892666"/>
    <w:rsid w:val="00892B95"/>
    <w:rsid w:val="00893476"/>
    <w:rsid w:val="008937B5"/>
    <w:rsid w:val="00893C05"/>
    <w:rsid w:val="00893D45"/>
    <w:rsid w:val="00893F2C"/>
    <w:rsid w:val="00894066"/>
    <w:rsid w:val="0089453D"/>
    <w:rsid w:val="00894800"/>
    <w:rsid w:val="00894AF3"/>
    <w:rsid w:val="00894D30"/>
    <w:rsid w:val="00894E55"/>
    <w:rsid w:val="0089514B"/>
    <w:rsid w:val="00895471"/>
    <w:rsid w:val="00895BFD"/>
    <w:rsid w:val="00895D25"/>
    <w:rsid w:val="00895DEC"/>
    <w:rsid w:val="008960AC"/>
    <w:rsid w:val="00896201"/>
    <w:rsid w:val="00896313"/>
    <w:rsid w:val="00896993"/>
    <w:rsid w:val="00896A47"/>
    <w:rsid w:val="00896BAA"/>
    <w:rsid w:val="00896BBC"/>
    <w:rsid w:val="00896D82"/>
    <w:rsid w:val="00896DC2"/>
    <w:rsid w:val="00896FEE"/>
    <w:rsid w:val="00897467"/>
    <w:rsid w:val="00897587"/>
    <w:rsid w:val="00897770"/>
    <w:rsid w:val="008977BF"/>
    <w:rsid w:val="008979AF"/>
    <w:rsid w:val="00897A55"/>
    <w:rsid w:val="00897D7E"/>
    <w:rsid w:val="008A0173"/>
    <w:rsid w:val="008A04CB"/>
    <w:rsid w:val="008A0D13"/>
    <w:rsid w:val="008A0EE3"/>
    <w:rsid w:val="008A109D"/>
    <w:rsid w:val="008A16BE"/>
    <w:rsid w:val="008A1B08"/>
    <w:rsid w:val="008A21FC"/>
    <w:rsid w:val="008A2267"/>
    <w:rsid w:val="008A23A7"/>
    <w:rsid w:val="008A24C1"/>
    <w:rsid w:val="008A2518"/>
    <w:rsid w:val="008A32F7"/>
    <w:rsid w:val="008A353C"/>
    <w:rsid w:val="008A395F"/>
    <w:rsid w:val="008A39F9"/>
    <w:rsid w:val="008A409A"/>
    <w:rsid w:val="008A423A"/>
    <w:rsid w:val="008A42D1"/>
    <w:rsid w:val="008A43A2"/>
    <w:rsid w:val="008A464E"/>
    <w:rsid w:val="008A49CD"/>
    <w:rsid w:val="008A53DC"/>
    <w:rsid w:val="008A57E7"/>
    <w:rsid w:val="008A5822"/>
    <w:rsid w:val="008A586B"/>
    <w:rsid w:val="008A5B27"/>
    <w:rsid w:val="008A6680"/>
    <w:rsid w:val="008A708E"/>
    <w:rsid w:val="008A7153"/>
    <w:rsid w:val="008A721E"/>
    <w:rsid w:val="008A7555"/>
    <w:rsid w:val="008A7662"/>
    <w:rsid w:val="008A7687"/>
    <w:rsid w:val="008A7B70"/>
    <w:rsid w:val="008A7C89"/>
    <w:rsid w:val="008A7EC8"/>
    <w:rsid w:val="008B02FD"/>
    <w:rsid w:val="008B03DA"/>
    <w:rsid w:val="008B04F0"/>
    <w:rsid w:val="008B156D"/>
    <w:rsid w:val="008B15B1"/>
    <w:rsid w:val="008B18C8"/>
    <w:rsid w:val="008B1B0A"/>
    <w:rsid w:val="008B1CC0"/>
    <w:rsid w:val="008B1EE4"/>
    <w:rsid w:val="008B1F09"/>
    <w:rsid w:val="008B2249"/>
    <w:rsid w:val="008B2947"/>
    <w:rsid w:val="008B2BB7"/>
    <w:rsid w:val="008B2D92"/>
    <w:rsid w:val="008B3007"/>
    <w:rsid w:val="008B31AB"/>
    <w:rsid w:val="008B34FD"/>
    <w:rsid w:val="008B3696"/>
    <w:rsid w:val="008B37DF"/>
    <w:rsid w:val="008B398B"/>
    <w:rsid w:val="008B39BF"/>
    <w:rsid w:val="008B3C25"/>
    <w:rsid w:val="008B3EFE"/>
    <w:rsid w:val="008B3F99"/>
    <w:rsid w:val="008B407B"/>
    <w:rsid w:val="008B4240"/>
    <w:rsid w:val="008B42FA"/>
    <w:rsid w:val="008B43B2"/>
    <w:rsid w:val="008B4A90"/>
    <w:rsid w:val="008B4AC4"/>
    <w:rsid w:val="008B4D1B"/>
    <w:rsid w:val="008B4F06"/>
    <w:rsid w:val="008B53A4"/>
    <w:rsid w:val="008B5690"/>
    <w:rsid w:val="008B5710"/>
    <w:rsid w:val="008B58BB"/>
    <w:rsid w:val="008B59A4"/>
    <w:rsid w:val="008B5D31"/>
    <w:rsid w:val="008B5F54"/>
    <w:rsid w:val="008B60C4"/>
    <w:rsid w:val="008B6525"/>
    <w:rsid w:val="008B65C2"/>
    <w:rsid w:val="008B6782"/>
    <w:rsid w:val="008B679F"/>
    <w:rsid w:val="008B67B5"/>
    <w:rsid w:val="008B67F2"/>
    <w:rsid w:val="008B6A7E"/>
    <w:rsid w:val="008B6FD3"/>
    <w:rsid w:val="008B73D8"/>
    <w:rsid w:val="008B7562"/>
    <w:rsid w:val="008B76E2"/>
    <w:rsid w:val="008B7A91"/>
    <w:rsid w:val="008B7BA0"/>
    <w:rsid w:val="008B7D88"/>
    <w:rsid w:val="008B7DB6"/>
    <w:rsid w:val="008B7E5D"/>
    <w:rsid w:val="008B7E5F"/>
    <w:rsid w:val="008C00B2"/>
    <w:rsid w:val="008C06AD"/>
    <w:rsid w:val="008C073A"/>
    <w:rsid w:val="008C098D"/>
    <w:rsid w:val="008C106A"/>
    <w:rsid w:val="008C113D"/>
    <w:rsid w:val="008C14F9"/>
    <w:rsid w:val="008C1A59"/>
    <w:rsid w:val="008C1AB5"/>
    <w:rsid w:val="008C1AB6"/>
    <w:rsid w:val="008C1DF0"/>
    <w:rsid w:val="008C1EF2"/>
    <w:rsid w:val="008C1F00"/>
    <w:rsid w:val="008C22C0"/>
    <w:rsid w:val="008C2870"/>
    <w:rsid w:val="008C29D3"/>
    <w:rsid w:val="008C2AF5"/>
    <w:rsid w:val="008C2C70"/>
    <w:rsid w:val="008C3142"/>
    <w:rsid w:val="008C31BF"/>
    <w:rsid w:val="008C32F2"/>
    <w:rsid w:val="008C367C"/>
    <w:rsid w:val="008C3953"/>
    <w:rsid w:val="008C3995"/>
    <w:rsid w:val="008C3E47"/>
    <w:rsid w:val="008C4052"/>
    <w:rsid w:val="008C4174"/>
    <w:rsid w:val="008C418F"/>
    <w:rsid w:val="008C41F5"/>
    <w:rsid w:val="008C432D"/>
    <w:rsid w:val="008C4673"/>
    <w:rsid w:val="008C4A45"/>
    <w:rsid w:val="008C4AA1"/>
    <w:rsid w:val="008C4ACD"/>
    <w:rsid w:val="008C4B02"/>
    <w:rsid w:val="008C4DA2"/>
    <w:rsid w:val="008C50EB"/>
    <w:rsid w:val="008C5302"/>
    <w:rsid w:val="008C531A"/>
    <w:rsid w:val="008C5438"/>
    <w:rsid w:val="008C5768"/>
    <w:rsid w:val="008C587F"/>
    <w:rsid w:val="008C5AA5"/>
    <w:rsid w:val="008C5B07"/>
    <w:rsid w:val="008C5B39"/>
    <w:rsid w:val="008C5DC6"/>
    <w:rsid w:val="008C5DCF"/>
    <w:rsid w:val="008C5E82"/>
    <w:rsid w:val="008C5FC9"/>
    <w:rsid w:val="008C6080"/>
    <w:rsid w:val="008C6084"/>
    <w:rsid w:val="008C625E"/>
    <w:rsid w:val="008C630F"/>
    <w:rsid w:val="008C64C1"/>
    <w:rsid w:val="008C6927"/>
    <w:rsid w:val="008C69D0"/>
    <w:rsid w:val="008C7084"/>
    <w:rsid w:val="008C708E"/>
    <w:rsid w:val="008C719F"/>
    <w:rsid w:val="008C75C1"/>
    <w:rsid w:val="008C7623"/>
    <w:rsid w:val="008C784E"/>
    <w:rsid w:val="008C7C2F"/>
    <w:rsid w:val="008D04E8"/>
    <w:rsid w:val="008D058B"/>
    <w:rsid w:val="008D06B9"/>
    <w:rsid w:val="008D06C1"/>
    <w:rsid w:val="008D07D3"/>
    <w:rsid w:val="008D080B"/>
    <w:rsid w:val="008D0B60"/>
    <w:rsid w:val="008D13E3"/>
    <w:rsid w:val="008D14DD"/>
    <w:rsid w:val="008D17CA"/>
    <w:rsid w:val="008D198B"/>
    <w:rsid w:val="008D1993"/>
    <w:rsid w:val="008D19CD"/>
    <w:rsid w:val="008D1A14"/>
    <w:rsid w:val="008D1A96"/>
    <w:rsid w:val="008D1ACD"/>
    <w:rsid w:val="008D1D05"/>
    <w:rsid w:val="008D1DC8"/>
    <w:rsid w:val="008D1EE2"/>
    <w:rsid w:val="008D22D4"/>
    <w:rsid w:val="008D2581"/>
    <w:rsid w:val="008D28B6"/>
    <w:rsid w:val="008D2979"/>
    <w:rsid w:val="008D2D45"/>
    <w:rsid w:val="008D310C"/>
    <w:rsid w:val="008D3207"/>
    <w:rsid w:val="008D3364"/>
    <w:rsid w:val="008D3491"/>
    <w:rsid w:val="008D3505"/>
    <w:rsid w:val="008D35EA"/>
    <w:rsid w:val="008D3609"/>
    <w:rsid w:val="008D3998"/>
    <w:rsid w:val="008D3BE1"/>
    <w:rsid w:val="008D3E59"/>
    <w:rsid w:val="008D4288"/>
    <w:rsid w:val="008D4323"/>
    <w:rsid w:val="008D4435"/>
    <w:rsid w:val="008D44BF"/>
    <w:rsid w:val="008D44F6"/>
    <w:rsid w:val="008D47B0"/>
    <w:rsid w:val="008D4BBD"/>
    <w:rsid w:val="008D4C3A"/>
    <w:rsid w:val="008D563B"/>
    <w:rsid w:val="008D586A"/>
    <w:rsid w:val="008D5999"/>
    <w:rsid w:val="008D5E59"/>
    <w:rsid w:val="008D624A"/>
    <w:rsid w:val="008D661F"/>
    <w:rsid w:val="008D662A"/>
    <w:rsid w:val="008D66AA"/>
    <w:rsid w:val="008D6710"/>
    <w:rsid w:val="008D6A33"/>
    <w:rsid w:val="008D7996"/>
    <w:rsid w:val="008E0106"/>
    <w:rsid w:val="008E02D9"/>
    <w:rsid w:val="008E04D2"/>
    <w:rsid w:val="008E05D3"/>
    <w:rsid w:val="008E0B21"/>
    <w:rsid w:val="008E0E7D"/>
    <w:rsid w:val="008E1205"/>
    <w:rsid w:val="008E13AF"/>
    <w:rsid w:val="008E13C3"/>
    <w:rsid w:val="008E163D"/>
    <w:rsid w:val="008E16C7"/>
    <w:rsid w:val="008E19D8"/>
    <w:rsid w:val="008E1D6D"/>
    <w:rsid w:val="008E1DA7"/>
    <w:rsid w:val="008E20AB"/>
    <w:rsid w:val="008E2135"/>
    <w:rsid w:val="008E2237"/>
    <w:rsid w:val="008E2274"/>
    <w:rsid w:val="008E2345"/>
    <w:rsid w:val="008E2527"/>
    <w:rsid w:val="008E2665"/>
    <w:rsid w:val="008E270C"/>
    <w:rsid w:val="008E2A39"/>
    <w:rsid w:val="008E2A5A"/>
    <w:rsid w:val="008E2F9A"/>
    <w:rsid w:val="008E30B1"/>
    <w:rsid w:val="008E3350"/>
    <w:rsid w:val="008E3415"/>
    <w:rsid w:val="008E34F8"/>
    <w:rsid w:val="008E35DA"/>
    <w:rsid w:val="008E3812"/>
    <w:rsid w:val="008E3B1D"/>
    <w:rsid w:val="008E3BDD"/>
    <w:rsid w:val="008E3E6F"/>
    <w:rsid w:val="008E3F25"/>
    <w:rsid w:val="008E44F5"/>
    <w:rsid w:val="008E47CB"/>
    <w:rsid w:val="008E4DE1"/>
    <w:rsid w:val="008E4E73"/>
    <w:rsid w:val="008E4E79"/>
    <w:rsid w:val="008E52B0"/>
    <w:rsid w:val="008E55B4"/>
    <w:rsid w:val="008E569D"/>
    <w:rsid w:val="008E5767"/>
    <w:rsid w:val="008E57A0"/>
    <w:rsid w:val="008E58D0"/>
    <w:rsid w:val="008E5B16"/>
    <w:rsid w:val="008E6308"/>
    <w:rsid w:val="008E6326"/>
    <w:rsid w:val="008E63E8"/>
    <w:rsid w:val="008E64A5"/>
    <w:rsid w:val="008E64A8"/>
    <w:rsid w:val="008E6563"/>
    <w:rsid w:val="008E66AA"/>
    <w:rsid w:val="008E6788"/>
    <w:rsid w:val="008E6FA0"/>
    <w:rsid w:val="008E723F"/>
    <w:rsid w:val="008E7376"/>
    <w:rsid w:val="008E7392"/>
    <w:rsid w:val="008E74A4"/>
    <w:rsid w:val="008E7665"/>
    <w:rsid w:val="008E7BD5"/>
    <w:rsid w:val="008E7D53"/>
    <w:rsid w:val="008F0279"/>
    <w:rsid w:val="008F084E"/>
    <w:rsid w:val="008F0986"/>
    <w:rsid w:val="008F0C16"/>
    <w:rsid w:val="008F0FC7"/>
    <w:rsid w:val="008F112E"/>
    <w:rsid w:val="008F11B3"/>
    <w:rsid w:val="008F163C"/>
    <w:rsid w:val="008F17F1"/>
    <w:rsid w:val="008F1949"/>
    <w:rsid w:val="008F19C2"/>
    <w:rsid w:val="008F1F74"/>
    <w:rsid w:val="008F25BC"/>
    <w:rsid w:val="008F2869"/>
    <w:rsid w:val="008F28B5"/>
    <w:rsid w:val="008F2A66"/>
    <w:rsid w:val="008F2DCF"/>
    <w:rsid w:val="008F2F3A"/>
    <w:rsid w:val="008F2F62"/>
    <w:rsid w:val="008F2F63"/>
    <w:rsid w:val="008F3605"/>
    <w:rsid w:val="008F363A"/>
    <w:rsid w:val="008F3B42"/>
    <w:rsid w:val="008F3F13"/>
    <w:rsid w:val="008F4187"/>
    <w:rsid w:val="008F42C8"/>
    <w:rsid w:val="008F4469"/>
    <w:rsid w:val="008F44AF"/>
    <w:rsid w:val="008F44B5"/>
    <w:rsid w:val="008F44D1"/>
    <w:rsid w:val="008F45F3"/>
    <w:rsid w:val="008F4964"/>
    <w:rsid w:val="008F5068"/>
    <w:rsid w:val="008F50B7"/>
    <w:rsid w:val="008F51AA"/>
    <w:rsid w:val="008F51B4"/>
    <w:rsid w:val="008F528C"/>
    <w:rsid w:val="008F53DA"/>
    <w:rsid w:val="008F5442"/>
    <w:rsid w:val="008F54EC"/>
    <w:rsid w:val="008F568D"/>
    <w:rsid w:val="008F56C0"/>
    <w:rsid w:val="008F590E"/>
    <w:rsid w:val="008F5C1B"/>
    <w:rsid w:val="008F5CBF"/>
    <w:rsid w:val="008F6018"/>
    <w:rsid w:val="008F6042"/>
    <w:rsid w:val="008F60EC"/>
    <w:rsid w:val="008F6729"/>
    <w:rsid w:val="008F6800"/>
    <w:rsid w:val="008F6941"/>
    <w:rsid w:val="008F698D"/>
    <w:rsid w:val="008F6A78"/>
    <w:rsid w:val="008F6E15"/>
    <w:rsid w:val="008F7220"/>
    <w:rsid w:val="008F72A6"/>
    <w:rsid w:val="008F73B8"/>
    <w:rsid w:val="008F73C3"/>
    <w:rsid w:val="008F755E"/>
    <w:rsid w:val="008F79A6"/>
    <w:rsid w:val="008F7AA5"/>
    <w:rsid w:val="008F7B72"/>
    <w:rsid w:val="008F7BB6"/>
    <w:rsid w:val="008F7BFE"/>
    <w:rsid w:val="0090002B"/>
    <w:rsid w:val="00900113"/>
    <w:rsid w:val="009003C3"/>
    <w:rsid w:val="00900513"/>
    <w:rsid w:val="0090055F"/>
    <w:rsid w:val="00900598"/>
    <w:rsid w:val="009008CD"/>
    <w:rsid w:val="00900E76"/>
    <w:rsid w:val="009012C4"/>
    <w:rsid w:val="0090146B"/>
    <w:rsid w:val="0090150E"/>
    <w:rsid w:val="009015E2"/>
    <w:rsid w:val="009018E5"/>
    <w:rsid w:val="00901A79"/>
    <w:rsid w:val="00901C10"/>
    <w:rsid w:val="00901C8C"/>
    <w:rsid w:val="0090213F"/>
    <w:rsid w:val="0090227F"/>
    <w:rsid w:val="009022B4"/>
    <w:rsid w:val="009023FE"/>
    <w:rsid w:val="00902946"/>
    <w:rsid w:val="00902B38"/>
    <w:rsid w:val="0090333F"/>
    <w:rsid w:val="009034E6"/>
    <w:rsid w:val="009037A4"/>
    <w:rsid w:val="009038D1"/>
    <w:rsid w:val="00903AAB"/>
    <w:rsid w:val="00903B11"/>
    <w:rsid w:val="00903F30"/>
    <w:rsid w:val="00903FDD"/>
    <w:rsid w:val="00903FEC"/>
    <w:rsid w:val="00904249"/>
    <w:rsid w:val="009043DA"/>
    <w:rsid w:val="009044BC"/>
    <w:rsid w:val="00904778"/>
    <w:rsid w:val="00904910"/>
    <w:rsid w:val="00904D0D"/>
    <w:rsid w:val="00904D1E"/>
    <w:rsid w:val="00904D45"/>
    <w:rsid w:val="00904F7D"/>
    <w:rsid w:val="00904FE5"/>
    <w:rsid w:val="00905036"/>
    <w:rsid w:val="00905813"/>
    <w:rsid w:val="00905892"/>
    <w:rsid w:val="00905AAE"/>
    <w:rsid w:val="00905B31"/>
    <w:rsid w:val="00905EFA"/>
    <w:rsid w:val="00905F0C"/>
    <w:rsid w:val="00905F31"/>
    <w:rsid w:val="00905FCA"/>
    <w:rsid w:val="00905FE4"/>
    <w:rsid w:val="00906374"/>
    <w:rsid w:val="0090641D"/>
    <w:rsid w:val="00906477"/>
    <w:rsid w:val="009066C1"/>
    <w:rsid w:val="009069A7"/>
    <w:rsid w:val="00906B15"/>
    <w:rsid w:val="00906DC3"/>
    <w:rsid w:val="009070A3"/>
    <w:rsid w:val="009075C1"/>
    <w:rsid w:val="009078F2"/>
    <w:rsid w:val="00907D25"/>
    <w:rsid w:val="00907EFD"/>
    <w:rsid w:val="009109D1"/>
    <w:rsid w:val="00910DA3"/>
    <w:rsid w:val="00910F3A"/>
    <w:rsid w:val="009110E4"/>
    <w:rsid w:val="009114B0"/>
    <w:rsid w:val="009116B2"/>
    <w:rsid w:val="00911787"/>
    <w:rsid w:val="00911BAE"/>
    <w:rsid w:val="00911CF3"/>
    <w:rsid w:val="0091204E"/>
    <w:rsid w:val="0091212D"/>
    <w:rsid w:val="009122E1"/>
    <w:rsid w:val="009123E8"/>
    <w:rsid w:val="00912541"/>
    <w:rsid w:val="00912569"/>
    <w:rsid w:val="00912787"/>
    <w:rsid w:val="009128AA"/>
    <w:rsid w:val="00912971"/>
    <w:rsid w:val="00912D9C"/>
    <w:rsid w:val="00913105"/>
    <w:rsid w:val="009131CD"/>
    <w:rsid w:val="009133DA"/>
    <w:rsid w:val="0091340C"/>
    <w:rsid w:val="009135B3"/>
    <w:rsid w:val="009136B2"/>
    <w:rsid w:val="00913774"/>
    <w:rsid w:val="0091395D"/>
    <w:rsid w:val="00913A09"/>
    <w:rsid w:val="00914911"/>
    <w:rsid w:val="00914DB6"/>
    <w:rsid w:val="00914E48"/>
    <w:rsid w:val="00915104"/>
    <w:rsid w:val="009154F9"/>
    <w:rsid w:val="00915949"/>
    <w:rsid w:val="00915EF0"/>
    <w:rsid w:val="00916213"/>
    <w:rsid w:val="009162B9"/>
    <w:rsid w:val="009165EF"/>
    <w:rsid w:val="00916703"/>
    <w:rsid w:val="00916858"/>
    <w:rsid w:val="00916ACD"/>
    <w:rsid w:val="00916B8B"/>
    <w:rsid w:val="00916C32"/>
    <w:rsid w:val="00916CFB"/>
    <w:rsid w:val="00916D01"/>
    <w:rsid w:val="00916D29"/>
    <w:rsid w:val="00916D4A"/>
    <w:rsid w:val="00916D7A"/>
    <w:rsid w:val="00917117"/>
    <w:rsid w:val="00917448"/>
    <w:rsid w:val="009179B5"/>
    <w:rsid w:val="009200A9"/>
    <w:rsid w:val="00920367"/>
    <w:rsid w:val="00920628"/>
    <w:rsid w:val="00920640"/>
    <w:rsid w:val="009206DC"/>
    <w:rsid w:val="009210FB"/>
    <w:rsid w:val="0092111D"/>
    <w:rsid w:val="009213FA"/>
    <w:rsid w:val="009216E8"/>
    <w:rsid w:val="00921A2A"/>
    <w:rsid w:val="00921BE8"/>
    <w:rsid w:val="00922473"/>
    <w:rsid w:val="00922521"/>
    <w:rsid w:val="009229D8"/>
    <w:rsid w:val="00922B5C"/>
    <w:rsid w:val="00922FB0"/>
    <w:rsid w:val="00923262"/>
    <w:rsid w:val="009234EB"/>
    <w:rsid w:val="009236EE"/>
    <w:rsid w:val="00923AC3"/>
    <w:rsid w:val="00923B3C"/>
    <w:rsid w:val="00923E40"/>
    <w:rsid w:val="00924212"/>
    <w:rsid w:val="0092428C"/>
    <w:rsid w:val="009244FE"/>
    <w:rsid w:val="009246F7"/>
    <w:rsid w:val="009247F7"/>
    <w:rsid w:val="00924918"/>
    <w:rsid w:val="00924A07"/>
    <w:rsid w:val="00924A14"/>
    <w:rsid w:val="00924C9B"/>
    <w:rsid w:val="00924CB4"/>
    <w:rsid w:val="00924D2A"/>
    <w:rsid w:val="00924F45"/>
    <w:rsid w:val="00924F85"/>
    <w:rsid w:val="009250BD"/>
    <w:rsid w:val="00925377"/>
    <w:rsid w:val="00925589"/>
    <w:rsid w:val="00925CD0"/>
    <w:rsid w:val="00925D1B"/>
    <w:rsid w:val="00925D59"/>
    <w:rsid w:val="00925EAB"/>
    <w:rsid w:val="009260B3"/>
    <w:rsid w:val="009260E0"/>
    <w:rsid w:val="009262D1"/>
    <w:rsid w:val="0092635C"/>
    <w:rsid w:val="0092650D"/>
    <w:rsid w:val="00926AF7"/>
    <w:rsid w:val="00926BE6"/>
    <w:rsid w:val="00927692"/>
    <w:rsid w:val="00927981"/>
    <w:rsid w:val="00930243"/>
    <w:rsid w:val="00930440"/>
    <w:rsid w:val="009306F7"/>
    <w:rsid w:val="009309B9"/>
    <w:rsid w:val="00930AE5"/>
    <w:rsid w:val="00930E54"/>
    <w:rsid w:val="00930EBE"/>
    <w:rsid w:val="0093103C"/>
    <w:rsid w:val="009316A2"/>
    <w:rsid w:val="00931716"/>
    <w:rsid w:val="009317BA"/>
    <w:rsid w:val="0093199F"/>
    <w:rsid w:val="00931AF1"/>
    <w:rsid w:val="00931DBC"/>
    <w:rsid w:val="00932464"/>
    <w:rsid w:val="009327DC"/>
    <w:rsid w:val="0093280D"/>
    <w:rsid w:val="00932E91"/>
    <w:rsid w:val="00932F82"/>
    <w:rsid w:val="00933029"/>
    <w:rsid w:val="009330FB"/>
    <w:rsid w:val="0093313C"/>
    <w:rsid w:val="00933377"/>
    <w:rsid w:val="00933562"/>
    <w:rsid w:val="0093392C"/>
    <w:rsid w:val="009339BA"/>
    <w:rsid w:val="00933BC3"/>
    <w:rsid w:val="00933E70"/>
    <w:rsid w:val="0093400C"/>
    <w:rsid w:val="009341D9"/>
    <w:rsid w:val="0093429D"/>
    <w:rsid w:val="00934302"/>
    <w:rsid w:val="0093449F"/>
    <w:rsid w:val="00934701"/>
    <w:rsid w:val="00934A0A"/>
    <w:rsid w:val="00934CA4"/>
    <w:rsid w:val="00934DED"/>
    <w:rsid w:val="009352AF"/>
    <w:rsid w:val="009352BF"/>
    <w:rsid w:val="0093548C"/>
    <w:rsid w:val="00935559"/>
    <w:rsid w:val="00935766"/>
    <w:rsid w:val="00935AF8"/>
    <w:rsid w:val="00935BA5"/>
    <w:rsid w:val="00935BEC"/>
    <w:rsid w:val="00935FDE"/>
    <w:rsid w:val="0093608A"/>
    <w:rsid w:val="0093637E"/>
    <w:rsid w:val="00936C46"/>
    <w:rsid w:val="00936C4B"/>
    <w:rsid w:val="00936DF4"/>
    <w:rsid w:val="00936F5C"/>
    <w:rsid w:val="0093706C"/>
    <w:rsid w:val="009371FF"/>
    <w:rsid w:val="00937258"/>
    <w:rsid w:val="009372F6"/>
    <w:rsid w:val="009375A2"/>
    <w:rsid w:val="00937840"/>
    <w:rsid w:val="00937ABB"/>
    <w:rsid w:val="00937C2C"/>
    <w:rsid w:val="00940429"/>
    <w:rsid w:val="0094052E"/>
    <w:rsid w:val="00940799"/>
    <w:rsid w:val="00941125"/>
    <w:rsid w:val="00941171"/>
    <w:rsid w:val="00941648"/>
    <w:rsid w:val="009417E7"/>
    <w:rsid w:val="00941897"/>
    <w:rsid w:val="00941D64"/>
    <w:rsid w:val="00941FC8"/>
    <w:rsid w:val="0094201A"/>
    <w:rsid w:val="009420A5"/>
    <w:rsid w:val="00942188"/>
    <w:rsid w:val="0094228D"/>
    <w:rsid w:val="00942294"/>
    <w:rsid w:val="00942AF4"/>
    <w:rsid w:val="00942ED9"/>
    <w:rsid w:val="00943032"/>
    <w:rsid w:val="00943098"/>
    <w:rsid w:val="00943362"/>
    <w:rsid w:val="00943493"/>
    <w:rsid w:val="009435F7"/>
    <w:rsid w:val="009437DE"/>
    <w:rsid w:val="00943890"/>
    <w:rsid w:val="00943F5D"/>
    <w:rsid w:val="009440ED"/>
    <w:rsid w:val="0094443B"/>
    <w:rsid w:val="00944601"/>
    <w:rsid w:val="00944A9D"/>
    <w:rsid w:val="00944BC9"/>
    <w:rsid w:val="00944FFE"/>
    <w:rsid w:val="00945067"/>
    <w:rsid w:val="0094536E"/>
    <w:rsid w:val="00945602"/>
    <w:rsid w:val="009457AB"/>
    <w:rsid w:val="00945A72"/>
    <w:rsid w:val="00945A96"/>
    <w:rsid w:val="00945C73"/>
    <w:rsid w:val="00945FF1"/>
    <w:rsid w:val="009460EB"/>
    <w:rsid w:val="00946358"/>
    <w:rsid w:val="0094636D"/>
    <w:rsid w:val="00946718"/>
    <w:rsid w:val="00946A23"/>
    <w:rsid w:val="00946B9B"/>
    <w:rsid w:val="00946BD4"/>
    <w:rsid w:val="00946C19"/>
    <w:rsid w:val="00946F43"/>
    <w:rsid w:val="00946FEE"/>
    <w:rsid w:val="009472C3"/>
    <w:rsid w:val="00947786"/>
    <w:rsid w:val="00947839"/>
    <w:rsid w:val="009478FB"/>
    <w:rsid w:val="0094799B"/>
    <w:rsid w:val="00947A2C"/>
    <w:rsid w:val="009500A5"/>
    <w:rsid w:val="009508AF"/>
    <w:rsid w:val="009508E4"/>
    <w:rsid w:val="00950B22"/>
    <w:rsid w:val="00950FD0"/>
    <w:rsid w:val="00951469"/>
    <w:rsid w:val="009514B2"/>
    <w:rsid w:val="00951688"/>
    <w:rsid w:val="00951E37"/>
    <w:rsid w:val="009524E5"/>
    <w:rsid w:val="00952507"/>
    <w:rsid w:val="0095262F"/>
    <w:rsid w:val="0095288C"/>
    <w:rsid w:val="009528E4"/>
    <w:rsid w:val="009529EC"/>
    <w:rsid w:val="00952CA6"/>
    <w:rsid w:val="00952D57"/>
    <w:rsid w:val="00952F4A"/>
    <w:rsid w:val="0095320C"/>
    <w:rsid w:val="00953281"/>
    <w:rsid w:val="00953773"/>
    <w:rsid w:val="00953A53"/>
    <w:rsid w:val="00953A60"/>
    <w:rsid w:val="0095422B"/>
    <w:rsid w:val="009543A1"/>
    <w:rsid w:val="009543FA"/>
    <w:rsid w:val="009545A1"/>
    <w:rsid w:val="009546B8"/>
    <w:rsid w:val="00954C51"/>
    <w:rsid w:val="00954E4C"/>
    <w:rsid w:val="009550A6"/>
    <w:rsid w:val="009552E5"/>
    <w:rsid w:val="009552FC"/>
    <w:rsid w:val="00955868"/>
    <w:rsid w:val="00955E93"/>
    <w:rsid w:val="00955FBA"/>
    <w:rsid w:val="009564EF"/>
    <w:rsid w:val="0095651F"/>
    <w:rsid w:val="0095673E"/>
    <w:rsid w:val="009567B3"/>
    <w:rsid w:val="00956AD4"/>
    <w:rsid w:val="00957035"/>
    <w:rsid w:val="009570CB"/>
    <w:rsid w:val="009571DF"/>
    <w:rsid w:val="00957292"/>
    <w:rsid w:val="00957553"/>
    <w:rsid w:val="00957B0F"/>
    <w:rsid w:val="00957B77"/>
    <w:rsid w:val="0096056A"/>
    <w:rsid w:val="009606C7"/>
    <w:rsid w:val="0096087F"/>
    <w:rsid w:val="00960916"/>
    <w:rsid w:val="00960A61"/>
    <w:rsid w:val="0096152B"/>
    <w:rsid w:val="0096181A"/>
    <w:rsid w:val="00961927"/>
    <w:rsid w:val="00961A99"/>
    <w:rsid w:val="00961B6B"/>
    <w:rsid w:val="00961B79"/>
    <w:rsid w:val="00961F8C"/>
    <w:rsid w:val="00961FD0"/>
    <w:rsid w:val="009621B9"/>
    <w:rsid w:val="0096257F"/>
    <w:rsid w:val="0096270F"/>
    <w:rsid w:val="00962914"/>
    <w:rsid w:val="00962A33"/>
    <w:rsid w:val="00962B2E"/>
    <w:rsid w:val="0096301B"/>
    <w:rsid w:val="009637E0"/>
    <w:rsid w:val="009637FB"/>
    <w:rsid w:val="00963B60"/>
    <w:rsid w:val="00963D7E"/>
    <w:rsid w:val="00964455"/>
    <w:rsid w:val="009646DD"/>
    <w:rsid w:val="00964BF0"/>
    <w:rsid w:val="00964D69"/>
    <w:rsid w:val="00964DA3"/>
    <w:rsid w:val="00964FC1"/>
    <w:rsid w:val="009652CE"/>
    <w:rsid w:val="009653DF"/>
    <w:rsid w:val="00965421"/>
    <w:rsid w:val="00965AC4"/>
    <w:rsid w:val="00965DDF"/>
    <w:rsid w:val="00965F8C"/>
    <w:rsid w:val="0096650E"/>
    <w:rsid w:val="009668F0"/>
    <w:rsid w:val="00966BA8"/>
    <w:rsid w:val="00967CA6"/>
    <w:rsid w:val="0097006B"/>
    <w:rsid w:val="009701AA"/>
    <w:rsid w:val="009701B5"/>
    <w:rsid w:val="0097032A"/>
    <w:rsid w:val="009705B9"/>
    <w:rsid w:val="009708FD"/>
    <w:rsid w:val="00970DAC"/>
    <w:rsid w:val="00971158"/>
    <w:rsid w:val="00971210"/>
    <w:rsid w:val="00971243"/>
    <w:rsid w:val="00971331"/>
    <w:rsid w:val="009713C1"/>
    <w:rsid w:val="009716D2"/>
    <w:rsid w:val="00971B1F"/>
    <w:rsid w:val="00971C05"/>
    <w:rsid w:val="00971C10"/>
    <w:rsid w:val="00971EC9"/>
    <w:rsid w:val="00972214"/>
    <w:rsid w:val="00972386"/>
    <w:rsid w:val="009723B4"/>
    <w:rsid w:val="009724CC"/>
    <w:rsid w:val="009728AF"/>
    <w:rsid w:val="00972A87"/>
    <w:rsid w:val="00972C36"/>
    <w:rsid w:val="00972D66"/>
    <w:rsid w:val="00972ECC"/>
    <w:rsid w:val="00972F39"/>
    <w:rsid w:val="00973185"/>
    <w:rsid w:val="00973285"/>
    <w:rsid w:val="00973755"/>
    <w:rsid w:val="009739E8"/>
    <w:rsid w:val="00973D53"/>
    <w:rsid w:val="0097416B"/>
    <w:rsid w:val="00974243"/>
    <w:rsid w:val="009742E7"/>
    <w:rsid w:val="00974325"/>
    <w:rsid w:val="0097440D"/>
    <w:rsid w:val="009744F7"/>
    <w:rsid w:val="009747C7"/>
    <w:rsid w:val="0097491B"/>
    <w:rsid w:val="009749FC"/>
    <w:rsid w:val="00974A05"/>
    <w:rsid w:val="00974A13"/>
    <w:rsid w:val="00974C60"/>
    <w:rsid w:val="00974F45"/>
    <w:rsid w:val="00975300"/>
    <w:rsid w:val="009753E4"/>
    <w:rsid w:val="00975564"/>
    <w:rsid w:val="00975FEB"/>
    <w:rsid w:val="00976156"/>
    <w:rsid w:val="009761C3"/>
    <w:rsid w:val="0097663D"/>
    <w:rsid w:val="00976ADA"/>
    <w:rsid w:val="00976B88"/>
    <w:rsid w:val="00976C2C"/>
    <w:rsid w:val="00976E26"/>
    <w:rsid w:val="00976F26"/>
    <w:rsid w:val="00977039"/>
    <w:rsid w:val="00977552"/>
    <w:rsid w:val="009777C7"/>
    <w:rsid w:val="00977818"/>
    <w:rsid w:val="00977B3E"/>
    <w:rsid w:val="00980676"/>
    <w:rsid w:val="00980E79"/>
    <w:rsid w:val="0098118F"/>
    <w:rsid w:val="009815EA"/>
    <w:rsid w:val="0098182E"/>
    <w:rsid w:val="009818B8"/>
    <w:rsid w:val="00981999"/>
    <w:rsid w:val="00981D41"/>
    <w:rsid w:val="00981DB6"/>
    <w:rsid w:val="0098249A"/>
    <w:rsid w:val="00982A60"/>
    <w:rsid w:val="00982C28"/>
    <w:rsid w:val="0098333E"/>
    <w:rsid w:val="009839AF"/>
    <w:rsid w:val="00983F8F"/>
    <w:rsid w:val="00984215"/>
    <w:rsid w:val="00984673"/>
    <w:rsid w:val="00984677"/>
    <w:rsid w:val="00984D5E"/>
    <w:rsid w:val="00984DF9"/>
    <w:rsid w:val="009854E3"/>
    <w:rsid w:val="009855F1"/>
    <w:rsid w:val="009859C4"/>
    <w:rsid w:val="00985B7F"/>
    <w:rsid w:val="00985BEF"/>
    <w:rsid w:val="00985C16"/>
    <w:rsid w:val="00985DD5"/>
    <w:rsid w:val="0098611A"/>
    <w:rsid w:val="009862C7"/>
    <w:rsid w:val="009863D1"/>
    <w:rsid w:val="00986418"/>
    <w:rsid w:val="00986CE3"/>
    <w:rsid w:val="00986E31"/>
    <w:rsid w:val="0098716B"/>
    <w:rsid w:val="00987328"/>
    <w:rsid w:val="00987778"/>
    <w:rsid w:val="00987AE5"/>
    <w:rsid w:val="00987E4D"/>
    <w:rsid w:val="00990021"/>
    <w:rsid w:val="0099002F"/>
    <w:rsid w:val="009901F8"/>
    <w:rsid w:val="00990230"/>
    <w:rsid w:val="009906A9"/>
    <w:rsid w:val="00990D53"/>
    <w:rsid w:val="00990D94"/>
    <w:rsid w:val="00990F3D"/>
    <w:rsid w:val="009910C7"/>
    <w:rsid w:val="00991335"/>
    <w:rsid w:val="009916F9"/>
    <w:rsid w:val="00991EBC"/>
    <w:rsid w:val="009923D5"/>
    <w:rsid w:val="00992444"/>
    <w:rsid w:val="009924C7"/>
    <w:rsid w:val="00992575"/>
    <w:rsid w:val="009925D2"/>
    <w:rsid w:val="009926FA"/>
    <w:rsid w:val="00992742"/>
    <w:rsid w:val="00992C6F"/>
    <w:rsid w:val="00992CF3"/>
    <w:rsid w:val="00992D03"/>
    <w:rsid w:val="00992E09"/>
    <w:rsid w:val="0099302D"/>
    <w:rsid w:val="0099333F"/>
    <w:rsid w:val="009937B5"/>
    <w:rsid w:val="00993DF2"/>
    <w:rsid w:val="00993E88"/>
    <w:rsid w:val="0099425E"/>
    <w:rsid w:val="009946EF"/>
    <w:rsid w:val="0099474A"/>
    <w:rsid w:val="00994EE1"/>
    <w:rsid w:val="00994FEE"/>
    <w:rsid w:val="0099519C"/>
    <w:rsid w:val="00995B46"/>
    <w:rsid w:val="00995CD9"/>
    <w:rsid w:val="00995E2F"/>
    <w:rsid w:val="00995E6A"/>
    <w:rsid w:val="00995ECB"/>
    <w:rsid w:val="0099600B"/>
    <w:rsid w:val="0099618A"/>
    <w:rsid w:val="009963FE"/>
    <w:rsid w:val="00996A7A"/>
    <w:rsid w:val="00996D29"/>
    <w:rsid w:val="00996D6A"/>
    <w:rsid w:val="00996E30"/>
    <w:rsid w:val="00996ED8"/>
    <w:rsid w:val="00996FD9"/>
    <w:rsid w:val="00997146"/>
    <w:rsid w:val="009971DB"/>
    <w:rsid w:val="00997266"/>
    <w:rsid w:val="00997323"/>
    <w:rsid w:val="00997842"/>
    <w:rsid w:val="009978D5"/>
    <w:rsid w:val="00997A0B"/>
    <w:rsid w:val="00997BA1"/>
    <w:rsid w:val="00997BAA"/>
    <w:rsid w:val="00997E8A"/>
    <w:rsid w:val="009A02FA"/>
    <w:rsid w:val="009A09FD"/>
    <w:rsid w:val="009A0EFC"/>
    <w:rsid w:val="009A0F26"/>
    <w:rsid w:val="009A1083"/>
    <w:rsid w:val="009A1197"/>
    <w:rsid w:val="009A1398"/>
    <w:rsid w:val="009A1466"/>
    <w:rsid w:val="009A146C"/>
    <w:rsid w:val="009A161E"/>
    <w:rsid w:val="009A19B9"/>
    <w:rsid w:val="009A1D26"/>
    <w:rsid w:val="009A1F6F"/>
    <w:rsid w:val="009A2359"/>
    <w:rsid w:val="009A286B"/>
    <w:rsid w:val="009A2DDB"/>
    <w:rsid w:val="009A2DF4"/>
    <w:rsid w:val="009A32F1"/>
    <w:rsid w:val="009A3484"/>
    <w:rsid w:val="009A3677"/>
    <w:rsid w:val="009A37DB"/>
    <w:rsid w:val="009A3971"/>
    <w:rsid w:val="009A3C8C"/>
    <w:rsid w:val="009A3CD8"/>
    <w:rsid w:val="009A3E70"/>
    <w:rsid w:val="009A3E9E"/>
    <w:rsid w:val="009A4058"/>
    <w:rsid w:val="009A41A1"/>
    <w:rsid w:val="009A4609"/>
    <w:rsid w:val="009A4875"/>
    <w:rsid w:val="009A5129"/>
    <w:rsid w:val="009A5375"/>
    <w:rsid w:val="009A537C"/>
    <w:rsid w:val="009A5508"/>
    <w:rsid w:val="009A5EDE"/>
    <w:rsid w:val="009A64C7"/>
    <w:rsid w:val="009A6545"/>
    <w:rsid w:val="009A68F3"/>
    <w:rsid w:val="009A6AE7"/>
    <w:rsid w:val="009A6B06"/>
    <w:rsid w:val="009A6CB5"/>
    <w:rsid w:val="009A6DA1"/>
    <w:rsid w:val="009A741C"/>
    <w:rsid w:val="009A7C80"/>
    <w:rsid w:val="009B01B9"/>
    <w:rsid w:val="009B01C8"/>
    <w:rsid w:val="009B0486"/>
    <w:rsid w:val="009B07DF"/>
    <w:rsid w:val="009B0D5D"/>
    <w:rsid w:val="009B0DE0"/>
    <w:rsid w:val="009B1390"/>
    <w:rsid w:val="009B1587"/>
    <w:rsid w:val="009B1675"/>
    <w:rsid w:val="009B183B"/>
    <w:rsid w:val="009B185C"/>
    <w:rsid w:val="009B18D4"/>
    <w:rsid w:val="009B19B5"/>
    <w:rsid w:val="009B1BFC"/>
    <w:rsid w:val="009B1CF8"/>
    <w:rsid w:val="009B1E4F"/>
    <w:rsid w:val="009B20FE"/>
    <w:rsid w:val="009B210B"/>
    <w:rsid w:val="009B21C2"/>
    <w:rsid w:val="009B2AA9"/>
    <w:rsid w:val="009B2BCD"/>
    <w:rsid w:val="009B2E84"/>
    <w:rsid w:val="009B30DA"/>
    <w:rsid w:val="009B38B6"/>
    <w:rsid w:val="009B39FA"/>
    <w:rsid w:val="009B3B73"/>
    <w:rsid w:val="009B3BD9"/>
    <w:rsid w:val="009B4CA0"/>
    <w:rsid w:val="009B4FDD"/>
    <w:rsid w:val="009B5084"/>
    <w:rsid w:val="009B5114"/>
    <w:rsid w:val="009B52A6"/>
    <w:rsid w:val="009B5315"/>
    <w:rsid w:val="009B5711"/>
    <w:rsid w:val="009B574D"/>
    <w:rsid w:val="009B5899"/>
    <w:rsid w:val="009B5A40"/>
    <w:rsid w:val="009B5D96"/>
    <w:rsid w:val="009B604C"/>
    <w:rsid w:val="009B6323"/>
    <w:rsid w:val="009B63D4"/>
    <w:rsid w:val="009B63DC"/>
    <w:rsid w:val="009B68D3"/>
    <w:rsid w:val="009B6B2B"/>
    <w:rsid w:val="009B6DA7"/>
    <w:rsid w:val="009B70A4"/>
    <w:rsid w:val="009B71C2"/>
    <w:rsid w:val="009B71CC"/>
    <w:rsid w:val="009B7238"/>
    <w:rsid w:val="009B72F3"/>
    <w:rsid w:val="009B766F"/>
    <w:rsid w:val="009B7830"/>
    <w:rsid w:val="009B793E"/>
    <w:rsid w:val="009B7B1C"/>
    <w:rsid w:val="009B7B5A"/>
    <w:rsid w:val="009B7BCF"/>
    <w:rsid w:val="009B7DFD"/>
    <w:rsid w:val="009C02D1"/>
    <w:rsid w:val="009C047D"/>
    <w:rsid w:val="009C075F"/>
    <w:rsid w:val="009C097A"/>
    <w:rsid w:val="009C0A41"/>
    <w:rsid w:val="009C0B13"/>
    <w:rsid w:val="009C0B3D"/>
    <w:rsid w:val="009C0C21"/>
    <w:rsid w:val="009C0C6A"/>
    <w:rsid w:val="009C0D75"/>
    <w:rsid w:val="009C141C"/>
    <w:rsid w:val="009C14A4"/>
    <w:rsid w:val="009C1767"/>
    <w:rsid w:val="009C1785"/>
    <w:rsid w:val="009C1BF5"/>
    <w:rsid w:val="009C1D42"/>
    <w:rsid w:val="009C2001"/>
    <w:rsid w:val="009C2154"/>
    <w:rsid w:val="009C23F2"/>
    <w:rsid w:val="009C24A7"/>
    <w:rsid w:val="009C2569"/>
    <w:rsid w:val="009C2870"/>
    <w:rsid w:val="009C2A43"/>
    <w:rsid w:val="009C2B49"/>
    <w:rsid w:val="009C2D15"/>
    <w:rsid w:val="009C2EDD"/>
    <w:rsid w:val="009C2F2B"/>
    <w:rsid w:val="009C3085"/>
    <w:rsid w:val="009C30B4"/>
    <w:rsid w:val="009C3201"/>
    <w:rsid w:val="009C3416"/>
    <w:rsid w:val="009C3747"/>
    <w:rsid w:val="009C380B"/>
    <w:rsid w:val="009C383B"/>
    <w:rsid w:val="009C39E4"/>
    <w:rsid w:val="009C3A88"/>
    <w:rsid w:val="009C3C53"/>
    <w:rsid w:val="009C3D25"/>
    <w:rsid w:val="009C3D85"/>
    <w:rsid w:val="009C46B6"/>
    <w:rsid w:val="009C4713"/>
    <w:rsid w:val="009C496D"/>
    <w:rsid w:val="009C4987"/>
    <w:rsid w:val="009C4AD2"/>
    <w:rsid w:val="009C4B01"/>
    <w:rsid w:val="009C4C04"/>
    <w:rsid w:val="009C4F31"/>
    <w:rsid w:val="009C4F59"/>
    <w:rsid w:val="009C5225"/>
    <w:rsid w:val="009C52BA"/>
    <w:rsid w:val="009C531F"/>
    <w:rsid w:val="009C57E1"/>
    <w:rsid w:val="009C5AB3"/>
    <w:rsid w:val="009C5B90"/>
    <w:rsid w:val="009C5C23"/>
    <w:rsid w:val="009C5D49"/>
    <w:rsid w:val="009C60B4"/>
    <w:rsid w:val="009C635D"/>
    <w:rsid w:val="009C6489"/>
    <w:rsid w:val="009C65C3"/>
    <w:rsid w:val="009C6755"/>
    <w:rsid w:val="009C675C"/>
    <w:rsid w:val="009C69FD"/>
    <w:rsid w:val="009C6B7A"/>
    <w:rsid w:val="009C785B"/>
    <w:rsid w:val="009C78FF"/>
    <w:rsid w:val="009C796C"/>
    <w:rsid w:val="009C7AC7"/>
    <w:rsid w:val="009C7DE2"/>
    <w:rsid w:val="009D073D"/>
    <w:rsid w:val="009D0972"/>
    <w:rsid w:val="009D0F6C"/>
    <w:rsid w:val="009D109D"/>
    <w:rsid w:val="009D18F8"/>
    <w:rsid w:val="009D1903"/>
    <w:rsid w:val="009D20B0"/>
    <w:rsid w:val="009D26E3"/>
    <w:rsid w:val="009D2B6E"/>
    <w:rsid w:val="009D321A"/>
    <w:rsid w:val="009D361F"/>
    <w:rsid w:val="009D3AB3"/>
    <w:rsid w:val="009D3CAF"/>
    <w:rsid w:val="009D3D6E"/>
    <w:rsid w:val="009D41D7"/>
    <w:rsid w:val="009D43AF"/>
    <w:rsid w:val="009D44EC"/>
    <w:rsid w:val="009D451D"/>
    <w:rsid w:val="009D4A10"/>
    <w:rsid w:val="009D4AE0"/>
    <w:rsid w:val="009D4AFD"/>
    <w:rsid w:val="009D4B5A"/>
    <w:rsid w:val="009D4CED"/>
    <w:rsid w:val="009D5057"/>
    <w:rsid w:val="009D50B9"/>
    <w:rsid w:val="009D5472"/>
    <w:rsid w:val="009D5655"/>
    <w:rsid w:val="009D565B"/>
    <w:rsid w:val="009D5668"/>
    <w:rsid w:val="009D5897"/>
    <w:rsid w:val="009D5900"/>
    <w:rsid w:val="009D5AEE"/>
    <w:rsid w:val="009D5B37"/>
    <w:rsid w:val="009D5C96"/>
    <w:rsid w:val="009D5E99"/>
    <w:rsid w:val="009D5EA6"/>
    <w:rsid w:val="009D5FD5"/>
    <w:rsid w:val="009D615D"/>
    <w:rsid w:val="009D6187"/>
    <w:rsid w:val="009D6700"/>
    <w:rsid w:val="009D6883"/>
    <w:rsid w:val="009D6929"/>
    <w:rsid w:val="009D6A0E"/>
    <w:rsid w:val="009D6B8A"/>
    <w:rsid w:val="009D6E7B"/>
    <w:rsid w:val="009D6F3B"/>
    <w:rsid w:val="009D6F60"/>
    <w:rsid w:val="009D725D"/>
    <w:rsid w:val="009D7281"/>
    <w:rsid w:val="009D7A63"/>
    <w:rsid w:val="009D7B34"/>
    <w:rsid w:val="009D7BD8"/>
    <w:rsid w:val="009D7CAE"/>
    <w:rsid w:val="009D7CF0"/>
    <w:rsid w:val="009D7D2C"/>
    <w:rsid w:val="009E0166"/>
    <w:rsid w:val="009E043B"/>
    <w:rsid w:val="009E0479"/>
    <w:rsid w:val="009E0551"/>
    <w:rsid w:val="009E080C"/>
    <w:rsid w:val="009E08C2"/>
    <w:rsid w:val="009E0B2C"/>
    <w:rsid w:val="009E0DFC"/>
    <w:rsid w:val="009E0EDC"/>
    <w:rsid w:val="009E0F0F"/>
    <w:rsid w:val="009E1325"/>
    <w:rsid w:val="009E165C"/>
    <w:rsid w:val="009E1766"/>
    <w:rsid w:val="009E19B8"/>
    <w:rsid w:val="009E1B06"/>
    <w:rsid w:val="009E225C"/>
    <w:rsid w:val="009E26D5"/>
    <w:rsid w:val="009E2C66"/>
    <w:rsid w:val="009E2D72"/>
    <w:rsid w:val="009E2F43"/>
    <w:rsid w:val="009E3163"/>
    <w:rsid w:val="009E3293"/>
    <w:rsid w:val="009E39C5"/>
    <w:rsid w:val="009E3CEC"/>
    <w:rsid w:val="009E3E60"/>
    <w:rsid w:val="009E4087"/>
    <w:rsid w:val="009E40EC"/>
    <w:rsid w:val="009E44F2"/>
    <w:rsid w:val="009E4798"/>
    <w:rsid w:val="009E47A8"/>
    <w:rsid w:val="009E4940"/>
    <w:rsid w:val="009E4A4E"/>
    <w:rsid w:val="009E4B09"/>
    <w:rsid w:val="009E4BAB"/>
    <w:rsid w:val="009E4E08"/>
    <w:rsid w:val="009E4E43"/>
    <w:rsid w:val="009E4F83"/>
    <w:rsid w:val="009E4F84"/>
    <w:rsid w:val="009E51A1"/>
    <w:rsid w:val="009E51EA"/>
    <w:rsid w:val="009E550B"/>
    <w:rsid w:val="009E56DD"/>
    <w:rsid w:val="009E57BA"/>
    <w:rsid w:val="009E583B"/>
    <w:rsid w:val="009E5A40"/>
    <w:rsid w:val="009E6145"/>
    <w:rsid w:val="009E6384"/>
    <w:rsid w:val="009E665A"/>
    <w:rsid w:val="009E674F"/>
    <w:rsid w:val="009E6C82"/>
    <w:rsid w:val="009E6D71"/>
    <w:rsid w:val="009E7326"/>
    <w:rsid w:val="009E7AE8"/>
    <w:rsid w:val="009E7D5B"/>
    <w:rsid w:val="009F00A3"/>
    <w:rsid w:val="009F01A9"/>
    <w:rsid w:val="009F0252"/>
    <w:rsid w:val="009F06EC"/>
    <w:rsid w:val="009F0CD9"/>
    <w:rsid w:val="009F0F63"/>
    <w:rsid w:val="009F1493"/>
    <w:rsid w:val="009F166A"/>
    <w:rsid w:val="009F16A7"/>
    <w:rsid w:val="009F1A28"/>
    <w:rsid w:val="009F1B4C"/>
    <w:rsid w:val="009F1BE2"/>
    <w:rsid w:val="009F1F9F"/>
    <w:rsid w:val="009F2207"/>
    <w:rsid w:val="009F250B"/>
    <w:rsid w:val="009F250E"/>
    <w:rsid w:val="009F2765"/>
    <w:rsid w:val="009F27DB"/>
    <w:rsid w:val="009F2A6E"/>
    <w:rsid w:val="009F2C74"/>
    <w:rsid w:val="009F2CF9"/>
    <w:rsid w:val="009F2EFE"/>
    <w:rsid w:val="009F3224"/>
    <w:rsid w:val="009F338A"/>
    <w:rsid w:val="009F3480"/>
    <w:rsid w:val="009F351D"/>
    <w:rsid w:val="009F364F"/>
    <w:rsid w:val="009F395E"/>
    <w:rsid w:val="009F41E5"/>
    <w:rsid w:val="009F43B9"/>
    <w:rsid w:val="009F4508"/>
    <w:rsid w:val="009F453B"/>
    <w:rsid w:val="009F4614"/>
    <w:rsid w:val="009F472B"/>
    <w:rsid w:val="009F4DDB"/>
    <w:rsid w:val="009F4F52"/>
    <w:rsid w:val="009F4F75"/>
    <w:rsid w:val="009F5094"/>
    <w:rsid w:val="009F510A"/>
    <w:rsid w:val="009F541A"/>
    <w:rsid w:val="009F55CE"/>
    <w:rsid w:val="009F5A8D"/>
    <w:rsid w:val="009F5BB0"/>
    <w:rsid w:val="009F60FD"/>
    <w:rsid w:val="009F6762"/>
    <w:rsid w:val="009F6DE9"/>
    <w:rsid w:val="009F6E3B"/>
    <w:rsid w:val="009F6EB4"/>
    <w:rsid w:val="009F6FC8"/>
    <w:rsid w:val="009F70DA"/>
    <w:rsid w:val="009F71CF"/>
    <w:rsid w:val="009F739E"/>
    <w:rsid w:val="009F7506"/>
    <w:rsid w:val="009F778E"/>
    <w:rsid w:val="009F780B"/>
    <w:rsid w:val="009F786B"/>
    <w:rsid w:val="009F7AAD"/>
    <w:rsid w:val="009F7B7C"/>
    <w:rsid w:val="009F7E62"/>
    <w:rsid w:val="00A00019"/>
    <w:rsid w:val="00A0061B"/>
    <w:rsid w:val="00A00A2A"/>
    <w:rsid w:val="00A00AF5"/>
    <w:rsid w:val="00A00F53"/>
    <w:rsid w:val="00A014EF"/>
    <w:rsid w:val="00A01540"/>
    <w:rsid w:val="00A015B5"/>
    <w:rsid w:val="00A01662"/>
    <w:rsid w:val="00A01875"/>
    <w:rsid w:val="00A019C9"/>
    <w:rsid w:val="00A01CE4"/>
    <w:rsid w:val="00A01EF0"/>
    <w:rsid w:val="00A01FD0"/>
    <w:rsid w:val="00A020A3"/>
    <w:rsid w:val="00A02239"/>
    <w:rsid w:val="00A0229F"/>
    <w:rsid w:val="00A02330"/>
    <w:rsid w:val="00A02394"/>
    <w:rsid w:val="00A02509"/>
    <w:rsid w:val="00A02779"/>
    <w:rsid w:val="00A027D9"/>
    <w:rsid w:val="00A0280A"/>
    <w:rsid w:val="00A02D7F"/>
    <w:rsid w:val="00A0350E"/>
    <w:rsid w:val="00A03851"/>
    <w:rsid w:val="00A03BC8"/>
    <w:rsid w:val="00A03E7D"/>
    <w:rsid w:val="00A04300"/>
    <w:rsid w:val="00A04406"/>
    <w:rsid w:val="00A04412"/>
    <w:rsid w:val="00A045FE"/>
    <w:rsid w:val="00A04636"/>
    <w:rsid w:val="00A04749"/>
    <w:rsid w:val="00A04A7B"/>
    <w:rsid w:val="00A04C13"/>
    <w:rsid w:val="00A04C28"/>
    <w:rsid w:val="00A04DE1"/>
    <w:rsid w:val="00A04FAB"/>
    <w:rsid w:val="00A0528A"/>
    <w:rsid w:val="00A05604"/>
    <w:rsid w:val="00A05672"/>
    <w:rsid w:val="00A05678"/>
    <w:rsid w:val="00A056B5"/>
    <w:rsid w:val="00A0579D"/>
    <w:rsid w:val="00A057E0"/>
    <w:rsid w:val="00A0585D"/>
    <w:rsid w:val="00A05B04"/>
    <w:rsid w:val="00A05B25"/>
    <w:rsid w:val="00A05D33"/>
    <w:rsid w:val="00A0619F"/>
    <w:rsid w:val="00A06683"/>
    <w:rsid w:val="00A06A0A"/>
    <w:rsid w:val="00A06D3B"/>
    <w:rsid w:val="00A0705F"/>
    <w:rsid w:val="00A07098"/>
    <w:rsid w:val="00A07193"/>
    <w:rsid w:val="00A074D4"/>
    <w:rsid w:val="00A079C7"/>
    <w:rsid w:val="00A079F7"/>
    <w:rsid w:val="00A07A28"/>
    <w:rsid w:val="00A07A5B"/>
    <w:rsid w:val="00A07D79"/>
    <w:rsid w:val="00A07F13"/>
    <w:rsid w:val="00A100CF"/>
    <w:rsid w:val="00A102E5"/>
    <w:rsid w:val="00A10532"/>
    <w:rsid w:val="00A10865"/>
    <w:rsid w:val="00A1093E"/>
    <w:rsid w:val="00A10ACB"/>
    <w:rsid w:val="00A10E29"/>
    <w:rsid w:val="00A10E2C"/>
    <w:rsid w:val="00A10EF1"/>
    <w:rsid w:val="00A11226"/>
    <w:rsid w:val="00A115F5"/>
    <w:rsid w:val="00A1169D"/>
    <w:rsid w:val="00A11789"/>
    <w:rsid w:val="00A117AA"/>
    <w:rsid w:val="00A118D4"/>
    <w:rsid w:val="00A119AC"/>
    <w:rsid w:val="00A11A6C"/>
    <w:rsid w:val="00A11D6E"/>
    <w:rsid w:val="00A11EE9"/>
    <w:rsid w:val="00A11F43"/>
    <w:rsid w:val="00A11FC4"/>
    <w:rsid w:val="00A123EC"/>
    <w:rsid w:val="00A12435"/>
    <w:rsid w:val="00A1248E"/>
    <w:rsid w:val="00A125D1"/>
    <w:rsid w:val="00A1275A"/>
    <w:rsid w:val="00A129DE"/>
    <w:rsid w:val="00A13193"/>
    <w:rsid w:val="00A133D9"/>
    <w:rsid w:val="00A133F5"/>
    <w:rsid w:val="00A1380A"/>
    <w:rsid w:val="00A13876"/>
    <w:rsid w:val="00A13ECE"/>
    <w:rsid w:val="00A14393"/>
    <w:rsid w:val="00A1441C"/>
    <w:rsid w:val="00A1467F"/>
    <w:rsid w:val="00A14B74"/>
    <w:rsid w:val="00A15466"/>
    <w:rsid w:val="00A15A98"/>
    <w:rsid w:val="00A15AD5"/>
    <w:rsid w:val="00A15C34"/>
    <w:rsid w:val="00A15D80"/>
    <w:rsid w:val="00A15E40"/>
    <w:rsid w:val="00A1632F"/>
    <w:rsid w:val="00A169B9"/>
    <w:rsid w:val="00A16DB5"/>
    <w:rsid w:val="00A16EB0"/>
    <w:rsid w:val="00A17002"/>
    <w:rsid w:val="00A17111"/>
    <w:rsid w:val="00A17119"/>
    <w:rsid w:val="00A1723C"/>
    <w:rsid w:val="00A17396"/>
    <w:rsid w:val="00A1768A"/>
    <w:rsid w:val="00A17989"/>
    <w:rsid w:val="00A179A7"/>
    <w:rsid w:val="00A17C80"/>
    <w:rsid w:val="00A17F59"/>
    <w:rsid w:val="00A2044F"/>
    <w:rsid w:val="00A20943"/>
    <w:rsid w:val="00A20AD9"/>
    <w:rsid w:val="00A20B2D"/>
    <w:rsid w:val="00A20C7C"/>
    <w:rsid w:val="00A2113D"/>
    <w:rsid w:val="00A2135E"/>
    <w:rsid w:val="00A2141E"/>
    <w:rsid w:val="00A216AF"/>
    <w:rsid w:val="00A218D4"/>
    <w:rsid w:val="00A21932"/>
    <w:rsid w:val="00A219B3"/>
    <w:rsid w:val="00A21DDF"/>
    <w:rsid w:val="00A21E40"/>
    <w:rsid w:val="00A21F5F"/>
    <w:rsid w:val="00A222DB"/>
    <w:rsid w:val="00A22551"/>
    <w:rsid w:val="00A22875"/>
    <w:rsid w:val="00A2288E"/>
    <w:rsid w:val="00A22987"/>
    <w:rsid w:val="00A22A13"/>
    <w:rsid w:val="00A22DA2"/>
    <w:rsid w:val="00A231B7"/>
    <w:rsid w:val="00A236A0"/>
    <w:rsid w:val="00A236CE"/>
    <w:rsid w:val="00A236ED"/>
    <w:rsid w:val="00A2397F"/>
    <w:rsid w:val="00A23DB8"/>
    <w:rsid w:val="00A2404A"/>
    <w:rsid w:val="00A24057"/>
    <w:rsid w:val="00A24131"/>
    <w:rsid w:val="00A2434E"/>
    <w:rsid w:val="00A24601"/>
    <w:rsid w:val="00A24793"/>
    <w:rsid w:val="00A2497C"/>
    <w:rsid w:val="00A24A36"/>
    <w:rsid w:val="00A24A54"/>
    <w:rsid w:val="00A24A63"/>
    <w:rsid w:val="00A252E9"/>
    <w:rsid w:val="00A256F8"/>
    <w:rsid w:val="00A259EC"/>
    <w:rsid w:val="00A25DF3"/>
    <w:rsid w:val="00A25FEA"/>
    <w:rsid w:val="00A26295"/>
    <w:rsid w:val="00A263AA"/>
    <w:rsid w:val="00A26461"/>
    <w:rsid w:val="00A265BF"/>
    <w:rsid w:val="00A26847"/>
    <w:rsid w:val="00A2689D"/>
    <w:rsid w:val="00A268DF"/>
    <w:rsid w:val="00A26E76"/>
    <w:rsid w:val="00A26F60"/>
    <w:rsid w:val="00A26F9E"/>
    <w:rsid w:val="00A26FB4"/>
    <w:rsid w:val="00A2748C"/>
    <w:rsid w:val="00A2749F"/>
    <w:rsid w:val="00A27849"/>
    <w:rsid w:val="00A2791F"/>
    <w:rsid w:val="00A27A28"/>
    <w:rsid w:val="00A27B04"/>
    <w:rsid w:val="00A27EC6"/>
    <w:rsid w:val="00A30100"/>
    <w:rsid w:val="00A302CE"/>
    <w:rsid w:val="00A3035D"/>
    <w:rsid w:val="00A30376"/>
    <w:rsid w:val="00A305B2"/>
    <w:rsid w:val="00A30812"/>
    <w:rsid w:val="00A30CBC"/>
    <w:rsid w:val="00A30DE4"/>
    <w:rsid w:val="00A30DFA"/>
    <w:rsid w:val="00A31207"/>
    <w:rsid w:val="00A312B3"/>
    <w:rsid w:val="00A31359"/>
    <w:rsid w:val="00A31490"/>
    <w:rsid w:val="00A31AFB"/>
    <w:rsid w:val="00A31C41"/>
    <w:rsid w:val="00A31E53"/>
    <w:rsid w:val="00A31FEE"/>
    <w:rsid w:val="00A3208D"/>
    <w:rsid w:val="00A320F7"/>
    <w:rsid w:val="00A32418"/>
    <w:rsid w:val="00A32514"/>
    <w:rsid w:val="00A32663"/>
    <w:rsid w:val="00A3270A"/>
    <w:rsid w:val="00A329A3"/>
    <w:rsid w:val="00A32BB7"/>
    <w:rsid w:val="00A32D4A"/>
    <w:rsid w:val="00A33302"/>
    <w:rsid w:val="00A33613"/>
    <w:rsid w:val="00A33716"/>
    <w:rsid w:val="00A339F8"/>
    <w:rsid w:val="00A33A3A"/>
    <w:rsid w:val="00A33C04"/>
    <w:rsid w:val="00A33DD1"/>
    <w:rsid w:val="00A33E5E"/>
    <w:rsid w:val="00A33E7D"/>
    <w:rsid w:val="00A33EDD"/>
    <w:rsid w:val="00A3435C"/>
    <w:rsid w:val="00A3465F"/>
    <w:rsid w:val="00A347B3"/>
    <w:rsid w:val="00A34A4C"/>
    <w:rsid w:val="00A34ACC"/>
    <w:rsid w:val="00A34F7A"/>
    <w:rsid w:val="00A3519D"/>
    <w:rsid w:val="00A357FF"/>
    <w:rsid w:val="00A35964"/>
    <w:rsid w:val="00A35B4C"/>
    <w:rsid w:val="00A35B86"/>
    <w:rsid w:val="00A35C10"/>
    <w:rsid w:val="00A35CE8"/>
    <w:rsid w:val="00A35DCF"/>
    <w:rsid w:val="00A36111"/>
    <w:rsid w:val="00A3639F"/>
    <w:rsid w:val="00A364EB"/>
    <w:rsid w:val="00A36BE8"/>
    <w:rsid w:val="00A37261"/>
    <w:rsid w:val="00A37280"/>
    <w:rsid w:val="00A373B0"/>
    <w:rsid w:val="00A3782F"/>
    <w:rsid w:val="00A37C7F"/>
    <w:rsid w:val="00A37D30"/>
    <w:rsid w:val="00A4007E"/>
    <w:rsid w:val="00A40110"/>
    <w:rsid w:val="00A4022E"/>
    <w:rsid w:val="00A403D8"/>
    <w:rsid w:val="00A407F4"/>
    <w:rsid w:val="00A40B17"/>
    <w:rsid w:val="00A40CFF"/>
    <w:rsid w:val="00A40F96"/>
    <w:rsid w:val="00A40FB7"/>
    <w:rsid w:val="00A4111A"/>
    <w:rsid w:val="00A4131C"/>
    <w:rsid w:val="00A41558"/>
    <w:rsid w:val="00A417D4"/>
    <w:rsid w:val="00A4198C"/>
    <w:rsid w:val="00A41A1B"/>
    <w:rsid w:val="00A41B44"/>
    <w:rsid w:val="00A41D91"/>
    <w:rsid w:val="00A41F61"/>
    <w:rsid w:val="00A42082"/>
    <w:rsid w:val="00A42127"/>
    <w:rsid w:val="00A42460"/>
    <w:rsid w:val="00A42542"/>
    <w:rsid w:val="00A425E3"/>
    <w:rsid w:val="00A42688"/>
    <w:rsid w:val="00A42FE2"/>
    <w:rsid w:val="00A43506"/>
    <w:rsid w:val="00A4352B"/>
    <w:rsid w:val="00A435FC"/>
    <w:rsid w:val="00A43D8A"/>
    <w:rsid w:val="00A43E0F"/>
    <w:rsid w:val="00A43E3E"/>
    <w:rsid w:val="00A44383"/>
    <w:rsid w:val="00A44632"/>
    <w:rsid w:val="00A44929"/>
    <w:rsid w:val="00A449F2"/>
    <w:rsid w:val="00A44AE3"/>
    <w:rsid w:val="00A44D6C"/>
    <w:rsid w:val="00A44DE8"/>
    <w:rsid w:val="00A44DEF"/>
    <w:rsid w:val="00A4514B"/>
    <w:rsid w:val="00A451C3"/>
    <w:rsid w:val="00A455F6"/>
    <w:rsid w:val="00A459FD"/>
    <w:rsid w:val="00A462F8"/>
    <w:rsid w:val="00A46BCD"/>
    <w:rsid w:val="00A4738F"/>
    <w:rsid w:val="00A4741C"/>
    <w:rsid w:val="00A47575"/>
    <w:rsid w:val="00A475A8"/>
    <w:rsid w:val="00A47701"/>
    <w:rsid w:val="00A47B6B"/>
    <w:rsid w:val="00A47E7C"/>
    <w:rsid w:val="00A47ED9"/>
    <w:rsid w:val="00A47F03"/>
    <w:rsid w:val="00A47F99"/>
    <w:rsid w:val="00A50300"/>
    <w:rsid w:val="00A50687"/>
    <w:rsid w:val="00A508E7"/>
    <w:rsid w:val="00A50AE2"/>
    <w:rsid w:val="00A50E1B"/>
    <w:rsid w:val="00A51595"/>
    <w:rsid w:val="00A51908"/>
    <w:rsid w:val="00A51AA9"/>
    <w:rsid w:val="00A51BBF"/>
    <w:rsid w:val="00A51C84"/>
    <w:rsid w:val="00A51FED"/>
    <w:rsid w:val="00A521EF"/>
    <w:rsid w:val="00A52488"/>
    <w:rsid w:val="00A5256B"/>
    <w:rsid w:val="00A52D8C"/>
    <w:rsid w:val="00A52E91"/>
    <w:rsid w:val="00A52ED6"/>
    <w:rsid w:val="00A5300B"/>
    <w:rsid w:val="00A53072"/>
    <w:rsid w:val="00A53370"/>
    <w:rsid w:val="00A53465"/>
    <w:rsid w:val="00A537AB"/>
    <w:rsid w:val="00A5395C"/>
    <w:rsid w:val="00A539D3"/>
    <w:rsid w:val="00A53A15"/>
    <w:rsid w:val="00A53AF3"/>
    <w:rsid w:val="00A53B89"/>
    <w:rsid w:val="00A53F43"/>
    <w:rsid w:val="00A5449A"/>
    <w:rsid w:val="00A54680"/>
    <w:rsid w:val="00A548A7"/>
    <w:rsid w:val="00A54946"/>
    <w:rsid w:val="00A54C4A"/>
    <w:rsid w:val="00A54E49"/>
    <w:rsid w:val="00A55163"/>
    <w:rsid w:val="00A556BB"/>
    <w:rsid w:val="00A557F2"/>
    <w:rsid w:val="00A55942"/>
    <w:rsid w:val="00A55CC5"/>
    <w:rsid w:val="00A55DD8"/>
    <w:rsid w:val="00A55F47"/>
    <w:rsid w:val="00A561CE"/>
    <w:rsid w:val="00A56258"/>
    <w:rsid w:val="00A565A1"/>
    <w:rsid w:val="00A5665B"/>
    <w:rsid w:val="00A56893"/>
    <w:rsid w:val="00A56A9F"/>
    <w:rsid w:val="00A56AEF"/>
    <w:rsid w:val="00A56F88"/>
    <w:rsid w:val="00A57084"/>
    <w:rsid w:val="00A57179"/>
    <w:rsid w:val="00A574A6"/>
    <w:rsid w:val="00A574D6"/>
    <w:rsid w:val="00A57559"/>
    <w:rsid w:val="00A5775C"/>
    <w:rsid w:val="00A60052"/>
    <w:rsid w:val="00A602BF"/>
    <w:rsid w:val="00A608E1"/>
    <w:rsid w:val="00A609D3"/>
    <w:rsid w:val="00A60B33"/>
    <w:rsid w:val="00A60CD9"/>
    <w:rsid w:val="00A60CFA"/>
    <w:rsid w:val="00A60D2C"/>
    <w:rsid w:val="00A60D83"/>
    <w:rsid w:val="00A614D1"/>
    <w:rsid w:val="00A619E6"/>
    <w:rsid w:val="00A61D7D"/>
    <w:rsid w:val="00A61D9C"/>
    <w:rsid w:val="00A61F96"/>
    <w:rsid w:val="00A61FBF"/>
    <w:rsid w:val="00A61FFE"/>
    <w:rsid w:val="00A621D9"/>
    <w:rsid w:val="00A623EC"/>
    <w:rsid w:val="00A624C4"/>
    <w:rsid w:val="00A625EF"/>
    <w:rsid w:val="00A6260B"/>
    <w:rsid w:val="00A628C1"/>
    <w:rsid w:val="00A62D8D"/>
    <w:rsid w:val="00A62F7A"/>
    <w:rsid w:val="00A63052"/>
    <w:rsid w:val="00A630C4"/>
    <w:rsid w:val="00A630EF"/>
    <w:rsid w:val="00A632AB"/>
    <w:rsid w:val="00A632D5"/>
    <w:rsid w:val="00A63317"/>
    <w:rsid w:val="00A635BF"/>
    <w:rsid w:val="00A63601"/>
    <w:rsid w:val="00A63728"/>
    <w:rsid w:val="00A637B4"/>
    <w:rsid w:val="00A639B0"/>
    <w:rsid w:val="00A64294"/>
    <w:rsid w:val="00A642FE"/>
    <w:rsid w:val="00A643FD"/>
    <w:rsid w:val="00A646AC"/>
    <w:rsid w:val="00A646D7"/>
    <w:rsid w:val="00A64735"/>
    <w:rsid w:val="00A6480A"/>
    <w:rsid w:val="00A64D40"/>
    <w:rsid w:val="00A64D6A"/>
    <w:rsid w:val="00A64DE3"/>
    <w:rsid w:val="00A64FEA"/>
    <w:rsid w:val="00A65436"/>
    <w:rsid w:val="00A6549B"/>
    <w:rsid w:val="00A65E9A"/>
    <w:rsid w:val="00A65F32"/>
    <w:rsid w:val="00A65FB9"/>
    <w:rsid w:val="00A66087"/>
    <w:rsid w:val="00A662ED"/>
    <w:rsid w:val="00A66458"/>
    <w:rsid w:val="00A666AD"/>
    <w:rsid w:val="00A666DB"/>
    <w:rsid w:val="00A66F43"/>
    <w:rsid w:val="00A673BF"/>
    <w:rsid w:val="00A67CA8"/>
    <w:rsid w:val="00A700BD"/>
    <w:rsid w:val="00A70124"/>
    <w:rsid w:val="00A703B6"/>
    <w:rsid w:val="00A70815"/>
    <w:rsid w:val="00A7097C"/>
    <w:rsid w:val="00A70F2B"/>
    <w:rsid w:val="00A71343"/>
    <w:rsid w:val="00A713B8"/>
    <w:rsid w:val="00A71606"/>
    <w:rsid w:val="00A716AB"/>
    <w:rsid w:val="00A71AB2"/>
    <w:rsid w:val="00A71C62"/>
    <w:rsid w:val="00A71DC1"/>
    <w:rsid w:val="00A72007"/>
    <w:rsid w:val="00A72022"/>
    <w:rsid w:val="00A721E7"/>
    <w:rsid w:val="00A722BB"/>
    <w:rsid w:val="00A72395"/>
    <w:rsid w:val="00A7273A"/>
    <w:rsid w:val="00A727A6"/>
    <w:rsid w:val="00A72B5C"/>
    <w:rsid w:val="00A72C2B"/>
    <w:rsid w:val="00A730F6"/>
    <w:rsid w:val="00A73107"/>
    <w:rsid w:val="00A7311B"/>
    <w:rsid w:val="00A73445"/>
    <w:rsid w:val="00A73612"/>
    <w:rsid w:val="00A73734"/>
    <w:rsid w:val="00A73C0E"/>
    <w:rsid w:val="00A73EF8"/>
    <w:rsid w:val="00A73F87"/>
    <w:rsid w:val="00A748B3"/>
    <w:rsid w:val="00A74E83"/>
    <w:rsid w:val="00A75069"/>
    <w:rsid w:val="00A750B3"/>
    <w:rsid w:val="00A753BA"/>
    <w:rsid w:val="00A7545C"/>
    <w:rsid w:val="00A7550A"/>
    <w:rsid w:val="00A758B9"/>
    <w:rsid w:val="00A75A67"/>
    <w:rsid w:val="00A75B56"/>
    <w:rsid w:val="00A75D00"/>
    <w:rsid w:val="00A75F2A"/>
    <w:rsid w:val="00A76122"/>
    <w:rsid w:val="00A764FC"/>
    <w:rsid w:val="00A76695"/>
    <w:rsid w:val="00A77134"/>
    <w:rsid w:val="00A7758C"/>
    <w:rsid w:val="00A77649"/>
    <w:rsid w:val="00A778AD"/>
    <w:rsid w:val="00A77B55"/>
    <w:rsid w:val="00A77E60"/>
    <w:rsid w:val="00A77F76"/>
    <w:rsid w:val="00A8035C"/>
    <w:rsid w:val="00A803F2"/>
    <w:rsid w:val="00A804F9"/>
    <w:rsid w:val="00A80553"/>
    <w:rsid w:val="00A80666"/>
    <w:rsid w:val="00A806C5"/>
    <w:rsid w:val="00A80CF7"/>
    <w:rsid w:val="00A80FA7"/>
    <w:rsid w:val="00A8121D"/>
    <w:rsid w:val="00A813EE"/>
    <w:rsid w:val="00A81461"/>
    <w:rsid w:val="00A8156D"/>
    <w:rsid w:val="00A81942"/>
    <w:rsid w:val="00A81D19"/>
    <w:rsid w:val="00A820F2"/>
    <w:rsid w:val="00A8228F"/>
    <w:rsid w:val="00A822A8"/>
    <w:rsid w:val="00A82460"/>
    <w:rsid w:val="00A8261A"/>
    <w:rsid w:val="00A8281B"/>
    <w:rsid w:val="00A83135"/>
    <w:rsid w:val="00A832E8"/>
    <w:rsid w:val="00A8349B"/>
    <w:rsid w:val="00A83673"/>
    <w:rsid w:val="00A83789"/>
    <w:rsid w:val="00A837FA"/>
    <w:rsid w:val="00A839ED"/>
    <w:rsid w:val="00A84304"/>
    <w:rsid w:val="00A845A3"/>
    <w:rsid w:val="00A848B7"/>
    <w:rsid w:val="00A848C2"/>
    <w:rsid w:val="00A84905"/>
    <w:rsid w:val="00A84B2B"/>
    <w:rsid w:val="00A84D6A"/>
    <w:rsid w:val="00A85257"/>
    <w:rsid w:val="00A85462"/>
    <w:rsid w:val="00A8585B"/>
    <w:rsid w:val="00A85866"/>
    <w:rsid w:val="00A858B0"/>
    <w:rsid w:val="00A85937"/>
    <w:rsid w:val="00A85AAD"/>
    <w:rsid w:val="00A85B08"/>
    <w:rsid w:val="00A85BAC"/>
    <w:rsid w:val="00A860C3"/>
    <w:rsid w:val="00A861B6"/>
    <w:rsid w:val="00A861E8"/>
    <w:rsid w:val="00A86347"/>
    <w:rsid w:val="00A86429"/>
    <w:rsid w:val="00A86668"/>
    <w:rsid w:val="00A8690C"/>
    <w:rsid w:val="00A86AAF"/>
    <w:rsid w:val="00A86BA1"/>
    <w:rsid w:val="00A86DE4"/>
    <w:rsid w:val="00A86E40"/>
    <w:rsid w:val="00A86E87"/>
    <w:rsid w:val="00A86F8A"/>
    <w:rsid w:val="00A871A4"/>
    <w:rsid w:val="00A873E7"/>
    <w:rsid w:val="00A87439"/>
    <w:rsid w:val="00A87624"/>
    <w:rsid w:val="00A87921"/>
    <w:rsid w:val="00A87AEF"/>
    <w:rsid w:val="00A87B0C"/>
    <w:rsid w:val="00A87D4E"/>
    <w:rsid w:val="00A87E27"/>
    <w:rsid w:val="00A87FAD"/>
    <w:rsid w:val="00A90092"/>
    <w:rsid w:val="00A901A0"/>
    <w:rsid w:val="00A90640"/>
    <w:rsid w:val="00A907FA"/>
    <w:rsid w:val="00A90EA7"/>
    <w:rsid w:val="00A91052"/>
    <w:rsid w:val="00A9128C"/>
    <w:rsid w:val="00A91299"/>
    <w:rsid w:val="00A912C0"/>
    <w:rsid w:val="00A9143C"/>
    <w:rsid w:val="00A91611"/>
    <w:rsid w:val="00A91704"/>
    <w:rsid w:val="00A9172A"/>
    <w:rsid w:val="00A91753"/>
    <w:rsid w:val="00A91BD1"/>
    <w:rsid w:val="00A91CFA"/>
    <w:rsid w:val="00A91F33"/>
    <w:rsid w:val="00A9201A"/>
    <w:rsid w:val="00A921C1"/>
    <w:rsid w:val="00A925C8"/>
    <w:rsid w:val="00A92905"/>
    <w:rsid w:val="00A92B16"/>
    <w:rsid w:val="00A92BDE"/>
    <w:rsid w:val="00A92F0C"/>
    <w:rsid w:val="00A933A3"/>
    <w:rsid w:val="00A934DA"/>
    <w:rsid w:val="00A935E9"/>
    <w:rsid w:val="00A935FF"/>
    <w:rsid w:val="00A936F6"/>
    <w:rsid w:val="00A9389F"/>
    <w:rsid w:val="00A93BFB"/>
    <w:rsid w:val="00A93CD8"/>
    <w:rsid w:val="00A93E1C"/>
    <w:rsid w:val="00A94019"/>
    <w:rsid w:val="00A94047"/>
    <w:rsid w:val="00A94221"/>
    <w:rsid w:val="00A9423E"/>
    <w:rsid w:val="00A94A26"/>
    <w:rsid w:val="00A94A61"/>
    <w:rsid w:val="00A95216"/>
    <w:rsid w:val="00A953E0"/>
    <w:rsid w:val="00A9541F"/>
    <w:rsid w:val="00A9581D"/>
    <w:rsid w:val="00A958AE"/>
    <w:rsid w:val="00A95942"/>
    <w:rsid w:val="00A95B5F"/>
    <w:rsid w:val="00A95B7C"/>
    <w:rsid w:val="00A95DF7"/>
    <w:rsid w:val="00A96093"/>
    <w:rsid w:val="00A96436"/>
    <w:rsid w:val="00A96627"/>
    <w:rsid w:val="00A96A28"/>
    <w:rsid w:val="00A96C7F"/>
    <w:rsid w:val="00A96E32"/>
    <w:rsid w:val="00A96F6D"/>
    <w:rsid w:val="00A96F78"/>
    <w:rsid w:val="00A9761A"/>
    <w:rsid w:val="00A97DED"/>
    <w:rsid w:val="00AA0151"/>
    <w:rsid w:val="00AA0337"/>
    <w:rsid w:val="00AA0591"/>
    <w:rsid w:val="00AA0667"/>
    <w:rsid w:val="00AA07D2"/>
    <w:rsid w:val="00AA0A32"/>
    <w:rsid w:val="00AA0B19"/>
    <w:rsid w:val="00AA0B7F"/>
    <w:rsid w:val="00AA0BFE"/>
    <w:rsid w:val="00AA0C5C"/>
    <w:rsid w:val="00AA100F"/>
    <w:rsid w:val="00AA11FD"/>
    <w:rsid w:val="00AA12EB"/>
    <w:rsid w:val="00AA1464"/>
    <w:rsid w:val="00AA17EE"/>
    <w:rsid w:val="00AA1867"/>
    <w:rsid w:val="00AA1CC8"/>
    <w:rsid w:val="00AA2168"/>
    <w:rsid w:val="00AA21AA"/>
    <w:rsid w:val="00AA24A8"/>
    <w:rsid w:val="00AA2787"/>
    <w:rsid w:val="00AA2AAC"/>
    <w:rsid w:val="00AA2CE9"/>
    <w:rsid w:val="00AA2DBF"/>
    <w:rsid w:val="00AA2EA9"/>
    <w:rsid w:val="00AA2FA9"/>
    <w:rsid w:val="00AA30B8"/>
    <w:rsid w:val="00AA3139"/>
    <w:rsid w:val="00AA3420"/>
    <w:rsid w:val="00AA3533"/>
    <w:rsid w:val="00AA3653"/>
    <w:rsid w:val="00AA372C"/>
    <w:rsid w:val="00AA3767"/>
    <w:rsid w:val="00AA3788"/>
    <w:rsid w:val="00AA393D"/>
    <w:rsid w:val="00AA3AAD"/>
    <w:rsid w:val="00AA3B58"/>
    <w:rsid w:val="00AA3C97"/>
    <w:rsid w:val="00AA3C9A"/>
    <w:rsid w:val="00AA3E16"/>
    <w:rsid w:val="00AA40C7"/>
    <w:rsid w:val="00AA4171"/>
    <w:rsid w:val="00AA42B3"/>
    <w:rsid w:val="00AA48EA"/>
    <w:rsid w:val="00AA4D60"/>
    <w:rsid w:val="00AA4FEA"/>
    <w:rsid w:val="00AA50A4"/>
    <w:rsid w:val="00AA511A"/>
    <w:rsid w:val="00AA519F"/>
    <w:rsid w:val="00AA5214"/>
    <w:rsid w:val="00AA5612"/>
    <w:rsid w:val="00AA5635"/>
    <w:rsid w:val="00AA56CD"/>
    <w:rsid w:val="00AA57AE"/>
    <w:rsid w:val="00AA57B4"/>
    <w:rsid w:val="00AA59EF"/>
    <w:rsid w:val="00AA5AF9"/>
    <w:rsid w:val="00AA5BCE"/>
    <w:rsid w:val="00AA5C7C"/>
    <w:rsid w:val="00AA5D28"/>
    <w:rsid w:val="00AA5DF0"/>
    <w:rsid w:val="00AA5F57"/>
    <w:rsid w:val="00AA6789"/>
    <w:rsid w:val="00AA6857"/>
    <w:rsid w:val="00AA6AAD"/>
    <w:rsid w:val="00AA709E"/>
    <w:rsid w:val="00AA7F74"/>
    <w:rsid w:val="00AB0051"/>
    <w:rsid w:val="00AB0194"/>
    <w:rsid w:val="00AB04EE"/>
    <w:rsid w:val="00AB06AD"/>
    <w:rsid w:val="00AB0AD9"/>
    <w:rsid w:val="00AB0B3B"/>
    <w:rsid w:val="00AB0C79"/>
    <w:rsid w:val="00AB0D6A"/>
    <w:rsid w:val="00AB0E07"/>
    <w:rsid w:val="00AB0E43"/>
    <w:rsid w:val="00AB10EB"/>
    <w:rsid w:val="00AB1770"/>
    <w:rsid w:val="00AB19E1"/>
    <w:rsid w:val="00AB1A62"/>
    <w:rsid w:val="00AB1A9C"/>
    <w:rsid w:val="00AB1C99"/>
    <w:rsid w:val="00AB1CB4"/>
    <w:rsid w:val="00AB1E1E"/>
    <w:rsid w:val="00AB205C"/>
    <w:rsid w:val="00AB22F8"/>
    <w:rsid w:val="00AB254F"/>
    <w:rsid w:val="00AB25C1"/>
    <w:rsid w:val="00AB26CF"/>
    <w:rsid w:val="00AB27DA"/>
    <w:rsid w:val="00AB2875"/>
    <w:rsid w:val="00AB293C"/>
    <w:rsid w:val="00AB2BE0"/>
    <w:rsid w:val="00AB30DD"/>
    <w:rsid w:val="00AB310E"/>
    <w:rsid w:val="00AB3162"/>
    <w:rsid w:val="00AB317E"/>
    <w:rsid w:val="00AB327E"/>
    <w:rsid w:val="00AB3484"/>
    <w:rsid w:val="00AB37DF"/>
    <w:rsid w:val="00AB3A87"/>
    <w:rsid w:val="00AB3B8A"/>
    <w:rsid w:val="00AB3BF5"/>
    <w:rsid w:val="00AB3E6E"/>
    <w:rsid w:val="00AB44EE"/>
    <w:rsid w:val="00AB4632"/>
    <w:rsid w:val="00AB4705"/>
    <w:rsid w:val="00AB480C"/>
    <w:rsid w:val="00AB489E"/>
    <w:rsid w:val="00AB4DE8"/>
    <w:rsid w:val="00AB4DF4"/>
    <w:rsid w:val="00AB4E44"/>
    <w:rsid w:val="00AB4ECB"/>
    <w:rsid w:val="00AB523F"/>
    <w:rsid w:val="00AB597A"/>
    <w:rsid w:val="00AB59B5"/>
    <w:rsid w:val="00AB5AC8"/>
    <w:rsid w:val="00AB5C1A"/>
    <w:rsid w:val="00AB5CE3"/>
    <w:rsid w:val="00AB5D04"/>
    <w:rsid w:val="00AB6086"/>
    <w:rsid w:val="00AB6466"/>
    <w:rsid w:val="00AB664A"/>
    <w:rsid w:val="00AB668A"/>
    <w:rsid w:val="00AB6A3F"/>
    <w:rsid w:val="00AB6A60"/>
    <w:rsid w:val="00AB6A91"/>
    <w:rsid w:val="00AB7157"/>
    <w:rsid w:val="00AB7AB5"/>
    <w:rsid w:val="00AC0014"/>
    <w:rsid w:val="00AC016A"/>
    <w:rsid w:val="00AC018F"/>
    <w:rsid w:val="00AC048D"/>
    <w:rsid w:val="00AC0523"/>
    <w:rsid w:val="00AC05C8"/>
    <w:rsid w:val="00AC05ED"/>
    <w:rsid w:val="00AC0633"/>
    <w:rsid w:val="00AC08CF"/>
    <w:rsid w:val="00AC096D"/>
    <w:rsid w:val="00AC0AA8"/>
    <w:rsid w:val="00AC0B22"/>
    <w:rsid w:val="00AC106E"/>
    <w:rsid w:val="00AC1106"/>
    <w:rsid w:val="00AC11DE"/>
    <w:rsid w:val="00AC1761"/>
    <w:rsid w:val="00AC17EE"/>
    <w:rsid w:val="00AC1B64"/>
    <w:rsid w:val="00AC1B65"/>
    <w:rsid w:val="00AC1D32"/>
    <w:rsid w:val="00AC1EBA"/>
    <w:rsid w:val="00AC22C0"/>
    <w:rsid w:val="00AC23AE"/>
    <w:rsid w:val="00AC25A6"/>
    <w:rsid w:val="00AC2680"/>
    <w:rsid w:val="00AC2703"/>
    <w:rsid w:val="00AC2908"/>
    <w:rsid w:val="00AC2A10"/>
    <w:rsid w:val="00AC2B5E"/>
    <w:rsid w:val="00AC2B9D"/>
    <w:rsid w:val="00AC2C0C"/>
    <w:rsid w:val="00AC2C57"/>
    <w:rsid w:val="00AC2D92"/>
    <w:rsid w:val="00AC2E7D"/>
    <w:rsid w:val="00AC2F99"/>
    <w:rsid w:val="00AC3153"/>
    <w:rsid w:val="00AC3232"/>
    <w:rsid w:val="00AC34C7"/>
    <w:rsid w:val="00AC3717"/>
    <w:rsid w:val="00AC371E"/>
    <w:rsid w:val="00AC3799"/>
    <w:rsid w:val="00AC3967"/>
    <w:rsid w:val="00AC396D"/>
    <w:rsid w:val="00AC3B03"/>
    <w:rsid w:val="00AC3BE1"/>
    <w:rsid w:val="00AC3C42"/>
    <w:rsid w:val="00AC4008"/>
    <w:rsid w:val="00AC41C8"/>
    <w:rsid w:val="00AC427F"/>
    <w:rsid w:val="00AC44A3"/>
    <w:rsid w:val="00AC4815"/>
    <w:rsid w:val="00AC488F"/>
    <w:rsid w:val="00AC4B28"/>
    <w:rsid w:val="00AC548B"/>
    <w:rsid w:val="00AC54D5"/>
    <w:rsid w:val="00AC5728"/>
    <w:rsid w:val="00AC57DB"/>
    <w:rsid w:val="00AC58F6"/>
    <w:rsid w:val="00AC5DCF"/>
    <w:rsid w:val="00AC5F90"/>
    <w:rsid w:val="00AC620E"/>
    <w:rsid w:val="00AC6409"/>
    <w:rsid w:val="00AC682B"/>
    <w:rsid w:val="00AC6A4A"/>
    <w:rsid w:val="00AC6D87"/>
    <w:rsid w:val="00AC6F55"/>
    <w:rsid w:val="00AC700F"/>
    <w:rsid w:val="00AC743C"/>
    <w:rsid w:val="00AC7724"/>
    <w:rsid w:val="00AC77C5"/>
    <w:rsid w:val="00AC7E6E"/>
    <w:rsid w:val="00AC7E90"/>
    <w:rsid w:val="00AD0147"/>
    <w:rsid w:val="00AD01BD"/>
    <w:rsid w:val="00AD0691"/>
    <w:rsid w:val="00AD06BD"/>
    <w:rsid w:val="00AD0737"/>
    <w:rsid w:val="00AD080B"/>
    <w:rsid w:val="00AD0EC1"/>
    <w:rsid w:val="00AD1D56"/>
    <w:rsid w:val="00AD20D2"/>
    <w:rsid w:val="00AD213E"/>
    <w:rsid w:val="00AD265D"/>
    <w:rsid w:val="00AD27CE"/>
    <w:rsid w:val="00AD290B"/>
    <w:rsid w:val="00AD2A6F"/>
    <w:rsid w:val="00AD2A8E"/>
    <w:rsid w:val="00AD2C7B"/>
    <w:rsid w:val="00AD2DCE"/>
    <w:rsid w:val="00AD2F9B"/>
    <w:rsid w:val="00AD317E"/>
    <w:rsid w:val="00AD32F9"/>
    <w:rsid w:val="00AD342D"/>
    <w:rsid w:val="00AD34E6"/>
    <w:rsid w:val="00AD34FA"/>
    <w:rsid w:val="00AD3608"/>
    <w:rsid w:val="00AD3882"/>
    <w:rsid w:val="00AD3A27"/>
    <w:rsid w:val="00AD4164"/>
    <w:rsid w:val="00AD43AD"/>
    <w:rsid w:val="00AD4515"/>
    <w:rsid w:val="00AD451A"/>
    <w:rsid w:val="00AD45E2"/>
    <w:rsid w:val="00AD4960"/>
    <w:rsid w:val="00AD4EDE"/>
    <w:rsid w:val="00AD52C9"/>
    <w:rsid w:val="00AD5547"/>
    <w:rsid w:val="00AD5703"/>
    <w:rsid w:val="00AD5734"/>
    <w:rsid w:val="00AD57E4"/>
    <w:rsid w:val="00AD5BFB"/>
    <w:rsid w:val="00AD5C80"/>
    <w:rsid w:val="00AD5C91"/>
    <w:rsid w:val="00AD6324"/>
    <w:rsid w:val="00AD6342"/>
    <w:rsid w:val="00AD63FF"/>
    <w:rsid w:val="00AD65AD"/>
    <w:rsid w:val="00AD6726"/>
    <w:rsid w:val="00AD68F5"/>
    <w:rsid w:val="00AD6975"/>
    <w:rsid w:val="00AD6AFD"/>
    <w:rsid w:val="00AD6BF8"/>
    <w:rsid w:val="00AD6C7F"/>
    <w:rsid w:val="00AD6EEF"/>
    <w:rsid w:val="00AD72EE"/>
    <w:rsid w:val="00AD791D"/>
    <w:rsid w:val="00AD79A7"/>
    <w:rsid w:val="00AD7BF0"/>
    <w:rsid w:val="00AD7D5E"/>
    <w:rsid w:val="00AE05C8"/>
    <w:rsid w:val="00AE0790"/>
    <w:rsid w:val="00AE1218"/>
    <w:rsid w:val="00AE127E"/>
    <w:rsid w:val="00AE1584"/>
    <w:rsid w:val="00AE1A0E"/>
    <w:rsid w:val="00AE1CC1"/>
    <w:rsid w:val="00AE1E1B"/>
    <w:rsid w:val="00AE1EDF"/>
    <w:rsid w:val="00AE21CE"/>
    <w:rsid w:val="00AE2509"/>
    <w:rsid w:val="00AE252E"/>
    <w:rsid w:val="00AE29A6"/>
    <w:rsid w:val="00AE2A15"/>
    <w:rsid w:val="00AE3049"/>
    <w:rsid w:val="00AE3908"/>
    <w:rsid w:val="00AE3B14"/>
    <w:rsid w:val="00AE3C01"/>
    <w:rsid w:val="00AE40C5"/>
    <w:rsid w:val="00AE43B5"/>
    <w:rsid w:val="00AE458F"/>
    <w:rsid w:val="00AE472A"/>
    <w:rsid w:val="00AE47B6"/>
    <w:rsid w:val="00AE47F1"/>
    <w:rsid w:val="00AE49ED"/>
    <w:rsid w:val="00AE4B1B"/>
    <w:rsid w:val="00AE4D59"/>
    <w:rsid w:val="00AE50A8"/>
    <w:rsid w:val="00AE52D4"/>
    <w:rsid w:val="00AE53E1"/>
    <w:rsid w:val="00AE578F"/>
    <w:rsid w:val="00AE57B6"/>
    <w:rsid w:val="00AE5AC0"/>
    <w:rsid w:val="00AE62ED"/>
    <w:rsid w:val="00AE639E"/>
    <w:rsid w:val="00AE6490"/>
    <w:rsid w:val="00AE668A"/>
    <w:rsid w:val="00AE6724"/>
    <w:rsid w:val="00AE6901"/>
    <w:rsid w:val="00AE6A7C"/>
    <w:rsid w:val="00AE6A93"/>
    <w:rsid w:val="00AE6E85"/>
    <w:rsid w:val="00AE7573"/>
    <w:rsid w:val="00AE7B4A"/>
    <w:rsid w:val="00AE7CED"/>
    <w:rsid w:val="00AE7EB9"/>
    <w:rsid w:val="00AE7EDF"/>
    <w:rsid w:val="00AF006A"/>
    <w:rsid w:val="00AF02B0"/>
    <w:rsid w:val="00AF035F"/>
    <w:rsid w:val="00AF0555"/>
    <w:rsid w:val="00AF08B2"/>
    <w:rsid w:val="00AF08E3"/>
    <w:rsid w:val="00AF0AC6"/>
    <w:rsid w:val="00AF0B0D"/>
    <w:rsid w:val="00AF0E11"/>
    <w:rsid w:val="00AF121F"/>
    <w:rsid w:val="00AF14B2"/>
    <w:rsid w:val="00AF155C"/>
    <w:rsid w:val="00AF1648"/>
    <w:rsid w:val="00AF1D1B"/>
    <w:rsid w:val="00AF1DCA"/>
    <w:rsid w:val="00AF1ED9"/>
    <w:rsid w:val="00AF2890"/>
    <w:rsid w:val="00AF2B4D"/>
    <w:rsid w:val="00AF2F1D"/>
    <w:rsid w:val="00AF3150"/>
    <w:rsid w:val="00AF318A"/>
    <w:rsid w:val="00AF3428"/>
    <w:rsid w:val="00AF3BDC"/>
    <w:rsid w:val="00AF3C99"/>
    <w:rsid w:val="00AF3EC1"/>
    <w:rsid w:val="00AF3F03"/>
    <w:rsid w:val="00AF401D"/>
    <w:rsid w:val="00AF428D"/>
    <w:rsid w:val="00AF464E"/>
    <w:rsid w:val="00AF4BFD"/>
    <w:rsid w:val="00AF50AC"/>
    <w:rsid w:val="00AF531D"/>
    <w:rsid w:val="00AF5708"/>
    <w:rsid w:val="00AF5848"/>
    <w:rsid w:val="00AF5A6E"/>
    <w:rsid w:val="00AF5B6A"/>
    <w:rsid w:val="00AF5D3C"/>
    <w:rsid w:val="00AF5F62"/>
    <w:rsid w:val="00AF6613"/>
    <w:rsid w:val="00AF69F8"/>
    <w:rsid w:val="00AF6E1B"/>
    <w:rsid w:val="00AF6E3A"/>
    <w:rsid w:val="00AF6FB4"/>
    <w:rsid w:val="00AF6FF7"/>
    <w:rsid w:val="00AF71B2"/>
    <w:rsid w:val="00AF724C"/>
    <w:rsid w:val="00AF7901"/>
    <w:rsid w:val="00AF7A10"/>
    <w:rsid w:val="00AF7A9F"/>
    <w:rsid w:val="00B000F7"/>
    <w:rsid w:val="00B00198"/>
    <w:rsid w:val="00B00235"/>
    <w:rsid w:val="00B007C2"/>
    <w:rsid w:val="00B010BE"/>
    <w:rsid w:val="00B012B5"/>
    <w:rsid w:val="00B0136E"/>
    <w:rsid w:val="00B014E1"/>
    <w:rsid w:val="00B01500"/>
    <w:rsid w:val="00B018E2"/>
    <w:rsid w:val="00B01DB2"/>
    <w:rsid w:val="00B01FD7"/>
    <w:rsid w:val="00B02273"/>
    <w:rsid w:val="00B02A7A"/>
    <w:rsid w:val="00B02BAD"/>
    <w:rsid w:val="00B034AF"/>
    <w:rsid w:val="00B036DD"/>
    <w:rsid w:val="00B03824"/>
    <w:rsid w:val="00B03A6B"/>
    <w:rsid w:val="00B03CE9"/>
    <w:rsid w:val="00B04047"/>
    <w:rsid w:val="00B0408E"/>
    <w:rsid w:val="00B04275"/>
    <w:rsid w:val="00B047BD"/>
    <w:rsid w:val="00B04AEC"/>
    <w:rsid w:val="00B04B6D"/>
    <w:rsid w:val="00B04DA3"/>
    <w:rsid w:val="00B057B9"/>
    <w:rsid w:val="00B057D7"/>
    <w:rsid w:val="00B0598A"/>
    <w:rsid w:val="00B05C66"/>
    <w:rsid w:val="00B062AF"/>
    <w:rsid w:val="00B062D2"/>
    <w:rsid w:val="00B06715"/>
    <w:rsid w:val="00B06775"/>
    <w:rsid w:val="00B06781"/>
    <w:rsid w:val="00B06B4C"/>
    <w:rsid w:val="00B06DB8"/>
    <w:rsid w:val="00B06F13"/>
    <w:rsid w:val="00B07413"/>
    <w:rsid w:val="00B07433"/>
    <w:rsid w:val="00B07591"/>
    <w:rsid w:val="00B07675"/>
    <w:rsid w:val="00B076D7"/>
    <w:rsid w:val="00B07923"/>
    <w:rsid w:val="00B07ADF"/>
    <w:rsid w:val="00B07EEB"/>
    <w:rsid w:val="00B10082"/>
    <w:rsid w:val="00B1008B"/>
    <w:rsid w:val="00B1011E"/>
    <w:rsid w:val="00B10148"/>
    <w:rsid w:val="00B103AE"/>
    <w:rsid w:val="00B10475"/>
    <w:rsid w:val="00B105C5"/>
    <w:rsid w:val="00B106E2"/>
    <w:rsid w:val="00B10E43"/>
    <w:rsid w:val="00B11187"/>
    <w:rsid w:val="00B11191"/>
    <w:rsid w:val="00B114B3"/>
    <w:rsid w:val="00B114F5"/>
    <w:rsid w:val="00B1158E"/>
    <w:rsid w:val="00B11AAD"/>
    <w:rsid w:val="00B11DCA"/>
    <w:rsid w:val="00B11FBC"/>
    <w:rsid w:val="00B1201B"/>
    <w:rsid w:val="00B12550"/>
    <w:rsid w:val="00B12802"/>
    <w:rsid w:val="00B12C33"/>
    <w:rsid w:val="00B12E73"/>
    <w:rsid w:val="00B12F09"/>
    <w:rsid w:val="00B13099"/>
    <w:rsid w:val="00B130FD"/>
    <w:rsid w:val="00B13184"/>
    <w:rsid w:val="00B13217"/>
    <w:rsid w:val="00B1330C"/>
    <w:rsid w:val="00B13620"/>
    <w:rsid w:val="00B13B3C"/>
    <w:rsid w:val="00B13DF5"/>
    <w:rsid w:val="00B13ED1"/>
    <w:rsid w:val="00B14256"/>
    <w:rsid w:val="00B14AEE"/>
    <w:rsid w:val="00B14B25"/>
    <w:rsid w:val="00B14B98"/>
    <w:rsid w:val="00B14BAE"/>
    <w:rsid w:val="00B14C99"/>
    <w:rsid w:val="00B14E75"/>
    <w:rsid w:val="00B14EC5"/>
    <w:rsid w:val="00B14F79"/>
    <w:rsid w:val="00B15979"/>
    <w:rsid w:val="00B15A07"/>
    <w:rsid w:val="00B15C60"/>
    <w:rsid w:val="00B1619B"/>
    <w:rsid w:val="00B167A0"/>
    <w:rsid w:val="00B16A52"/>
    <w:rsid w:val="00B16C49"/>
    <w:rsid w:val="00B16F87"/>
    <w:rsid w:val="00B17288"/>
    <w:rsid w:val="00B172A4"/>
    <w:rsid w:val="00B174B3"/>
    <w:rsid w:val="00B1762B"/>
    <w:rsid w:val="00B17658"/>
    <w:rsid w:val="00B176AB"/>
    <w:rsid w:val="00B176ED"/>
    <w:rsid w:val="00B17A11"/>
    <w:rsid w:val="00B17A5B"/>
    <w:rsid w:val="00B17A83"/>
    <w:rsid w:val="00B201C8"/>
    <w:rsid w:val="00B2035F"/>
    <w:rsid w:val="00B2088A"/>
    <w:rsid w:val="00B212A7"/>
    <w:rsid w:val="00B21435"/>
    <w:rsid w:val="00B21D54"/>
    <w:rsid w:val="00B21EA8"/>
    <w:rsid w:val="00B220DE"/>
    <w:rsid w:val="00B22131"/>
    <w:rsid w:val="00B22286"/>
    <w:rsid w:val="00B225A9"/>
    <w:rsid w:val="00B229AF"/>
    <w:rsid w:val="00B22A7C"/>
    <w:rsid w:val="00B22C57"/>
    <w:rsid w:val="00B2300E"/>
    <w:rsid w:val="00B23730"/>
    <w:rsid w:val="00B23CD2"/>
    <w:rsid w:val="00B23D95"/>
    <w:rsid w:val="00B24561"/>
    <w:rsid w:val="00B247DC"/>
    <w:rsid w:val="00B2492E"/>
    <w:rsid w:val="00B24C3C"/>
    <w:rsid w:val="00B24F24"/>
    <w:rsid w:val="00B2537E"/>
    <w:rsid w:val="00B258EC"/>
    <w:rsid w:val="00B25C7A"/>
    <w:rsid w:val="00B25CE4"/>
    <w:rsid w:val="00B25F95"/>
    <w:rsid w:val="00B2615C"/>
    <w:rsid w:val="00B26F01"/>
    <w:rsid w:val="00B26F58"/>
    <w:rsid w:val="00B270E6"/>
    <w:rsid w:val="00B2710A"/>
    <w:rsid w:val="00B2742D"/>
    <w:rsid w:val="00B27611"/>
    <w:rsid w:val="00B27642"/>
    <w:rsid w:val="00B279C2"/>
    <w:rsid w:val="00B304D3"/>
    <w:rsid w:val="00B308A0"/>
    <w:rsid w:val="00B30AC7"/>
    <w:rsid w:val="00B310EC"/>
    <w:rsid w:val="00B3119E"/>
    <w:rsid w:val="00B314C2"/>
    <w:rsid w:val="00B318AB"/>
    <w:rsid w:val="00B31A9F"/>
    <w:rsid w:val="00B31C3A"/>
    <w:rsid w:val="00B31CAA"/>
    <w:rsid w:val="00B31E84"/>
    <w:rsid w:val="00B32283"/>
    <w:rsid w:val="00B325C8"/>
    <w:rsid w:val="00B32697"/>
    <w:rsid w:val="00B3283F"/>
    <w:rsid w:val="00B329F7"/>
    <w:rsid w:val="00B32BDA"/>
    <w:rsid w:val="00B32D4F"/>
    <w:rsid w:val="00B32FE2"/>
    <w:rsid w:val="00B3376E"/>
    <w:rsid w:val="00B3381C"/>
    <w:rsid w:val="00B3390D"/>
    <w:rsid w:val="00B33C11"/>
    <w:rsid w:val="00B340E9"/>
    <w:rsid w:val="00B34127"/>
    <w:rsid w:val="00B34282"/>
    <w:rsid w:val="00B344F2"/>
    <w:rsid w:val="00B347D1"/>
    <w:rsid w:val="00B348E3"/>
    <w:rsid w:val="00B34A00"/>
    <w:rsid w:val="00B34F7A"/>
    <w:rsid w:val="00B3513A"/>
    <w:rsid w:val="00B354FA"/>
    <w:rsid w:val="00B3567A"/>
    <w:rsid w:val="00B35BFD"/>
    <w:rsid w:val="00B360B4"/>
    <w:rsid w:val="00B3612A"/>
    <w:rsid w:val="00B36453"/>
    <w:rsid w:val="00B36600"/>
    <w:rsid w:val="00B36783"/>
    <w:rsid w:val="00B36991"/>
    <w:rsid w:val="00B36AE7"/>
    <w:rsid w:val="00B36B52"/>
    <w:rsid w:val="00B36C2A"/>
    <w:rsid w:val="00B36EC1"/>
    <w:rsid w:val="00B37200"/>
    <w:rsid w:val="00B372B6"/>
    <w:rsid w:val="00B376EE"/>
    <w:rsid w:val="00B37790"/>
    <w:rsid w:val="00B37BE5"/>
    <w:rsid w:val="00B37C82"/>
    <w:rsid w:val="00B37D09"/>
    <w:rsid w:val="00B37DF4"/>
    <w:rsid w:val="00B37F0C"/>
    <w:rsid w:val="00B37FBE"/>
    <w:rsid w:val="00B4031E"/>
    <w:rsid w:val="00B40AE1"/>
    <w:rsid w:val="00B4109C"/>
    <w:rsid w:val="00B410B0"/>
    <w:rsid w:val="00B410C1"/>
    <w:rsid w:val="00B4161A"/>
    <w:rsid w:val="00B41CCF"/>
    <w:rsid w:val="00B41D0F"/>
    <w:rsid w:val="00B41E53"/>
    <w:rsid w:val="00B423DE"/>
    <w:rsid w:val="00B42407"/>
    <w:rsid w:val="00B428B4"/>
    <w:rsid w:val="00B42905"/>
    <w:rsid w:val="00B42DF3"/>
    <w:rsid w:val="00B42F5B"/>
    <w:rsid w:val="00B42F92"/>
    <w:rsid w:val="00B43394"/>
    <w:rsid w:val="00B43654"/>
    <w:rsid w:val="00B43795"/>
    <w:rsid w:val="00B43966"/>
    <w:rsid w:val="00B439A1"/>
    <w:rsid w:val="00B43D3F"/>
    <w:rsid w:val="00B43ED1"/>
    <w:rsid w:val="00B442C7"/>
    <w:rsid w:val="00B444C2"/>
    <w:rsid w:val="00B44A77"/>
    <w:rsid w:val="00B44B27"/>
    <w:rsid w:val="00B44BFB"/>
    <w:rsid w:val="00B44CD9"/>
    <w:rsid w:val="00B44E3B"/>
    <w:rsid w:val="00B44E5C"/>
    <w:rsid w:val="00B4546A"/>
    <w:rsid w:val="00B45672"/>
    <w:rsid w:val="00B456D5"/>
    <w:rsid w:val="00B45755"/>
    <w:rsid w:val="00B45C1E"/>
    <w:rsid w:val="00B45C92"/>
    <w:rsid w:val="00B45EAB"/>
    <w:rsid w:val="00B460BE"/>
    <w:rsid w:val="00B46460"/>
    <w:rsid w:val="00B464E9"/>
    <w:rsid w:val="00B46986"/>
    <w:rsid w:val="00B46A75"/>
    <w:rsid w:val="00B46FC3"/>
    <w:rsid w:val="00B47067"/>
    <w:rsid w:val="00B4799D"/>
    <w:rsid w:val="00B47A11"/>
    <w:rsid w:val="00B47DBC"/>
    <w:rsid w:val="00B500ED"/>
    <w:rsid w:val="00B50124"/>
    <w:rsid w:val="00B504D6"/>
    <w:rsid w:val="00B50CF2"/>
    <w:rsid w:val="00B511B8"/>
    <w:rsid w:val="00B512F6"/>
    <w:rsid w:val="00B514EF"/>
    <w:rsid w:val="00B51A77"/>
    <w:rsid w:val="00B51B8D"/>
    <w:rsid w:val="00B51CE8"/>
    <w:rsid w:val="00B5207C"/>
    <w:rsid w:val="00B5220E"/>
    <w:rsid w:val="00B522F3"/>
    <w:rsid w:val="00B526D4"/>
    <w:rsid w:val="00B5279E"/>
    <w:rsid w:val="00B52895"/>
    <w:rsid w:val="00B528BA"/>
    <w:rsid w:val="00B528E9"/>
    <w:rsid w:val="00B52956"/>
    <w:rsid w:val="00B5301A"/>
    <w:rsid w:val="00B531FB"/>
    <w:rsid w:val="00B53384"/>
    <w:rsid w:val="00B53677"/>
    <w:rsid w:val="00B53822"/>
    <w:rsid w:val="00B53A19"/>
    <w:rsid w:val="00B53B72"/>
    <w:rsid w:val="00B53C0E"/>
    <w:rsid w:val="00B53C44"/>
    <w:rsid w:val="00B53C93"/>
    <w:rsid w:val="00B53D31"/>
    <w:rsid w:val="00B542B0"/>
    <w:rsid w:val="00B54319"/>
    <w:rsid w:val="00B54497"/>
    <w:rsid w:val="00B54853"/>
    <w:rsid w:val="00B54989"/>
    <w:rsid w:val="00B549A0"/>
    <w:rsid w:val="00B54A60"/>
    <w:rsid w:val="00B54B1B"/>
    <w:rsid w:val="00B54B98"/>
    <w:rsid w:val="00B54D52"/>
    <w:rsid w:val="00B5516E"/>
    <w:rsid w:val="00B551B4"/>
    <w:rsid w:val="00B55403"/>
    <w:rsid w:val="00B55672"/>
    <w:rsid w:val="00B556DE"/>
    <w:rsid w:val="00B556E0"/>
    <w:rsid w:val="00B5582A"/>
    <w:rsid w:val="00B5591B"/>
    <w:rsid w:val="00B55C98"/>
    <w:rsid w:val="00B55CB7"/>
    <w:rsid w:val="00B55E99"/>
    <w:rsid w:val="00B56722"/>
    <w:rsid w:val="00B568C7"/>
    <w:rsid w:val="00B56BE3"/>
    <w:rsid w:val="00B5720B"/>
    <w:rsid w:val="00B5723B"/>
    <w:rsid w:val="00B5747F"/>
    <w:rsid w:val="00B574AE"/>
    <w:rsid w:val="00B57689"/>
    <w:rsid w:val="00B579DB"/>
    <w:rsid w:val="00B57ACE"/>
    <w:rsid w:val="00B57BEE"/>
    <w:rsid w:val="00B57F95"/>
    <w:rsid w:val="00B57FA1"/>
    <w:rsid w:val="00B6026E"/>
    <w:rsid w:val="00B60A77"/>
    <w:rsid w:val="00B61422"/>
    <w:rsid w:val="00B61493"/>
    <w:rsid w:val="00B614BD"/>
    <w:rsid w:val="00B61686"/>
    <w:rsid w:val="00B618C0"/>
    <w:rsid w:val="00B61BDE"/>
    <w:rsid w:val="00B61DAE"/>
    <w:rsid w:val="00B620B4"/>
    <w:rsid w:val="00B6225B"/>
    <w:rsid w:val="00B6254B"/>
    <w:rsid w:val="00B625BE"/>
    <w:rsid w:val="00B6291D"/>
    <w:rsid w:val="00B6293E"/>
    <w:rsid w:val="00B629A7"/>
    <w:rsid w:val="00B629C7"/>
    <w:rsid w:val="00B62A8B"/>
    <w:rsid w:val="00B63470"/>
    <w:rsid w:val="00B635ED"/>
    <w:rsid w:val="00B6371F"/>
    <w:rsid w:val="00B638EC"/>
    <w:rsid w:val="00B63CAE"/>
    <w:rsid w:val="00B640AD"/>
    <w:rsid w:val="00B6423F"/>
    <w:rsid w:val="00B6474E"/>
    <w:rsid w:val="00B647A2"/>
    <w:rsid w:val="00B64A95"/>
    <w:rsid w:val="00B64B32"/>
    <w:rsid w:val="00B65136"/>
    <w:rsid w:val="00B65170"/>
    <w:rsid w:val="00B651AC"/>
    <w:rsid w:val="00B65C51"/>
    <w:rsid w:val="00B65CF9"/>
    <w:rsid w:val="00B65EA7"/>
    <w:rsid w:val="00B6604D"/>
    <w:rsid w:val="00B6634B"/>
    <w:rsid w:val="00B66E71"/>
    <w:rsid w:val="00B66FCF"/>
    <w:rsid w:val="00B6705B"/>
    <w:rsid w:val="00B6769B"/>
    <w:rsid w:val="00B67750"/>
    <w:rsid w:val="00B6778D"/>
    <w:rsid w:val="00B67AF9"/>
    <w:rsid w:val="00B67FFB"/>
    <w:rsid w:val="00B7003F"/>
    <w:rsid w:val="00B709D3"/>
    <w:rsid w:val="00B70DA5"/>
    <w:rsid w:val="00B71150"/>
    <w:rsid w:val="00B7121E"/>
    <w:rsid w:val="00B71246"/>
    <w:rsid w:val="00B7129B"/>
    <w:rsid w:val="00B715DE"/>
    <w:rsid w:val="00B7183D"/>
    <w:rsid w:val="00B71981"/>
    <w:rsid w:val="00B71A28"/>
    <w:rsid w:val="00B71CC4"/>
    <w:rsid w:val="00B71EBD"/>
    <w:rsid w:val="00B71EEA"/>
    <w:rsid w:val="00B71F07"/>
    <w:rsid w:val="00B71F37"/>
    <w:rsid w:val="00B72002"/>
    <w:rsid w:val="00B7232C"/>
    <w:rsid w:val="00B72B92"/>
    <w:rsid w:val="00B72F4E"/>
    <w:rsid w:val="00B73810"/>
    <w:rsid w:val="00B738B7"/>
    <w:rsid w:val="00B73EDC"/>
    <w:rsid w:val="00B73FAA"/>
    <w:rsid w:val="00B73FBE"/>
    <w:rsid w:val="00B740BF"/>
    <w:rsid w:val="00B741AD"/>
    <w:rsid w:val="00B7433F"/>
    <w:rsid w:val="00B74407"/>
    <w:rsid w:val="00B745B8"/>
    <w:rsid w:val="00B746DB"/>
    <w:rsid w:val="00B74916"/>
    <w:rsid w:val="00B74978"/>
    <w:rsid w:val="00B74A4F"/>
    <w:rsid w:val="00B753C5"/>
    <w:rsid w:val="00B7542C"/>
    <w:rsid w:val="00B75976"/>
    <w:rsid w:val="00B75A85"/>
    <w:rsid w:val="00B75BB7"/>
    <w:rsid w:val="00B75D68"/>
    <w:rsid w:val="00B75DF2"/>
    <w:rsid w:val="00B7615E"/>
    <w:rsid w:val="00B7621D"/>
    <w:rsid w:val="00B76445"/>
    <w:rsid w:val="00B768B2"/>
    <w:rsid w:val="00B768E5"/>
    <w:rsid w:val="00B76B96"/>
    <w:rsid w:val="00B76D80"/>
    <w:rsid w:val="00B76E4C"/>
    <w:rsid w:val="00B7727F"/>
    <w:rsid w:val="00B773D6"/>
    <w:rsid w:val="00B77563"/>
    <w:rsid w:val="00B779A6"/>
    <w:rsid w:val="00B77BFD"/>
    <w:rsid w:val="00B77C1D"/>
    <w:rsid w:val="00B77C53"/>
    <w:rsid w:val="00B77E3D"/>
    <w:rsid w:val="00B800AB"/>
    <w:rsid w:val="00B806C0"/>
    <w:rsid w:val="00B80F27"/>
    <w:rsid w:val="00B80FF4"/>
    <w:rsid w:val="00B81071"/>
    <w:rsid w:val="00B812B5"/>
    <w:rsid w:val="00B81312"/>
    <w:rsid w:val="00B814DB"/>
    <w:rsid w:val="00B815A8"/>
    <w:rsid w:val="00B8160F"/>
    <w:rsid w:val="00B819CA"/>
    <w:rsid w:val="00B81EDD"/>
    <w:rsid w:val="00B81EFB"/>
    <w:rsid w:val="00B81FE5"/>
    <w:rsid w:val="00B8202D"/>
    <w:rsid w:val="00B8250E"/>
    <w:rsid w:val="00B8266F"/>
    <w:rsid w:val="00B82843"/>
    <w:rsid w:val="00B82B79"/>
    <w:rsid w:val="00B83037"/>
    <w:rsid w:val="00B831DD"/>
    <w:rsid w:val="00B833D7"/>
    <w:rsid w:val="00B83450"/>
    <w:rsid w:val="00B8366F"/>
    <w:rsid w:val="00B83736"/>
    <w:rsid w:val="00B83CC4"/>
    <w:rsid w:val="00B83D93"/>
    <w:rsid w:val="00B83EF2"/>
    <w:rsid w:val="00B8401B"/>
    <w:rsid w:val="00B84271"/>
    <w:rsid w:val="00B842CA"/>
    <w:rsid w:val="00B843F9"/>
    <w:rsid w:val="00B84540"/>
    <w:rsid w:val="00B846DA"/>
    <w:rsid w:val="00B849B5"/>
    <w:rsid w:val="00B849B7"/>
    <w:rsid w:val="00B84C58"/>
    <w:rsid w:val="00B84F4E"/>
    <w:rsid w:val="00B85332"/>
    <w:rsid w:val="00B85379"/>
    <w:rsid w:val="00B8572A"/>
    <w:rsid w:val="00B85960"/>
    <w:rsid w:val="00B85BC0"/>
    <w:rsid w:val="00B85CD8"/>
    <w:rsid w:val="00B85FAE"/>
    <w:rsid w:val="00B86388"/>
    <w:rsid w:val="00B86513"/>
    <w:rsid w:val="00B86757"/>
    <w:rsid w:val="00B869D9"/>
    <w:rsid w:val="00B86D15"/>
    <w:rsid w:val="00B872C7"/>
    <w:rsid w:val="00B873BE"/>
    <w:rsid w:val="00B873FE"/>
    <w:rsid w:val="00B875A6"/>
    <w:rsid w:val="00B87C3D"/>
    <w:rsid w:val="00B87D5F"/>
    <w:rsid w:val="00B903C1"/>
    <w:rsid w:val="00B90981"/>
    <w:rsid w:val="00B910EE"/>
    <w:rsid w:val="00B911E1"/>
    <w:rsid w:val="00B913BA"/>
    <w:rsid w:val="00B91781"/>
    <w:rsid w:val="00B91836"/>
    <w:rsid w:val="00B91919"/>
    <w:rsid w:val="00B91996"/>
    <w:rsid w:val="00B919FC"/>
    <w:rsid w:val="00B920C6"/>
    <w:rsid w:val="00B92309"/>
    <w:rsid w:val="00B9230D"/>
    <w:rsid w:val="00B92A19"/>
    <w:rsid w:val="00B92A62"/>
    <w:rsid w:val="00B92B34"/>
    <w:rsid w:val="00B92C35"/>
    <w:rsid w:val="00B92CAD"/>
    <w:rsid w:val="00B92DC4"/>
    <w:rsid w:val="00B92F42"/>
    <w:rsid w:val="00B92FD0"/>
    <w:rsid w:val="00B93125"/>
    <w:rsid w:val="00B931FE"/>
    <w:rsid w:val="00B93263"/>
    <w:rsid w:val="00B933E5"/>
    <w:rsid w:val="00B935B8"/>
    <w:rsid w:val="00B9376D"/>
    <w:rsid w:val="00B93B15"/>
    <w:rsid w:val="00B93CE9"/>
    <w:rsid w:val="00B93D3B"/>
    <w:rsid w:val="00B93E21"/>
    <w:rsid w:val="00B9415D"/>
    <w:rsid w:val="00B9437A"/>
    <w:rsid w:val="00B94386"/>
    <w:rsid w:val="00B946E2"/>
    <w:rsid w:val="00B9475D"/>
    <w:rsid w:val="00B95256"/>
    <w:rsid w:val="00B9570D"/>
    <w:rsid w:val="00B9594C"/>
    <w:rsid w:val="00B96161"/>
    <w:rsid w:val="00B964C7"/>
    <w:rsid w:val="00B966B3"/>
    <w:rsid w:val="00B96C7D"/>
    <w:rsid w:val="00B96DBF"/>
    <w:rsid w:val="00B975EC"/>
    <w:rsid w:val="00B978B4"/>
    <w:rsid w:val="00B97C13"/>
    <w:rsid w:val="00B97E51"/>
    <w:rsid w:val="00BA034B"/>
    <w:rsid w:val="00BA0350"/>
    <w:rsid w:val="00BA050E"/>
    <w:rsid w:val="00BA0650"/>
    <w:rsid w:val="00BA0840"/>
    <w:rsid w:val="00BA0D81"/>
    <w:rsid w:val="00BA1608"/>
    <w:rsid w:val="00BA1679"/>
    <w:rsid w:val="00BA188A"/>
    <w:rsid w:val="00BA1AC5"/>
    <w:rsid w:val="00BA1C92"/>
    <w:rsid w:val="00BA2196"/>
    <w:rsid w:val="00BA226A"/>
    <w:rsid w:val="00BA23BC"/>
    <w:rsid w:val="00BA23CC"/>
    <w:rsid w:val="00BA2493"/>
    <w:rsid w:val="00BA253B"/>
    <w:rsid w:val="00BA2B6D"/>
    <w:rsid w:val="00BA2E52"/>
    <w:rsid w:val="00BA2F8C"/>
    <w:rsid w:val="00BA302D"/>
    <w:rsid w:val="00BA3144"/>
    <w:rsid w:val="00BA369F"/>
    <w:rsid w:val="00BA372A"/>
    <w:rsid w:val="00BA3790"/>
    <w:rsid w:val="00BA3B40"/>
    <w:rsid w:val="00BA3E20"/>
    <w:rsid w:val="00BA3FC0"/>
    <w:rsid w:val="00BA4027"/>
    <w:rsid w:val="00BA4127"/>
    <w:rsid w:val="00BA434A"/>
    <w:rsid w:val="00BA4415"/>
    <w:rsid w:val="00BA44A3"/>
    <w:rsid w:val="00BA4D00"/>
    <w:rsid w:val="00BA517E"/>
    <w:rsid w:val="00BA5320"/>
    <w:rsid w:val="00BA5402"/>
    <w:rsid w:val="00BA54C6"/>
    <w:rsid w:val="00BA5A34"/>
    <w:rsid w:val="00BA5D10"/>
    <w:rsid w:val="00BA5D1E"/>
    <w:rsid w:val="00BA5FBE"/>
    <w:rsid w:val="00BA6770"/>
    <w:rsid w:val="00BA6889"/>
    <w:rsid w:val="00BA68CE"/>
    <w:rsid w:val="00BA6A34"/>
    <w:rsid w:val="00BA6ACA"/>
    <w:rsid w:val="00BA6B69"/>
    <w:rsid w:val="00BA7B99"/>
    <w:rsid w:val="00BA7C5B"/>
    <w:rsid w:val="00BB037C"/>
    <w:rsid w:val="00BB03E2"/>
    <w:rsid w:val="00BB057E"/>
    <w:rsid w:val="00BB067E"/>
    <w:rsid w:val="00BB067F"/>
    <w:rsid w:val="00BB07CF"/>
    <w:rsid w:val="00BB08DD"/>
    <w:rsid w:val="00BB0A12"/>
    <w:rsid w:val="00BB0D0E"/>
    <w:rsid w:val="00BB11AF"/>
    <w:rsid w:val="00BB18B0"/>
    <w:rsid w:val="00BB1B27"/>
    <w:rsid w:val="00BB1B90"/>
    <w:rsid w:val="00BB1E0E"/>
    <w:rsid w:val="00BB1EDF"/>
    <w:rsid w:val="00BB214E"/>
    <w:rsid w:val="00BB25DF"/>
    <w:rsid w:val="00BB2F9F"/>
    <w:rsid w:val="00BB3029"/>
    <w:rsid w:val="00BB3368"/>
    <w:rsid w:val="00BB3395"/>
    <w:rsid w:val="00BB34D1"/>
    <w:rsid w:val="00BB3704"/>
    <w:rsid w:val="00BB38AA"/>
    <w:rsid w:val="00BB3B74"/>
    <w:rsid w:val="00BB3CB5"/>
    <w:rsid w:val="00BB3D08"/>
    <w:rsid w:val="00BB3FB5"/>
    <w:rsid w:val="00BB400C"/>
    <w:rsid w:val="00BB40F6"/>
    <w:rsid w:val="00BB414E"/>
    <w:rsid w:val="00BB4297"/>
    <w:rsid w:val="00BB45C4"/>
    <w:rsid w:val="00BB4709"/>
    <w:rsid w:val="00BB4DCE"/>
    <w:rsid w:val="00BB53C6"/>
    <w:rsid w:val="00BB5816"/>
    <w:rsid w:val="00BB5BCB"/>
    <w:rsid w:val="00BB60AB"/>
    <w:rsid w:val="00BB60FC"/>
    <w:rsid w:val="00BB6119"/>
    <w:rsid w:val="00BB6167"/>
    <w:rsid w:val="00BB6203"/>
    <w:rsid w:val="00BB634A"/>
    <w:rsid w:val="00BB64E0"/>
    <w:rsid w:val="00BB6636"/>
    <w:rsid w:val="00BB66E0"/>
    <w:rsid w:val="00BB690C"/>
    <w:rsid w:val="00BB6B9B"/>
    <w:rsid w:val="00BB6CC8"/>
    <w:rsid w:val="00BB7432"/>
    <w:rsid w:val="00BB7B13"/>
    <w:rsid w:val="00BB7E1F"/>
    <w:rsid w:val="00BB7F0A"/>
    <w:rsid w:val="00BB7FDE"/>
    <w:rsid w:val="00BC005C"/>
    <w:rsid w:val="00BC0B40"/>
    <w:rsid w:val="00BC0D96"/>
    <w:rsid w:val="00BC1085"/>
    <w:rsid w:val="00BC16E6"/>
    <w:rsid w:val="00BC17A2"/>
    <w:rsid w:val="00BC1BEF"/>
    <w:rsid w:val="00BC1C8D"/>
    <w:rsid w:val="00BC1E2D"/>
    <w:rsid w:val="00BC2012"/>
    <w:rsid w:val="00BC2285"/>
    <w:rsid w:val="00BC2EAD"/>
    <w:rsid w:val="00BC35DD"/>
    <w:rsid w:val="00BC3DC4"/>
    <w:rsid w:val="00BC3F9F"/>
    <w:rsid w:val="00BC402E"/>
    <w:rsid w:val="00BC4387"/>
    <w:rsid w:val="00BC453C"/>
    <w:rsid w:val="00BC4B9A"/>
    <w:rsid w:val="00BC4C92"/>
    <w:rsid w:val="00BC4F26"/>
    <w:rsid w:val="00BC4F73"/>
    <w:rsid w:val="00BC5271"/>
    <w:rsid w:val="00BC52B8"/>
    <w:rsid w:val="00BC57E9"/>
    <w:rsid w:val="00BC58A5"/>
    <w:rsid w:val="00BC591E"/>
    <w:rsid w:val="00BC5973"/>
    <w:rsid w:val="00BC5981"/>
    <w:rsid w:val="00BC5998"/>
    <w:rsid w:val="00BC5AB4"/>
    <w:rsid w:val="00BC5ADD"/>
    <w:rsid w:val="00BC5D85"/>
    <w:rsid w:val="00BC5E14"/>
    <w:rsid w:val="00BC5E21"/>
    <w:rsid w:val="00BC611E"/>
    <w:rsid w:val="00BC6496"/>
    <w:rsid w:val="00BC66E9"/>
    <w:rsid w:val="00BC691A"/>
    <w:rsid w:val="00BC69F8"/>
    <w:rsid w:val="00BC6A27"/>
    <w:rsid w:val="00BC6A52"/>
    <w:rsid w:val="00BC6AA1"/>
    <w:rsid w:val="00BC6AD0"/>
    <w:rsid w:val="00BC6DD1"/>
    <w:rsid w:val="00BC71E2"/>
    <w:rsid w:val="00BC721D"/>
    <w:rsid w:val="00BC7A24"/>
    <w:rsid w:val="00BC7C1F"/>
    <w:rsid w:val="00BD00B7"/>
    <w:rsid w:val="00BD01F7"/>
    <w:rsid w:val="00BD0223"/>
    <w:rsid w:val="00BD03B9"/>
    <w:rsid w:val="00BD03CC"/>
    <w:rsid w:val="00BD0729"/>
    <w:rsid w:val="00BD0CF3"/>
    <w:rsid w:val="00BD0F07"/>
    <w:rsid w:val="00BD10B1"/>
    <w:rsid w:val="00BD1CA6"/>
    <w:rsid w:val="00BD1DC2"/>
    <w:rsid w:val="00BD1DE4"/>
    <w:rsid w:val="00BD1DE6"/>
    <w:rsid w:val="00BD2099"/>
    <w:rsid w:val="00BD214D"/>
    <w:rsid w:val="00BD21CE"/>
    <w:rsid w:val="00BD240D"/>
    <w:rsid w:val="00BD273B"/>
    <w:rsid w:val="00BD2E27"/>
    <w:rsid w:val="00BD2F85"/>
    <w:rsid w:val="00BD3194"/>
    <w:rsid w:val="00BD33A7"/>
    <w:rsid w:val="00BD3543"/>
    <w:rsid w:val="00BD37D5"/>
    <w:rsid w:val="00BD3821"/>
    <w:rsid w:val="00BD3AF4"/>
    <w:rsid w:val="00BD3F55"/>
    <w:rsid w:val="00BD40EF"/>
    <w:rsid w:val="00BD4192"/>
    <w:rsid w:val="00BD424D"/>
    <w:rsid w:val="00BD43BE"/>
    <w:rsid w:val="00BD4601"/>
    <w:rsid w:val="00BD48F9"/>
    <w:rsid w:val="00BD49F4"/>
    <w:rsid w:val="00BD4AAE"/>
    <w:rsid w:val="00BD4CFA"/>
    <w:rsid w:val="00BD51AF"/>
    <w:rsid w:val="00BD52A7"/>
    <w:rsid w:val="00BD52C1"/>
    <w:rsid w:val="00BD52D1"/>
    <w:rsid w:val="00BD53B3"/>
    <w:rsid w:val="00BD567A"/>
    <w:rsid w:val="00BD5767"/>
    <w:rsid w:val="00BD5936"/>
    <w:rsid w:val="00BD5A2B"/>
    <w:rsid w:val="00BD5B5A"/>
    <w:rsid w:val="00BD5E1D"/>
    <w:rsid w:val="00BD5E80"/>
    <w:rsid w:val="00BD5F84"/>
    <w:rsid w:val="00BD603C"/>
    <w:rsid w:val="00BD6045"/>
    <w:rsid w:val="00BD6278"/>
    <w:rsid w:val="00BD62A2"/>
    <w:rsid w:val="00BD6A5F"/>
    <w:rsid w:val="00BD6A89"/>
    <w:rsid w:val="00BD71C5"/>
    <w:rsid w:val="00BD749A"/>
    <w:rsid w:val="00BD76C7"/>
    <w:rsid w:val="00BD77D5"/>
    <w:rsid w:val="00BD7EA5"/>
    <w:rsid w:val="00BD7F28"/>
    <w:rsid w:val="00BD7F55"/>
    <w:rsid w:val="00BE0036"/>
    <w:rsid w:val="00BE021C"/>
    <w:rsid w:val="00BE041C"/>
    <w:rsid w:val="00BE0483"/>
    <w:rsid w:val="00BE066F"/>
    <w:rsid w:val="00BE07BB"/>
    <w:rsid w:val="00BE0CD7"/>
    <w:rsid w:val="00BE129B"/>
    <w:rsid w:val="00BE13A5"/>
    <w:rsid w:val="00BE1494"/>
    <w:rsid w:val="00BE1714"/>
    <w:rsid w:val="00BE179B"/>
    <w:rsid w:val="00BE17E3"/>
    <w:rsid w:val="00BE1B55"/>
    <w:rsid w:val="00BE1CB3"/>
    <w:rsid w:val="00BE1D9E"/>
    <w:rsid w:val="00BE1F2A"/>
    <w:rsid w:val="00BE1F41"/>
    <w:rsid w:val="00BE1F66"/>
    <w:rsid w:val="00BE2050"/>
    <w:rsid w:val="00BE244D"/>
    <w:rsid w:val="00BE2486"/>
    <w:rsid w:val="00BE24DD"/>
    <w:rsid w:val="00BE2808"/>
    <w:rsid w:val="00BE2880"/>
    <w:rsid w:val="00BE2BA4"/>
    <w:rsid w:val="00BE2D5A"/>
    <w:rsid w:val="00BE317E"/>
    <w:rsid w:val="00BE32CA"/>
    <w:rsid w:val="00BE3301"/>
    <w:rsid w:val="00BE342F"/>
    <w:rsid w:val="00BE343D"/>
    <w:rsid w:val="00BE346F"/>
    <w:rsid w:val="00BE3CC7"/>
    <w:rsid w:val="00BE3CEB"/>
    <w:rsid w:val="00BE3DB5"/>
    <w:rsid w:val="00BE3F28"/>
    <w:rsid w:val="00BE4016"/>
    <w:rsid w:val="00BE432B"/>
    <w:rsid w:val="00BE48EF"/>
    <w:rsid w:val="00BE49E8"/>
    <w:rsid w:val="00BE4AAF"/>
    <w:rsid w:val="00BE4BE5"/>
    <w:rsid w:val="00BE4E91"/>
    <w:rsid w:val="00BE4FCC"/>
    <w:rsid w:val="00BE5025"/>
    <w:rsid w:val="00BE5043"/>
    <w:rsid w:val="00BE5118"/>
    <w:rsid w:val="00BE5220"/>
    <w:rsid w:val="00BE522B"/>
    <w:rsid w:val="00BE54F6"/>
    <w:rsid w:val="00BE556F"/>
    <w:rsid w:val="00BE5EC7"/>
    <w:rsid w:val="00BE64E4"/>
    <w:rsid w:val="00BE65F1"/>
    <w:rsid w:val="00BE65FF"/>
    <w:rsid w:val="00BE68DD"/>
    <w:rsid w:val="00BE690C"/>
    <w:rsid w:val="00BE6AB9"/>
    <w:rsid w:val="00BE6BF1"/>
    <w:rsid w:val="00BE6C81"/>
    <w:rsid w:val="00BE720F"/>
    <w:rsid w:val="00BE73AC"/>
    <w:rsid w:val="00BE73D1"/>
    <w:rsid w:val="00BE7493"/>
    <w:rsid w:val="00BE76C3"/>
    <w:rsid w:val="00BE7714"/>
    <w:rsid w:val="00BE7804"/>
    <w:rsid w:val="00BE794C"/>
    <w:rsid w:val="00BE7B52"/>
    <w:rsid w:val="00BE7C6A"/>
    <w:rsid w:val="00BF0297"/>
    <w:rsid w:val="00BF02B6"/>
    <w:rsid w:val="00BF02C8"/>
    <w:rsid w:val="00BF03A3"/>
    <w:rsid w:val="00BF0949"/>
    <w:rsid w:val="00BF1031"/>
    <w:rsid w:val="00BF1349"/>
    <w:rsid w:val="00BF13F8"/>
    <w:rsid w:val="00BF1473"/>
    <w:rsid w:val="00BF168F"/>
    <w:rsid w:val="00BF1696"/>
    <w:rsid w:val="00BF16A1"/>
    <w:rsid w:val="00BF16A3"/>
    <w:rsid w:val="00BF1797"/>
    <w:rsid w:val="00BF1849"/>
    <w:rsid w:val="00BF1AF1"/>
    <w:rsid w:val="00BF1CE6"/>
    <w:rsid w:val="00BF1FBE"/>
    <w:rsid w:val="00BF20B8"/>
    <w:rsid w:val="00BF230D"/>
    <w:rsid w:val="00BF258B"/>
    <w:rsid w:val="00BF2596"/>
    <w:rsid w:val="00BF28B4"/>
    <w:rsid w:val="00BF295C"/>
    <w:rsid w:val="00BF2B2D"/>
    <w:rsid w:val="00BF2CA3"/>
    <w:rsid w:val="00BF2E3D"/>
    <w:rsid w:val="00BF3099"/>
    <w:rsid w:val="00BF3159"/>
    <w:rsid w:val="00BF3985"/>
    <w:rsid w:val="00BF3A56"/>
    <w:rsid w:val="00BF3A75"/>
    <w:rsid w:val="00BF3B70"/>
    <w:rsid w:val="00BF3E54"/>
    <w:rsid w:val="00BF3E7D"/>
    <w:rsid w:val="00BF4049"/>
    <w:rsid w:val="00BF4096"/>
    <w:rsid w:val="00BF423A"/>
    <w:rsid w:val="00BF45E2"/>
    <w:rsid w:val="00BF47D0"/>
    <w:rsid w:val="00BF4AE6"/>
    <w:rsid w:val="00BF4E17"/>
    <w:rsid w:val="00BF4FEA"/>
    <w:rsid w:val="00BF5249"/>
    <w:rsid w:val="00BF52A9"/>
    <w:rsid w:val="00BF52E8"/>
    <w:rsid w:val="00BF52F9"/>
    <w:rsid w:val="00BF537D"/>
    <w:rsid w:val="00BF57DA"/>
    <w:rsid w:val="00BF5C8A"/>
    <w:rsid w:val="00BF5D58"/>
    <w:rsid w:val="00BF604F"/>
    <w:rsid w:val="00BF6367"/>
    <w:rsid w:val="00BF687E"/>
    <w:rsid w:val="00BF6A95"/>
    <w:rsid w:val="00BF6BC6"/>
    <w:rsid w:val="00BF6C98"/>
    <w:rsid w:val="00BF7030"/>
    <w:rsid w:val="00BF7901"/>
    <w:rsid w:val="00BF7D4A"/>
    <w:rsid w:val="00C00352"/>
    <w:rsid w:val="00C0091D"/>
    <w:rsid w:val="00C00A1B"/>
    <w:rsid w:val="00C00E84"/>
    <w:rsid w:val="00C0108B"/>
    <w:rsid w:val="00C010BA"/>
    <w:rsid w:val="00C01106"/>
    <w:rsid w:val="00C01483"/>
    <w:rsid w:val="00C0152D"/>
    <w:rsid w:val="00C01539"/>
    <w:rsid w:val="00C01555"/>
    <w:rsid w:val="00C015C0"/>
    <w:rsid w:val="00C019AE"/>
    <w:rsid w:val="00C01B06"/>
    <w:rsid w:val="00C01B73"/>
    <w:rsid w:val="00C025A3"/>
    <w:rsid w:val="00C025F6"/>
    <w:rsid w:val="00C0284E"/>
    <w:rsid w:val="00C028C4"/>
    <w:rsid w:val="00C02976"/>
    <w:rsid w:val="00C02C88"/>
    <w:rsid w:val="00C03610"/>
    <w:rsid w:val="00C0366B"/>
    <w:rsid w:val="00C03789"/>
    <w:rsid w:val="00C0399E"/>
    <w:rsid w:val="00C03B34"/>
    <w:rsid w:val="00C03C45"/>
    <w:rsid w:val="00C03D7F"/>
    <w:rsid w:val="00C03EF1"/>
    <w:rsid w:val="00C03F5A"/>
    <w:rsid w:val="00C0408E"/>
    <w:rsid w:val="00C04096"/>
    <w:rsid w:val="00C040D2"/>
    <w:rsid w:val="00C042D5"/>
    <w:rsid w:val="00C045D8"/>
    <w:rsid w:val="00C04777"/>
    <w:rsid w:val="00C048E4"/>
    <w:rsid w:val="00C04A92"/>
    <w:rsid w:val="00C04DC7"/>
    <w:rsid w:val="00C051A0"/>
    <w:rsid w:val="00C051BB"/>
    <w:rsid w:val="00C0540E"/>
    <w:rsid w:val="00C057AD"/>
    <w:rsid w:val="00C05D4A"/>
    <w:rsid w:val="00C05DE6"/>
    <w:rsid w:val="00C05E49"/>
    <w:rsid w:val="00C06056"/>
    <w:rsid w:val="00C06103"/>
    <w:rsid w:val="00C06133"/>
    <w:rsid w:val="00C06298"/>
    <w:rsid w:val="00C063E6"/>
    <w:rsid w:val="00C06600"/>
    <w:rsid w:val="00C066CD"/>
    <w:rsid w:val="00C0689F"/>
    <w:rsid w:val="00C06AC0"/>
    <w:rsid w:val="00C06C11"/>
    <w:rsid w:val="00C06CC2"/>
    <w:rsid w:val="00C06DDA"/>
    <w:rsid w:val="00C06FD7"/>
    <w:rsid w:val="00C0718E"/>
    <w:rsid w:val="00C07199"/>
    <w:rsid w:val="00C0740D"/>
    <w:rsid w:val="00C0749B"/>
    <w:rsid w:val="00C07872"/>
    <w:rsid w:val="00C07B96"/>
    <w:rsid w:val="00C07C3E"/>
    <w:rsid w:val="00C07E18"/>
    <w:rsid w:val="00C07F73"/>
    <w:rsid w:val="00C100EA"/>
    <w:rsid w:val="00C102E3"/>
    <w:rsid w:val="00C10761"/>
    <w:rsid w:val="00C107B8"/>
    <w:rsid w:val="00C10986"/>
    <w:rsid w:val="00C109D4"/>
    <w:rsid w:val="00C10A56"/>
    <w:rsid w:val="00C10B27"/>
    <w:rsid w:val="00C10CF4"/>
    <w:rsid w:val="00C10DD5"/>
    <w:rsid w:val="00C10EA4"/>
    <w:rsid w:val="00C11408"/>
    <w:rsid w:val="00C11458"/>
    <w:rsid w:val="00C11854"/>
    <w:rsid w:val="00C11D34"/>
    <w:rsid w:val="00C11D9F"/>
    <w:rsid w:val="00C11EBC"/>
    <w:rsid w:val="00C11F2E"/>
    <w:rsid w:val="00C11F98"/>
    <w:rsid w:val="00C11FF6"/>
    <w:rsid w:val="00C1214E"/>
    <w:rsid w:val="00C1219C"/>
    <w:rsid w:val="00C121C0"/>
    <w:rsid w:val="00C1246E"/>
    <w:rsid w:val="00C125A1"/>
    <w:rsid w:val="00C12899"/>
    <w:rsid w:val="00C12D51"/>
    <w:rsid w:val="00C12E42"/>
    <w:rsid w:val="00C12E5B"/>
    <w:rsid w:val="00C13230"/>
    <w:rsid w:val="00C133AD"/>
    <w:rsid w:val="00C1359E"/>
    <w:rsid w:val="00C13B23"/>
    <w:rsid w:val="00C13DE2"/>
    <w:rsid w:val="00C13E22"/>
    <w:rsid w:val="00C13EB4"/>
    <w:rsid w:val="00C13F7F"/>
    <w:rsid w:val="00C13FF9"/>
    <w:rsid w:val="00C1411E"/>
    <w:rsid w:val="00C1412C"/>
    <w:rsid w:val="00C14536"/>
    <w:rsid w:val="00C14694"/>
    <w:rsid w:val="00C146A7"/>
    <w:rsid w:val="00C14BE0"/>
    <w:rsid w:val="00C14C70"/>
    <w:rsid w:val="00C14CA5"/>
    <w:rsid w:val="00C14F98"/>
    <w:rsid w:val="00C1556D"/>
    <w:rsid w:val="00C159F0"/>
    <w:rsid w:val="00C15B62"/>
    <w:rsid w:val="00C15EB0"/>
    <w:rsid w:val="00C1640B"/>
    <w:rsid w:val="00C16AF6"/>
    <w:rsid w:val="00C16E48"/>
    <w:rsid w:val="00C17027"/>
    <w:rsid w:val="00C171EC"/>
    <w:rsid w:val="00C1752E"/>
    <w:rsid w:val="00C178FE"/>
    <w:rsid w:val="00C179F9"/>
    <w:rsid w:val="00C17CC3"/>
    <w:rsid w:val="00C17CE9"/>
    <w:rsid w:val="00C17EB5"/>
    <w:rsid w:val="00C17F60"/>
    <w:rsid w:val="00C200B8"/>
    <w:rsid w:val="00C202D1"/>
    <w:rsid w:val="00C206EE"/>
    <w:rsid w:val="00C20AF4"/>
    <w:rsid w:val="00C20CF6"/>
    <w:rsid w:val="00C20ED7"/>
    <w:rsid w:val="00C20FFB"/>
    <w:rsid w:val="00C211EC"/>
    <w:rsid w:val="00C21220"/>
    <w:rsid w:val="00C21545"/>
    <w:rsid w:val="00C21563"/>
    <w:rsid w:val="00C21909"/>
    <w:rsid w:val="00C21968"/>
    <w:rsid w:val="00C21BCE"/>
    <w:rsid w:val="00C21C43"/>
    <w:rsid w:val="00C21CBD"/>
    <w:rsid w:val="00C21E61"/>
    <w:rsid w:val="00C21FD9"/>
    <w:rsid w:val="00C221EA"/>
    <w:rsid w:val="00C2224A"/>
    <w:rsid w:val="00C2224E"/>
    <w:rsid w:val="00C2230B"/>
    <w:rsid w:val="00C2292B"/>
    <w:rsid w:val="00C22C54"/>
    <w:rsid w:val="00C22F48"/>
    <w:rsid w:val="00C22F82"/>
    <w:rsid w:val="00C22FC6"/>
    <w:rsid w:val="00C23865"/>
    <w:rsid w:val="00C23B79"/>
    <w:rsid w:val="00C23CE7"/>
    <w:rsid w:val="00C23D32"/>
    <w:rsid w:val="00C23DD5"/>
    <w:rsid w:val="00C24066"/>
    <w:rsid w:val="00C240F0"/>
    <w:rsid w:val="00C2422D"/>
    <w:rsid w:val="00C2462E"/>
    <w:rsid w:val="00C24630"/>
    <w:rsid w:val="00C2477C"/>
    <w:rsid w:val="00C2485C"/>
    <w:rsid w:val="00C249F9"/>
    <w:rsid w:val="00C24AA0"/>
    <w:rsid w:val="00C24E60"/>
    <w:rsid w:val="00C253CD"/>
    <w:rsid w:val="00C253FD"/>
    <w:rsid w:val="00C25BC1"/>
    <w:rsid w:val="00C260DB"/>
    <w:rsid w:val="00C2646F"/>
    <w:rsid w:val="00C26A46"/>
    <w:rsid w:val="00C26C79"/>
    <w:rsid w:val="00C26D40"/>
    <w:rsid w:val="00C277EF"/>
    <w:rsid w:val="00C27BE2"/>
    <w:rsid w:val="00C27C76"/>
    <w:rsid w:val="00C27CA5"/>
    <w:rsid w:val="00C303E4"/>
    <w:rsid w:val="00C303F8"/>
    <w:rsid w:val="00C306C3"/>
    <w:rsid w:val="00C30B06"/>
    <w:rsid w:val="00C30E5A"/>
    <w:rsid w:val="00C30EC3"/>
    <w:rsid w:val="00C313D3"/>
    <w:rsid w:val="00C31480"/>
    <w:rsid w:val="00C3149D"/>
    <w:rsid w:val="00C3152C"/>
    <w:rsid w:val="00C31577"/>
    <w:rsid w:val="00C31930"/>
    <w:rsid w:val="00C31AE0"/>
    <w:rsid w:val="00C31B9E"/>
    <w:rsid w:val="00C31BA0"/>
    <w:rsid w:val="00C320D6"/>
    <w:rsid w:val="00C323F2"/>
    <w:rsid w:val="00C32429"/>
    <w:rsid w:val="00C32506"/>
    <w:rsid w:val="00C3257F"/>
    <w:rsid w:val="00C32586"/>
    <w:rsid w:val="00C3258A"/>
    <w:rsid w:val="00C3286E"/>
    <w:rsid w:val="00C32A44"/>
    <w:rsid w:val="00C32C60"/>
    <w:rsid w:val="00C332B2"/>
    <w:rsid w:val="00C335EA"/>
    <w:rsid w:val="00C336F4"/>
    <w:rsid w:val="00C33B4D"/>
    <w:rsid w:val="00C33CEA"/>
    <w:rsid w:val="00C33DE4"/>
    <w:rsid w:val="00C34115"/>
    <w:rsid w:val="00C341EB"/>
    <w:rsid w:val="00C34206"/>
    <w:rsid w:val="00C3425C"/>
    <w:rsid w:val="00C3442D"/>
    <w:rsid w:val="00C3475C"/>
    <w:rsid w:val="00C34FD3"/>
    <w:rsid w:val="00C35260"/>
    <w:rsid w:val="00C353E4"/>
    <w:rsid w:val="00C359B4"/>
    <w:rsid w:val="00C35FA9"/>
    <w:rsid w:val="00C36506"/>
    <w:rsid w:val="00C365F8"/>
    <w:rsid w:val="00C366C6"/>
    <w:rsid w:val="00C366F2"/>
    <w:rsid w:val="00C36B65"/>
    <w:rsid w:val="00C37063"/>
    <w:rsid w:val="00C3709D"/>
    <w:rsid w:val="00C37111"/>
    <w:rsid w:val="00C373B5"/>
    <w:rsid w:val="00C3793C"/>
    <w:rsid w:val="00C37A2E"/>
    <w:rsid w:val="00C37C3C"/>
    <w:rsid w:val="00C40081"/>
    <w:rsid w:val="00C401C0"/>
    <w:rsid w:val="00C403C1"/>
    <w:rsid w:val="00C40C71"/>
    <w:rsid w:val="00C40F12"/>
    <w:rsid w:val="00C41089"/>
    <w:rsid w:val="00C411FA"/>
    <w:rsid w:val="00C413EC"/>
    <w:rsid w:val="00C41BCB"/>
    <w:rsid w:val="00C41DE1"/>
    <w:rsid w:val="00C41E06"/>
    <w:rsid w:val="00C41E2B"/>
    <w:rsid w:val="00C41E5D"/>
    <w:rsid w:val="00C41F2E"/>
    <w:rsid w:val="00C421CE"/>
    <w:rsid w:val="00C42395"/>
    <w:rsid w:val="00C424A5"/>
    <w:rsid w:val="00C429CA"/>
    <w:rsid w:val="00C42B45"/>
    <w:rsid w:val="00C42BEF"/>
    <w:rsid w:val="00C42C4E"/>
    <w:rsid w:val="00C43313"/>
    <w:rsid w:val="00C433DD"/>
    <w:rsid w:val="00C43731"/>
    <w:rsid w:val="00C4389A"/>
    <w:rsid w:val="00C43ABC"/>
    <w:rsid w:val="00C43AD8"/>
    <w:rsid w:val="00C444D3"/>
    <w:rsid w:val="00C44813"/>
    <w:rsid w:val="00C44968"/>
    <w:rsid w:val="00C44ACE"/>
    <w:rsid w:val="00C44C5B"/>
    <w:rsid w:val="00C44D68"/>
    <w:rsid w:val="00C44D75"/>
    <w:rsid w:val="00C45029"/>
    <w:rsid w:val="00C4522F"/>
    <w:rsid w:val="00C45283"/>
    <w:rsid w:val="00C45418"/>
    <w:rsid w:val="00C45A2E"/>
    <w:rsid w:val="00C45CB7"/>
    <w:rsid w:val="00C45CE1"/>
    <w:rsid w:val="00C46684"/>
    <w:rsid w:val="00C467C7"/>
    <w:rsid w:val="00C467EA"/>
    <w:rsid w:val="00C46A63"/>
    <w:rsid w:val="00C46C00"/>
    <w:rsid w:val="00C46F6D"/>
    <w:rsid w:val="00C470A4"/>
    <w:rsid w:val="00C47102"/>
    <w:rsid w:val="00C4723C"/>
    <w:rsid w:val="00C474D3"/>
    <w:rsid w:val="00C476DE"/>
    <w:rsid w:val="00C4788C"/>
    <w:rsid w:val="00C47D0E"/>
    <w:rsid w:val="00C501F9"/>
    <w:rsid w:val="00C50371"/>
    <w:rsid w:val="00C50409"/>
    <w:rsid w:val="00C50583"/>
    <w:rsid w:val="00C507B1"/>
    <w:rsid w:val="00C5099B"/>
    <w:rsid w:val="00C50E12"/>
    <w:rsid w:val="00C50F4C"/>
    <w:rsid w:val="00C50FC4"/>
    <w:rsid w:val="00C5117C"/>
    <w:rsid w:val="00C517E0"/>
    <w:rsid w:val="00C51C3D"/>
    <w:rsid w:val="00C51FC8"/>
    <w:rsid w:val="00C52032"/>
    <w:rsid w:val="00C5235B"/>
    <w:rsid w:val="00C52424"/>
    <w:rsid w:val="00C52BB0"/>
    <w:rsid w:val="00C52BE5"/>
    <w:rsid w:val="00C52D3F"/>
    <w:rsid w:val="00C5331D"/>
    <w:rsid w:val="00C53692"/>
    <w:rsid w:val="00C538AE"/>
    <w:rsid w:val="00C53A54"/>
    <w:rsid w:val="00C54102"/>
    <w:rsid w:val="00C54242"/>
    <w:rsid w:val="00C54573"/>
    <w:rsid w:val="00C5468C"/>
    <w:rsid w:val="00C54BE4"/>
    <w:rsid w:val="00C55062"/>
    <w:rsid w:val="00C551C5"/>
    <w:rsid w:val="00C553ED"/>
    <w:rsid w:val="00C5541E"/>
    <w:rsid w:val="00C55C35"/>
    <w:rsid w:val="00C55EAB"/>
    <w:rsid w:val="00C55EF8"/>
    <w:rsid w:val="00C55F3D"/>
    <w:rsid w:val="00C56067"/>
    <w:rsid w:val="00C5658D"/>
    <w:rsid w:val="00C56608"/>
    <w:rsid w:val="00C569F8"/>
    <w:rsid w:val="00C56D0E"/>
    <w:rsid w:val="00C57401"/>
    <w:rsid w:val="00C574E4"/>
    <w:rsid w:val="00C575AE"/>
    <w:rsid w:val="00C5769A"/>
    <w:rsid w:val="00C57B67"/>
    <w:rsid w:val="00C57C82"/>
    <w:rsid w:val="00C57C99"/>
    <w:rsid w:val="00C57D18"/>
    <w:rsid w:val="00C57E89"/>
    <w:rsid w:val="00C600A1"/>
    <w:rsid w:val="00C60467"/>
    <w:rsid w:val="00C60B40"/>
    <w:rsid w:val="00C60F9E"/>
    <w:rsid w:val="00C6100D"/>
    <w:rsid w:val="00C6106A"/>
    <w:rsid w:val="00C61205"/>
    <w:rsid w:val="00C61221"/>
    <w:rsid w:val="00C61649"/>
    <w:rsid w:val="00C61A97"/>
    <w:rsid w:val="00C61BA8"/>
    <w:rsid w:val="00C61EA3"/>
    <w:rsid w:val="00C61F5B"/>
    <w:rsid w:val="00C620A8"/>
    <w:rsid w:val="00C624FA"/>
    <w:rsid w:val="00C62597"/>
    <w:rsid w:val="00C62753"/>
    <w:rsid w:val="00C62D06"/>
    <w:rsid w:val="00C62D85"/>
    <w:rsid w:val="00C62E68"/>
    <w:rsid w:val="00C630F6"/>
    <w:rsid w:val="00C63346"/>
    <w:rsid w:val="00C635AB"/>
    <w:rsid w:val="00C635AC"/>
    <w:rsid w:val="00C63735"/>
    <w:rsid w:val="00C6392E"/>
    <w:rsid w:val="00C63A33"/>
    <w:rsid w:val="00C63B3B"/>
    <w:rsid w:val="00C63B4F"/>
    <w:rsid w:val="00C63C0A"/>
    <w:rsid w:val="00C640E7"/>
    <w:rsid w:val="00C642B9"/>
    <w:rsid w:val="00C64574"/>
    <w:rsid w:val="00C64933"/>
    <w:rsid w:val="00C64AAA"/>
    <w:rsid w:val="00C64B5F"/>
    <w:rsid w:val="00C64B61"/>
    <w:rsid w:val="00C64B86"/>
    <w:rsid w:val="00C64C4C"/>
    <w:rsid w:val="00C64E09"/>
    <w:rsid w:val="00C64F6A"/>
    <w:rsid w:val="00C653F3"/>
    <w:rsid w:val="00C65591"/>
    <w:rsid w:val="00C656B0"/>
    <w:rsid w:val="00C657CD"/>
    <w:rsid w:val="00C65AD4"/>
    <w:rsid w:val="00C65CBB"/>
    <w:rsid w:val="00C665BC"/>
    <w:rsid w:val="00C666D6"/>
    <w:rsid w:val="00C6671F"/>
    <w:rsid w:val="00C66B29"/>
    <w:rsid w:val="00C66DA6"/>
    <w:rsid w:val="00C66DE2"/>
    <w:rsid w:val="00C6752D"/>
    <w:rsid w:val="00C6754F"/>
    <w:rsid w:val="00C676F5"/>
    <w:rsid w:val="00C679FE"/>
    <w:rsid w:val="00C67CE2"/>
    <w:rsid w:val="00C70060"/>
    <w:rsid w:val="00C70187"/>
    <w:rsid w:val="00C70292"/>
    <w:rsid w:val="00C70769"/>
    <w:rsid w:val="00C70E51"/>
    <w:rsid w:val="00C710A6"/>
    <w:rsid w:val="00C71210"/>
    <w:rsid w:val="00C714F7"/>
    <w:rsid w:val="00C71503"/>
    <w:rsid w:val="00C715E6"/>
    <w:rsid w:val="00C71B1A"/>
    <w:rsid w:val="00C72246"/>
    <w:rsid w:val="00C7230F"/>
    <w:rsid w:val="00C72354"/>
    <w:rsid w:val="00C7257F"/>
    <w:rsid w:val="00C725F0"/>
    <w:rsid w:val="00C72711"/>
    <w:rsid w:val="00C7282E"/>
    <w:rsid w:val="00C72AC9"/>
    <w:rsid w:val="00C72C37"/>
    <w:rsid w:val="00C732F6"/>
    <w:rsid w:val="00C73482"/>
    <w:rsid w:val="00C73647"/>
    <w:rsid w:val="00C738A9"/>
    <w:rsid w:val="00C73B12"/>
    <w:rsid w:val="00C73B7D"/>
    <w:rsid w:val="00C73E70"/>
    <w:rsid w:val="00C73ED0"/>
    <w:rsid w:val="00C73F56"/>
    <w:rsid w:val="00C74044"/>
    <w:rsid w:val="00C74065"/>
    <w:rsid w:val="00C741D0"/>
    <w:rsid w:val="00C742DE"/>
    <w:rsid w:val="00C743BC"/>
    <w:rsid w:val="00C74443"/>
    <w:rsid w:val="00C744CB"/>
    <w:rsid w:val="00C74956"/>
    <w:rsid w:val="00C74CB6"/>
    <w:rsid w:val="00C74EBB"/>
    <w:rsid w:val="00C752CC"/>
    <w:rsid w:val="00C7558E"/>
    <w:rsid w:val="00C755BD"/>
    <w:rsid w:val="00C758E4"/>
    <w:rsid w:val="00C758F5"/>
    <w:rsid w:val="00C7599F"/>
    <w:rsid w:val="00C75E4C"/>
    <w:rsid w:val="00C75FE1"/>
    <w:rsid w:val="00C76074"/>
    <w:rsid w:val="00C761D2"/>
    <w:rsid w:val="00C7638D"/>
    <w:rsid w:val="00C76555"/>
    <w:rsid w:val="00C7666D"/>
    <w:rsid w:val="00C76A70"/>
    <w:rsid w:val="00C76DB9"/>
    <w:rsid w:val="00C76EB9"/>
    <w:rsid w:val="00C7710E"/>
    <w:rsid w:val="00C77267"/>
    <w:rsid w:val="00C7735B"/>
    <w:rsid w:val="00C77755"/>
    <w:rsid w:val="00C77993"/>
    <w:rsid w:val="00C77E22"/>
    <w:rsid w:val="00C801EA"/>
    <w:rsid w:val="00C802DE"/>
    <w:rsid w:val="00C8030A"/>
    <w:rsid w:val="00C8037C"/>
    <w:rsid w:val="00C80467"/>
    <w:rsid w:val="00C80717"/>
    <w:rsid w:val="00C81267"/>
    <w:rsid w:val="00C8181D"/>
    <w:rsid w:val="00C81843"/>
    <w:rsid w:val="00C81952"/>
    <w:rsid w:val="00C81A20"/>
    <w:rsid w:val="00C81D86"/>
    <w:rsid w:val="00C82248"/>
    <w:rsid w:val="00C82491"/>
    <w:rsid w:val="00C824D2"/>
    <w:rsid w:val="00C828E2"/>
    <w:rsid w:val="00C82B2A"/>
    <w:rsid w:val="00C82C62"/>
    <w:rsid w:val="00C82C70"/>
    <w:rsid w:val="00C82CC5"/>
    <w:rsid w:val="00C82E4B"/>
    <w:rsid w:val="00C831C4"/>
    <w:rsid w:val="00C831FD"/>
    <w:rsid w:val="00C837DF"/>
    <w:rsid w:val="00C8393A"/>
    <w:rsid w:val="00C83A3C"/>
    <w:rsid w:val="00C83BAD"/>
    <w:rsid w:val="00C83EDB"/>
    <w:rsid w:val="00C83FA9"/>
    <w:rsid w:val="00C840B3"/>
    <w:rsid w:val="00C84329"/>
    <w:rsid w:val="00C8434D"/>
    <w:rsid w:val="00C8440C"/>
    <w:rsid w:val="00C84624"/>
    <w:rsid w:val="00C8474E"/>
    <w:rsid w:val="00C84E3F"/>
    <w:rsid w:val="00C84E9C"/>
    <w:rsid w:val="00C84FB5"/>
    <w:rsid w:val="00C85128"/>
    <w:rsid w:val="00C85323"/>
    <w:rsid w:val="00C855FF"/>
    <w:rsid w:val="00C856ED"/>
    <w:rsid w:val="00C85733"/>
    <w:rsid w:val="00C85B14"/>
    <w:rsid w:val="00C85BAD"/>
    <w:rsid w:val="00C85BEB"/>
    <w:rsid w:val="00C860E7"/>
    <w:rsid w:val="00C86B1A"/>
    <w:rsid w:val="00C86EF4"/>
    <w:rsid w:val="00C87354"/>
    <w:rsid w:val="00C8735A"/>
    <w:rsid w:val="00C873A3"/>
    <w:rsid w:val="00C873AB"/>
    <w:rsid w:val="00C873DA"/>
    <w:rsid w:val="00C8740A"/>
    <w:rsid w:val="00C876FA"/>
    <w:rsid w:val="00C878A0"/>
    <w:rsid w:val="00C87A0E"/>
    <w:rsid w:val="00C87AB9"/>
    <w:rsid w:val="00C87B51"/>
    <w:rsid w:val="00C87BCB"/>
    <w:rsid w:val="00C87BF0"/>
    <w:rsid w:val="00C90033"/>
    <w:rsid w:val="00C90184"/>
    <w:rsid w:val="00C90593"/>
    <w:rsid w:val="00C905EC"/>
    <w:rsid w:val="00C9068D"/>
    <w:rsid w:val="00C90C0D"/>
    <w:rsid w:val="00C90F71"/>
    <w:rsid w:val="00C916D7"/>
    <w:rsid w:val="00C91923"/>
    <w:rsid w:val="00C91B19"/>
    <w:rsid w:val="00C91C75"/>
    <w:rsid w:val="00C91CF4"/>
    <w:rsid w:val="00C926FF"/>
    <w:rsid w:val="00C92737"/>
    <w:rsid w:val="00C928A5"/>
    <w:rsid w:val="00C928BE"/>
    <w:rsid w:val="00C92C14"/>
    <w:rsid w:val="00C92E60"/>
    <w:rsid w:val="00C93604"/>
    <w:rsid w:val="00C9371E"/>
    <w:rsid w:val="00C9391A"/>
    <w:rsid w:val="00C939A7"/>
    <w:rsid w:val="00C93D93"/>
    <w:rsid w:val="00C93E73"/>
    <w:rsid w:val="00C940A1"/>
    <w:rsid w:val="00C945BF"/>
    <w:rsid w:val="00C94DB8"/>
    <w:rsid w:val="00C94E68"/>
    <w:rsid w:val="00C94F44"/>
    <w:rsid w:val="00C950B6"/>
    <w:rsid w:val="00C951F8"/>
    <w:rsid w:val="00C952E9"/>
    <w:rsid w:val="00C95368"/>
    <w:rsid w:val="00C957E6"/>
    <w:rsid w:val="00C95D3B"/>
    <w:rsid w:val="00C96453"/>
    <w:rsid w:val="00C96714"/>
    <w:rsid w:val="00C9690D"/>
    <w:rsid w:val="00C96AED"/>
    <w:rsid w:val="00C96AF5"/>
    <w:rsid w:val="00C96BD3"/>
    <w:rsid w:val="00C96C50"/>
    <w:rsid w:val="00C96FCF"/>
    <w:rsid w:val="00C973AA"/>
    <w:rsid w:val="00C977B9"/>
    <w:rsid w:val="00C977C1"/>
    <w:rsid w:val="00C978A6"/>
    <w:rsid w:val="00C978EF"/>
    <w:rsid w:val="00C97AA7"/>
    <w:rsid w:val="00C97C9D"/>
    <w:rsid w:val="00C97EE8"/>
    <w:rsid w:val="00C97F5B"/>
    <w:rsid w:val="00C97FCE"/>
    <w:rsid w:val="00CA04BD"/>
    <w:rsid w:val="00CA05F9"/>
    <w:rsid w:val="00CA05FB"/>
    <w:rsid w:val="00CA0723"/>
    <w:rsid w:val="00CA078D"/>
    <w:rsid w:val="00CA081F"/>
    <w:rsid w:val="00CA0B74"/>
    <w:rsid w:val="00CA0C4A"/>
    <w:rsid w:val="00CA0E1F"/>
    <w:rsid w:val="00CA143A"/>
    <w:rsid w:val="00CA1836"/>
    <w:rsid w:val="00CA18B5"/>
    <w:rsid w:val="00CA18E9"/>
    <w:rsid w:val="00CA1939"/>
    <w:rsid w:val="00CA1A35"/>
    <w:rsid w:val="00CA1C73"/>
    <w:rsid w:val="00CA1D63"/>
    <w:rsid w:val="00CA21AF"/>
    <w:rsid w:val="00CA223B"/>
    <w:rsid w:val="00CA234E"/>
    <w:rsid w:val="00CA24F8"/>
    <w:rsid w:val="00CA2617"/>
    <w:rsid w:val="00CA264D"/>
    <w:rsid w:val="00CA285F"/>
    <w:rsid w:val="00CA2CA2"/>
    <w:rsid w:val="00CA2D02"/>
    <w:rsid w:val="00CA30DF"/>
    <w:rsid w:val="00CA3171"/>
    <w:rsid w:val="00CA35DA"/>
    <w:rsid w:val="00CA36A7"/>
    <w:rsid w:val="00CA390D"/>
    <w:rsid w:val="00CA3938"/>
    <w:rsid w:val="00CA3AA7"/>
    <w:rsid w:val="00CA3E4C"/>
    <w:rsid w:val="00CA3F42"/>
    <w:rsid w:val="00CA4322"/>
    <w:rsid w:val="00CA4410"/>
    <w:rsid w:val="00CA4998"/>
    <w:rsid w:val="00CA49B8"/>
    <w:rsid w:val="00CA4B44"/>
    <w:rsid w:val="00CA4E08"/>
    <w:rsid w:val="00CA501A"/>
    <w:rsid w:val="00CA508E"/>
    <w:rsid w:val="00CA517F"/>
    <w:rsid w:val="00CA5231"/>
    <w:rsid w:val="00CA55CF"/>
    <w:rsid w:val="00CA5671"/>
    <w:rsid w:val="00CA5678"/>
    <w:rsid w:val="00CA5AC2"/>
    <w:rsid w:val="00CA5B93"/>
    <w:rsid w:val="00CA5F29"/>
    <w:rsid w:val="00CA602F"/>
    <w:rsid w:val="00CA607C"/>
    <w:rsid w:val="00CA6238"/>
    <w:rsid w:val="00CA6469"/>
    <w:rsid w:val="00CA678E"/>
    <w:rsid w:val="00CA67D4"/>
    <w:rsid w:val="00CA6F5E"/>
    <w:rsid w:val="00CA707D"/>
    <w:rsid w:val="00CA70A4"/>
    <w:rsid w:val="00CA725D"/>
    <w:rsid w:val="00CA729C"/>
    <w:rsid w:val="00CA73B7"/>
    <w:rsid w:val="00CA742A"/>
    <w:rsid w:val="00CA7473"/>
    <w:rsid w:val="00CA754A"/>
    <w:rsid w:val="00CA75C4"/>
    <w:rsid w:val="00CA797D"/>
    <w:rsid w:val="00CA7A25"/>
    <w:rsid w:val="00CA7CC0"/>
    <w:rsid w:val="00CA7D0C"/>
    <w:rsid w:val="00CA7D0E"/>
    <w:rsid w:val="00CA7D30"/>
    <w:rsid w:val="00CA7E96"/>
    <w:rsid w:val="00CB0028"/>
    <w:rsid w:val="00CB0034"/>
    <w:rsid w:val="00CB00D0"/>
    <w:rsid w:val="00CB03AF"/>
    <w:rsid w:val="00CB093B"/>
    <w:rsid w:val="00CB0C0D"/>
    <w:rsid w:val="00CB0C5B"/>
    <w:rsid w:val="00CB0C76"/>
    <w:rsid w:val="00CB0CE8"/>
    <w:rsid w:val="00CB0D99"/>
    <w:rsid w:val="00CB0E10"/>
    <w:rsid w:val="00CB0FEE"/>
    <w:rsid w:val="00CB102D"/>
    <w:rsid w:val="00CB111A"/>
    <w:rsid w:val="00CB136D"/>
    <w:rsid w:val="00CB149F"/>
    <w:rsid w:val="00CB1694"/>
    <w:rsid w:val="00CB19E3"/>
    <w:rsid w:val="00CB1B47"/>
    <w:rsid w:val="00CB1F6A"/>
    <w:rsid w:val="00CB210A"/>
    <w:rsid w:val="00CB2147"/>
    <w:rsid w:val="00CB25C2"/>
    <w:rsid w:val="00CB28EC"/>
    <w:rsid w:val="00CB2965"/>
    <w:rsid w:val="00CB2C83"/>
    <w:rsid w:val="00CB2F97"/>
    <w:rsid w:val="00CB3233"/>
    <w:rsid w:val="00CB330A"/>
    <w:rsid w:val="00CB3313"/>
    <w:rsid w:val="00CB3478"/>
    <w:rsid w:val="00CB3763"/>
    <w:rsid w:val="00CB377B"/>
    <w:rsid w:val="00CB3B5D"/>
    <w:rsid w:val="00CB3E59"/>
    <w:rsid w:val="00CB41DC"/>
    <w:rsid w:val="00CB453C"/>
    <w:rsid w:val="00CB4576"/>
    <w:rsid w:val="00CB464D"/>
    <w:rsid w:val="00CB47D1"/>
    <w:rsid w:val="00CB4BDD"/>
    <w:rsid w:val="00CB4D50"/>
    <w:rsid w:val="00CB4DB6"/>
    <w:rsid w:val="00CB51EE"/>
    <w:rsid w:val="00CB52A4"/>
    <w:rsid w:val="00CB52D7"/>
    <w:rsid w:val="00CB5338"/>
    <w:rsid w:val="00CB5524"/>
    <w:rsid w:val="00CB5589"/>
    <w:rsid w:val="00CB55C3"/>
    <w:rsid w:val="00CB55CD"/>
    <w:rsid w:val="00CB572C"/>
    <w:rsid w:val="00CB5758"/>
    <w:rsid w:val="00CB577E"/>
    <w:rsid w:val="00CB5991"/>
    <w:rsid w:val="00CB5B02"/>
    <w:rsid w:val="00CB5B0A"/>
    <w:rsid w:val="00CB5F56"/>
    <w:rsid w:val="00CB5FB3"/>
    <w:rsid w:val="00CB628D"/>
    <w:rsid w:val="00CB6402"/>
    <w:rsid w:val="00CB653D"/>
    <w:rsid w:val="00CB666C"/>
    <w:rsid w:val="00CB678B"/>
    <w:rsid w:val="00CB6BC7"/>
    <w:rsid w:val="00CB6C4F"/>
    <w:rsid w:val="00CB7137"/>
    <w:rsid w:val="00CB71CD"/>
    <w:rsid w:val="00CB76D6"/>
    <w:rsid w:val="00CB76E6"/>
    <w:rsid w:val="00CB77C1"/>
    <w:rsid w:val="00CB7C5E"/>
    <w:rsid w:val="00CB7D51"/>
    <w:rsid w:val="00CB7D75"/>
    <w:rsid w:val="00CB7E92"/>
    <w:rsid w:val="00CC01A8"/>
    <w:rsid w:val="00CC0347"/>
    <w:rsid w:val="00CC03E9"/>
    <w:rsid w:val="00CC04AD"/>
    <w:rsid w:val="00CC092F"/>
    <w:rsid w:val="00CC0A1C"/>
    <w:rsid w:val="00CC0ECF"/>
    <w:rsid w:val="00CC0F62"/>
    <w:rsid w:val="00CC107B"/>
    <w:rsid w:val="00CC159D"/>
    <w:rsid w:val="00CC1696"/>
    <w:rsid w:val="00CC1AEC"/>
    <w:rsid w:val="00CC1F61"/>
    <w:rsid w:val="00CC1FF6"/>
    <w:rsid w:val="00CC220A"/>
    <w:rsid w:val="00CC22CB"/>
    <w:rsid w:val="00CC2339"/>
    <w:rsid w:val="00CC2804"/>
    <w:rsid w:val="00CC2850"/>
    <w:rsid w:val="00CC296A"/>
    <w:rsid w:val="00CC2DE8"/>
    <w:rsid w:val="00CC2F48"/>
    <w:rsid w:val="00CC3101"/>
    <w:rsid w:val="00CC3128"/>
    <w:rsid w:val="00CC3310"/>
    <w:rsid w:val="00CC3460"/>
    <w:rsid w:val="00CC3502"/>
    <w:rsid w:val="00CC3B30"/>
    <w:rsid w:val="00CC415F"/>
    <w:rsid w:val="00CC43FC"/>
    <w:rsid w:val="00CC4443"/>
    <w:rsid w:val="00CC4599"/>
    <w:rsid w:val="00CC45C0"/>
    <w:rsid w:val="00CC4740"/>
    <w:rsid w:val="00CC4926"/>
    <w:rsid w:val="00CC4999"/>
    <w:rsid w:val="00CC4ACD"/>
    <w:rsid w:val="00CC5012"/>
    <w:rsid w:val="00CC5791"/>
    <w:rsid w:val="00CC5C57"/>
    <w:rsid w:val="00CC5EE1"/>
    <w:rsid w:val="00CC5F47"/>
    <w:rsid w:val="00CC6575"/>
    <w:rsid w:val="00CC67C6"/>
    <w:rsid w:val="00CC6937"/>
    <w:rsid w:val="00CC6E03"/>
    <w:rsid w:val="00CC71DC"/>
    <w:rsid w:val="00CC7480"/>
    <w:rsid w:val="00CC76A0"/>
    <w:rsid w:val="00CC7733"/>
    <w:rsid w:val="00CC7755"/>
    <w:rsid w:val="00CC7894"/>
    <w:rsid w:val="00CC79D9"/>
    <w:rsid w:val="00CC7B9C"/>
    <w:rsid w:val="00CD00ED"/>
    <w:rsid w:val="00CD0162"/>
    <w:rsid w:val="00CD029A"/>
    <w:rsid w:val="00CD032A"/>
    <w:rsid w:val="00CD06C2"/>
    <w:rsid w:val="00CD083E"/>
    <w:rsid w:val="00CD086D"/>
    <w:rsid w:val="00CD0987"/>
    <w:rsid w:val="00CD0A88"/>
    <w:rsid w:val="00CD0B15"/>
    <w:rsid w:val="00CD0D13"/>
    <w:rsid w:val="00CD0D79"/>
    <w:rsid w:val="00CD1093"/>
    <w:rsid w:val="00CD1138"/>
    <w:rsid w:val="00CD1282"/>
    <w:rsid w:val="00CD1285"/>
    <w:rsid w:val="00CD1576"/>
    <w:rsid w:val="00CD1779"/>
    <w:rsid w:val="00CD1C41"/>
    <w:rsid w:val="00CD1DAC"/>
    <w:rsid w:val="00CD22D6"/>
    <w:rsid w:val="00CD2306"/>
    <w:rsid w:val="00CD297B"/>
    <w:rsid w:val="00CD297F"/>
    <w:rsid w:val="00CD2A55"/>
    <w:rsid w:val="00CD2AF0"/>
    <w:rsid w:val="00CD2C40"/>
    <w:rsid w:val="00CD2C7C"/>
    <w:rsid w:val="00CD2DEF"/>
    <w:rsid w:val="00CD2F3A"/>
    <w:rsid w:val="00CD3148"/>
    <w:rsid w:val="00CD3224"/>
    <w:rsid w:val="00CD3761"/>
    <w:rsid w:val="00CD3887"/>
    <w:rsid w:val="00CD3990"/>
    <w:rsid w:val="00CD3BEE"/>
    <w:rsid w:val="00CD3E44"/>
    <w:rsid w:val="00CD4114"/>
    <w:rsid w:val="00CD41CF"/>
    <w:rsid w:val="00CD4500"/>
    <w:rsid w:val="00CD46E0"/>
    <w:rsid w:val="00CD47AB"/>
    <w:rsid w:val="00CD4ACB"/>
    <w:rsid w:val="00CD4FE4"/>
    <w:rsid w:val="00CD52C9"/>
    <w:rsid w:val="00CD53B1"/>
    <w:rsid w:val="00CD5577"/>
    <w:rsid w:val="00CD5838"/>
    <w:rsid w:val="00CD5AA6"/>
    <w:rsid w:val="00CD5B54"/>
    <w:rsid w:val="00CD5BAD"/>
    <w:rsid w:val="00CD5C18"/>
    <w:rsid w:val="00CD5D10"/>
    <w:rsid w:val="00CD5D7B"/>
    <w:rsid w:val="00CD5FDC"/>
    <w:rsid w:val="00CD6047"/>
    <w:rsid w:val="00CD6098"/>
    <w:rsid w:val="00CD61FF"/>
    <w:rsid w:val="00CD6368"/>
    <w:rsid w:val="00CD645F"/>
    <w:rsid w:val="00CD6584"/>
    <w:rsid w:val="00CD6867"/>
    <w:rsid w:val="00CD6A5D"/>
    <w:rsid w:val="00CD6B17"/>
    <w:rsid w:val="00CD6B28"/>
    <w:rsid w:val="00CD6CF3"/>
    <w:rsid w:val="00CD6D55"/>
    <w:rsid w:val="00CD7817"/>
    <w:rsid w:val="00CD791F"/>
    <w:rsid w:val="00CD7A32"/>
    <w:rsid w:val="00CD7A4C"/>
    <w:rsid w:val="00CD7A57"/>
    <w:rsid w:val="00CD7AB6"/>
    <w:rsid w:val="00CD7C1C"/>
    <w:rsid w:val="00CD7F4C"/>
    <w:rsid w:val="00CE00A3"/>
    <w:rsid w:val="00CE00C6"/>
    <w:rsid w:val="00CE0286"/>
    <w:rsid w:val="00CE03A6"/>
    <w:rsid w:val="00CE068D"/>
    <w:rsid w:val="00CE06FD"/>
    <w:rsid w:val="00CE0848"/>
    <w:rsid w:val="00CE0895"/>
    <w:rsid w:val="00CE09DF"/>
    <w:rsid w:val="00CE0AEE"/>
    <w:rsid w:val="00CE0C6A"/>
    <w:rsid w:val="00CE0DF3"/>
    <w:rsid w:val="00CE106C"/>
    <w:rsid w:val="00CE154D"/>
    <w:rsid w:val="00CE1761"/>
    <w:rsid w:val="00CE1BB5"/>
    <w:rsid w:val="00CE1EB4"/>
    <w:rsid w:val="00CE1F39"/>
    <w:rsid w:val="00CE233B"/>
    <w:rsid w:val="00CE24F7"/>
    <w:rsid w:val="00CE2629"/>
    <w:rsid w:val="00CE26E4"/>
    <w:rsid w:val="00CE2B83"/>
    <w:rsid w:val="00CE30A9"/>
    <w:rsid w:val="00CE31D7"/>
    <w:rsid w:val="00CE321A"/>
    <w:rsid w:val="00CE3BB2"/>
    <w:rsid w:val="00CE3BFC"/>
    <w:rsid w:val="00CE4510"/>
    <w:rsid w:val="00CE474B"/>
    <w:rsid w:val="00CE4B9C"/>
    <w:rsid w:val="00CE4E3B"/>
    <w:rsid w:val="00CE4E96"/>
    <w:rsid w:val="00CE4FA1"/>
    <w:rsid w:val="00CE526C"/>
    <w:rsid w:val="00CE527E"/>
    <w:rsid w:val="00CE52AC"/>
    <w:rsid w:val="00CE544A"/>
    <w:rsid w:val="00CE5463"/>
    <w:rsid w:val="00CE5514"/>
    <w:rsid w:val="00CE568F"/>
    <w:rsid w:val="00CE5FB3"/>
    <w:rsid w:val="00CE60D5"/>
    <w:rsid w:val="00CE61A3"/>
    <w:rsid w:val="00CE67E7"/>
    <w:rsid w:val="00CE6A72"/>
    <w:rsid w:val="00CE6CE0"/>
    <w:rsid w:val="00CE6D39"/>
    <w:rsid w:val="00CE6E82"/>
    <w:rsid w:val="00CE71C1"/>
    <w:rsid w:val="00CE7535"/>
    <w:rsid w:val="00CE7681"/>
    <w:rsid w:val="00CE76B0"/>
    <w:rsid w:val="00CE788D"/>
    <w:rsid w:val="00CE79CA"/>
    <w:rsid w:val="00CF030C"/>
    <w:rsid w:val="00CF0582"/>
    <w:rsid w:val="00CF0FB7"/>
    <w:rsid w:val="00CF10AB"/>
    <w:rsid w:val="00CF10F4"/>
    <w:rsid w:val="00CF13A9"/>
    <w:rsid w:val="00CF1433"/>
    <w:rsid w:val="00CF1811"/>
    <w:rsid w:val="00CF1B0D"/>
    <w:rsid w:val="00CF1CBB"/>
    <w:rsid w:val="00CF2069"/>
    <w:rsid w:val="00CF2189"/>
    <w:rsid w:val="00CF2481"/>
    <w:rsid w:val="00CF251F"/>
    <w:rsid w:val="00CF25D2"/>
    <w:rsid w:val="00CF278D"/>
    <w:rsid w:val="00CF29DD"/>
    <w:rsid w:val="00CF2B16"/>
    <w:rsid w:val="00CF2DB8"/>
    <w:rsid w:val="00CF3366"/>
    <w:rsid w:val="00CF36DB"/>
    <w:rsid w:val="00CF3B8F"/>
    <w:rsid w:val="00CF3C14"/>
    <w:rsid w:val="00CF3C48"/>
    <w:rsid w:val="00CF3F9C"/>
    <w:rsid w:val="00CF3F9E"/>
    <w:rsid w:val="00CF40DB"/>
    <w:rsid w:val="00CF4269"/>
    <w:rsid w:val="00CF4482"/>
    <w:rsid w:val="00CF4507"/>
    <w:rsid w:val="00CF45E4"/>
    <w:rsid w:val="00CF467E"/>
    <w:rsid w:val="00CF46B7"/>
    <w:rsid w:val="00CF4855"/>
    <w:rsid w:val="00CF48BB"/>
    <w:rsid w:val="00CF4BF1"/>
    <w:rsid w:val="00CF4E13"/>
    <w:rsid w:val="00CF5094"/>
    <w:rsid w:val="00CF50F9"/>
    <w:rsid w:val="00CF5315"/>
    <w:rsid w:val="00CF535E"/>
    <w:rsid w:val="00CF558D"/>
    <w:rsid w:val="00CF5751"/>
    <w:rsid w:val="00CF59D2"/>
    <w:rsid w:val="00CF5BBC"/>
    <w:rsid w:val="00CF5BC5"/>
    <w:rsid w:val="00CF5E93"/>
    <w:rsid w:val="00CF5F20"/>
    <w:rsid w:val="00CF667D"/>
    <w:rsid w:val="00CF6A08"/>
    <w:rsid w:val="00CF71F7"/>
    <w:rsid w:val="00CF7292"/>
    <w:rsid w:val="00CF74FA"/>
    <w:rsid w:val="00CF7521"/>
    <w:rsid w:val="00CF783F"/>
    <w:rsid w:val="00CF7955"/>
    <w:rsid w:val="00CF7E42"/>
    <w:rsid w:val="00CF7FAC"/>
    <w:rsid w:val="00D0009C"/>
    <w:rsid w:val="00D00304"/>
    <w:rsid w:val="00D00359"/>
    <w:rsid w:val="00D0041F"/>
    <w:rsid w:val="00D00594"/>
    <w:rsid w:val="00D00CCC"/>
    <w:rsid w:val="00D00CFC"/>
    <w:rsid w:val="00D00F32"/>
    <w:rsid w:val="00D0186C"/>
    <w:rsid w:val="00D01A4B"/>
    <w:rsid w:val="00D01ABD"/>
    <w:rsid w:val="00D01B35"/>
    <w:rsid w:val="00D01B84"/>
    <w:rsid w:val="00D01DE1"/>
    <w:rsid w:val="00D01E98"/>
    <w:rsid w:val="00D01F84"/>
    <w:rsid w:val="00D022BB"/>
    <w:rsid w:val="00D023BF"/>
    <w:rsid w:val="00D0256C"/>
    <w:rsid w:val="00D02C79"/>
    <w:rsid w:val="00D02CBA"/>
    <w:rsid w:val="00D02D8D"/>
    <w:rsid w:val="00D02EDC"/>
    <w:rsid w:val="00D031CE"/>
    <w:rsid w:val="00D03427"/>
    <w:rsid w:val="00D0358C"/>
    <w:rsid w:val="00D0372B"/>
    <w:rsid w:val="00D038ED"/>
    <w:rsid w:val="00D03913"/>
    <w:rsid w:val="00D03E6E"/>
    <w:rsid w:val="00D03EAA"/>
    <w:rsid w:val="00D03EB0"/>
    <w:rsid w:val="00D041E0"/>
    <w:rsid w:val="00D0458A"/>
    <w:rsid w:val="00D048B5"/>
    <w:rsid w:val="00D04ADC"/>
    <w:rsid w:val="00D04DDF"/>
    <w:rsid w:val="00D04FCF"/>
    <w:rsid w:val="00D050B2"/>
    <w:rsid w:val="00D057FB"/>
    <w:rsid w:val="00D05914"/>
    <w:rsid w:val="00D05FC4"/>
    <w:rsid w:val="00D0600F"/>
    <w:rsid w:val="00D0602D"/>
    <w:rsid w:val="00D06946"/>
    <w:rsid w:val="00D06E33"/>
    <w:rsid w:val="00D06FEF"/>
    <w:rsid w:val="00D072E9"/>
    <w:rsid w:val="00D0730A"/>
    <w:rsid w:val="00D0747A"/>
    <w:rsid w:val="00D074AE"/>
    <w:rsid w:val="00D07664"/>
    <w:rsid w:val="00D07947"/>
    <w:rsid w:val="00D079C4"/>
    <w:rsid w:val="00D07D29"/>
    <w:rsid w:val="00D07F27"/>
    <w:rsid w:val="00D100C9"/>
    <w:rsid w:val="00D10199"/>
    <w:rsid w:val="00D10371"/>
    <w:rsid w:val="00D104BD"/>
    <w:rsid w:val="00D10940"/>
    <w:rsid w:val="00D10A3F"/>
    <w:rsid w:val="00D10B05"/>
    <w:rsid w:val="00D10D0A"/>
    <w:rsid w:val="00D10D12"/>
    <w:rsid w:val="00D10F40"/>
    <w:rsid w:val="00D111B7"/>
    <w:rsid w:val="00D11469"/>
    <w:rsid w:val="00D116EC"/>
    <w:rsid w:val="00D1175A"/>
    <w:rsid w:val="00D11837"/>
    <w:rsid w:val="00D11AE9"/>
    <w:rsid w:val="00D11AF4"/>
    <w:rsid w:val="00D11B94"/>
    <w:rsid w:val="00D12228"/>
    <w:rsid w:val="00D12357"/>
    <w:rsid w:val="00D12394"/>
    <w:rsid w:val="00D124E7"/>
    <w:rsid w:val="00D12535"/>
    <w:rsid w:val="00D12CE5"/>
    <w:rsid w:val="00D12E05"/>
    <w:rsid w:val="00D12F87"/>
    <w:rsid w:val="00D133EA"/>
    <w:rsid w:val="00D13700"/>
    <w:rsid w:val="00D1373F"/>
    <w:rsid w:val="00D138D4"/>
    <w:rsid w:val="00D13FFF"/>
    <w:rsid w:val="00D14379"/>
    <w:rsid w:val="00D1458F"/>
    <w:rsid w:val="00D145F9"/>
    <w:rsid w:val="00D14723"/>
    <w:rsid w:val="00D148A9"/>
    <w:rsid w:val="00D14F29"/>
    <w:rsid w:val="00D15206"/>
    <w:rsid w:val="00D1545A"/>
    <w:rsid w:val="00D1572D"/>
    <w:rsid w:val="00D1583D"/>
    <w:rsid w:val="00D1590E"/>
    <w:rsid w:val="00D15CDF"/>
    <w:rsid w:val="00D15E3A"/>
    <w:rsid w:val="00D160F6"/>
    <w:rsid w:val="00D1618D"/>
    <w:rsid w:val="00D163B0"/>
    <w:rsid w:val="00D16711"/>
    <w:rsid w:val="00D16890"/>
    <w:rsid w:val="00D16AB8"/>
    <w:rsid w:val="00D16ACC"/>
    <w:rsid w:val="00D16EA4"/>
    <w:rsid w:val="00D17103"/>
    <w:rsid w:val="00D177DC"/>
    <w:rsid w:val="00D17F85"/>
    <w:rsid w:val="00D2001F"/>
    <w:rsid w:val="00D2017D"/>
    <w:rsid w:val="00D204F2"/>
    <w:rsid w:val="00D20A0B"/>
    <w:rsid w:val="00D20BE9"/>
    <w:rsid w:val="00D20C2C"/>
    <w:rsid w:val="00D211EA"/>
    <w:rsid w:val="00D213D8"/>
    <w:rsid w:val="00D213F8"/>
    <w:rsid w:val="00D21897"/>
    <w:rsid w:val="00D21A58"/>
    <w:rsid w:val="00D21A9D"/>
    <w:rsid w:val="00D21CEC"/>
    <w:rsid w:val="00D21D4D"/>
    <w:rsid w:val="00D21DC4"/>
    <w:rsid w:val="00D2213F"/>
    <w:rsid w:val="00D221E5"/>
    <w:rsid w:val="00D2247C"/>
    <w:rsid w:val="00D224A8"/>
    <w:rsid w:val="00D22580"/>
    <w:rsid w:val="00D226F4"/>
    <w:rsid w:val="00D22B15"/>
    <w:rsid w:val="00D22E84"/>
    <w:rsid w:val="00D22E9A"/>
    <w:rsid w:val="00D23043"/>
    <w:rsid w:val="00D2350A"/>
    <w:rsid w:val="00D238B0"/>
    <w:rsid w:val="00D23F90"/>
    <w:rsid w:val="00D24326"/>
    <w:rsid w:val="00D24615"/>
    <w:rsid w:val="00D24651"/>
    <w:rsid w:val="00D24CC2"/>
    <w:rsid w:val="00D24CD5"/>
    <w:rsid w:val="00D24DC0"/>
    <w:rsid w:val="00D24F0B"/>
    <w:rsid w:val="00D2534C"/>
    <w:rsid w:val="00D257E6"/>
    <w:rsid w:val="00D25953"/>
    <w:rsid w:val="00D2597A"/>
    <w:rsid w:val="00D259AE"/>
    <w:rsid w:val="00D25A1B"/>
    <w:rsid w:val="00D25B90"/>
    <w:rsid w:val="00D25BBB"/>
    <w:rsid w:val="00D25D79"/>
    <w:rsid w:val="00D2604F"/>
    <w:rsid w:val="00D26345"/>
    <w:rsid w:val="00D26510"/>
    <w:rsid w:val="00D26D39"/>
    <w:rsid w:val="00D27B87"/>
    <w:rsid w:val="00D27C64"/>
    <w:rsid w:val="00D27EC5"/>
    <w:rsid w:val="00D3026F"/>
    <w:rsid w:val="00D30455"/>
    <w:rsid w:val="00D30775"/>
    <w:rsid w:val="00D309F4"/>
    <w:rsid w:val="00D30BB0"/>
    <w:rsid w:val="00D30F19"/>
    <w:rsid w:val="00D310FE"/>
    <w:rsid w:val="00D3144B"/>
    <w:rsid w:val="00D314D1"/>
    <w:rsid w:val="00D3174C"/>
    <w:rsid w:val="00D318CB"/>
    <w:rsid w:val="00D31F91"/>
    <w:rsid w:val="00D31FE5"/>
    <w:rsid w:val="00D3271A"/>
    <w:rsid w:val="00D329A2"/>
    <w:rsid w:val="00D329D5"/>
    <w:rsid w:val="00D33134"/>
    <w:rsid w:val="00D3339B"/>
    <w:rsid w:val="00D33421"/>
    <w:rsid w:val="00D3354D"/>
    <w:rsid w:val="00D3383E"/>
    <w:rsid w:val="00D33C9F"/>
    <w:rsid w:val="00D33E37"/>
    <w:rsid w:val="00D34739"/>
    <w:rsid w:val="00D34873"/>
    <w:rsid w:val="00D3502C"/>
    <w:rsid w:val="00D353E4"/>
    <w:rsid w:val="00D35843"/>
    <w:rsid w:val="00D35BF5"/>
    <w:rsid w:val="00D35EC7"/>
    <w:rsid w:val="00D35EF6"/>
    <w:rsid w:val="00D35F22"/>
    <w:rsid w:val="00D36017"/>
    <w:rsid w:val="00D361EF"/>
    <w:rsid w:val="00D362C8"/>
    <w:rsid w:val="00D36701"/>
    <w:rsid w:val="00D36715"/>
    <w:rsid w:val="00D36A93"/>
    <w:rsid w:val="00D37464"/>
    <w:rsid w:val="00D37573"/>
    <w:rsid w:val="00D37734"/>
    <w:rsid w:val="00D37744"/>
    <w:rsid w:val="00D377EF"/>
    <w:rsid w:val="00D37876"/>
    <w:rsid w:val="00D400D0"/>
    <w:rsid w:val="00D400E7"/>
    <w:rsid w:val="00D403C0"/>
    <w:rsid w:val="00D40553"/>
    <w:rsid w:val="00D406FC"/>
    <w:rsid w:val="00D40B70"/>
    <w:rsid w:val="00D40E17"/>
    <w:rsid w:val="00D4136D"/>
    <w:rsid w:val="00D4175F"/>
    <w:rsid w:val="00D4186F"/>
    <w:rsid w:val="00D41BDD"/>
    <w:rsid w:val="00D41D95"/>
    <w:rsid w:val="00D41F72"/>
    <w:rsid w:val="00D425B7"/>
    <w:rsid w:val="00D42959"/>
    <w:rsid w:val="00D42D10"/>
    <w:rsid w:val="00D43237"/>
    <w:rsid w:val="00D432E9"/>
    <w:rsid w:val="00D4349F"/>
    <w:rsid w:val="00D436CD"/>
    <w:rsid w:val="00D43BCC"/>
    <w:rsid w:val="00D44205"/>
    <w:rsid w:val="00D4439E"/>
    <w:rsid w:val="00D44428"/>
    <w:rsid w:val="00D445CF"/>
    <w:rsid w:val="00D44691"/>
    <w:rsid w:val="00D44D54"/>
    <w:rsid w:val="00D44F06"/>
    <w:rsid w:val="00D45241"/>
    <w:rsid w:val="00D453FE"/>
    <w:rsid w:val="00D45552"/>
    <w:rsid w:val="00D456B6"/>
    <w:rsid w:val="00D456CF"/>
    <w:rsid w:val="00D456E5"/>
    <w:rsid w:val="00D45769"/>
    <w:rsid w:val="00D45986"/>
    <w:rsid w:val="00D45A12"/>
    <w:rsid w:val="00D45AA6"/>
    <w:rsid w:val="00D45E0A"/>
    <w:rsid w:val="00D4616C"/>
    <w:rsid w:val="00D4618B"/>
    <w:rsid w:val="00D4646F"/>
    <w:rsid w:val="00D464F3"/>
    <w:rsid w:val="00D4666A"/>
    <w:rsid w:val="00D468D8"/>
    <w:rsid w:val="00D46FA7"/>
    <w:rsid w:val="00D46FB6"/>
    <w:rsid w:val="00D47199"/>
    <w:rsid w:val="00D477D9"/>
    <w:rsid w:val="00D47B2D"/>
    <w:rsid w:val="00D47C74"/>
    <w:rsid w:val="00D47C88"/>
    <w:rsid w:val="00D47CAE"/>
    <w:rsid w:val="00D47F82"/>
    <w:rsid w:val="00D500A5"/>
    <w:rsid w:val="00D500F6"/>
    <w:rsid w:val="00D5017A"/>
    <w:rsid w:val="00D501B8"/>
    <w:rsid w:val="00D50428"/>
    <w:rsid w:val="00D5062C"/>
    <w:rsid w:val="00D5067C"/>
    <w:rsid w:val="00D508F4"/>
    <w:rsid w:val="00D50942"/>
    <w:rsid w:val="00D5095E"/>
    <w:rsid w:val="00D50B6F"/>
    <w:rsid w:val="00D50B9A"/>
    <w:rsid w:val="00D50E2E"/>
    <w:rsid w:val="00D5128E"/>
    <w:rsid w:val="00D512DA"/>
    <w:rsid w:val="00D514E8"/>
    <w:rsid w:val="00D5187C"/>
    <w:rsid w:val="00D519F4"/>
    <w:rsid w:val="00D51A61"/>
    <w:rsid w:val="00D51DC2"/>
    <w:rsid w:val="00D520E6"/>
    <w:rsid w:val="00D52174"/>
    <w:rsid w:val="00D52277"/>
    <w:rsid w:val="00D52431"/>
    <w:rsid w:val="00D5272B"/>
    <w:rsid w:val="00D52865"/>
    <w:rsid w:val="00D52C50"/>
    <w:rsid w:val="00D530BD"/>
    <w:rsid w:val="00D53186"/>
    <w:rsid w:val="00D533BD"/>
    <w:rsid w:val="00D535F2"/>
    <w:rsid w:val="00D5378B"/>
    <w:rsid w:val="00D53DB5"/>
    <w:rsid w:val="00D53DEF"/>
    <w:rsid w:val="00D540FF"/>
    <w:rsid w:val="00D5411C"/>
    <w:rsid w:val="00D5425C"/>
    <w:rsid w:val="00D548A3"/>
    <w:rsid w:val="00D54D7C"/>
    <w:rsid w:val="00D550C4"/>
    <w:rsid w:val="00D553E4"/>
    <w:rsid w:val="00D559DC"/>
    <w:rsid w:val="00D55B69"/>
    <w:rsid w:val="00D565E7"/>
    <w:rsid w:val="00D56711"/>
    <w:rsid w:val="00D567C7"/>
    <w:rsid w:val="00D5694A"/>
    <w:rsid w:val="00D56BEA"/>
    <w:rsid w:val="00D57279"/>
    <w:rsid w:val="00D573E0"/>
    <w:rsid w:val="00D57481"/>
    <w:rsid w:val="00D57925"/>
    <w:rsid w:val="00D57A33"/>
    <w:rsid w:val="00D57C8F"/>
    <w:rsid w:val="00D57CBC"/>
    <w:rsid w:val="00D57D54"/>
    <w:rsid w:val="00D57FE1"/>
    <w:rsid w:val="00D57FEE"/>
    <w:rsid w:val="00D602AC"/>
    <w:rsid w:val="00D604D2"/>
    <w:rsid w:val="00D6065A"/>
    <w:rsid w:val="00D609C7"/>
    <w:rsid w:val="00D60AAE"/>
    <w:rsid w:val="00D60AC4"/>
    <w:rsid w:val="00D60AFA"/>
    <w:rsid w:val="00D60E08"/>
    <w:rsid w:val="00D60EE1"/>
    <w:rsid w:val="00D610AE"/>
    <w:rsid w:val="00D61439"/>
    <w:rsid w:val="00D61482"/>
    <w:rsid w:val="00D616B5"/>
    <w:rsid w:val="00D617D9"/>
    <w:rsid w:val="00D61AC4"/>
    <w:rsid w:val="00D61DAC"/>
    <w:rsid w:val="00D621C1"/>
    <w:rsid w:val="00D62588"/>
    <w:rsid w:val="00D62591"/>
    <w:rsid w:val="00D626BE"/>
    <w:rsid w:val="00D62909"/>
    <w:rsid w:val="00D629DA"/>
    <w:rsid w:val="00D62C6B"/>
    <w:rsid w:val="00D62E1F"/>
    <w:rsid w:val="00D62F3F"/>
    <w:rsid w:val="00D63108"/>
    <w:rsid w:val="00D6311B"/>
    <w:rsid w:val="00D63145"/>
    <w:rsid w:val="00D63346"/>
    <w:rsid w:val="00D63552"/>
    <w:rsid w:val="00D635E7"/>
    <w:rsid w:val="00D63A34"/>
    <w:rsid w:val="00D63AD6"/>
    <w:rsid w:val="00D63B34"/>
    <w:rsid w:val="00D63CEC"/>
    <w:rsid w:val="00D64911"/>
    <w:rsid w:val="00D64CBA"/>
    <w:rsid w:val="00D64CFB"/>
    <w:rsid w:val="00D64FF6"/>
    <w:rsid w:val="00D651E4"/>
    <w:rsid w:val="00D653F0"/>
    <w:rsid w:val="00D65613"/>
    <w:rsid w:val="00D6563C"/>
    <w:rsid w:val="00D659FA"/>
    <w:rsid w:val="00D65A79"/>
    <w:rsid w:val="00D65D3E"/>
    <w:rsid w:val="00D6610B"/>
    <w:rsid w:val="00D6621E"/>
    <w:rsid w:val="00D666B9"/>
    <w:rsid w:val="00D66778"/>
    <w:rsid w:val="00D66AD8"/>
    <w:rsid w:val="00D66C70"/>
    <w:rsid w:val="00D66CBA"/>
    <w:rsid w:val="00D66D91"/>
    <w:rsid w:val="00D66F3F"/>
    <w:rsid w:val="00D66F50"/>
    <w:rsid w:val="00D67055"/>
    <w:rsid w:val="00D67475"/>
    <w:rsid w:val="00D6799C"/>
    <w:rsid w:val="00D67D9E"/>
    <w:rsid w:val="00D70020"/>
    <w:rsid w:val="00D70288"/>
    <w:rsid w:val="00D702B1"/>
    <w:rsid w:val="00D702E0"/>
    <w:rsid w:val="00D70323"/>
    <w:rsid w:val="00D707A9"/>
    <w:rsid w:val="00D7082F"/>
    <w:rsid w:val="00D708A1"/>
    <w:rsid w:val="00D70B62"/>
    <w:rsid w:val="00D70B88"/>
    <w:rsid w:val="00D70F60"/>
    <w:rsid w:val="00D70F73"/>
    <w:rsid w:val="00D70FE1"/>
    <w:rsid w:val="00D713C2"/>
    <w:rsid w:val="00D71412"/>
    <w:rsid w:val="00D719F9"/>
    <w:rsid w:val="00D7215C"/>
    <w:rsid w:val="00D723E7"/>
    <w:rsid w:val="00D72564"/>
    <w:rsid w:val="00D7256A"/>
    <w:rsid w:val="00D725E9"/>
    <w:rsid w:val="00D726FE"/>
    <w:rsid w:val="00D72788"/>
    <w:rsid w:val="00D72791"/>
    <w:rsid w:val="00D7282D"/>
    <w:rsid w:val="00D72A9A"/>
    <w:rsid w:val="00D72CD1"/>
    <w:rsid w:val="00D72E52"/>
    <w:rsid w:val="00D72F22"/>
    <w:rsid w:val="00D73226"/>
    <w:rsid w:val="00D7336D"/>
    <w:rsid w:val="00D733CF"/>
    <w:rsid w:val="00D7344A"/>
    <w:rsid w:val="00D7352F"/>
    <w:rsid w:val="00D7362C"/>
    <w:rsid w:val="00D739F5"/>
    <w:rsid w:val="00D73AD8"/>
    <w:rsid w:val="00D73DE4"/>
    <w:rsid w:val="00D7400B"/>
    <w:rsid w:val="00D741A6"/>
    <w:rsid w:val="00D74348"/>
    <w:rsid w:val="00D74552"/>
    <w:rsid w:val="00D74BF6"/>
    <w:rsid w:val="00D74CBE"/>
    <w:rsid w:val="00D75025"/>
    <w:rsid w:val="00D7504D"/>
    <w:rsid w:val="00D75305"/>
    <w:rsid w:val="00D75346"/>
    <w:rsid w:val="00D75386"/>
    <w:rsid w:val="00D754D6"/>
    <w:rsid w:val="00D75828"/>
    <w:rsid w:val="00D7619D"/>
    <w:rsid w:val="00D761B8"/>
    <w:rsid w:val="00D76217"/>
    <w:rsid w:val="00D76298"/>
    <w:rsid w:val="00D7665D"/>
    <w:rsid w:val="00D76C7D"/>
    <w:rsid w:val="00D76FD9"/>
    <w:rsid w:val="00D770D7"/>
    <w:rsid w:val="00D772D0"/>
    <w:rsid w:val="00D77358"/>
    <w:rsid w:val="00D774E5"/>
    <w:rsid w:val="00D8000B"/>
    <w:rsid w:val="00D804A8"/>
    <w:rsid w:val="00D80588"/>
    <w:rsid w:val="00D80789"/>
    <w:rsid w:val="00D809A0"/>
    <w:rsid w:val="00D809B3"/>
    <w:rsid w:val="00D80FE8"/>
    <w:rsid w:val="00D81473"/>
    <w:rsid w:val="00D81588"/>
    <w:rsid w:val="00D815F8"/>
    <w:rsid w:val="00D81D3B"/>
    <w:rsid w:val="00D81DA0"/>
    <w:rsid w:val="00D821D0"/>
    <w:rsid w:val="00D821D4"/>
    <w:rsid w:val="00D8239B"/>
    <w:rsid w:val="00D82E21"/>
    <w:rsid w:val="00D82E51"/>
    <w:rsid w:val="00D82FBE"/>
    <w:rsid w:val="00D8306C"/>
    <w:rsid w:val="00D8323B"/>
    <w:rsid w:val="00D8332C"/>
    <w:rsid w:val="00D83657"/>
    <w:rsid w:val="00D838D4"/>
    <w:rsid w:val="00D83C69"/>
    <w:rsid w:val="00D840B3"/>
    <w:rsid w:val="00D84119"/>
    <w:rsid w:val="00D84C0A"/>
    <w:rsid w:val="00D84C4B"/>
    <w:rsid w:val="00D84D2D"/>
    <w:rsid w:val="00D84E08"/>
    <w:rsid w:val="00D85206"/>
    <w:rsid w:val="00D852EF"/>
    <w:rsid w:val="00D853FF"/>
    <w:rsid w:val="00D8591A"/>
    <w:rsid w:val="00D8593A"/>
    <w:rsid w:val="00D8595E"/>
    <w:rsid w:val="00D85A77"/>
    <w:rsid w:val="00D85B92"/>
    <w:rsid w:val="00D85BA4"/>
    <w:rsid w:val="00D85C98"/>
    <w:rsid w:val="00D85D01"/>
    <w:rsid w:val="00D85F61"/>
    <w:rsid w:val="00D85FB7"/>
    <w:rsid w:val="00D861C7"/>
    <w:rsid w:val="00D86375"/>
    <w:rsid w:val="00D8647F"/>
    <w:rsid w:val="00D864C8"/>
    <w:rsid w:val="00D8652D"/>
    <w:rsid w:val="00D86770"/>
    <w:rsid w:val="00D867EB"/>
    <w:rsid w:val="00D86991"/>
    <w:rsid w:val="00D86D4E"/>
    <w:rsid w:val="00D86FF0"/>
    <w:rsid w:val="00D87014"/>
    <w:rsid w:val="00D8755C"/>
    <w:rsid w:val="00D876BF"/>
    <w:rsid w:val="00D8773F"/>
    <w:rsid w:val="00D87A76"/>
    <w:rsid w:val="00D87D4B"/>
    <w:rsid w:val="00D87D6C"/>
    <w:rsid w:val="00D87D77"/>
    <w:rsid w:val="00D87E06"/>
    <w:rsid w:val="00D90173"/>
    <w:rsid w:val="00D90202"/>
    <w:rsid w:val="00D903EC"/>
    <w:rsid w:val="00D904AB"/>
    <w:rsid w:val="00D90689"/>
    <w:rsid w:val="00D90A72"/>
    <w:rsid w:val="00D90ACF"/>
    <w:rsid w:val="00D90D04"/>
    <w:rsid w:val="00D90F53"/>
    <w:rsid w:val="00D9111F"/>
    <w:rsid w:val="00D91528"/>
    <w:rsid w:val="00D915D5"/>
    <w:rsid w:val="00D915E6"/>
    <w:rsid w:val="00D91618"/>
    <w:rsid w:val="00D9186A"/>
    <w:rsid w:val="00D91A9C"/>
    <w:rsid w:val="00D91ECF"/>
    <w:rsid w:val="00D92074"/>
    <w:rsid w:val="00D924CC"/>
    <w:rsid w:val="00D9250B"/>
    <w:rsid w:val="00D925B1"/>
    <w:rsid w:val="00D92854"/>
    <w:rsid w:val="00D9297D"/>
    <w:rsid w:val="00D92A37"/>
    <w:rsid w:val="00D92BEE"/>
    <w:rsid w:val="00D92CEF"/>
    <w:rsid w:val="00D92FC3"/>
    <w:rsid w:val="00D9322A"/>
    <w:rsid w:val="00D932DB"/>
    <w:rsid w:val="00D934ED"/>
    <w:rsid w:val="00D935DD"/>
    <w:rsid w:val="00D9380E"/>
    <w:rsid w:val="00D939A7"/>
    <w:rsid w:val="00D93E18"/>
    <w:rsid w:val="00D93F05"/>
    <w:rsid w:val="00D93F08"/>
    <w:rsid w:val="00D93F2A"/>
    <w:rsid w:val="00D94125"/>
    <w:rsid w:val="00D942A8"/>
    <w:rsid w:val="00D94383"/>
    <w:rsid w:val="00D94772"/>
    <w:rsid w:val="00D94E9F"/>
    <w:rsid w:val="00D95005"/>
    <w:rsid w:val="00D950AA"/>
    <w:rsid w:val="00D9574B"/>
    <w:rsid w:val="00D9582D"/>
    <w:rsid w:val="00D95830"/>
    <w:rsid w:val="00D95AD9"/>
    <w:rsid w:val="00D95CBF"/>
    <w:rsid w:val="00D95DF7"/>
    <w:rsid w:val="00D95F50"/>
    <w:rsid w:val="00D96093"/>
    <w:rsid w:val="00D960F9"/>
    <w:rsid w:val="00D9633A"/>
    <w:rsid w:val="00D96534"/>
    <w:rsid w:val="00D96582"/>
    <w:rsid w:val="00D965D0"/>
    <w:rsid w:val="00D96B5E"/>
    <w:rsid w:val="00D96DDC"/>
    <w:rsid w:val="00D96FCD"/>
    <w:rsid w:val="00D9718C"/>
    <w:rsid w:val="00D97D5B"/>
    <w:rsid w:val="00DA00A6"/>
    <w:rsid w:val="00DA06E1"/>
    <w:rsid w:val="00DA074D"/>
    <w:rsid w:val="00DA0C8A"/>
    <w:rsid w:val="00DA1483"/>
    <w:rsid w:val="00DA1A56"/>
    <w:rsid w:val="00DA1ACB"/>
    <w:rsid w:val="00DA1C35"/>
    <w:rsid w:val="00DA1CE7"/>
    <w:rsid w:val="00DA1FF5"/>
    <w:rsid w:val="00DA235E"/>
    <w:rsid w:val="00DA2515"/>
    <w:rsid w:val="00DA255E"/>
    <w:rsid w:val="00DA260C"/>
    <w:rsid w:val="00DA288D"/>
    <w:rsid w:val="00DA2B6A"/>
    <w:rsid w:val="00DA2BC6"/>
    <w:rsid w:val="00DA32F2"/>
    <w:rsid w:val="00DA366F"/>
    <w:rsid w:val="00DA38C2"/>
    <w:rsid w:val="00DA39D9"/>
    <w:rsid w:val="00DA44C2"/>
    <w:rsid w:val="00DA4743"/>
    <w:rsid w:val="00DA4AEB"/>
    <w:rsid w:val="00DA4BC1"/>
    <w:rsid w:val="00DA4F54"/>
    <w:rsid w:val="00DA520A"/>
    <w:rsid w:val="00DA52C2"/>
    <w:rsid w:val="00DA52F9"/>
    <w:rsid w:val="00DA5390"/>
    <w:rsid w:val="00DA5757"/>
    <w:rsid w:val="00DA585E"/>
    <w:rsid w:val="00DA5B07"/>
    <w:rsid w:val="00DA5B9E"/>
    <w:rsid w:val="00DA5CF3"/>
    <w:rsid w:val="00DA5F55"/>
    <w:rsid w:val="00DA6292"/>
    <w:rsid w:val="00DA6B75"/>
    <w:rsid w:val="00DA6B81"/>
    <w:rsid w:val="00DA6C0B"/>
    <w:rsid w:val="00DA6C47"/>
    <w:rsid w:val="00DA6CDE"/>
    <w:rsid w:val="00DA6FAA"/>
    <w:rsid w:val="00DA725D"/>
    <w:rsid w:val="00DA7276"/>
    <w:rsid w:val="00DA7554"/>
    <w:rsid w:val="00DA7591"/>
    <w:rsid w:val="00DA79F4"/>
    <w:rsid w:val="00DA7ABF"/>
    <w:rsid w:val="00DA7B4E"/>
    <w:rsid w:val="00DA7B90"/>
    <w:rsid w:val="00DA7D0C"/>
    <w:rsid w:val="00DB005F"/>
    <w:rsid w:val="00DB0378"/>
    <w:rsid w:val="00DB04EE"/>
    <w:rsid w:val="00DB082A"/>
    <w:rsid w:val="00DB0A58"/>
    <w:rsid w:val="00DB0B04"/>
    <w:rsid w:val="00DB0C0D"/>
    <w:rsid w:val="00DB12B6"/>
    <w:rsid w:val="00DB1362"/>
    <w:rsid w:val="00DB1447"/>
    <w:rsid w:val="00DB15C2"/>
    <w:rsid w:val="00DB1A23"/>
    <w:rsid w:val="00DB1AFF"/>
    <w:rsid w:val="00DB1CEF"/>
    <w:rsid w:val="00DB1E53"/>
    <w:rsid w:val="00DB1ECE"/>
    <w:rsid w:val="00DB1F2B"/>
    <w:rsid w:val="00DB20E7"/>
    <w:rsid w:val="00DB23EC"/>
    <w:rsid w:val="00DB2475"/>
    <w:rsid w:val="00DB2494"/>
    <w:rsid w:val="00DB2B2E"/>
    <w:rsid w:val="00DB2BA6"/>
    <w:rsid w:val="00DB2FEE"/>
    <w:rsid w:val="00DB372D"/>
    <w:rsid w:val="00DB375D"/>
    <w:rsid w:val="00DB3A8A"/>
    <w:rsid w:val="00DB3DE5"/>
    <w:rsid w:val="00DB40AA"/>
    <w:rsid w:val="00DB41AF"/>
    <w:rsid w:val="00DB45DB"/>
    <w:rsid w:val="00DB4615"/>
    <w:rsid w:val="00DB47F8"/>
    <w:rsid w:val="00DB4AC3"/>
    <w:rsid w:val="00DB4B5F"/>
    <w:rsid w:val="00DB4C9B"/>
    <w:rsid w:val="00DB5573"/>
    <w:rsid w:val="00DB55EA"/>
    <w:rsid w:val="00DB5667"/>
    <w:rsid w:val="00DB5727"/>
    <w:rsid w:val="00DB5A4B"/>
    <w:rsid w:val="00DB6038"/>
    <w:rsid w:val="00DB607C"/>
    <w:rsid w:val="00DB6190"/>
    <w:rsid w:val="00DB6427"/>
    <w:rsid w:val="00DB7264"/>
    <w:rsid w:val="00DB7437"/>
    <w:rsid w:val="00DB74DF"/>
    <w:rsid w:val="00DB7635"/>
    <w:rsid w:val="00DB763B"/>
    <w:rsid w:val="00DB7701"/>
    <w:rsid w:val="00DB79A3"/>
    <w:rsid w:val="00DB7A38"/>
    <w:rsid w:val="00DB7E05"/>
    <w:rsid w:val="00DB7ED6"/>
    <w:rsid w:val="00DC0427"/>
    <w:rsid w:val="00DC0695"/>
    <w:rsid w:val="00DC08AE"/>
    <w:rsid w:val="00DC0A07"/>
    <w:rsid w:val="00DC1148"/>
    <w:rsid w:val="00DC12DD"/>
    <w:rsid w:val="00DC1303"/>
    <w:rsid w:val="00DC1482"/>
    <w:rsid w:val="00DC1D3A"/>
    <w:rsid w:val="00DC1F7E"/>
    <w:rsid w:val="00DC22F4"/>
    <w:rsid w:val="00DC237F"/>
    <w:rsid w:val="00DC2382"/>
    <w:rsid w:val="00DC246C"/>
    <w:rsid w:val="00DC28F6"/>
    <w:rsid w:val="00DC2C12"/>
    <w:rsid w:val="00DC2C1C"/>
    <w:rsid w:val="00DC2C7F"/>
    <w:rsid w:val="00DC2DE3"/>
    <w:rsid w:val="00DC364D"/>
    <w:rsid w:val="00DC366A"/>
    <w:rsid w:val="00DC37E4"/>
    <w:rsid w:val="00DC3E28"/>
    <w:rsid w:val="00DC4060"/>
    <w:rsid w:val="00DC4417"/>
    <w:rsid w:val="00DC449F"/>
    <w:rsid w:val="00DC464C"/>
    <w:rsid w:val="00DC4C91"/>
    <w:rsid w:val="00DC4E04"/>
    <w:rsid w:val="00DC4F00"/>
    <w:rsid w:val="00DC5023"/>
    <w:rsid w:val="00DC58A4"/>
    <w:rsid w:val="00DC5AB2"/>
    <w:rsid w:val="00DC5C21"/>
    <w:rsid w:val="00DC5CCE"/>
    <w:rsid w:val="00DC5EA5"/>
    <w:rsid w:val="00DC5F98"/>
    <w:rsid w:val="00DC675F"/>
    <w:rsid w:val="00DC6787"/>
    <w:rsid w:val="00DC679D"/>
    <w:rsid w:val="00DC6938"/>
    <w:rsid w:val="00DC6CCE"/>
    <w:rsid w:val="00DC6D67"/>
    <w:rsid w:val="00DC6D95"/>
    <w:rsid w:val="00DC6E71"/>
    <w:rsid w:val="00DC7356"/>
    <w:rsid w:val="00DC7387"/>
    <w:rsid w:val="00DC73E6"/>
    <w:rsid w:val="00DC7732"/>
    <w:rsid w:val="00DC78D0"/>
    <w:rsid w:val="00DC7928"/>
    <w:rsid w:val="00DC79DC"/>
    <w:rsid w:val="00DC7B54"/>
    <w:rsid w:val="00DC7C0C"/>
    <w:rsid w:val="00DC7E3D"/>
    <w:rsid w:val="00DC7F26"/>
    <w:rsid w:val="00DD0052"/>
    <w:rsid w:val="00DD019E"/>
    <w:rsid w:val="00DD0A63"/>
    <w:rsid w:val="00DD0B73"/>
    <w:rsid w:val="00DD0D98"/>
    <w:rsid w:val="00DD101C"/>
    <w:rsid w:val="00DD1175"/>
    <w:rsid w:val="00DD13C6"/>
    <w:rsid w:val="00DD1427"/>
    <w:rsid w:val="00DD1491"/>
    <w:rsid w:val="00DD152C"/>
    <w:rsid w:val="00DD1604"/>
    <w:rsid w:val="00DD1730"/>
    <w:rsid w:val="00DD1E9C"/>
    <w:rsid w:val="00DD20E5"/>
    <w:rsid w:val="00DD2548"/>
    <w:rsid w:val="00DD2564"/>
    <w:rsid w:val="00DD2576"/>
    <w:rsid w:val="00DD2D0C"/>
    <w:rsid w:val="00DD2EE2"/>
    <w:rsid w:val="00DD2FA0"/>
    <w:rsid w:val="00DD3068"/>
    <w:rsid w:val="00DD3235"/>
    <w:rsid w:val="00DD33AA"/>
    <w:rsid w:val="00DD3595"/>
    <w:rsid w:val="00DD35CC"/>
    <w:rsid w:val="00DD3992"/>
    <w:rsid w:val="00DD3A15"/>
    <w:rsid w:val="00DD3AC1"/>
    <w:rsid w:val="00DD3C07"/>
    <w:rsid w:val="00DD3DE4"/>
    <w:rsid w:val="00DD4578"/>
    <w:rsid w:val="00DD4881"/>
    <w:rsid w:val="00DD4D24"/>
    <w:rsid w:val="00DD4EA3"/>
    <w:rsid w:val="00DD4FBB"/>
    <w:rsid w:val="00DD5603"/>
    <w:rsid w:val="00DD59CF"/>
    <w:rsid w:val="00DD5A3A"/>
    <w:rsid w:val="00DD5BCE"/>
    <w:rsid w:val="00DD5D51"/>
    <w:rsid w:val="00DD5DAC"/>
    <w:rsid w:val="00DD6048"/>
    <w:rsid w:val="00DD68C3"/>
    <w:rsid w:val="00DD6D18"/>
    <w:rsid w:val="00DD6DAC"/>
    <w:rsid w:val="00DD6DAD"/>
    <w:rsid w:val="00DD6E13"/>
    <w:rsid w:val="00DD6E53"/>
    <w:rsid w:val="00DD6EEE"/>
    <w:rsid w:val="00DD7196"/>
    <w:rsid w:val="00DD7289"/>
    <w:rsid w:val="00DD76E7"/>
    <w:rsid w:val="00DD774B"/>
    <w:rsid w:val="00DD776E"/>
    <w:rsid w:val="00DD79C0"/>
    <w:rsid w:val="00DD7ABA"/>
    <w:rsid w:val="00DD7BC3"/>
    <w:rsid w:val="00DD7E27"/>
    <w:rsid w:val="00DD7F6A"/>
    <w:rsid w:val="00DE0162"/>
    <w:rsid w:val="00DE0438"/>
    <w:rsid w:val="00DE07F1"/>
    <w:rsid w:val="00DE0FD2"/>
    <w:rsid w:val="00DE119C"/>
    <w:rsid w:val="00DE1296"/>
    <w:rsid w:val="00DE1640"/>
    <w:rsid w:val="00DE1A65"/>
    <w:rsid w:val="00DE1FB0"/>
    <w:rsid w:val="00DE2004"/>
    <w:rsid w:val="00DE2257"/>
    <w:rsid w:val="00DE2430"/>
    <w:rsid w:val="00DE281D"/>
    <w:rsid w:val="00DE29B1"/>
    <w:rsid w:val="00DE2BEB"/>
    <w:rsid w:val="00DE2C81"/>
    <w:rsid w:val="00DE30A1"/>
    <w:rsid w:val="00DE321D"/>
    <w:rsid w:val="00DE3241"/>
    <w:rsid w:val="00DE3556"/>
    <w:rsid w:val="00DE3715"/>
    <w:rsid w:val="00DE37AA"/>
    <w:rsid w:val="00DE3966"/>
    <w:rsid w:val="00DE3A7F"/>
    <w:rsid w:val="00DE3C27"/>
    <w:rsid w:val="00DE3D5E"/>
    <w:rsid w:val="00DE3D8B"/>
    <w:rsid w:val="00DE3E83"/>
    <w:rsid w:val="00DE45D9"/>
    <w:rsid w:val="00DE466F"/>
    <w:rsid w:val="00DE4883"/>
    <w:rsid w:val="00DE48E1"/>
    <w:rsid w:val="00DE49AA"/>
    <w:rsid w:val="00DE4B00"/>
    <w:rsid w:val="00DE4BAE"/>
    <w:rsid w:val="00DE4F83"/>
    <w:rsid w:val="00DE562F"/>
    <w:rsid w:val="00DE564C"/>
    <w:rsid w:val="00DE57D5"/>
    <w:rsid w:val="00DE5A37"/>
    <w:rsid w:val="00DE610A"/>
    <w:rsid w:val="00DE63CC"/>
    <w:rsid w:val="00DE678A"/>
    <w:rsid w:val="00DE6958"/>
    <w:rsid w:val="00DE6A17"/>
    <w:rsid w:val="00DE6B5A"/>
    <w:rsid w:val="00DE6BAB"/>
    <w:rsid w:val="00DE6D7D"/>
    <w:rsid w:val="00DE6DC4"/>
    <w:rsid w:val="00DE6F39"/>
    <w:rsid w:val="00DE71BD"/>
    <w:rsid w:val="00DE7796"/>
    <w:rsid w:val="00DE7C6C"/>
    <w:rsid w:val="00DE7CF0"/>
    <w:rsid w:val="00DE7D69"/>
    <w:rsid w:val="00DF00E6"/>
    <w:rsid w:val="00DF01F9"/>
    <w:rsid w:val="00DF02CE"/>
    <w:rsid w:val="00DF03C2"/>
    <w:rsid w:val="00DF0C92"/>
    <w:rsid w:val="00DF0E4C"/>
    <w:rsid w:val="00DF1102"/>
    <w:rsid w:val="00DF1288"/>
    <w:rsid w:val="00DF12B2"/>
    <w:rsid w:val="00DF135B"/>
    <w:rsid w:val="00DF1414"/>
    <w:rsid w:val="00DF15AF"/>
    <w:rsid w:val="00DF175D"/>
    <w:rsid w:val="00DF17EF"/>
    <w:rsid w:val="00DF199F"/>
    <w:rsid w:val="00DF21D4"/>
    <w:rsid w:val="00DF2555"/>
    <w:rsid w:val="00DF26CF"/>
    <w:rsid w:val="00DF2711"/>
    <w:rsid w:val="00DF277B"/>
    <w:rsid w:val="00DF2AF1"/>
    <w:rsid w:val="00DF2F04"/>
    <w:rsid w:val="00DF2F90"/>
    <w:rsid w:val="00DF3087"/>
    <w:rsid w:val="00DF3218"/>
    <w:rsid w:val="00DF339A"/>
    <w:rsid w:val="00DF3A21"/>
    <w:rsid w:val="00DF3D02"/>
    <w:rsid w:val="00DF3E10"/>
    <w:rsid w:val="00DF402F"/>
    <w:rsid w:val="00DF4402"/>
    <w:rsid w:val="00DF48AF"/>
    <w:rsid w:val="00DF4934"/>
    <w:rsid w:val="00DF4A32"/>
    <w:rsid w:val="00DF4EF5"/>
    <w:rsid w:val="00DF50FF"/>
    <w:rsid w:val="00DF527A"/>
    <w:rsid w:val="00DF536C"/>
    <w:rsid w:val="00DF550F"/>
    <w:rsid w:val="00DF55DD"/>
    <w:rsid w:val="00DF58EF"/>
    <w:rsid w:val="00DF5A6B"/>
    <w:rsid w:val="00DF5BE8"/>
    <w:rsid w:val="00DF5D27"/>
    <w:rsid w:val="00DF63D7"/>
    <w:rsid w:val="00DF63FC"/>
    <w:rsid w:val="00DF66D4"/>
    <w:rsid w:val="00DF685C"/>
    <w:rsid w:val="00DF6B17"/>
    <w:rsid w:val="00DF720B"/>
    <w:rsid w:val="00DF7787"/>
    <w:rsid w:val="00DF778B"/>
    <w:rsid w:val="00DF791B"/>
    <w:rsid w:val="00DF7A26"/>
    <w:rsid w:val="00DF7AAC"/>
    <w:rsid w:val="00DF7B83"/>
    <w:rsid w:val="00DF7EFC"/>
    <w:rsid w:val="00E003F6"/>
    <w:rsid w:val="00E00486"/>
    <w:rsid w:val="00E00736"/>
    <w:rsid w:val="00E007BB"/>
    <w:rsid w:val="00E0085D"/>
    <w:rsid w:val="00E00B6A"/>
    <w:rsid w:val="00E00B80"/>
    <w:rsid w:val="00E00D35"/>
    <w:rsid w:val="00E00EC9"/>
    <w:rsid w:val="00E011E5"/>
    <w:rsid w:val="00E011FC"/>
    <w:rsid w:val="00E01206"/>
    <w:rsid w:val="00E01247"/>
    <w:rsid w:val="00E01504"/>
    <w:rsid w:val="00E0169D"/>
    <w:rsid w:val="00E01798"/>
    <w:rsid w:val="00E01849"/>
    <w:rsid w:val="00E018A3"/>
    <w:rsid w:val="00E01C34"/>
    <w:rsid w:val="00E02534"/>
    <w:rsid w:val="00E02672"/>
    <w:rsid w:val="00E027E7"/>
    <w:rsid w:val="00E02900"/>
    <w:rsid w:val="00E0294E"/>
    <w:rsid w:val="00E02F2E"/>
    <w:rsid w:val="00E03319"/>
    <w:rsid w:val="00E033DE"/>
    <w:rsid w:val="00E03845"/>
    <w:rsid w:val="00E0392B"/>
    <w:rsid w:val="00E03B42"/>
    <w:rsid w:val="00E04498"/>
    <w:rsid w:val="00E04767"/>
    <w:rsid w:val="00E04966"/>
    <w:rsid w:val="00E04B96"/>
    <w:rsid w:val="00E04E50"/>
    <w:rsid w:val="00E04F83"/>
    <w:rsid w:val="00E05057"/>
    <w:rsid w:val="00E050E8"/>
    <w:rsid w:val="00E05508"/>
    <w:rsid w:val="00E05597"/>
    <w:rsid w:val="00E059A0"/>
    <w:rsid w:val="00E05A2B"/>
    <w:rsid w:val="00E05B4E"/>
    <w:rsid w:val="00E05C05"/>
    <w:rsid w:val="00E05C1D"/>
    <w:rsid w:val="00E060EE"/>
    <w:rsid w:val="00E06A75"/>
    <w:rsid w:val="00E06A80"/>
    <w:rsid w:val="00E06E00"/>
    <w:rsid w:val="00E06E84"/>
    <w:rsid w:val="00E07286"/>
    <w:rsid w:val="00E07A5A"/>
    <w:rsid w:val="00E10562"/>
    <w:rsid w:val="00E10619"/>
    <w:rsid w:val="00E108B5"/>
    <w:rsid w:val="00E10D62"/>
    <w:rsid w:val="00E10DB3"/>
    <w:rsid w:val="00E1108C"/>
    <w:rsid w:val="00E111B7"/>
    <w:rsid w:val="00E1140E"/>
    <w:rsid w:val="00E1144B"/>
    <w:rsid w:val="00E11542"/>
    <w:rsid w:val="00E11662"/>
    <w:rsid w:val="00E116FA"/>
    <w:rsid w:val="00E11889"/>
    <w:rsid w:val="00E11A2A"/>
    <w:rsid w:val="00E11CE0"/>
    <w:rsid w:val="00E11F5C"/>
    <w:rsid w:val="00E12085"/>
    <w:rsid w:val="00E12143"/>
    <w:rsid w:val="00E121CB"/>
    <w:rsid w:val="00E1230B"/>
    <w:rsid w:val="00E124D7"/>
    <w:rsid w:val="00E12685"/>
    <w:rsid w:val="00E126CF"/>
    <w:rsid w:val="00E1299E"/>
    <w:rsid w:val="00E12A3B"/>
    <w:rsid w:val="00E12B00"/>
    <w:rsid w:val="00E12B5C"/>
    <w:rsid w:val="00E12B8F"/>
    <w:rsid w:val="00E12C8F"/>
    <w:rsid w:val="00E12DB1"/>
    <w:rsid w:val="00E12E92"/>
    <w:rsid w:val="00E13288"/>
    <w:rsid w:val="00E13290"/>
    <w:rsid w:val="00E132B7"/>
    <w:rsid w:val="00E1342A"/>
    <w:rsid w:val="00E134EC"/>
    <w:rsid w:val="00E138DC"/>
    <w:rsid w:val="00E1391D"/>
    <w:rsid w:val="00E13E14"/>
    <w:rsid w:val="00E13E7F"/>
    <w:rsid w:val="00E13FC7"/>
    <w:rsid w:val="00E14042"/>
    <w:rsid w:val="00E140F5"/>
    <w:rsid w:val="00E1426F"/>
    <w:rsid w:val="00E14275"/>
    <w:rsid w:val="00E14B62"/>
    <w:rsid w:val="00E14E63"/>
    <w:rsid w:val="00E14EB7"/>
    <w:rsid w:val="00E14F70"/>
    <w:rsid w:val="00E15034"/>
    <w:rsid w:val="00E153F6"/>
    <w:rsid w:val="00E15420"/>
    <w:rsid w:val="00E15508"/>
    <w:rsid w:val="00E15533"/>
    <w:rsid w:val="00E1576A"/>
    <w:rsid w:val="00E15824"/>
    <w:rsid w:val="00E159F8"/>
    <w:rsid w:val="00E15AB5"/>
    <w:rsid w:val="00E15D07"/>
    <w:rsid w:val="00E15D4B"/>
    <w:rsid w:val="00E16189"/>
    <w:rsid w:val="00E1622B"/>
    <w:rsid w:val="00E1624A"/>
    <w:rsid w:val="00E16556"/>
    <w:rsid w:val="00E165BE"/>
    <w:rsid w:val="00E16714"/>
    <w:rsid w:val="00E1680A"/>
    <w:rsid w:val="00E1693F"/>
    <w:rsid w:val="00E169C5"/>
    <w:rsid w:val="00E16B47"/>
    <w:rsid w:val="00E16B51"/>
    <w:rsid w:val="00E16F0F"/>
    <w:rsid w:val="00E16F61"/>
    <w:rsid w:val="00E17187"/>
    <w:rsid w:val="00E172AB"/>
    <w:rsid w:val="00E1753A"/>
    <w:rsid w:val="00E178D7"/>
    <w:rsid w:val="00E17F83"/>
    <w:rsid w:val="00E2001E"/>
    <w:rsid w:val="00E20137"/>
    <w:rsid w:val="00E2047B"/>
    <w:rsid w:val="00E20917"/>
    <w:rsid w:val="00E20B25"/>
    <w:rsid w:val="00E21170"/>
    <w:rsid w:val="00E21618"/>
    <w:rsid w:val="00E21624"/>
    <w:rsid w:val="00E216FB"/>
    <w:rsid w:val="00E2177D"/>
    <w:rsid w:val="00E21A58"/>
    <w:rsid w:val="00E21CFF"/>
    <w:rsid w:val="00E21D03"/>
    <w:rsid w:val="00E21D3B"/>
    <w:rsid w:val="00E21E68"/>
    <w:rsid w:val="00E2216E"/>
    <w:rsid w:val="00E22777"/>
    <w:rsid w:val="00E22B76"/>
    <w:rsid w:val="00E22BAF"/>
    <w:rsid w:val="00E22D04"/>
    <w:rsid w:val="00E22DDB"/>
    <w:rsid w:val="00E22E68"/>
    <w:rsid w:val="00E2383E"/>
    <w:rsid w:val="00E23976"/>
    <w:rsid w:val="00E239EF"/>
    <w:rsid w:val="00E2430D"/>
    <w:rsid w:val="00E24469"/>
    <w:rsid w:val="00E245A6"/>
    <w:rsid w:val="00E248B4"/>
    <w:rsid w:val="00E24AEC"/>
    <w:rsid w:val="00E24B85"/>
    <w:rsid w:val="00E24DA0"/>
    <w:rsid w:val="00E24E3D"/>
    <w:rsid w:val="00E250C9"/>
    <w:rsid w:val="00E2552F"/>
    <w:rsid w:val="00E25BF3"/>
    <w:rsid w:val="00E26207"/>
    <w:rsid w:val="00E26528"/>
    <w:rsid w:val="00E268C7"/>
    <w:rsid w:val="00E2696C"/>
    <w:rsid w:val="00E26EBF"/>
    <w:rsid w:val="00E26ED0"/>
    <w:rsid w:val="00E26F06"/>
    <w:rsid w:val="00E26FD4"/>
    <w:rsid w:val="00E27366"/>
    <w:rsid w:val="00E27447"/>
    <w:rsid w:val="00E277F7"/>
    <w:rsid w:val="00E27A4C"/>
    <w:rsid w:val="00E27B67"/>
    <w:rsid w:val="00E27C42"/>
    <w:rsid w:val="00E27DAE"/>
    <w:rsid w:val="00E27E6D"/>
    <w:rsid w:val="00E30242"/>
    <w:rsid w:val="00E303B1"/>
    <w:rsid w:val="00E30972"/>
    <w:rsid w:val="00E30DA8"/>
    <w:rsid w:val="00E31017"/>
    <w:rsid w:val="00E3112E"/>
    <w:rsid w:val="00E3122A"/>
    <w:rsid w:val="00E3131A"/>
    <w:rsid w:val="00E3141F"/>
    <w:rsid w:val="00E314DB"/>
    <w:rsid w:val="00E317D7"/>
    <w:rsid w:val="00E3186B"/>
    <w:rsid w:val="00E31C55"/>
    <w:rsid w:val="00E31D4A"/>
    <w:rsid w:val="00E31F3D"/>
    <w:rsid w:val="00E323F5"/>
    <w:rsid w:val="00E3280B"/>
    <w:rsid w:val="00E32917"/>
    <w:rsid w:val="00E329D9"/>
    <w:rsid w:val="00E32D88"/>
    <w:rsid w:val="00E33374"/>
    <w:rsid w:val="00E333D4"/>
    <w:rsid w:val="00E335F3"/>
    <w:rsid w:val="00E33D59"/>
    <w:rsid w:val="00E33D96"/>
    <w:rsid w:val="00E33E31"/>
    <w:rsid w:val="00E33E84"/>
    <w:rsid w:val="00E33FAD"/>
    <w:rsid w:val="00E342D5"/>
    <w:rsid w:val="00E34379"/>
    <w:rsid w:val="00E344D1"/>
    <w:rsid w:val="00E3467A"/>
    <w:rsid w:val="00E34A6F"/>
    <w:rsid w:val="00E34A88"/>
    <w:rsid w:val="00E34AE1"/>
    <w:rsid w:val="00E34C8D"/>
    <w:rsid w:val="00E34E34"/>
    <w:rsid w:val="00E34F29"/>
    <w:rsid w:val="00E34FAE"/>
    <w:rsid w:val="00E3502C"/>
    <w:rsid w:val="00E350AB"/>
    <w:rsid w:val="00E352A1"/>
    <w:rsid w:val="00E353A0"/>
    <w:rsid w:val="00E35C56"/>
    <w:rsid w:val="00E35CDB"/>
    <w:rsid w:val="00E35DFB"/>
    <w:rsid w:val="00E35E11"/>
    <w:rsid w:val="00E35F2E"/>
    <w:rsid w:val="00E3643D"/>
    <w:rsid w:val="00E36525"/>
    <w:rsid w:val="00E365A1"/>
    <w:rsid w:val="00E366B4"/>
    <w:rsid w:val="00E366ED"/>
    <w:rsid w:val="00E36957"/>
    <w:rsid w:val="00E36A77"/>
    <w:rsid w:val="00E36CA9"/>
    <w:rsid w:val="00E36DEE"/>
    <w:rsid w:val="00E3746A"/>
    <w:rsid w:val="00E376D0"/>
    <w:rsid w:val="00E379CD"/>
    <w:rsid w:val="00E37DDA"/>
    <w:rsid w:val="00E40011"/>
    <w:rsid w:val="00E401A5"/>
    <w:rsid w:val="00E40829"/>
    <w:rsid w:val="00E4094E"/>
    <w:rsid w:val="00E409A9"/>
    <w:rsid w:val="00E40C3C"/>
    <w:rsid w:val="00E40C3D"/>
    <w:rsid w:val="00E40CE3"/>
    <w:rsid w:val="00E40E77"/>
    <w:rsid w:val="00E4117D"/>
    <w:rsid w:val="00E4136C"/>
    <w:rsid w:val="00E413E3"/>
    <w:rsid w:val="00E41523"/>
    <w:rsid w:val="00E4177B"/>
    <w:rsid w:val="00E4178A"/>
    <w:rsid w:val="00E4186C"/>
    <w:rsid w:val="00E4198A"/>
    <w:rsid w:val="00E41E6C"/>
    <w:rsid w:val="00E41EC1"/>
    <w:rsid w:val="00E41F0E"/>
    <w:rsid w:val="00E42235"/>
    <w:rsid w:val="00E422A1"/>
    <w:rsid w:val="00E428E0"/>
    <w:rsid w:val="00E42952"/>
    <w:rsid w:val="00E42A22"/>
    <w:rsid w:val="00E42CCD"/>
    <w:rsid w:val="00E42EDA"/>
    <w:rsid w:val="00E42FB3"/>
    <w:rsid w:val="00E43100"/>
    <w:rsid w:val="00E431F5"/>
    <w:rsid w:val="00E43220"/>
    <w:rsid w:val="00E43A5F"/>
    <w:rsid w:val="00E43BA4"/>
    <w:rsid w:val="00E43C58"/>
    <w:rsid w:val="00E440E8"/>
    <w:rsid w:val="00E441EB"/>
    <w:rsid w:val="00E44684"/>
    <w:rsid w:val="00E4471B"/>
    <w:rsid w:val="00E44840"/>
    <w:rsid w:val="00E44905"/>
    <w:rsid w:val="00E449BE"/>
    <w:rsid w:val="00E44AFA"/>
    <w:rsid w:val="00E44B55"/>
    <w:rsid w:val="00E44C96"/>
    <w:rsid w:val="00E44D16"/>
    <w:rsid w:val="00E44E83"/>
    <w:rsid w:val="00E4500D"/>
    <w:rsid w:val="00E45450"/>
    <w:rsid w:val="00E45701"/>
    <w:rsid w:val="00E45E78"/>
    <w:rsid w:val="00E460BC"/>
    <w:rsid w:val="00E4615D"/>
    <w:rsid w:val="00E46335"/>
    <w:rsid w:val="00E466CF"/>
    <w:rsid w:val="00E467A3"/>
    <w:rsid w:val="00E468BE"/>
    <w:rsid w:val="00E46B5D"/>
    <w:rsid w:val="00E472A7"/>
    <w:rsid w:val="00E4731A"/>
    <w:rsid w:val="00E4787E"/>
    <w:rsid w:val="00E478B4"/>
    <w:rsid w:val="00E478CB"/>
    <w:rsid w:val="00E479B5"/>
    <w:rsid w:val="00E47BBE"/>
    <w:rsid w:val="00E47CA9"/>
    <w:rsid w:val="00E50148"/>
    <w:rsid w:val="00E51146"/>
    <w:rsid w:val="00E5137E"/>
    <w:rsid w:val="00E5142D"/>
    <w:rsid w:val="00E51A1F"/>
    <w:rsid w:val="00E51B61"/>
    <w:rsid w:val="00E51C1A"/>
    <w:rsid w:val="00E523F7"/>
    <w:rsid w:val="00E5240B"/>
    <w:rsid w:val="00E5252A"/>
    <w:rsid w:val="00E52562"/>
    <w:rsid w:val="00E52582"/>
    <w:rsid w:val="00E525DC"/>
    <w:rsid w:val="00E526B5"/>
    <w:rsid w:val="00E52811"/>
    <w:rsid w:val="00E52843"/>
    <w:rsid w:val="00E52858"/>
    <w:rsid w:val="00E528AF"/>
    <w:rsid w:val="00E52B7B"/>
    <w:rsid w:val="00E52ED7"/>
    <w:rsid w:val="00E5330A"/>
    <w:rsid w:val="00E5354A"/>
    <w:rsid w:val="00E53859"/>
    <w:rsid w:val="00E5393A"/>
    <w:rsid w:val="00E53AE9"/>
    <w:rsid w:val="00E53CBD"/>
    <w:rsid w:val="00E53E9B"/>
    <w:rsid w:val="00E54245"/>
    <w:rsid w:val="00E542D8"/>
    <w:rsid w:val="00E5449A"/>
    <w:rsid w:val="00E544DE"/>
    <w:rsid w:val="00E54840"/>
    <w:rsid w:val="00E54D51"/>
    <w:rsid w:val="00E54EDB"/>
    <w:rsid w:val="00E54FF0"/>
    <w:rsid w:val="00E55237"/>
    <w:rsid w:val="00E55446"/>
    <w:rsid w:val="00E555C7"/>
    <w:rsid w:val="00E55658"/>
    <w:rsid w:val="00E557CF"/>
    <w:rsid w:val="00E55B93"/>
    <w:rsid w:val="00E55F95"/>
    <w:rsid w:val="00E560E4"/>
    <w:rsid w:val="00E563C3"/>
    <w:rsid w:val="00E563DD"/>
    <w:rsid w:val="00E564F5"/>
    <w:rsid w:val="00E56555"/>
    <w:rsid w:val="00E56815"/>
    <w:rsid w:val="00E56902"/>
    <w:rsid w:val="00E56A69"/>
    <w:rsid w:val="00E56B08"/>
    <w:rsid w:val="00E57017"/>
    <w:rsid w:val="00E57020"/>
    <w:rsid w:val="00E5716B"/>
    <w:rsid w:val="00E57C52"/>
    <w:rsid w:val="00E6002F"/>
    <w:rsid w:val="00E604C3"/>
    <w:rsid w:val="00E604F2"/>
    <w:rsid w:val="00E6056D"/>
    <w:rsid w:val="00E605ED"/>
    <w:rsid w:val="00E6074B"/>
    <w:rsid w:val="00E607D8"/>
    <w:rsid w:val="00E6089E"/>
    <w:rsid w:val="00E60945"/>
    <w:rsid w:val="00E61306"/>
    <w:rsid w:val="00E61360"/>
    <w:rsid w:val="00E61846"/>
    <w:rsid w:val="00E619C9"/>
    <w:rsid w:val="00E61C7A"/>
    <w:rsid w:val="00E61C82"/>
    <w:rsid w:val="00E61CAD"/>
    <w:rsid w:val="00E61CDD"/>
    <w:rsid w:val="00E61D16"/>
    <w:rsid w:val="00E61E5A"/>
    <w:rsid w:val="00E61E72"/>
    <w:rsid w:val="00E61F01"/>
    <w:rsid w:val="00E622DE"/>
    <w:rsid w:val="00E62422"/>
    <w:rsid w:val="00E624B0"/>
    <w:rsid w:val="00E6293D"/>
    <w:rsid w:val="00E62CE2"/>
    <w:rsid w:val="00E62EC3"/>
    <w:rsid w:val="00E632A2"/>
    <w:rsid w:val="00E634CF"/>
    <w:rsid w:val="00E6353D"/>
    <w:rsid w:val="00E6355D"/>
    <w:rsid w:val="00E63943"/>
    <w:rsid w:val="00E63DB7"/>
    <w:rsid w:val="00E63EB2"/>
    <w:rsid w:val="00E64023"/>
    <w:rsid w:val="00E646C4"/>
    <w:rsid w:val="00E646CD"/>
    <w:rsid w:val="00E6491D"/>
    <w:rsid w:val="00E64AE3"/>
    <w:rsid w:val="00E64BAC"/>
    <w:rsid w:val="00E64F1B"/>
    <w:rsid w:val="00E65363"/>
    <w:rsid w:val="00E6547B"/>
    <w:rsid w:val="00E65588"/>
    <w:rsid w:val="00E65619"/>
    <w:rsid w:val="00E66044"/>
    <w:rsid w:val="00E66183"/>
    <w:rsid w:val="00E6649A"/>
    <w:rsid w:val="00E6661B"/>
    <w:rsid w:val="00E66B9B"/>
    <w:rsid w:val="00E670B9"/>
    <w:rsid w:val="00E670D4"/>
    <w:rsid w:val="00E67173"/>
    <w:rsid w:val="00E67235"/>
    <w:rsid w:val="00E673D2"/>
    <w:rsid w:val="00E6756E"/>
    <w:rsid w:val="00E67697"/>
    <w:rsid w:val="00E67966"/>
    <w:rsid w:val="00E67B0B"/>
    <w:rsid w:val="00E67C95"/>
    <w:rsid w:val="00E67DCB"/>
    <w:rsid w:val="00E70026"/>
    <w:rsid w:val="00E704AC"/>
    <w:rsid w:val="00E704BC"/>
    <w:rsid w:val="00E70534"/>
    <w:rsid w:val="00E70AB7"/>
    <w:rsid w:val="00E70B6C"/>
    <w:rsid w:val="00E70DEC"/>
    <w:rsid w:val="00E70E22"/>
    <w:rsid w:val="00E71333"/>
    <w:rsid w:val="00E71698"/>
    <w:rsid w:val="00E717BA"/>
    <w:rsid w:val="00E71860"/>
    <w:rsid w:val="00E71A92"/>
    <w:rsid w:val="00E71D3C"/>
    <w:rsid w:val="00E71E37"/>
    <w:rsid w:val="00E71E76"/>
    <w:rsid w:val="00E72172"/>
    <w:rsid w:val="00E72218"/>
    <w:rsid w:val="00E722EF"/>
    <w:rsid w:val="00E7279D"/>
    <w:rsid w:val="00E729AB"/>
    <w:rsid w:val="00E72A84"/>
    <w:rsid w:val="00E7303D"/>
    <w:rsid w:val="00E730DA"/>
    <w:rsid w:val="00E73403"/>
    <w:rsid w:val="00E73600"/>
    <w:rsid w:val="00E73958"/>
    <w:rsid w:val="00E73B65"/>
    <w:rsid w:val="00E73FA4"/>
    <w:rsid w:val="00E7458A"/>
    <w:rsid w:val="00E74712"/>
    <w:rsid w:val="00E74785"/>
    <w:rsid w:val="00E747B5"/>
    <w:rsid w:val="00E751AE"/>
    <w:rsid w:val="00E75260"/>
    <w:rsid w:val="00E757C0"/>
    <w:rsid w:val="00E757E3"/>
    <w:rsid w:val="00E758FA"/>
    <w:rsid w:val="00E75AB5"/>
    <w:rsid w:val="00E75F43"/>
    <w:rsid w:val="00E76377"/>
    <w:rsid w:val="00E766D4"/>
    <w:rsid w:val="00E766D6"/>
    <w:rsid w:val="00E76750"/>
    <w:rsid w:val="00E76800"/>
    <w:rsid w:val="00E76886"/>
    <w:rsid w:val="00E76945"/>
    <w:rsid w:val="00E7699E"/>
    <w:rsid w:val="00E769D6"/>
    <w:rsid w:val="00E76C74"/>
    <w:rsid w:val="00E770DC"/>
    <w:rsid w:val="00E7713F"/>
    <w:rsid w:val="00E77327"/>
    <w:rsid w:val="00E775A7"/>
    <w:rsid w:val="00E775D3"/>
    <w:rsid w:val="00E776C1"/>
    <w:rsid w:val="00E8005F"/>
    <w:rsid w:val="00E80693"/>
    <w:rsid w:val="00E807F8"/>
    <w:rsid w:val="00E80F63"/>
    <w:rsid w:val="00E81005"/>
    <w:rsid w:val="00E8191D"/>
    <w:rsid w:val="00E81A96"/>
    <w:rsid w:val="00E81AF1"/>
    <w:rsid w:val="00E81E93"/>
    <w:rsid w:val="00E81ED2"/>
    <w:rsid w:val="00E81F50"/>
    <w:rsid w:val="00E820A9"/>
    <w:rsid w:val="00E82379"/>
    <w:rsid w:val="00E82444"/>
    <w:rsid w:val="00E825C6"/>
    <w:rsid w:val="00E8263A"/>
    <w:rsid w:val="00E8264A"/>
    <w:rsid w:val="00E8269D"/>
    <w:rsid w:val="00E828ED"/>
    <w:rsid w:val="00E82B9A"/>
    <w:rsid w:val="00E82BA5"/>
    <w:rsid w:val="00E82DE3"/>
    <w:rsid w:val="00E830E2"/>
    <w:rsid w:val="00E83122"/>
    <w:rsid w:val="00E832D6"/>
    <w:rsid w:val="00E83544"/>
    <w:rsid w:val="00E83551"/>
    <w:rsid w:val="00E83F37"/>
    <w:rsid w:val="00E84485"/>
    <w:rsid w:val="00E84669"/>
    <w:rsid w:val="00E84673"/>
    <w:rsid w:val="00E8484D"/>
    <w:rsid w:val="00E84959"/>
    <w:rsid w:val="00E84A02"/>
    <w:rsid w:val="00E84AA8"/>
    <w:rsid w:val="00E85095"/>
    <w:rsid w:val="00E8522B"/>
    <w:rsid w:val="00E854B7"/>
    <w:rsid w:val="00E85592"/>
    <w:rsid w:val="00E85684"/>
    <w:rsid w:val="00E85706"/>
    <w:rsid w:val="00E85A9D"/>
    <w:rsid w:val="00E85D1D"/>
    <w:rsid w:val="00E85E3C"/>
    <w:rsid w:val="00E860D6"/>
    <w:rsid w:val="00E8622C"/>
    <w:rsid w:val="00E86308"/>
    <w:rsid w:val="00E863BB"/>
    <w:rsid w:val="00E86627"/>
    <w:rsid w:val="00E8689D"/>
    <w:rsid w:val="00E869A6"/>
    <w:rsid w:val="00E86C2D"/>
    <w:rsid w:val="00E87384"/>
    <w:rsid w:val="00E875B6"/>
    <w:rsid w:val="00E87645"/>
    <w:rsid w:val="00E87CA3"/>
    <w:rsid w:val="00E87E8E"/>
    <w:rsid w:val="00E87FB8"/>
    <w:rsid w:val="00E900F3"/>
    <w:rsid w:val="00E90115"/>
    <w:rsid w:val="00E901A6"/>
    <w:rsid w:val="00E9025B"/>
    <w:rsid w:val="00E905EC"/>
    <w:rsid w:val="00E90689"/>
    <w:rsid w:val="00E90973"/>
    <w:rsid w:val="00E909E7"/>
    <w:rsid w:val="00E90CEE"/>
    <w:rsid w:val="00E91181"/>
    <w:rsid w:val="00E91264"/>
    <w:rsid w:val="00E914FA"/>
    <w:rsid w:val="00E91668"/>
    <w:rsid w:val="00E91A7C"/>
    <w:rsid w:val="00E92181"/>
    <w:rsid w:val="00E92456"/>
    <w:rsid w:val="00E9246A"/>
    <w:rsid w:val="00E92628"/>
    <w:rsid w:val="00E92A4F"/>
    <w:rsid w:val="00E92A6C"/>
    <w:rsid w:val="00E92A6D"/>
    <w:rsid w:val="00E92EDA"/>
    <w:rsid w:val="00E92F6D"/>
    <w:rsid w:val="00E93358"/>
    <w:rsid w:val="00E936D0"/>
    <w:rsid w:val="00E9393C"/>
    <w:rsid w:val="00E93965"/>
    <w:rsid w:val="00E93C90"/>
    <w:rsid w:val="00E93CFD"/>
    <w:rsid w:val="00E93D83"/>
    <w:rsid w:val="00E94827"/>
    <w:rsid w:val="00E94CC6"/>
    <w:rsid w:val="00E94E8C"/>
    <w:rsid w:val="00E94FD2"/>
    <w:rsid w:val="00E9515D"/>
    <w:rsid w:val="00E95161"/>
    <w:rsid w:val="00E95271"/>
    <w:rsid w:val="00E95321"/>
    <w:rsid w:val="00E956EA"/>
    <w:rsid w:val="00E95745"/>
    <w:rsid w:val="00E9595A"/>
    <w:rsid w:val="00E959F9"/>
    <w:rsid w:val="00E95A6A"/>
    <w:rsid w:val="00E95B31"/>
    <w:rsid w:val="00E961AB"/>
    <w:rsid w:val="00E96256"/>
    <w:rsid w:val="00E96318"/>
    <w:rsid w:val="00E963F4"/>
    <w:rsid w:val="00E967F5"/>
    <w:rsid w:val="00E96B11"/>
    <w:rsid w:val="00E96B8D"/>
    <w:rsid w:val="00E96BA3"/>
    <w:rsid w:val="00E96CB9"/>
    <w:rsid w:val="00E96FD1"/>
    <w:rsid w:val="00E9733A"/>
    <w:rsid w:val="00E974DC"/>
    <w:rsid w:val="00E9774D"/>
    <w:rsid w:val="00E97B4A"/>
    <w:rsid w:val="00E97C3C"/>
    <w:rsid w:val="00E97CC4"/>
    <w:rsid w:val="00E97E3B"/>
    <w:rsid w:val="00EA0229"/>
    <w:rsid w:val="00EA0427"/>
    <w:rsid w:val="00EA0520"/>
    <w:rsid w:val="00EA069C"/>
    <w:rsid w:val="00EA0E7D"/>
    <w:rsid w:val="00EA1228"/>
    <w:rsid w:val="00EA1305"/>
    <w:rsid w:val="00EA15F7"/>
    <w:rsid w:val="00EA179E"/>
    <w:rsid w:val="00EA18F2"/>
    <w:rsid w:val="00EA1A2E"/>
    <w:rsid w:val="00EA1A71"/>
    <w:rsid w:val="00EA1CDE"/>
    <w:rsid w:val="00EA1D22"/>
    <w:rsid w:val="00EA22EB"/>
    <w:rsid w:val="00EA3260"/>
    <w:rsid w:val="00EA346F"/>
    <w:rsid w:val="00EA35C9"/>
    <w:rsid w:val="00EA378A"/>
    <w:rsid w:val="00EA3A57"/>
    <w:rsid w:val="00EA3BB5"/>
    <w:rsid w:val="00EA3CCA"/>
    <w:rsid w:val="00EA42E7"/>
    <w:rsid w:val="00EA45B0"/>
    <w:rsid w:val="00EA469A"/>
    <w:rsid w:val="00EA4A9D"/>
    <w:rsid w:val="00EA4B05"/>
    <w:rsid w:val="00EA4BE8"/>
    <w:rsid w:val="00EA4D80"/>
    <w:rsid w:val="00EA58F4"/>
    <w:rsid w:val="00EA5A20"/>
    <w:rsid w:val="00EA5DD4"/>
    <w:rsid w:val="00EA5EA4"/>
    <w:rsid w:val="00EA5FEF"/>
    <w:rsid w:val="00EA60C5"/>
    <w:rsid w:val="00EA6319"/>
    <w:rsid w:val="00EA661C"/>
    <w:rsid w:val="00EA6A15"/>
    <w:rsid w:val="00EA6F30"/>
    <w:rsid w:val="00EA6FAE"/>
    <w:rsid w:val="00EA74A6"/>
    <w:rsid w:val="00EA78E2"/>
    <w:rsid w:val="00EB00D6"/>
    <w:rsid w:val="00EB016F"/>
    <w:rsid w:val="00EB0263"/>
    <w:rsid w:val="00EB0319"/>
    <w:rsid w:val="00EB05CB"/>
    <w:rsid w:val="00EB0CB6"/>
    <w:rsid w:val="00EB0DDA"/>
    <w:rsid w:val="00EB0E51"/>
    <w:rsid w:val="00EB1028"/>
    <w:rsid w:val="00EB112C"/>
    <w:rsid w:val="00EB1191"/>
    <w:rsid w:val="00EB13D4"/>
    <w:rsid w:val="00EB19EC"/>
    <w:rsid w:val="00EB1A1C"/>
    <w:rsid w:val="00EB1DBF"/>
    <w:rsid w:val="00EB20C1"/>
    <w:rsid w:val="00EB2BA9"/>
    <w:rsid w:val="00EB2BC5"/>
    <w:rsid w:val="00EB2F99"/>
    <w:rsid w:val="00EB3782"/>
    <w:rsid w:val="00EB3828"/>
    <w:rsid w:val="00EB3ACC"/>
    <w:rsid w:val="00EB3BBA"/>
    <w:rsid w:val="00EB3D7A"/>
    <w:rsid w:val="00EB3DB8"/>
    <w:rsid w:val="00EB3DDC"/>
    <w:rsid w:val="00EB3EDC"/>
    <w:rsid w:val="00EB3EFE"/>
    <w:rsid w:val="00EB4481"/>
    <w:rsid w:val="00EB473A"/>
    <w:rsid w:val="00EB5199"/>
    <w:rsid w:val="00EB51B7"/>
    <w:rsid w:val="00EB56E1"/>
    <w:rsid w:val="00EB5892"/>
    <w:rsid w:val="00EB5A2C"/>
    <w:rsid w:val="00EB5C21"/>
    <w:rsid w:val="00EB5D1E"/>
    <w:rsid w:val="00EB66BE"/>
    <w:rsid w:val="00EB683B"/>
    <w:rsid w:val="00EB6C43"/>
    <w:rsid w:val="00EB6C86"/>
    <w:rsid w:val="00EB7066"/>
    <w:rsid w:val="00EB7335"/>
    <w:rsid w:val="00EB7B35"/>
    <w:rsid w:val="00EB7CCD"/>
    <w:rsid w:val="00EB7DEE"/>
    <w:rsid w:val="00EB7ED8"/>
    <w:rsid w:val="00EC0011"/>
    <w:rsid w:val="00EC0220"/>
    <w:rsid w:val="00EC0245"/>
    <w:rsid w:val="00EC033C"/>
    <w:rsid w:val="00EC08D7"/>
    <w:rsid w:val="00EC0964"/>
    <w:rsid w:val="00EC0BC3"/>
    <w:rsid w:val="00EC0E1D"/>
    <w:rsid w:val="00EC0FF1"/>
    <w:rsid w:val="00EC12C1"/>
    <w:rsid w:val="00EC176A"/>
    <w:rsid w:val="00EC1BE7"/>
    <w:rsid w:val="00EC1C27"/>
    <w:rsid w:val="00EC211E"/>
    <w:rsid w:val="00EC22AF"/>
    <w:rsid w:val="00EC26DE"/>
    <w:rsid w:val="00EC288A"/>
    <w:rsid w:val="00EC2AEE"/>
    <w:rsid w:val="00EC304D"/>
    <w:rsid w:val="00EC34FE"/>
    <w:rsid w:val="00EC383A"/>
    <w:rsid w:val="00EC3E4C"/>
    <w:rsid w:val="00EC41D9"/>
    <w:rsid w:val="00EC43FF"/>
    <w:rsid w:val="00EC4696"/>
    <w:rsid w:val="00EC4705"/>
    <w:rsid w:val="00EC49B2"/>
    <w:rsid w:val="00EC49E6"/>
    <w:rsid w:val="00EC4A59"/>
    <w:rsid w:val="00EC50D0"/>
    <w:rsid w:val="00EC5294"/>
    <w:rsid w:val="00EC52B2"/>
    <w:rsid w:val="00EC55EB"/>
    <w:rsid w:val="00EC6183"/>
    <w:rsid w:val="00EC61F9"/>
    <w:rsid w:val="00EC632F"/>
    <w:rsid w:val="00EC638E"/>
    <w:rsid w:val="00EC6453"/>
    <w:rsid w:val="00EC6463"/>
    <w:rsid w:val="00EC6495"/>
    <w:rsid w:val="00EC6636"/>
    <w:rsid w:val="00EC6643"/>
    <w:rsid w:val="00EC6B91"/>
    <w:rsid w:val="00EC6DD6"/>
    <w:rsid w:val="00EC6E46"/>
    <w:rsid w:val="00EC706A"/>
    <w:rsid w:val="00EC744A"/>
    <w:rsid w:val="00EC799F"/>
    <w:rsid w:val="00EC7AFA"/>
    <w:rsid w:val="00EC7C62"/>
    <w:rsid w:val="00EC7D2F"/>
    <w:rsid w:val="00EC7DD6"/>
    <w:rsid w:val="00EC7DEE"/>
    <w:rsid w:val="00EC7F44"/>
    <w:rsid w:val="00ED0004"/>
    <w:rsid w:val="00ED00A1"/>
    <w:rsid w:val="00ED023E"/>
    <w:rsid w:val="00ED031D"/>
    <w:rsid w:val="00ED0383"/>
    <w:rsid w:val="00ED053B"/>
    <w:rsid w:val="00ED0EB0"/>
    <w:rsid w:val="00ED0F33"/>
    <w:rsid w:val="00ED1503"/>
    <w:rsid w:val="00ED18BB"/>
    <w:rsid w:val="00ED1A37"/>
    <w:rsid w:val="00ED1ADE"/>
    <w:rsid w:val="00ED1C00"/>
    <w:rsid w:val="00ED236D"/>
    <w:rsid w:val="00ED25FF"/>
    <w:rsid w:val="00ED2804"/>
    <w:rsid w:val="00ED28F2"/>
    <w:rsid w:val="00ED2A8A"/>
    <w:rsid w:val="00ED2B84"/>
    <w:rsid w:val="00ED2CE9"/>
    <w:rsid w:val="00ED2D63"/>
    <w:rsid w:val="00ED2E34"/>
    <w:rsid w:val="00ED2FB0"/>
    <w:rsid w:val="00ED30C4"/>
    <w:rsid w:val="00ED313D"/>
    <w:rsid w:val="00ED3293"/>
    <w:rsid w:val="00ED388A"/>
    <w:rsid w:val="00ED3CEA"/>
    <w:rsid w:val="00ED4309"/>
    <w:rsid w:val="00ED44B0"/>
    <w:rsid w:val="00ED44F3"/>
    <w:rsid w:val="00ED44FF"/>
    <w:rsid w:val="00ED4748"/>
    <w:rsid w:val="00ED4931"/>
    <w:rsid w:val="00ED49CA"/>
    <w:rsid w:val="00ED505C"/>
    <w:rsid w:val="00ED51B3"/>
    <w:rsid w:val="00ED5308"/>
    <w:rsid w:val="00ED5623"/>
    <w:rsid w:val="00ED594A"/>
    <w:rsid w:val="00ED5AC5"/>
    <w:rsid w:val="00ED5AF2"/>
    <w:rsid w:val="00ED5E0E"/>
    <w:rsid w:val="00ED601A"/>
    <w:rsid w:val="00ED6026"/>
    <w:rsid w:val="00ED611C"/>
    <w:rsid w:val="00ED63DD"/>
    <w:rsid w:val="00ED681D"/>
    <w:rsid w:val="00ED69FD"/>
    <w:rsid w:val="00ED6BD8"/>
    <w:rsid w:val="00ED6DD4"/>
    <w:rsid w:val="00ED70EB"/>
    <w:rsid w:val="00ED7178"/>
    <w:rsid w:val="00ED71F9"/>
    <w:rsid w:val="00ED72D5"/>
    <w:rsid w:val="00ED737D"/>
    <w:rsid w:val="00ED76A5"/>
    <w:rsid w:val="00ED7B21"/>
    <w:rsid w:val="00ED7B2E"/>
    <w:rsid w:val="00ED7C54"/>
    <w:rsid w:val="00ED7D9E"/>
    <w:rsid w:val="00EE02F0"/>
    <w:rsid w:val="00EE034F"/>
    <w:rsid w:val="00EE0383"/>
    <w:rsid w:val="00EE0722"/>
    <w:rsid w:val="00EE0B23"/>
    <w:rsid w:val="00EE0BC1"/>
    <w:rsid w:val="00EE0E0B"/>
    <w:rsid w:val="00EE0FFF"/>
    <w:rsid w:val="00EE1169"/>
    <w:rsid w:val="00EE13CC"/>
    <w:rsid w:val="00EE1B0D"/>
    <w:rsid w:val="00EE1D39"/>
    <w:rsid w:val="00EE2533"/>
    <w:rsid w:val="00EE273E"/>
    <w:rsid w:val="00EE293A"/>
    <w:rsid w:val="00EE2A0A"/>
    <w:rsid w:val="00EE2AD9"/>
    <w:rsid w:val="00EE2B90"/>
    <w:rsid w:val="00EE2C2E"/>
    <w:rsid w:val="00EE2DB5"/>
    <w:rsid w:val="00EE2EA4"/>
    <w:rsid w:val="00EE3497"/>
    <w:rsid w:val="00EE3664"/>
    <w:rsid w:val="00EE3CF0"/>
    <w:rsid w:val="00EE3E55"/>
    <w:rsid w:val="00EE3E6A"/>
    <w:rsid w:val="00EE4029"/>
    <w:rsid w:val="00EE408F"/>
    <w:rsid w:val="00EE4111"/>
    <w:rsid w:val="00EE41DC"/>
    <w:rsid w:val="00EE4221"/>
    <w:rsid w:val="00EE47A4"/>
    <w:rsid w:val="00EE494A"/>
    <w:rsid w:val="00EE4A3B"/>
    <w:rsid w:val="00EE4E06"/>
    <w:rsid w:val="00EE4F92"/>
    <w:rsid w:val="00EE512F"/>
    <w:rsid w:val="00EE5208"/>
    <w:rsid w:val="00EE55BE"/>
    <w:rsid w:val="00EE5623"/>
    <w:rsid w:val="00EE59A1"/>
    <w:rsid w:val="00EE5E89"/>
    <w:rsid w:val="00EE5FE9"/>
    <w:rsid w:val="00EE6246"/>
    <w:rsid w:val="00EE632C"/>
    <w:rsid w:val="00EE6874"/>
    <w:rsid w:val="00EE6938"/>
    <w:rsid w:val="00EE6A01"/>
    <w:rsid w:val="00EE6A94"/>
    <w:rsid w:val="00EE6AC6"/>
    <w:rsid w:val="00EE7158"/>
    <w:rsid w:val="00EE71C8"/>
    <w:rsid w:val="00EE71E1"/>
    <w:rsid w:val="00EE7262"/>
    <w:rsid w:val="00EE7501"/>
    <w:rsid w:val="00EE76D1"/>
    <w:rsid w:val="00EE76E2"/>
    <w:rsid w:val="00EE7AE6"/>
    <w:rsid w:val="00EE7BB1"/>
    <w:rsid w:val="00EE7E44"/>
    <w:rsid w:val="00EF025F"/>
    <w:rsid w:val="00EF0296"/>
    <w:rsid w:val="00EF02AF"/>
    <w:rsid w:val="00EF05A2"/>
    <w:rsid w:val="00EF05A4"/>
    <w:rsid w:val="00EF081A"/>
    <w:rsid w:val="00EF0A50"/>
    <w:rsid w:val="00EF0F9C"/>
    <w:rsid w:val="00EF1054"/>
    <w:rsid w:val="00EF147C"/>
    <w:rsid w:val="00EF14D3"/>
    <w:rsid w:val="00EF1701"/>
    <w:rsid w:val="00EF18A1"/>
    <w:rsid w:val="00EF18BF"/>
    <w:rsid w:val="00EF1900"/>
    <w:rsid w:val="00EF1A2F"/>
    <w:rsid w:val="00EF1B4C"/>
    <w:rsid w:val="00EF1B76"/>
    <w:rsid w:val="00EF2011"/>
    <w:rsid w:val="00EF289D"/>
    <w:rsid w:val="00EF29CA"/>
    <w:rsid w:val="00EF2B6C"/>
    <w:rsid w:val="00EF2C1B"/>
    <w:rsid w:val="00EF2E61"/>
    <w:rsid w:val="00EF301A"/>
    <w:rsid w:val="00EF39B5"/>
    <w:rsid w:val="00EF3CCD"/>
    <w:rsid w:val="00EF3ED8"/>
    <w:rsid w:val="00EF3F30"/>
    <w:rsid w:val="00EF428C"/>
    <w:rsid w:val="00EF47E8"/>
    <w:rsid w:val="00EF490B"/>
    <w:rsid w:val="00EF4C04"/>
    <w:rsid w:val="00EF4C7F"/>
    <w:rsid w:val="00EF4CE1"/>
    <w:rsid w:val="00EF4D7F"/>
    <w:rsid w:val="00EF4DD8"/>
    <w:rsid w:val="00EF5348"/>
    <w:rsid w:val="00EF58A3"/>
    <w:rsid w:val="00EF590B"/>
    <w:rsid w:val="00EF5A26"/>
    <w:rsid w:val="00EF5C52"/>
    <w:rsid w:val="00EF5D7C"/>
    <w:rsid w:val="00EF62E9"/>
    <w:rsid w:val="00EF662C"/>
    <w:rsid w:val="00EF6B56"/>
    <w:rsid w:val="00EF6BC0"/>
    <w:rsid w:val="00EF6FF8"/>
    <w:rsid w:val="00EF7654"/>
    <w:rsid w:val="00EF76D8"/>
    <w:rsid w:val="00EF7E71"/>
    <w:rsid w:val="00F00210"/>
    <w:rsid w:val="00F00347"/>
    <w:rsid w:val="00F00408"/>
    <w:rsid w:val="00F00723"/>
    <w:rsid w:val="00F007EB"/>
    <w:rsid w:val="00F00BB0"/>
    <w:rsid w:val="00F0105F"/>
    <w:rsid w:val="00F0113E"/>
    <w:rsid w:val="00F01149"/>
    <w:rsid w:val="00F01CAE"/>
    <w:rsid w:val="00F01EE8"/>
    <w:rsid w:val="00F01F2B"/>
    <w:rsid w:val="00F01F6C"/>
    <w:rsid w:val="00F02320"/>
    <w:rsid w:val="00F02362"/>
    <w:rsid w:val="00F0252D"/>
    <w:rsid w:val="00F0295E"/>
    <w:rsid w:val="00F0297B"/>
    <w:rsid w:val="00F02BD8"/>
    <w:rsid w:val="00F02BEA"/>
    <w:rsid w:val="00F02D03"/>
    <w:rsid w:val="00F02D8A"/>
    <w:rsid w:val="00F02EE3"/>
    <w:rsid w:val="00F0323C"/>
    <w:rsid w:val="00F03324"/>
    <w:rsid w:val="00F037B1"/>
    <w:rsid w:val="00F0398F"/>
    <w:rsid w:val="00F03D98"/>
    <w:rsid w:val="00F03EA3"/>
    <w:rsid w:val="00F03EA5"/>
    <w:rsid w:val="00F03FA1"/>
    <w:rsid w:val="00F04298"/>
    <w:rsid w:val="00F042EA"/>
    <w:rsid w:val="00F04727"/>
    <w:rsid w:val="00F0478A"/>
    <w:rsid w:val="00F04B3F"/>
    <w:rsid w:val="00F04F66"/>
    <w:rsid w:val="00F050A8"/>
    <w:rsid w:val="00F0513D"/>
    <w:rsid w:val="00F05459"/>
    <w:rsid w:val="00F054F8"/>
    <w:rsid w:val="00F05A33"/>
    <w:rsid w:val="00F05A9F"/>
    <w:rsid w:val="00F06170"/>
    <w:rsid w:val="00F062D5"/>
    <w:rsid w:val="00F0644C"/>
    <w:rsid w:val="00F06565"/>
    <w:rsid w:val="00F065AC"/>
    <w:rsid w:val="00F0660D"/>
    <w:rsid w:val="00F06684"/>
    <w:rsid w:val="00F06C8E"/>
    <w:rsid w:val="00F06D07"/>
    <w:rsid w:val="00F06D45"/>
    <w:rsid w:val="00F06E19"/>
    <w:rsid w:val="00F06F0F"/>
    <w:rsid w:val="00F0732B"/>
    <w:rsid w:val="00F073AF"/>
    <w:rsid w:val="00F073FD"/>
    <w:rsid w:val="00F0783D"/>
    <w:rsid w:val="00F07CB1"/>
    <w:rsid w:val="00F07E6D"/>
    <w:rsid w:val="00F102DB"/>
    <w:rsid w:val="00F10634"/>
    <w:rsid w:val="00F107C0"/>
    <w:rsid w:val="00F10807"/>
    <w:rsid w:val="00F1080A"/>
    <w:rsid w:val="00F109E0"/>
    <w:rsid w:val="00F1114F"/>
    <w:rsid w:val="00F1123B"/>
    <w:rsid w:val="00F11640"/>
    <w:rsid w:val="00F1180B"/>
    <w:rsid w:val="00F1189E"/>
    <w:rsid w:val="00F118B4"/>
    <w:rsid w:val="00F11AB1"/>
    <w:rsid w:val="00F11DF0"/>
    <w:rsid w:val="00F11F0D"/>
    <w:rsid w:val="00F124E0"/>
    <w:rsid w:val="00F127B8"/>
    <w:rsid w:val="00F12934"/>
    <w:rsid w:val="00F12DC5"/>
    <w:rsid w:val="00F134FA"/>
    <w:rsid w:val="00F135B4"/>
    <w:rsid w:val="00F137CF"/>
    <w:rsid w:val="00F137DF"/>
    <w:rsid w:val="00F13D98"/>
    <w:rsid w:val="00F13E1E"/>
    <w:rsid w:val="00F13EE5"/>
    <w:rsid w:val="00F14036"/>
    <w:rsid w:val="00F14176"/>
    <w:rsid w:val="00F14788"/>
    <w:rsid w:val="00F148EC"/>
    <w:rsid w:val="00F14973"/>
    <w:rsid w:val="00F14975"/>
    <w:rsid w:val="00F14996"/>
    <w:rsid w:val="00F14AC9"/>
    <w:rsid w:val="00F14DB5"/>
    <w:rsid w:val="00F1501B"/>
    <w:rsid w:val="00F1546B"/>
    <w:rsid w:val="00F157CF"/>
    <w:rsid w:val="00F1593F"/>
    <w:rsid w:val="00F15A93"/>
    <w:rsid w:val="00F15AD0"/>
    <w:rsid w:val="00F15B64"/>
    <w:rsid w:val="00F15CB2"/>
    <w:rsid w:val="00F15D26"/>
    <w:rsid w:val="00F15DF9"/>
    <w:rsid w:val="00F15EF8"/>
    <w:rsid w:val="00F162C1"/>
    <w:rsid w:val="00F16CB7"/>
    <w:rsid w:val="00F16CFB"/>
    <w:rsid w:val="00F16D10"/>
    <w:rsid w:val="00F17010"/>
    <w:rsid w:val="00F17221"/>
    <w:rsid w:val="00F17284"/>
    <w:rsid w:val="00F172F6"/>
    <w:rsid w:val="00F176D7"/>
    <w:rsid w:val="00F17CBF"/>
    <w:rsid w:val="00F17D87"/>
    <w:rsid w:val="00F202D9"/>
    <w:rsid w:val="00F20450"/>
    <w:rsid w:val="00F20714"/>
    <w:rsid w:val="00F20771"/>
    <w:rsid w:val="00F20959"/>
    <w:rsid w:val="00F20A0B"/>
    <w:rsid w:val="00F20AC6"/>
    <w:rsid w:val="00F20D04"/>
    <w:rsid w:val="00F20D94"/>
    <w:rsid w:val="00F20DCC"/>
    <w:rsid w:val="00F20DF2"/>
    <w:rsid w:val="00F20FDA"/>
    <w:rsid w:val="00F21036"/>
    <w:rsid w:val="00F2139A"/>
    <w:rsid w:val="00F2165D"/>
    <w:rsid w:val="00F21920"/>
    <w:rsid w:val="00F22722"/>
    <w:rsid w:val="00F22BCB"/>
    <w:rsid w:val="00F2335F"/>
    <w:rsid w:val="00F234DC"/>
    <w:rsid w:val="00F23BD5"/>
    <w:rsid w:val="00F23E68"/>
    <w:rsid w:val="00F243F0"/>
    <w:rsid w:val="00F24418"/>
    <w:rsid w:val="00F245B2"/>
    <w:rsid w:val="00F245F1"/>
    <w:rsid w:val="00F248C7"/>
    <w:rsid w:val="00F24988"/>
    <w:rsid w:val="00F249DD"/>
    <w:rsid w:val="00F24B6A"/>
    <w:rsid w:val="00F24DDA"/>
    <w:rsid w:val="00F24EBF"/>
    <w:rsid w:val="00F2504A"/>
    <w:rsid w:val="00F252AE"/>
    <w:rsid w:val="00F25345"/>
    <w:rsid w:val="00F255D7"/>
    <w:rsid w:val="00F255F3"/>
    <w:rsid w:val="00F2561E"/>
    <w:rsid w:val="00F25632"/>
    <w:rsid w:val="00F256EF"/>
    <w:rsid w:val="00F25769"/>
    <w:rsid w:val="00F25826"/>
    <w:rsid w:val="00F261DD"/>
    <w:rsid w:val="00F26796"/>
    <w:rsid w:val="00F267C3"/>
    <w:rsid w:val="00F2695F"/>
    <w:rsid w:val="00F26A8A"/>
    <w:rsid w:val="00F26BD9"/>
    <w:rsid w:val="00F26C01"/>
    <w:rsid w:val="00F26FEF"/>
    <w:rsid w:val="00F270B1"/>
    <w:rsid w:val="00F2749C"/>
    <w:rsid w:val="00F2771F"/>
    <w:rsid w:val="00F27993"/>
    <w:rsid w:val="00F27A64"/>
    <w:rsid w:val="00F27D42"/>
    <w:rsid w:val="00F300C0"/>
    <w:rsid w:val="00F30234"/>
    <w:rsid w:val="00F30853"/>
    <w:rsid w:val="00F3088B"/>
    <w:rsid w:val="00F310DD"/>
    <w:rsid w:val="00F31241"/>
    <w:rsid w:val="00F312E9"/>
    <w:rsid w:val="00F3130A"/>
    <w:rsid w:val="00F313C1"/>
    <w:rsid w:val="00F3144D"/>
    <w:rsid w:val="00F316AD"/>
    <w:rsid w:val="00F3184E"/>
    <w:rsid w:val="00F31881"/>
    <w:rsid w:val="00F31D13"/>
    <w:rsid w:val="00F320E7"/>
    <w:rsid w:val="00F32187"/>
    <w:rsid w:val="00F322EC"/>
    <w:rsid w:val="00F326BB"/>
    <w:rsid w:val="00F32A36"/>
    <w:rsid w:val="00F32ABA"/>
    <w:rsid w:val="00F331C2"/>
    <w:rsid w:val="00F3328B"/>
    <w:rsid w:val="00F33318"/>
    <w:rsid w:val="00F3345D"/>
    <w:rsid w:val="00F33633"/>
    <w:rsid w:val="00F337A3"/>
    <w:rsid w:val="00F338F2"/>
    <w:rsid w:val="00F33954"/>
    <w:rsid w:val="00F339E8"/>
    <w:rsid w:val="00F342F5"/>
    <w:rsid w:val="00F344B2"/>
    <w:rsid w:val="00F345B0"/>
    <w:rsid w:val="00F346EE"/>
    <w:rsid w:val="00F34F27"/>
    <w:rsid w:val="00F35086"/>
    <w:rsid w:val="00F35241"/>
    <w:rsid w:val="00F355A0"/>
    <w:rsid w:val="00F35934"/>
    <w:rsid w:val="00F35ACF"/>
    <w:rsid w:val="00F35AFA"/>
    <w:rsid w:val="00F35B40"/>
    <w:rsid w:val="00F35D06"/>
    <w:rsid w:val="00F35FDA"/>
    <w:rsid w:val="00F36058"/>
    <w:rsid w:val="00F3649B"/>
    <w:rsid w:val="00F364CC"/>
    <w:rsid w:val="00F364F8"/>
    <w:rsid w:val="00F367AE"/>
    <w:rsid w:val="00F369AE"/>
    <w:rsid w:val="00F36A6B"/>
    <w:rsid w:val="00F36C4F"/>
    <w:rsid w:val="00F36F68"/>
    <w:rsid w:val="00F3738E"/>
    <w:rsid w:val="00F374D1"/>
    <w:rsid w:val="00F3750C"/>
    <w:rsid w:val="00F37731"/>
    <w:rsid w:val="00F37941"/>
    <w:rsid w:val="00F37B4B"/>
    <w:rsid w:val="00F37D85"/>
    <w:rsid w:val="00F37E99"/>
    <w:rsid w:val="00F37EDD"/>
    <w:rsid w:val="00F40001"/>
    <w:rsid w:val="00F405AD"/>
    <w:rsid w:val="00F406E2"/>
    <w:rsid w:val="00F40C50"/>
    <w:rsid w:val="00F41080"/>
    <w:rsid w:val="00F411FE"/>
    <w:rsid w:val="00F41693"/>
    <w:rsid w:val="00F41797"/>
    <w:rsid w:val="00F41891"/>
    <w:rsid w:val="00F418B7"/>
    <w:rsid w:val="00F41A18"/>
    <w:rsid w:val="00F41B2B"/>
    <w:rsid w:val="00F41E14"/>
    <w:rsid w:val="00F42027"/>
    <w:rsid w:val="00F42066"/>
    <w:rsid w:val="00F42116"/>
    <w:rsid w:val="00F4234D"/>
    <w:rsid w:val="00F424C3"/>
    <w:rsid w:val="00F4252E"/>
    <w:rsid w:val="00F428F9"/>
    <w:rsid w:val="00F42A37"/>
    <w:rsid w:val="00F42BA0"/>
    <w:rsid w:val="00F42C18"/>
    <w:rsid w:val="00F42F50"/>
    <w:rsid w:val="00F43257"/>
    <w:rsid w:val="00F434AE"/>
    <w:rsid w:val="00F435BF"/>
    <w:rsid w:val="00F43702"/>
    <w:rsid w:val="00F43939"/>
    <w:rsid w:val="00F4397F"/>
    <w:rsid w:val="00F43C32"/>
    <w:rsid w:val="00F44246"/>
    <w:rsid w:val="00F44396"/>
    <w:rsid w:val="00F446AA"/>
    <w:rsid w:val="00F44726"/>
    <w:rsid w:val="00F44742"/>
    <w:rsid w:val="00F44833"/>
    <w:rsid w:val="00F44B39"/>
    <w:rsid w:val="00F44B73"/>
    <w:rsid w:val="00F44BCB"/>
    <w:rsid w:val="00F44D1D"/>
    <w:rsid w:val="00F454C8"/>
    <w:rsid w:val="00F45674"/>
    <w:rsid w:val="00F45845"/>
    <w:rsid w:val="00F4596D"/>
    <w:rsid w:val="00F45972"/>
    <w:rsid w:val="00F459E4"/>
    <w:rsid w:val="00F45EB3"/>
    <w:rsid w:val="00F45F09"/>
    <w:rsid w:val="00F46046"/>
    <w:rsid w:val="00F460F5"/>
    <w:rsid w:val="00F46596"/>
    <w:rsid w:val="00F46AAE"/>
    <w:rsid w:val="00F46E82"/>
    <w:rsid w:val="00F46E95"/>
    <w:rsid w:val="00F46E96"/>
    <w:rsid w:val="00F470FF"/>
    <w:rsid w:val="00F47124"/>
    <w:rsid w:val="00F4718A"/>
    <w:rsid w:val="00F47231"/>
    <w:rsid w:val="00F474C5"/>
    <w:rsid w:val="00F47563"/>
    <w:rsid w:val="00F47609"/>
    <w:rsid w:val="00F47DC8"/>
    <w:rsid w:val="00F47E23"/>
    <w:rsid w:val="00F47FB9"/>
    <w:rsid w:val="00F5006B"/>
    <w:rsid w:val="00F505FF"/>
    <w:rsid w:val="00F50BE8"/>
    <w:rsid w:val="00F50BE9"/>
    <w:rsid w:val="00F50CE6"/>
    <w:rsid w:val="00F50E12"/>
    <w:rsid w:val="00F50E3A"/>
    <w:rsid w:val="00F51129"/>
    <w:rsid w:val="00F511BF"/>
    <w:rsid w:val="00F51275"/>
    <w:rsid w:val="00F51377"/>
    <w:rsid w:val="00F51880"/>
    <w:rsid w:val="00F51960"/>
    <w:rsid w:val="00F51A44"/>
    <w:rsid w:val="00F51A89"/>
    <w:rsid w:val="00F51AAD"/>
    <w:rsid w:val="00F51B78"/>
    <w:rsid w:val="00F51EBB"/>
    <w:rsid w:val="00F52292"/>
    <w:rsid w:val="00F52300"/>
    <w:rsid w:val="00F5258F"/>
    <w:rsid w:val="00F525DD"/>
    <w:rsid w:val="00F5278F"/>
    <w:rsid w:val="00F52BAA"/>
    <w:rsid w:val="00F52C15"/>
    <w:rsid w:val="00F52D74"/>
    <w:rsid w:val="00F52E36"/>
    <w:rsid w:val="00F53215"/>
    <w:rsid w:val="00F535B2"/>
    <w:rsid w:val="00F53CFB"/>
    <w:rsid w:val="00F53E3B"/>
    <w:rsid w:val="00F5434C"/>
    <w:rsid w:val="00F5449E"/>
    <w:rsid w:val="00F5459E"/>
    <w:rsid w:val="00F547E9"/>
    <w:rsid w:val="00F54B0D"/>
    <w:rsid w:val="00F54FD5"/>
    <w:rsid w:val="00F5514F"/>
    <w:rsid w:val="00F55414"/>
    <w:rsid w:val="00F555AA"/>
    <w:rsid w:val="00F55621"/>
    <w:rsid w:val="00F558C1"/>
    <w:rsid w:val="00F55A5B"/>
    <w:rsid w:val="00F55B32"/>
    <w:rsid w:val="00F56188"/>
    <w:rsid w:val="00F56428"/>
    <w:rsid w:val="00F56779"/>
    <w:rsid w:val="00F5681D"/>
    <w:rsid w:val="00F56992"/>
    <w:rsid w:val="00F56E27"/>
    <w:rsid w:val="00F56F6B"/>
    <w:rsid w:val="00F56FD4"/>
    <w:rsid w:val="00F57096"/>
    <w:rsid w:val="00F571CE"/>
    <w:rsid w:val="00F576A0"/>
    <w:rsid w:val="00F577F7"/>
    <w:rsid w:val="00F57AAF"/>
    <w:rsid w:val="00F57C86"/>
    <w:rsid w:val="00F60722"/>
    <w:rsid w:val="00F60829"/>
    <w:rsid w:val="00F60E38"/>
    <w:rsid w:val="00F60F06"/>
    <w:rsid w:val="00F6119C"/>
    <w:rsid w:val="00F611AE"/>
    <w:rsid w:val="00F612DE"/>
    <w:rsid w:val="00F6144F"/>
    <w:rsid w:val="00F61471"/>
    <w:rsid w:val="00F614B2"/>
    <w:rsid w:val="00F61650"/>
    <w:rsid w:val="00F61AFE"/>
    <w:rsid w:val="00F61E41"/>
    <w:rsid w:val="00F61F8F"/>
    <w:rsid w:val="00F61F90"/>
    <w:rsid w:val="00F61FCA"/>
    <w:rsid w:val="00F61FD3"/>
    <w:rsid w:val="00F62101"/>
    <w:rsid w:val="00F624A8"/>
    <w:rsid w:val="00F62EDE"/>
    <w:rsid w:val="00F62F8D"/>
    <w:rsid w:val="00F63231"/>
    <w:rsid w:val="00F63766"/>
    <w:rsid w:val="00F6393E"/>
    <w:rsid w:val="00F63C8C"/>
    <w:rsid w:val="00F63C9A"/>
    <w:rsid w:val="00F63F76"/>
    <w:rsid w:val="00F640CD"/>
    <w:rsid w:val="00F64166"/>
    <w:rsid w:val="00F6463E"/>
    <w:rsid w:val="00F64A40"/>
    <w:rsid w:val="00F64E09"/>
    <w:rsid w:val="00F64E93"/>
    <w:rsid w:val="00F64ED0"/>
    <w:rsid w:val="00F64F2E"/>
    <w:rsid w:val="00F64F67"/>
    <w:rsid w:val="00F650AB"/>
    <w:rsid w:val="00F6516B"/>
    <w:rsid w:val="00F651AC"/>
    <w:rsid w:val="00F651DC"/>
    <w:rsid w:val="00F65745"/>
    <w:rsid w:val="00F65A45"/>
    <w:rsid w:val="00F65B2A"/>
    <w:rsid w:val="00F65BC0"/>
    <w:rsid w:val="00F65E32"/>
    <w:rsid w:val="00F65E64"/>
    <w:rsid w:val="00F65FDD"/>
    <w:rsid w:val="00F66058"/>
    <w:rsid w:val="00F6606C"/>
    <w:rsid w:val="00F660C3"/>
    <w:rsid w:val="00F66265"/>
    <w:rsid w:val="00F6673F"/>
    <w:rsid w:val="00F6691F"/>
    <w:rsid w:val="00F66A26"/>
    <w:rsid w:val="00F6711B"/>
    <w:rsid w:val="00F67192"/>
    <w:rsid w:val="00F6723D"/>
    <w:rsid w:val="00F6733A"/>
    <w:rsid w:val="00F67642"/>
    <w:rsid w:val="00F677BC"/>
    <w:rsid w:val="00F678C7"/>
    <w:rsid w:val="00F67BD0"/>
    <w:rsid w:val="00F67BFF"/>
    <w:rsid w:val="00F67C2A"/>
    <w:rsid w:val="00F67CAA"/>
    <w:rsid w:val="00F70195"/>
    <w:rsid w:val="00F701A8"/>
    <w:rsid w:val="00F702E5"/>
    <w:rsid w:val="00F70335"/>
    <w:rsid w:val="00F7069C"/>
    <w:rsid w:val="00F70AF4"/>
    <w:rsid w:val="00F70D89"/>
    <w:rsid w:val="00F71076"/>
    <w:rsid w:val="00F71155"/>
    <w:rsid w:val="00F71286"/>
    <w:rsid w:val="00F714A6"/>
    <w:rsid w:val="00F714EA"/>
    <w:rsid w:val="00F71817"/>
    <w:rsid w:val="00F719D2"/>
    <w:rsid w:val="00F719D8"/>
    <w:rsid w:val="00F7213C"/>
    <w:rsid w:val="00F72290"/>
    <w:rsid w:val="00F72417"/>
    <w:rsid w:val="00F72523"/>
    <w:rsid w:val="00F725BA"/>
    <w:rsid w:val="00F728AD"/>
    <w:rsid w:val="00F72C3B"/>
    <w:rsid w:val="00F72F5D"/>
    <w:rsid w:val="00F730D4"/>
    <w:rsid w:val="00F73359"/>
    <w:rsid w:val="00F733BA"/>
    <w:rsid w:val="00F7346A"/>
    <w:rsid w:val="00F738D5"/>
    <w:rsid w:val="00F738D8"/>
    <w:rsid w:val="00F739DF"/>
    <w:rsid w:val="00F73F62"/>
    <w:rsid w:val="00F74568"/>
    <w:rsid w:val="00F74656"/>
    <w:rsid w:val="00F7473D"/>
    <w:rsid w:val="00F74838"/>
    <w:rsid w:val="00F74E87"/>
    <w:rsid w:val="00F74F49"/>
    <w:rsid w:val="00F754F1"/>
    <w:rsid w:val="00F755F7"/>
    <w:rsid w:val="00F756EC"/>
    <w:rsid w:val="00F7592C"/>
    <w:rsid w:val="00F760A7"/>
    <w:rsid w:val="00F76352"/>
    <w:rsid w:val="00F7666B"/>
    <w:rsid w:val="00F76694"/>
    <w:rsid w:val="00F76894"/>
    <w:rsid w:val="00F768A9"/>
    <w:rsid w:val="00F77024"/>
    <w:rsid w:val="00F77029"/>
    <w:rsid w:val="00F7702A"/>
    <w:rsid w:val="00F7740B"/>
    <w:rsid w:val="00F775BF"/>
    <w:rsid w:val="00F776EC"/>
    <w:rsid w:val="00F77943"/>
    <w:rsid w:val="00F77980"/>
    <w:rsid w:val="00F779D6"/>
    <w:rsid w:val="00F801F9"/>
    <w:rsid w:val="00F80362"/>
    <w:rsid w:val="00F80861"/>
    <w:rsid w:val="00F80940"/>
    <w:rsid w:val="00F80C13"/>
    <w:rsid w:val="00F80F4F"/>
    <w:rsid w:val="00F812F0"/>
    <w:rsid w:val="00F81364"/>
    <w:rsid w:val="00F813A1"/>
    <w:rsid w:val="00F81F2A"/>
    <w:rsid w:val="00F81FEF"/>
    <w:rsid w:val="00F82355"/>
    <w:rsid w:val="00F823BA"/>
    <w:rsid w:val="00F825B3"/>
    <w:rsid w:val="00F82623"/>
    <w:rsid w:val="00F827EB"/>
    <w:rsid w:val="00F82906"/>
    <w:rsid w:val="00F82C06"/>
    <w:rsid w:val="00F82CEE"/>
    <w:rsid w:val="00F8329E"/>
    <w:rsid w:val="00F83366"/>
    <w:rsid w:val="00F83479"/>
    <w:rsid w:val="00F83597"/>
    <w:rsid w:val="00F83602"/>
    <w:rsid w:val="00F839D5"/>
    <w:rsid w:val="00F83A24"/>
    <w:rsid w:val="00F83A72"/>
    <w:rsid w:val="00F84226"/>
    <w:rsid w:val="00F8446A"/>
    <w:rsid w:val="00F8449E"/>
    <w:rsid w:val="00F846F9"/>
    <w:rsid w:val="00F850CC"/>
    <w:rsid w:val="00F851F1"/>
    <w:rsid w:val="00F85390"/>
    <w:rsid w:val="00F854A6"/>
    <w:rsid w:val="00F8550D"/>
    <w:rsid w:val="00F85DB5"/>
    <w:rsid w:val="00F86103"/>
    <w:rsid w:val="00F863C1"/>
    <w:rsid w:val="00F86A2C"/>
    <w:rsid w:val="00F86C56"/>
    <w:rsid w:val="00F86ECB"/>
    <w:rsid w:val="00F874E6"/>
    <w:rsid w:val="00F8783C"/>
    <w:rsid w:val="00F8789A"/>
    <w:rsid w:val="00F879E1"/>
    <w:rsid w:val="00F879FE"/>
    <w:rsid w:val="00F87DC9"/>
    <w:rsid w:val="00F87EAB"/>
    <w:rsid w:val="00F90408"/>
    <w:rsid w:val="00F90478"/>
    <w:rsid w:val="00F909FE"/>
    <w:rsid w:val="00F90FE9"/>
    <w:rsid w:val="00F9119C"/>
    <w:rsid w:val="00F91497"/>
    <w:rsid w:val="00F9161B"/>
    <w:rsid w:val="00F916B3"/>
    <w:rsid w:val="00F91ADD"/>
    <w:rsid w:val="00F91B64"/>
    <w:rsid w:val="00F91CA9"/>
    <w:rsid w:val="00F91CD9"/>
    <w:rsid w:val="00F91D85"/>
    <w:rsid w:val="00F921FC"/>
    <w:rsid w:val="00F92292"/>
    <w:rsid w:val="00F92303"/>
    <w:rsid w:val="00F9268E"/>
    <w:rsid w:val="00F926A0"/>
    <w:rsid w:val="00F926F4"/>
    <w:rsid w:val="00F927F4"/>
    <w:rsid w:val="00F92D9E"/>
    <w:rsid w:val="00F92DBC"/>
    <w:rsid w:val="00F92DBE"/>
    <w:rsid w:val="00F93394"/>
    <w:rsid w:val="00F93662"/>
    <w:rsid w:val="00F93B79"/>
    <w:rsid w:val="00F93C85"/>
    <w:rsid w:val="00F94451"/>
    <w:rsid w:val="00F94561"/>
    <w:rsid w:val="00F94A62"/>
    <w:rsid w:val="00F94B80"/>
    <w:rsid w:val="00F94C9A"/>
    <w:rsid w:val="00F94E27"/>
    <w:rsid w:val="00F94EE6"/>
    <w:rsid w:val="00F95062"/>
    <w:rsid w:val="00F952E2"/>
    <w:rsid w:val="00F95313"/>
    <w:rsid w:val="00F95328"/>
    <w:rsid w:val="00F9545A"/>
    <w:rsid w:val="00F95535"/>
    <w:rsid w:val="00F958E4"/>
    <w:rsid w:val="00F95BEA"/>
    <w:rsid w:val="00F95F2F"/>
    <w:rsid w:val="00F962CD"/>
    <w:rsid w:val="00F9657D"/>
    <w:rsid w:val="00F96709"/>
    <w:rsid w:val="00F96728"/>
    <w:rsid w:val="00F9677A"/>
    <w:rsid w:val="00F96867"/>
    <w:rsid w:val="00F968EE"/>
    <w:rsid w:val="00F96ABB"/>
    <w:rsid w:val="00F96CA6"/>
    <w:rsid w:val="00F97025"/>
    <w:rsid w:val="00F971C5"/>
    <w:rsid w:val="00F97478"/>
    <w:rsid w:val="00F97546"/>
    <w:rsid w:val="00F977AC"/>
    <w:rsid w:val="00F97828"/>
    <w:rsid w:val="00F97BAA"/>
    <w:rsid w:val="00F97D86"/>
    <w:rsid w:val="00FA0000"/>
    <w:rsid w:val="00FA05F9"/>
    <w:rsid w:val="00FA0680"/>
    <w:rsid w:val="00FA06E5"/>
    <w:rsid w:val="00FA088E"/>
    <w:rsid w:val="00FA0986"/>
    <w:rsid w:val="00FA0AC3"/>
    <w:rsid w:val="00FA0C68"/>
    <w:rsid w:val="00FA0E6D"/>
    <w:rsid w:val="00FA1119"/>
    <w:rsid w:val="00FA1242"/>
    <w:rsid w:val="00FA132B"/>
    <w:rsid w:val="00FA18F4"/>
    <w:rsid w:val="00FA1955"/>
    <w:rsid w:val="00FA1AC2"/>
    <w:rsid w:val="00FA1B5E"/>
    <w:rsid w:val="00FA2163"/>
    <w:rsid w:val="00FA231F"/>
    <w:rsid w:val="00FA2E7A"/>
    <w:rsid w:val="00FA30BF"/>
    <w:rsid w:val="00FA334A"/>
    <w:rsid w:val="00FA360F"/>
    <w:rsid w:val="00FA3A8A"/>
    <w:rsid w:val="00FA3DC6"/>
    <w:rsid w:val="00FA4044"/>
    <w:rsid w:val="00FA408B"/>
    <w:rsid w:val="00FA4415"/>
    <w:rsid w:val="00FA442E"/>
    <w:rsid w:val="00FA4475"/>
    <w:rsid w:val="00FA4577"/>
    <w:rsid w:val="00FA4889"/>
    <w:rsid w:val="00FA4A5F"/>
    <w:rsid w:val="00FA4D36"/>
    <w:rsid w:val="00FA4EF7"/>
    <w:rsid w:val="00FA5135"/>
    <w:rsid w:val="00FA513E"/>
    <w:rsid w:val="00FA585B"/>
    <w:rsid w:val="00FA59C6"/>
    <w:rsid w:val="00FA59FE"/>
    <w:rsid w:val="00FA5B97"/>
    <w:rsid w:val="00FA5C16"/>
    <w:rsid w:val="00FA5E19"/>
    <w:rsid w:val="00FA604A"/>
    <w:rsid w:val="00FA636D"/>
    <w:rsid w:val="00FA64BF"/>
    <w:rsid w:val="00FA6822"/>
    <w:rsid w:val="00FA6F70"/>
    <w:rsid w:val="00FA71BB"/>
    <w:rsid w:val="00FA7A67"/>
    <w:rsid w:val="00FA7B48"/>
    <w:rsid w:val="00FA7BE6"/>
    <w:rsid w:val="00FA7D65"/>
    <w:rsid w:val="00FA7D81"/>
    <w:rsid w:val="00FB00C6"/>
    <w:rsid w:val="00FB01D1"/>
    <w:rsid w:val="00FB0365"/>
    <w:rsid w:val="00FB036E"/>
    <w:rsid w:val="00FB04B6"/>
    <w:rsid w:val="00FB09C7"/>
    <w:rsid w:val="00FB0AAE"/>
    <w:rsid w:val="00FB0E65"/>
    <w:rsid w:val="00FB15FA"/>
    <w:rsid w:val="00FB169B"/>
    <w:rsid w:val="00FB17CF"/>
    <w:rsid w:val="00FB192F"/>
    <w:rsid w:val="00FB1AAA"/>
    <w:rsid w:val="00FB1CB0"/>
    <w:rsid w:val="00FB1D05"/>
    <w:rsid w:val="00FB24CE"/>
    <w:rsid w:val="00FB2550"/>
    <w:rsid w:val="00FB2871"/>
    <w:rsid w:val="00FB2A11"/>
    <w:rsid w:val="00FB2C14"/>
    <w:rsid w:val="00FB2C5C"/>
    <w:rsid w:val="00FB2F37"/>
    <w:rsid w:val="00FB34EF"/>
    <w:rsid w:val="00FB372F"/>
    <w:rsid w:val="00FB373D"/>
    <w:rsid w:val="00FB3B8A"/>
    <w:rsid w:val="00FB3CD0"/>
    <w:rsid w:val="00FB3E3C"/>
    <w:rsid w:val="00FB3EA0"/>
    <w:rsid w:val="00FB3F47"/>
    <w:rsid w:val="00FB3F75"/>
    <w:rsid w:val="00FB4143"/>
    <w:rsid w:val="00FB44CA"/>
    <w:rsid w:val="00FB46C0"/>
    <w:rsid w:val="00FB476E"/>
    <w:rsid w:val="00FB4782"/>
    <w:rsid w:val="00FB4AE4"/>
    <w:rsid w:val="00FB4B26"/>
    <w:rsid w:val="00FB4C73"/>
    <w:rsid w:val="00FB4CBC"/>
    <w:rsid w:val="00FB51B5"/>
    <w:rsid w:val="00FB58D9"/>
    <w:rsid w:val="00FB5B5A"/>
    <w:rsid w:val="00FB5E65"/>
    <w:rsid w:val="00FB6194"/>
    <w:rsid w:val="00FB628B"/>
    <w:rsid w:val="00FB64C3"/>
    <w:rsid w:val="00FB69CB"/>
    <w:rsid w:val="00FB6AF6"/>
    <w:rsid w:val="00FB6B88"/>
    <w:rsid w:val="00FB6CA7"/>
    <w:rsid w:val="00FB6E11"/>
    <w:rsid w:val="00FB7260"/>
    <w:rsid w:val="00FB7335"/>
    <w:rsid w:val="00FB762F"/>
    <w:rsid w:val="00FB7BD2"/>
    <w:rsid w:val="00FB7DD9"/>
    <w:rsid w:val="00FB7E4D"/>
    <w:rsid w:val="00FC0063"/>
    <w:rsid w:val="00FC01A8"/>
    <w:rsid w:val="00FC0372"/>
    <w:rsid w:val="00FC03C9"/>
    <w:rsid w:val="00FC03CD"/>
    <w:rsid w:val="00FC096E"/>
    <w:rsid w:val="00FC0981"/>
    <w:rsid w:val="00FC0AB4"/>
    <w:rsid w:val="00FC0B20"/>
    <w:rsid w:val="00FC151E"/>
    <w:rsid w:val="00FC16D7"/>
    <w:rsid w:val="00FC1A7A"/>
    <w:rsid w:val="00FC1B85"/>
    <w:rsid w:val="00FC1D85"/>
    <w:rsid w:val="00FC1EC7"/>
    <w:rsid w:val="00FC219E"/>
    <w:rsid w:val="00FC22C7"/>
    <w:rsid w:val="00FC24AC"/>
    <w:rsid w:val="00FC24B1"/>
    <w:rsid w:val="00FC24E3"/>
    <w:rsid w:val="00FC2551"/>
    <w:rsid w:val="00FC29B7"/>
    <w:rsid w:val="00FC2E72"/>
    <w:rsid w:val="00FC2F26"/>
    <w:rsid w:val="00FC2FB7"/>
    <w:rsid w:val="00FC30C5"/>
    <w:rsid w:val="00FC337E"/>
    <w:rsid w:val="00FC3746"/>
    <w:rsid w:val="00FC37EE"/>
    <w:rsid w:val="00FC3841"/>
    <w:rsid w:val="00FC392B"/>
    <w:rsid w:val="00FC3B68"/>
    <w:rsid w:val="00FC3E57"/>
    <w:rsid w:val="00FC3E9F"/>
    <w:rsid w:val="00FC4498"/>
    <w:rsid w:val="00FC4571"/>
    <w:rsid w:val="00FC475F"/>
    <w:rsid w:val="00FC491E"/>
    <w:rsid w:val="00FC4BC3"/>
    <w:rsid w:val="00FC4D69"/>
    <w:rsid w:val="00FC508F"/>
    <w:rsid w:val="00FC509A"/>
    <w:rsid w:val="00FC52E9"/>
    <w:rsid w:val="00FC54F9"/>
    <w:rsid w:val="00FC5528"/>
    <w:rsid w:val="00FC5552"/>
    <w:rsid w:val="00FC5785"/>
    <w:rsid w:val="00FC57B8"/>
    <w:rsid w:val="00FC57E7"/>
    <w:rsid w:val="00FC5897"/>
    <w:rsid w:val="00FC5B69"/>
    <w:rsid w:val="00FC5E6D"/>
    <w:rsid w:val="00FC5EE3"/>
    <w:rsid w:val="00FC6311"/>
    <w:rsid w:val="00FC6406"/>
    <w:rsid w:val="00FC64D7"/>
    <w:rsid w:val="00FC6771"/>
    <w:rsid w:val="00FC67E2"/>
    <w:rsid w:val="00FC68AE"/>
    <w:rsid w:val="00FC6CF2"/>
    <w:rsid w:val="00FC6E1A"/>
    <w:rsid w:val="00FC6F60"/>
    <w:rsid w:val="00FC713A"/>
    <w:rsid w:val="00FC713D"/>
    <w:rsid w:val="00FC7242"/>
    <w:rsid w:val="00FC72B6"/>
    <w:rsid w:val="00FC7E3E"/>
    <w:rsid w:val="00FD0570"/>
    <w:rsid w:val="00FD0D0A"/>
    <w:rsid w:val="00FD0DA9"/>
    <w:rsid w:val="00FD11AE"/>
    <w:rsid w:val="00FD13D3"/>
    <w:rsid w:val="00FD1604"/>
    <w:rsid w:val="00FD16FF"/>
    <w:rsid w:val="00FD1987"/>
    <w:rsid w:val="00FD19D4"/>
    <w:rsid w:val="00FD1B43"/>
    <w:rsid w:val="00FD1F3B"/>
    <w:rsid w:val="00FD1F80"/>
    <w:rsid w:val="00FD1FBE"/>
    <w:rsid w:val="00FD2004"/>
    <w:rsid w:val="00FD2404"/>
    <w:rsid w:val="00FD25AC"/>
    <w:rsid w:val="00FD2711"/>
    <w:rsid w:val="00FD28E7"/>
    <w:rsid w:val="00FD29FC"/>
    <w:rsid w:val="00FD2BD2"/>
    <w:rsid w:val="00FD2E52"/>
    <w:rsid w:val="00FD2FD9"/>
    <w:rsid w:val="00FD300E"/>
    <w:rsid w:val="00FD3052"/>
    <w:rsid w:val="00FD30CB"/>
    <w:rsid w:val="00FD3237"/>
    <w:rsid w:val="00FD3C06"/>
    <w:rsid w:val="00FD44CB"/>
    <w:rsid w:val="00FD44D4"/>
    <w:rsid w:val="00FD4583"/>
    <w:rsid w:val="00FD470D"/>
    <w:rsid w:val="00FD4845"/>
    <w:rsid w:val="00FD4917"/>
    <w:rsid w:val="00FD4AC1"/>
    <w:rsid w:val="00FD4B6F"/>
    <w:rsid w:val="00FD4B86"/>
    <w:rsid w:val="00FD4E71"/>
    <w:rsid w:val="00FD4EDE"/>
    <w:rsid w:val="00FD5604"/>
    <w:rsid w:val="00FD56E8"/>
    <w:rsid w:val="00FD5B96"/>
    <w:rsid w:val="00FD628C"/>
    <w:rsid w:val="00FD64D2"/>
    <w:rsid w:val="00FD65BA"/>
    <w:rsid w:val="00FD6705"/>
    <w:rsid w:val="00FD6745"/>
    <w:rsid w:val="00FD67C5"/>
    <w:rsid w:val="00FD68D9"/>
    <w:rsid w:val="00FD6B08"/>
    <w:rsid w:val="00FD706C"/>
    <w:rsid w:val="00FD71C5"/>
    <w:rsid w:val="00FD720A"/>
    <w:rsid w:val="00FD75CD"/>
    <w:rsid w:val="00FD7798"/>
    <w:rsid w:val="00FD78D0"/>
    <w:rsid w:val="00FD7919"/>
    <w:rsid w:val="00FD7C2D"/>
    <w:rsid w:val="00FD7FB2"/>
    <w:rsid w:val="00FE00CE"/>
    <w:rsid w:val="00FE02EF"/>
    <w:rsid w:val="00FE036F"/>
    <w:rsid w:val="00FE0A16"/>
    <w:rsid w:val="00FE0A17"/>
    <w:rsid w:val="00FE0FD3"/>
    <w:rsid w:val="00FE129B"/>
    <w:rsid w:val="00FE13B2"/>
    <w:rsid w:val="00FE1630"/>
    <w:rsid w:val="00FE176E"/>
    <w:rsid w:val="00FE17E1"/>
    <w:rsid w:val="00FE1ABB"/>
    <w:rsid w:val="00FE1B0E"/>
    <w:rsid w:val="00FE1C31"/>
    <w:rsid w:val="00FE1E03"/>
    <w:rsid w:val="00FE1E3F"/>
    <w:rsid w:val="00FE2140"/>
    <w:rsid w:val="00FE2316"/>
    <w:rsid w:val="00FE258A"/>
    <w:rsid w:val="00FE268D"/>
    <w:rsid w:val="00FE27B7"/>
    <w:rsid w:val="00FE2826"/>
    <w:rsid w:val="00FE2A90"/>
    <w:rsid w:val="00FE32EE"/>
    <w:rsid w:val="00FE3323"/>
    <w:rsid w:val="00FE34F9"/>
    <w:rsid w:val="00FE3731"/>
    <w:rsid w:val="00FE3811"/>
    <w:rsid w:val="00FE419B"/>
    <w:rsid w:val="00FE45AE"/>
    <w:rsid w:val="00FE4629"/>
    <w:rsid w:val="00FE4729"/>
    <w:rsid w:val="00FE4929"/>
    <w:rsid w:val="00FE4A0D"/>
    <w:rsid w:val="00FE4A2A"/>
    <w:rsid w:val="00FE4AF0"/>
    <w:rsid w:val="00FE4DC1"/>
    <w:rsid w:val="00FE5144"/>
    <w:rsid w:val="00FE53A9"/>
    <w:rsid w:val="00FE56A9"/>
    <w:rsid w:val="00FE5725"/>
    <w:rsid w:val="00FE58F1"/>
    <w:rsid w:val="00FE5B89"/>
    <w:rsid w:val="00FE5DC6"/>
    <w:rsid w:val="00FE6069"/>
    <w:rsid w:val="00FE61A4"/>
    <w:rsid w:val="00FE6222"/>
    <w:rsid w:val="00FE6316"/>
    <w:rsid w:val="00FE6479"/>
    <w:rsid w:val="00FE657C"/>
    <w:rsid w:val="00FE6708"/>
    <w:rsid w:val="00FE6ACA"/>
    <w:rsid w:val="00FE6AD8"/>
    <w:rsid w:val="00FE7335"/>
    <w:rsid w:val="00FE7707"/>
    <w:rsid w:val="00FE7A27"/>
    <w:rsid w:val="00FE7A71"/>
    <w:rsid w:val="00FE7B53"/>
    <w:rsid w:val="00FE7F9D"/>
    <w:rsid w:val="00FF0360"/>
    <w:rsid w:val="00FF037C"/>
    <w:rsid w:val="00FF06F2"/>
    <w:rsid w:val="00FF076C"/>
    <w:rsid w:val="00FF0791"/>
    <w:rsid w:val="00FF08A5"/>
    <w:rsid w:val="00FF08FD"/>
    <w:rsid w:val="00FF0D79"/>
    <w:rsid w:val="00FF0F4E"/>
    <w:rsid w:val="00FF0F9A"/>
    <w:rsid w:val="00FF1132"/>
    <w:rsid w:val="00FF18ED"/>
    <w:rsid w:val="00FF1B80"/>
    <w:rsid w:val="00FF1B93"/>
    <w:rsid w:val="00FF1C56"/>
    <w:rsid w:val="00FF1E9F"/>
    <w:rsid w:val="00FF1F1B"/>
    <w:rsid w:val="00FF214B"/>
    <w:rsid w:val="00FF2383"/>
    <w:rsid w:val="00FF2A41"/>
    <w:rsid w:val="00FF2A69"/>
    <w:rsid w:val="00FF30B4"/>
    <w:rsid w:val="00FF3221"/>
    <w:rsid w:val="00FF3407"/>
    <w:rsid w:val="00FF37F9"/>
    <w:rsid w:val="00FF38F3"/>
    <w:rsid w:val="00FF3C57"/>
    <w:rsid w:val="00FF428A"/>
    <w:rsid w:val="00FF42EC"/>
    <w:rsid w:val="00FF441B"/>
    <w:rsid w:val="00FF494B"/>
    <w:rsid w:val="00FF4A06"/>
    <w:rsid w:val="00FF4CEF"/>
    <w:rsid w:val="00FF5764"/>
    <w:rsid w:val="00FF5AAC"/>
    <w:rsid w:val="00FF5AFB"/>
    <w:rsid w:val="00FF5B1A"/>
    <w:rsid w:val="00FF5C61"/>
    <w:rsid w:val="00FF5FDC"/>
    <w:rsid w:val="00FF6294"/>
    <w:rsid w:val="00FF63E5"/>
    <w:rsid w:val="00FF654E"/>
    <w:rsid w:val="00FF6820"/>
    <w:rsid w:val="00FF682B"/>
    <w:rsid w:val="00FF68B8"/>
    <w:rsid w:val="00FF6AC5"/>
    <w:rsid w:val="00FF6C97"/>
    <w:rsid w:val="00FF6CED"/>
    <w:rsid w:val="00FF74F8"/>
    <w:rsid w:val="00FF7659"/>
    <w:rsid w:val="00FF77C7"/>
    <w:rsid w:val="00FF7A06"/>
    <w:rsid w:val="00FF7D70"/>
    <w:rsid w:val="01A3FD37"/>
    <w:rsid w:val="01F8F7D3"/>
    <w:rsid w:val="022CF52B"/>
    <w:rsid w:val="04219C7E"/>
    <w:rsid w:val="07F65ED2"/>
    <w:rsid w:val="0B963337"/>
    <w:rsid w:val="0BAF03CD"/>
    <w:rsid w:val="1215EF63"/>
    <w:rsid w:val="12C0EFCB"/>
    <w:rsid w:val="14572C69"/>
    <w:rsid w:val="159C8F14"/>
    <w:rsid w:val="18A6712A"/>
    <w:rsid w:val="1CA22CC0"/>
    <w:rsid w:val="1E2B5CC8"/>
    <w:rsid w:val="1E5BE6BE"/>
    <w:rsid w:val="1FB3062F"/>
    <w:rsid w:val="2056DCDC"/>
    <w:rsid w:val="221442D6"/>
    <w:rsid w:val="251AE82F"/>
    <w:rsid w:val="25B7A993"/>
    <w:rsid w:val="266B4C07"/>
    <w:rsid w:val="26F9A7A7"/>
    <w:rsid w:val="2A996B82"/>
    <w:rsid w:val="303E1E5A"/>
    <w:rsid w:val="30FD6047"/>
    <w:rsid w:val="3190E88F"/>
    <w:rsid w:val="3597B87D"/>
    <w:rsid w:val="35CA07E0"/>
    <w:rsid w:val="37014BF1"/>
    <w:rsid w:val="3A4DCC87"/>
    <w:rsid w:val="3BC9E8DC"/>
    <w:rsid w:val="3D0BCB32"/>
    <w:rsid w:val="41B96670"/>
    <w:rsid w:val="42938F69"/>
    <w:rsid w:val="452F1D09"/>
    <w:rsid w:val="45FA8714"/>
    <w:rsid w:val="4BF3E2B0"/>
    <w:rsid w:val="4C5F5868"/>
    <w:rsid w:val="51C340D0"/>
    <w:rsid w:val="52FE9E1F"/>
    <w:rsid w:val="53431E59"/>
    <w:rsid w:val="559F5EF8"/>
    <w:rsid w:val="568C9587"/>
    <w:rsid w:val="569D02F3"/>
    <w:rsid w:val="57DCA829"/>
    <w:rsid w:val="59BEADBD"/>
    <w:rsid w:val="5AB6BB3B"/>
    <w:rsid w:val="6123BD5A"/>
    <w:rsid w:val="6254DFEE"/>
    <w:rsid w:val="63612EAE"/>
    <w:rsid w:val="66699A88"/>
    <w:rsid w:val="68C6F0EF"/>
    <w:rsid w:val="6B0EEB90"/>
    <w:rsid w:val="6C43DBD8"/>
    <w:rsid w:val="6C949F17"/>
    <w:rsid w:val="6DEFC3C9"/>
    <w:rsid w:val="70963B2D"/>
    <w:rsid w:val="70F48C4F"/>
    <w:rsid w:val="79DCAF33"/>
    <w:rsid w:val="7C7400FD"/>
    <w:rsid w:val="7EE83405"/>
    <w:rsid w:val="7FF0C8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EA6E0"/>
  <w15:chartTrackingRefBased/>
  <w15:docId w15:val="{33D1A08B-3B01-41EC-8D4D-3303DBCC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F423A"/>
    <w:pPr>
      <w:spacing w:before="120" w:after="120" w:line="276" w:lineRule="auto"/>
      <w:jc w:val="both"/>
    </w:pPr>
    <w:rPr>
      <w:rFonts w:ascii="Segoe UI" w:eastAsiaTheme="minorEastAsia" w:hAnsi="Segoe UI"/>
    </w:rPr>
  </w:style>
  <w:style w:type="paragraph" w:styleId="1">
    <w:name w:val="heading 1"/>
    <w:basedOn w:val="a2"/>
    <w:next w:val="a2"/>
    <w:link w:val="1Char"/>
    <w:uiPriority w:val="99"/>
    <w:qFormat/>
    <w:rsid w:val="001C63A3"/>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21">
    <w:name w:val="heading 2"/>
    <w:basedOn w:val="1"/>
    <w:next w:val="a2"/>
    <w:link w:val="2Char"/>
    <w:uiPriority w:val="99"/>
    <w:unhideWhenUsed/>
    <w:qFormat/>
    <w:rsid w:val="001C63A3"/>
    <w:pPr>
      <w:pageBreakBefore w:val="0"/>
      <w:spacing w:before="360" w:after="240"/>
      <w:outlineLvl w:val="1"/>
    </w:pPr>
    <w:rPr>
      <w:rFonts w:cstheme="majorBidi"/>
      <w:sz w:val="32"/>
      <w:szCs w:val="26"/>
    </w:rPr>
  </w:style>
  <w:style w:type="paragraph" w:styleId="31">
    <w:name w:val="heading 3"/>
    <w:basedOn w:val="21"/>
    <w:next w:val="a2"/>
    <w:link w:val="3Char"/>
    <w:uiPriority w:val="99"/>
    <w:unhideWhenUsed/>
    <w:qFormat/>
    <w:rsid w:val="001C63A3"/>
    <w:pPr>
      <w:outlineLvl w:val="2"/>
    </w:pPr>
    <w:rPr>
      <w:sz w:val="28"/>
      <w:szCs w:val="24"/>
    </w:rPr>
  </w:style>
  <w:style w:type="paragraph" w:styleId="41">
    <w:name w:val="heading 4"/>
    <w:basedOn w:val="31"/>
    <w:next w:val="a2"/>
    <w:link w:val="4Char"/>
    <w:uiPriority w:val="99"/>
    <w:unhideWhenUsed/>
    <w:qFormat/>
    <w:rsid w:val="001C63A3"/>
    <w:pPr>
      <w:spacing w:before="240"/>
      <w:outlineLvl w:val="3"/>
    </w:pPr>
    <w:rPr>
      <w:iCs/>
      <w:sz w:val="24"/>
    </w:rPr>
  </w:style>
  <w:style w:type="paragraph" w:styleId="50">
    <w:name w:val="heading 5"/>
    <w:basedOn w:val="41"/>
    <w:next w:val="a2"/>
    <w:link w:val="5Char"/>
    <w:uiPriority w:val="99"/>
    <w:unhideWhenUsed/>
    <w:rsid w:val="001C63A3"/>
    <w:pPr>
      <w:outlineLvl w:val="4"/>
    </w:pPr>
    <w:rPr>
      <w:rFonts w:eastAsiaTheme="minorHAnsi"/>
    </w:rPr>
  </w:style>
  <w:style w:type="paragraph" w:styleId="6">
    <w:name w:val="heading 6"/>
    <w:basedOn w:val="a2"/>
    <w:next w:val="a2"/>
    <w:link w:val="6Char"/>
    <w:uiPriority w:val="9"/>
    <w:semiHidden/>
    <w:rsid w:val="001C63A3"/>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qFormat/>
    <w:rsid w:val="001C63A3"/>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qFormat/>
    <w:rsid w:val="001C63A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Char"/>
    <w:uiPriority w:val="9"/>
    <w:semiHidden/>
    <w:qFormat/>
    <w:rsid w:val="001C63A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9"/>
    <w:rsid w:val="001C63A3"/>
    <w:rPr>
      <w:rFonts w:ascii="Segoe UI" w:eastAsiaTheme="majorEastAsia" w:hAnsi="Segoe UI" w:cs="Segoe UI"/>
      <w:bCs/>
      <w:color w:val="008AC8"/>
      <w:sz w:val="36"/>
      <w:szCs w:val="28"/>
    </w:rPr>
  </w:style>
  <w:style w:type="paragraph" w:styleId="10">
    <w:name w:val="toc 1"/>
    <w:basedOn w:val="a2"/>
    <w:next w:val="a2"/>
    <w:uiPriority w:val="39"/>
    <w:unhideWhenUsed/>
    <w:rsid w:val="00DB7264"/>
    <w:pPr>
      <w:tabs>
        <w:tab w:val="right" w:leader="dot" w:pos="9346"/>
      </w:tabs>
      <w:spacing w:after="100"/>
    </w:pPr>
    <w:rPr>
      <w:b/>
      <w:noProof/>
    </w:rPr>
  </w:style>
  <w:style w:type="character" w:styleId="a6">
    <w:name w:val="Hyperlink"/>
    <w:aliases w:val="PMO Hyperlink"/>
    <w:basedOn w:val="a3"/>
    <w:uiPriority w:val="99"/>
    <w:unhideWhenUsed/>
    <w:qFormat/>
    <w:rsid w:val="003351F5"/>
    <w:rPr>
      <w:rFonts w:ascii="Segoe UI" w:hAnsi="Segoe UI"/>
      <w:color w:val="0563C1" w:themeColor="hyperlink"/>
      <w:sz w:val="22"/>
      <w:u w:val="single"/>
    </w:rPr>
  </w:style>
  <w:style w:type="paragraph" w:customStyle="1" w:styleId="Bullet1">
    <w:name w:val="Bullet1"/>
    <w:basedOn w:val="a1"/>
    <w:rsid w:val="001C63A3"/>
    <w:pPr>
      <w:numPr>
        <w:numId w:val="1"/>
      </w:numPr>
      <w:spacing w:before="240" w:after="240" w:line="240" w:lineRule="auto"/>
    </w:pPr>
    <w:rPr>
      <w:rFonts w:cs="Segoe UI"/>
      <w:szCs w:val="20"/>
    </w:rPr>
  </w:style>
  <w:style w:type="paragraph" w:styleId="a7">
    <w:name w:val="header"/>
    <w:basedOn w:val="a2"/>
    <w:link w:val="Char"/>
    <w:uiPriority w:val="99"/>
    <w:unhideWhenUsed/>
    <w:rsid w:val="001C63A3"/>
    <w:pPr>
      <w:tabs>
        <w:tab w:val="center" w:pos="4680"/>
        <w:tab w:val="right" w:pos="9360"/>
      </w:tabs>
      <w:spacing w:after="0" w:line="240" w:lineRule="auto"/>
    </w:pPr>
    <w:rPr>
      <w:sz w:val="16"/>
    </w:rPr>
  </w:style>
  <w:style w:type="character" w:customStyle="1" w:styleId="Char">
    <w:name w:val="머리글 Char"/>
    <w:basedOn w:val="a3"/>
    <w:link w:val="a7"/>
    <w:uiPriority w:val="99"/>
    <w:rsid w:val="001C63A3"/>
    <w:rPr>
      <w:rFonts w:ascii="Segoe UI" w:eastAsiaTheme="minorEastAsia" w:hAnsi="Segoe UI"/>
      <w:sz w:val="16"/>
    </w:rPr>
  </w:style>
  <w:style w:type="paragraph" w:styleId="a8">
    <w:name w:val="footer"/>
    <w:basedOn w:val="a2"/>
    <w:link w:val="Char0"/>
    <w:uiPriority w:val="99"/>
    <w:unhideWhenUsed/>
    <w:rsid w:val="001C63A3"/>
    <w:pPr>
      <w:tabs>
        <w:tab w:val="center" w:pos="4680"/>
        <w:tab w:val="right" w:pos="9360"/>
      </w:tabs>
      <w:spacing w:before="0" w:after="0" w:line="240" w:lineRule="auto"/>
    </w:pPr>
    <w:rPr>
      <w:color w:val="808080" w:themeColor="background1" w:themeShade="80"/>
      <w:sz w:val="16"/>
    </w:rPr>
  </w:style>
  <w:style w:type="character" w:customStyle="1" w:styleId="Char0">
    <w:name w:val="바닥글 Char"/>
    <w:basedOn w:val="a3"/>
    <w:link w:val="a8"/>
    <w:uiPriority w:val="99"/>
    <w:rsid w:val="001C63A3"/>
    <w:rPr>
      <w:rFonts w:ascii="Segoe UI" w:eastAsiaTheme="minorEastAsia" w:hAnsi="Segoe UI"/>
      <w:color w:val="808080" w:themeColor="background1" w:themeShade="80"/>
      <w:sz w:val="16"/>
    </w:rPr>
  </w:style>
  <w:style w:type="paragraph" w:styleId="32">
    <w:name w:val="toc 3"/>
    <w:basedOn w:val="TOC"/>
    <w:next w:val="a2"/>
    <w:autoRedefine/>
    <w:uiPriority w:val="39"/>
    <w:unhideWhenUsed/>
    <w:rsid w:val="00B92A62"/>
    <w:pPr>
      <w:keepNext w:val="0"/>
      <w:keepLines w:val="0"/>
      <w:pageBreakBefore w:val="0"/>
      <w:tabs>
        <w:tab w:val="right" w:leader="dot" w:pos="9346"/>
      </w:tabs>
      <w:spacing w:before="0" w:after="100"/>
      <w:ind w:left="864"/>
    </w:pPr>
    <w:rPr>
      <w:rFonts w:eastAsiaTheme="minorHAnsi" w:cstheme="minorBidi"/>
      <w:color w:val="auto"/>
      <w:spacing w:val="10"/>
      <w:sz w:val="22"/>
      <w:szCs w:val="48"/>
    </w:rPr>
  </w:style>
  <w:style w:type="character" w:customStyle="1" w:styleId="StyleLatinSegoeUI10pt">
    <w:name w:val="Style (Latin) Segoe UI 10 pt"/>
    <w:basedOn w:val="a3"/>
    <w:semiHidden/>
    <w:rsid w:val="001C63A3"/>
    <w:rPr>
      <w:rFonts w:ascii="Segoe UI" w:hAnsi="Segoe UI"/>
      <w:sz w:val="20"/>
    </w:rPr>
  </w:style>
  <w:style w:type="table" w:styleId="a9">
    <w:name w:val="Table Grid"/>
    <w:aliases w:val="Tabla Microsoft Servicios,Table Grid (MS Design format),TMR Table,Document Control Table,Table 1,Table1Formatting"/>
    <w:basedOn w:val="a4"/>
    <w:uiPriority w:val="59"/>
    <w:qFormat/>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Marlett" w:hAnsi="Marlett"/>
        <w:color w:val="FFFFFF" w:themeColor="background1"/>
        <w:sz w:val="16"/>
      </w:rPr>
      <w:tblPr/>
      <w:trPr>
        <w:tblHeader/>
      </w:trPr>
      <w:tcPr>
        <w:shd w:val="clear" w:color="auto" w:fill="008AC8"/>
      </w:tcPr>
    </w:tblStylePr>
  </w:style>
  <w:style w:type="paragraph" w:customStyle="1" w:styleId="CoverTitle">
    <w:name w:val="Cover Title"/>
    <w:basedOn w:val="a2"/>
    <w:next w:val="CoverSubject"/>
    <w:uiPriority w:val="99"/>
    <w:rsid w:val="001C63A3"/>
    <w:pPr>
      <w:spacing w:line="240" w:lineRule="auto"/>
    </w:pPr>
    <w:rPr>
      <w:color w:val="FFFFFF" w:themeColor="background1"/>
      <w:sz w:val="44"/>
    </w:rPr>
  </w:style>
  <w:style w:type="paragraph" w:customStyle="1" w:styleId="CoverSubject">
    <w:name w:val="Cover Subject"/>
    <w:basedOn w:val="a2"/>
    <w:uiPriority w:val="99"/>
    <w:rsid w:val="001C63A3"/>
    <w:pPr>
      <w:spacing w:after="600"/>
      <w:ind w:left="-720"/>
    </w:pPr>
    <w:rPr>
      <w:color w:val="008AC8"/>
      <w:sz w:val="36"/>
    </w:rPr>
  </w:style>
  <w:style w:type="paragraph" w:customStyle="1" w:styleId="CoverHeading2">
    <w:name w:val="Cover Heading 2"/>
    <w:basedOn w:val="a2"/>
    <w:uiPriority w:val="99"/>
    <w:rsid w:val="001C63A3"/>
    <w:pPr>
      <w:spacing w:before="360"/>
      <w:ind w:left="-357"/>
    </w:pPr>
    <w:rPr>
      <w:bCs/>
      <w:color w:val="008AC8"/>
      <w:sz w:val="28"/>
      <w:szCs w:val="28"/>
    </w:rPr>
  </w:style>
  <w:style w:type="character" w:styleId="aa">
    <w:name w:val="Emphasis"/>
    <w:basedOn w:val="ab"/>
    <w:uiPriority w:val="20"/>
    <w:qFormat/>
    <w:rsid w:val="001C63A3"/>
    <w:rPr>
      <w:rFonts w:ascii="Segoe UI" w:hAnsi="Segoe UI"/>
      <w:b w:val="0"/>
      <w:bCs/>
      <w:i/>
      <w:iCs/>
      <w:color w:val="auto"/>
      <w:sz w:val="22"/>
    </w:rPr>
  </w:style>
  <w:style w:type="paragraph" w:customStyle="1" w:styleId="VisibleGuidance">
    <w:name w:val="Visible Guidance"/>
    <w:basedOn w:val="a2"/>
    <w:next w:val="a2"/>
    <w:uiPriority w:val="99"/>
    <w:rsid w:val="001C63A3"/>
    <w:pPr>
      <w:shd w:val="clear" w:color="auto" w:fill="F2F2F2"/>
    </w:pPr>
    <w:rPr>
      <w:color w:val="FF0066"/>
    </w:rPr>
  </w:style>
  <w:style w:type="character" w:styleId="ac">
    <w:name w:val="Strong"/>
    <w:basedOn w:val="a3"/>
    <w:uiPriority w:val="22"/>
    <w:qFormat/>
    <w:rsid w:val="001C63A3"/>
    <w:rPr>
      <w:b/>
      <w:bCs/>
    </w:rPr>
  </w:style>
  <w:style w:type="paragraph" w:styleId="a0">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a2"/>
    <w:link w:val="Char1"/>
    <w:uiPriority w:val="34"/>
    <w:qFormat/>
    <w:rsid w:val="001C63A3"/>
    <w:pPr>
      <w:numPr>
        <w:numId w:val="6"/>
      </w:numPr>
      <w:contextualSpacing/>
    </w:pPr>
  </w:style>
  <w:style w:type="paragraph" w:styleId="TOC">
    <w:name w:val="TOC Heading"/>
    <w:basedOn w:val="1"/>
    <w:next w:val="a2"/>
    <w:uiPriority w:val="39"/>
    <w:qFormat/>
    <w:rsid w:val="001C63A3"/>
    <w:pPr>
      <w:spacing w:before="360" w:line="276" w:lineRule="auto"/>
      <w:outlineLvl w:val="9"/>
    </w:pPr>
    <w:rPr>
      <w:rFonts w:cstheme="majorBidi"/>
      <w:bCs w:val="0"/>
      <w:sz w:val="32"/>
      <w:szCs w:val="32"/>
    </w:rPr>
  </w:style>
  <w:style w:type="character" w:styleId="ab">
    <w:name w:val="Intense Emphasis"/>
    <w:basedOn w:val="a3"/>
    <w:uiPriority w:val="99"/>
    <w:rsid w:val="001C63A3"/>
    <w:rPr>
      <w:i/>
      <w:iCs/>
      <w:color w:val="5B9BD5" w:themeColor="accent1"/>
    </w:rPr>
  </w:style>
  <w:style w:type="paragraph" w:styleId="ad">
    <w:name w:val="caption"/>
    <w:aliases w:val="PMO Caption"/>
    <w:basedOn w:val="a2"/>
    <w:next w:val="a2"/>
    <w:link w:val="Char2"/>
    <w:unhideWhenUsed/>
    <w:qFormat/>
    <w:rsid w:val="001C63A3"/>
    <w:pPr>
      <w:spacing w:before="0" w:after="0" w:line="240" w:lineRule="auto"/>
    </w:pPr>
    <w:rPr>
      <w:iCs/>
      <w:color w:val="008AC8"/>
      <w:sz w:val="18"/>
      <w:szCs w:val="18"/>
    </w:rPr>
  </w:style>
  <w:style w:type="character" w:customStyle="1" w:styleId="5Char">
    <w:name w:val="제목 5 Char"/>
    <w:basedOn w:val="a3"/>
    <w:link w:val="50"/>
    <w:uiPriority w:val="99"/>
    <w:rsid w:val="001C63A3"/>
    <w:rPr>
      <w:rFonts w:ascii="Segoe UI" w:hAnsi="Segoe UI" w:cstheme="majorBidi"/>
      <w:bCs/>
      <w:iCs/>
      <w:color w:val="008AC8"/>
      <w:sz w:val="24"/>
      <w:szCs w:val="24"/>
    </w:rPr>
  </w:style>
  <w:style w:type="paragraph" w:customStyle="1" w:styleId="Heading1Numbered">
    <w:name w:val="Heading 1 (Numbered)"/>
    <w:basedOn w:val="a2"/>
    <w:next w:val="a2"/>
    <w:uiPriority w:val="14"/>
    <w:qFormat/>
    <w:rsid w:val="004A70B6"/>
    <w:pPr>
      <w:keepNext/>
      <w:keepLines/>
      <w:tabs>
        <w:tab w:val="left" w:pos="1440"/>
      </w:tabs>
      <w:spacing w:before="360" w:after="360" w:line="600" w:lineRule="exact"/>
      <w:ind w:left="936" w:hanging="936"/>
      <w:outlineLvl w:val="0"/>
    </w:pPr>
    <w:rPr>
      <w:rFonts w:eastAsiaTheme="minorHAnsi"/>
      <w:color w:val="008AC8"/>
      <w:spacing w:val="10"/>
      <w:sz w:val="36"/>
      <w:szCs w:val="48"/>
    </w:rPr>
  </w:style>
  <w:style w:type="character" w:customStyle="1" w:styleId="Char1">
    <w:name w:val="목록 단락 Char"/>
    <w:aliases w:val="Bullet Number Char,List Paragraph1 Char,lp1 Char,lp11 Char,List Paragraph11 Char,Bullet 1 Char,Use Case List Paragraph Char,Bullet List Char,FooterText Char,numbered Char,Paragraphe de liste1 Char,Bulletr List Paragraph Char,列出段落 Char"/>
    <w:basedOn w:val="a3"/>
    <w:link w:val="a0"/>
    <w:uiPriority w:val="34"/>
    <w:qFormat/>
    <w:locked/>
    <w:rsid w:val="001C63A3"/>
    <w:rPr>
      <w:rFonts w:ascii="Segoe UI" w:eastAsiaTheme="minorEastAsia" w:hAnsi="Segoe UI"/>
    </w:rPr>
  </w:style>
  <w:style w:type="paragraph" w:styleId="a1">
    <w:name w:val="List Bullet"/>
    <w:basedOn w:val="a2"/>
    <w:uiPriority w:val="4"/>
    <w:qFormat/>
    <w:rsid w:val="001C63A3"/>
    <w:pPr>
      <w:numPr>
        <w:numId w:val="24"/>
      </w:numPr>
      <w:spacing w:after="200"/>
      <w:contextualSpacing/>
    </w:pPr>
  </w:style>
  <w:style w:type="paragraph" w:customStyle="1" w:styleId="Heading2Numbered">
    <w:name w:val="Heading 2 (Numbered)"/>
    <w:basedOn w:val="Heading1Numbered"/>
    <w:next w:val="a2"/>
    <w:link w:val="Heading2NumberedChar"/>
    <w:uiPriority w:val="99"/>
    <w:qFormat/>
    <w:rsid w:val="001C63A3"/>
    <w:pPr>
      <w:spacing w:after="240" w:line="240" w:lineRule="auto"/>
      <w:outlineLvl w:val="1"/>
    </w:pPr>
    <w:rPr>
      <w:sz w:val="32"/>
      <w:szCs w:val="36"/>
    </w:rPr>
  </w:style>
  <w:style w:type="paragraph" w:customStyle="1" w:styleId="Heading3Numbered">
    <w:name w:val="Heading 3 (Numbered)"/>
    <w:basedOn w:val="Heading2Numbered"/>
    <w:next w:val="a2"/>
    <w:link w:val="Heading3NumberedChar"/>
    <w:qFormat/>
    <w:rsid w:val="001C63A3"/>
    <w:pPr>
      <w:spacing w:before="240"/>
      <w:outlineLvl w:val="2"/>
    </w:pPr>
    <w:rPr>
      <w:sz w:val="28"/>
      <w:szCs w:val="28"/>
    </w:rPr>
  </w:style>
  <w:style w:type="paragraph" w:customStyle="1" w:styleId="Heading4Numbered">
    <w:name w:val="Heading 4 (Numbered)"/>
    <w:basedOn w:val="Heading3Numbered"/>
    <w:next w:val="a2"/>
    <w:uiPriority w:val="99"/>
    <w:unhideWhenUsed/>
    <w:qFormat/>
    <w:rsid w:val="001C63A3"/>
    <w:pPr>
      <w:outlineLvl w:val="3"/>
    </w:pPr>
    <w:rPr>
      <w:sz w:val="24"/>
    </w:rPr>
  </w:style>
  <w:style w:type="paragraph" w:customStyle="1" w:styleId="Heading5Numbered">
    <w:name w:val="Heading 5 (Numbered)"/>
    <w:basedOn w:val="Heading4Numbered"/>
    <w:next w:val="a2"/>
    <w:uiPriority w:val="99"/>
    <w:semiHidden/>
    <w:rsid w:val="001C63A3"/>
    <w:pPr>
      <w:framePr w:wrap="around" w:vAnchor="text" w:hAnchor="text" w:y="1"/>
      <w:numPr>
        <w:numId w:val="9"/>
      </w:numPr>
      <w:tabs>
        <w:tab w:val="clear" w:pos="1440"/>
        <w:tab w:val="left" w:pos="2160"/>
      </w:tabs>
      <w:outlineLvl w:val="4"/>
    </w:pPr>
    <w:rPr>
      <w:szCs w:val="20"/>
    </w:rPr>
  </w:style>
  <w:style w:type="paragraph" w:customStyle="1" w:styleId="TableListBullet">
    <w:name w:val="Table List Bullet"/>
    <w:basedOn w:val="a2"/>
    <w:uiPriority w:val="99"/>
    <w:qFormat/>
    <w:rsid w:val="001C63A3"/>
    <w:pPr>
      <w:numPr>
        <w:numId w:val="2"/>
      </w:numPr>
      <w:spacing w:line="240" w:lineRule="auto"/>
      <w:ind w:left="288" w:hanging="288"/>
      <w:contextualSpacing/>
    </w:pPr>
    <w:rPr>
      <w:sz w:val="18"/>
      <w:szCs w:val="16"/>
    </w:rPr>
  </w:style>
  <w:style w:type="paragraph" w:customStyle="1" w:styleId="CodeBlock">
    <w:name w:val="Code Block"/>
    <w:basedOn w:val="a2"/>
    <w:uiPriority w:val="99"/>
    <w:qFormat/>
    <w:rsid w:val="001C63A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a2"/>
    <w:uiPriority w:val="99"/>
    <w:rsid w:val="001C63A3"/>
    <w:pPr>
      <w:numPr>
        <w:numId w:val="7"/>
      </w:numPr>
      <w:spacing w:before="0" w:after="200"/>
      <w:contextualSpacing/>
    </w:pPr>
    <w:rPr>
      <w:rFonts w:eastAsia="Arial" w:cs="Arial"/>
      <w:lang w:eastAsia="ja-JP"/>
    </w:rPr>
  </w:style>
  <w:style w:type="paragraph" w:customStyle="1" w:styleId="Note">
    <w:name w:val="Note"/>
    <w:basedOn w:val="a2"/>
    <w:link w:val="NoteChar"/>
    <w:uiPriority w:val="19"/>
    <w:qFormat/>
    <w:rsid w:val="001C63A3"/>
    <w:pPr>
      <w:pBdr>
        <w:left w:val="single" w:sz="18" w:space="6" w:color="008AC8"/>
      </w:pBdr>
      <w:spacing w:before="0" w:after="200"/>
      <w:ind w:left="720"/>
    </w:pPr>
    <w:rPr>
      <w:szCs w:val="18"/>
    </w:rPr>
  </w:style>
  <w:style w:type="paragraph" w:customStyle="1" w:styleId="NoteTitle">
    <w:name w:val="Note Title"/>
    <w:basedOn w:val="Note"/>
    <w:next w:val="Note"/>
    <w:qFormat/>
    <w:rsid w:val="001C63A3"/>
    <w:pPr>
      <w:keepNext/>
      <w:spacing w:before="240" w:after="240" w:line="240" w:lineRule="auto"/>
    </w:pPr>
    <w:rPr>
      <w:bCs/>
      <w:color w:val="008AC8"/>
      <w:sz w:val="24"/>
    </w:rPr>
  </w:style>
  <w:style w:type="numbering" w:customStyle="1" w:styleId="Checklist">
    <w:name w:val="Checklist"/>
    <w:basedOn w:val="a5"/>
    <w:rsid w:val="001C63A3"/>
    <w:pPr>
      <w:numPr>
        <w:numId w:val="3"/>
      </w:numPr>
    </w:pPr>
  </w:style>
  <w:style w:type="paragraph" w:customStyle="1" w:styleId="TableText">
    <w:name w:val="Table Text"/>
    <w:basedOn w:val="a2"/>
    <w:link w:val="TableTextChar"/>
    <w:uiPriority w:val="99"/>
    <w:qFormat/>
    <w:rsid w:val="001C63A3"/>
    <w:pPr>
      <w:spacing w:line="240" w:lineRule="auto"/>
    </w:pPr>
    <w:rPr>
      <w:sz w:val="18"/>
    </w:rPr>
  </w:style>
  <w:style w:type="paragraph" w:customStyle="1" w:styleId="CommandLine">
    <w:name w:val="Command Line"/>
    <w:basedOn w:val="a2"/>
    <w:uiPriority w:val="99"/>
    <w:rsid w:val="001C63A3"/>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63A3"/>
    <w:pPr>
      <w:numPr>
        <w:numId w:val="4"/>
      </w:numPr>
    </w:pPr>
  </w:style>
  <w:style w:type="numbering" w:customStyle="1" w:styleId="NumberedList">
    <w:name w:val="Numbered List"/>
    <w:rsid w:val="001C63A3"/>
    <w:pPr>
      <w:numPr>
        <w:numId w:val="5"/>
      </w:numPr>
    </w:pPr>
  </w:style>
  <w:style w:type="paragraph" w:styleId="22">
    <w:name w:val="toc 2"/>
    <w:basedOn w:val="a2"/>
    <w:next w:val="a2"/>
    <w:autoRedefine/>
    <w:uiPriority w:val="39"/>
    <w:unhideWhenUsed/>
    <w:rsid w:val="00D97D5B"/>
    <w:pPr>
      <w:tabs>
        <w:tab w:val="left" w:pos="288"/>
        <w:tab w:val="left" w:pos="880"/>
        <w:tab w:val="right" w:leader="dot" w:pos="9346"/>
      </w:tabs>
      <w:spacing w:before="60" w:after="60"/>
      <w:ind w:left="448"/>
    </w:pPr>
  </w:style>
  <w:style w:type="table" w:styleId="33">
    <w:name w:val="Plain Table 3"/>
    <w:basedOn w:val="a4"/>
    <w:uiPriority w:val="43"/>
    <w:rsid w:val="001C63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e">
    <w:name w:val="Grid Table Light"/>
    <w:basedOn w:val="a4"/>
    <w:uiPriority w:val="40"/>
    <w:rsid w:val="001C6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1">
    <w:name w:val="Plain Table 5"/>
    <w:basedOn w:val="a4"/>
    <w:uiPriority w:val="45"/>
    <w:rsid w:val="001C63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31"/>
    <w:next w:val="a2"/>
    <w:rsid w:val="001C63A3"/>
    <w:pPr>
      <w:keepNext w:val="0"/>
      <w:keepLines w:val="0"/>
      <w:widowControl w:val="0"/>
      <w:tabs>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41"/>
    <w:next w:val="a2"/>
    <w:rsid w:val="001C63A3"/>
    <w:pPr>
      <w:keepNext w:val="0"/>
      <w:keepLines w:val="0"/>
      <w:widowControl w:val="0"/>
      <w:tabs>
        <w:tab w:val="num" w:pos="5400"/>
      </w:tabs>
      <w:spacing w:before="120" w:after="60"/>
      <w:ind w:left="3240" w:hanging="1080"/>
      <w:outlineLvl w:val="9"/>
    </w:pPr>
    <w:rPr>
      <w:rFonts w:eastAsia="Segoe Semibold" w:cs="Segoe Semibold"/>
      <w:i/>
      <w:color w:val="333333"/>
      <w:sz w:val="16"/>
      <w:lang w:eastAsia="en-AU"/>
    </w:rPr>
  </w:style>
  <w:style w:type="character" w:customStyle="1" w:styleId="3Char">
    <w:name w:val="제목 3 Char"/>
    <w:basedOn w:val="a3"/>
    <w:link w:val="31"/>
    <w:uiPriority w:val="99"/>
    <w:rsid w:val="001C63A3"/>
    <w:rPr>
      <w:rFonts w:ascii="Segoe UI" w:eastAsiaTheme="majorEastAsia" w:hAnsi="Segoe UI" w:cstheme="majorBidi"/>
      <w:bCs/>
      <w:color w:val="008AC8"/>
      <w:sz w:val="28"/>
      <w:szCs w:val="24"/>
    </w:rPr>
  </w:style>
  <w:style w:type="character" w:customStyle="1" w:styleId="4Char">
    <w:name w:val="제목 4 Char"/>
    <w:basedOn w:val="a3"/>
    <w:link w:val="41"/>
    <w:uiPriority w:val="99"/>
    <w:rsid w:val="001C63A3"/>
    <w:rPr>
      <w:rFonts w:ascii="Segoe UI" w:eastAsiaTheme="majorEastAsia" w:hAnsi="Segoe UI" w:cstheme="majorBidi"/>
      <w:bCs/>
      <w:iCs/>
      <w:color w:val="008AC8"/>
      <w:sz w:val="24"/>
      <w:szCs w:val="24"/>
    </w:rPr>
  </w:style>
  <w:style w:type="paragraph" w:customStyle="1" w:styleId="NumHeading1">
    <w:name w:val="Num Heading 1"/>
    <w:basedOn w:val="1"/>
    <w:next w:val="a2"/>
    <w:semiHidden/>
    <w:rsid w:val="001C63A3"/>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21"/>
    <w:next w:val="a2"/>
    <w:semiHidden/>
    <w:rsid w:val="001C63A3"/>
    <w:pPr>
      <w:keepLines w:val="0"/>
      <w:spacing w:before="240" w:after="120"/>
    </w:pPr>
    <w:rPr>
      <w:rFonts w:ascii="Segoe" w:eastAsia="Segoe" w:hAnsi="Segoe" w:cs="Segoe"/>
      <w:b/>
      <w:bCs w:val="0"/>
      <w:color w:val="333333"/>
      <w:sz w:val="28"/>
      <w:szCs w:val="28"/>
      <w:lang w:eastAsia="en-AU"/>
    </w:rPr>
  </w:style>
  <w:style w:type="character" w:customStyle="1" w:styleId="2Char">
    <w:name w:val="제목 2 Char"/>
    <w:basedOn w:val="a3"/>
    <w:link w:val="21"/>
    <w:uiPriority w:val="99"/>
    <w:rsid w:val="001C63A3"/>
    <w:rPr>
      <w:rFonts w:ascii="Segoe UI" w:eastAsiaTheme="majorEastAsia" w:hAnsi="Segoe UI" w:cstheme="majorBidi"/>
      <w:bCs/>
      <w:color w:val="008AC8"/>
      <w:sz w:val="32"/>
      <w:szCs w:val="26"/>
    </w:rPr>
  </w:style>
  <w:style w:type="character" w:customStyle="1" w:styleId="6Char">
    <w:name w:val="제목 6 Char"/>
    <w:basedOn w:val="a3"/>
    <w:link w:val="6"/>
    <w:uiPriority w:val="9"/>
    <w:semiHidden/>
    <w:rsid w:val="001C63A3"/>
    <w:rPr>
      <w:rFonts w:asciiTheme="majorHAnsi" w:eastAsiaTheme="majorEastAsia" w:hAnsiTheme="majorHAnsi" w:cstheme="majorBidi"/>
      <w:color w:val="1F4D78" w:themeColor="accent1" w:themeShade="7F"/>
    </w:rPr>
  </w:style>
  <w:style w:type="character" w:customStyle="1" w:styleId="7Char">
    <w:name w:val="제목 7 Char"/>
    <w:basedOn w:val="a3"/>
    <w:link w:val="7"/>
    <w:uiPriority w:val="9"/>
    <w:semiHidden/>
    <w:rsid w:val="001C63A3"/>
    <w:rPr>
      <w:rFonts w:asciiTheme="majorHAnsi" w:eastAsiaTheme="majorEastAsia" w:hAnsiTheme="majorHAnsi" w:cstheme="majorBidi"/>
      <w:i/>
      <w:iCs/>
      <w:color w:val="1F4D78" w:themeColor="accent1" w:themeShade="7F"/>
    </w:rPr>
  </w:style>
  <w:style w:type="character" w:customStyle="1" w:styleId="8Char">
    <w:name w:val="제목 8 Char"/>
    <w:basedOn w:val="a3"/>
    <w:link w:val="8"/>
    <w:uiPriority w:val="9"/>
    <w:semiHidden/>
    <w:rsid w:val="001C63A3"/>
    <w:rPr>
      <w:rFonts w:asciiTheme="majorHAnsi" w:eastAsiaTheme="majorEastAsia" w:hAnsiTheme="majorHAnsi" w:cstheme="majorBidi"/>
      <w:color w:val="272727" w:themeColor="text1" w:themeTint="D8"/>
      <w:sz w:val="21"/>
      <w:szCs w:val="21"/>
    </w:rPr>
  </w:style>
  <w:style w:type="character" w:customStyle="1" w:styleId="9Char">
    <w:name w:val="제목 9 Char"/>
    <w:basedOn w:val="a3"/>
    <w:link w:val="9"/>
    <w:uiPriority w:val="9"/>
    <w:semiHidden/>
    <w:rsid w:val="001C63A3"/>
    <w:rPr>
      <w:rFonts w:asciiTheme="majorHAnsi" w:eastAsiaTheme="majorEastAsia" w:hAnsiTheme="majorHAnsi" w:cstheme="majorBidi"/>
      <w:i/>
      <w:iCs/>
      <w:color w:val="272727" w:themeColor="text1" w:themeTint="D8"/>
      <w:sz w:val="21"/>
      <w:szCs w:val="21"/>
    </w:rPr>
  </w:style>
  <w:style w:type="paragraph" w:styleId="20">
    <w:name w:val="List Bullet 2"/>
    <w:basedOn w:val="a1"/>
    <w:uiPriority w:val="99"/>
    <w:qFormat/>
    <w:rsid w:val="001C63A3"/>
    <w:pPr>
      <w:numPr>
        <w:numId w:val="10"/>
      </w:numPr>
      <w:ind w:left="1080"/>
    </w:pPr>
  </w:style>
  <w:style w:type="paragraph" w:styleId="30">
    <w:name w:val="List Bullet 3"/>
    <w:basedOn w:val="20"/>
    <w:uiPriority w:val="99"/>
    <w:qFormat/>
    <w:rsid w:val="001C63A3"/>
    <w:pPr>
      <w:numPr>
        <w:numId w:val="11"/>
      </w:numPr>
    </w:pPr>
  </w:style>
  <w:style w:type="paragraph" w:styleId="40">
    <w:name w:val="List Bullet 4"/>
    <w:basedOn w:val="30"/>
    <w:uiPriority w:val="99"/>
    <w:qFormat/>
    <w:rsid w:val="001C63A3"/>
    <w:pPr>
      <w:numPr>
        <w:numId w:val="12"/>
      </w:numPr>
    </w:pPr>
  </w:style>
  <w:style w:type="paragraph" w:styleId="5">
    <w:name w:val="List Bullet 5"/>
    <w:basedOn w:val="40"/>
    <w:uiPriority w:val="99"/>
    <w:rsid w:val="001C63A3"/>
    <w:pPr>
      <w:numPr>
        <w:numId w:val="13"/>
      </w:numPr>
    </w:pPr>
  </w:style>
  <w:style w:type="paragraph" w:styleId="2">
    <w:name w:val="List Number 2"/>
    <w:basedOn w:val="a"/>
    <w:uiPriority w:val="99"/>
    <w:qFormat/>
    <w:rsid w:val="001C63A3"/>
    <w:pPr>
      <w:numPr>
        <w:numId w:val="15"/>
      </w:numPr>
    </w:pPr>
  </w:style>
  <w:style w:type="paragraph" w:styleId="a">
    <w:name w:val="List Number"/>
    <w:basedOn w:val="a1"/>
    <w:uiPriority w:val="99"/>
    <w:qFormat/>
    <w:rsid w:val="001C63A3"/>
    <w:pPr>
      <w:numPr>
        <w:numId w:val="14"/>
      </w:numPr>
    </w:pPr>
  </w:style>
  <w:style w:type="paragraph" w:styleId="3">
    <w:name w:val="List Number 3"/>
    <w:basedOn w:val="2"/>
    <w:uiPriority w:val="99"/>
    <w:qFormat/>
    <w:rsid w:val="001C63A3"/>
    <w:pPr>
      <w:numPr>
        <w:numId w:val="16"/>
      </w:numPr>
    </w:pPr>
  </w:style>
  <w:style w:type="paragraph" w:styleId="4">
    <w:name w:val="List Number 4"/>
    <w:basedOn w:val="3"/>
    <w:uiPriority w:val="99"/>
    <w:qFormat/>
    <w:rsid w:val="001C63A3"/>
    <w:pPr>
      <w:numPr>
        <w:numId w:val="17"/>
      </w:numPr>
    </w:pPr>
  </w:style>
  <w:style w:type="character" w:styleId="af">
    <w:name w:val="Placeholder Text"/>
    <w:basedOn w:val="a3"/>
    <w:uiPriority w:val="99"/>
    <w:semiHidden/>
    <w:rsid w:val="001C63A3"/>
    <w:rPr>
      <w:color w:val="808080"/>
    </w:rPr>
  </w:style>
  <w:style w:type="numbering" w:customStyle="1" w:styleId="Bullets">
    <w:name w:val="Bullets"/>
    <w:rsid w:val="001C63A3"/>
    <w:pPr>
      <w:numPr>
        <w:numId w:val="17"/>
      </w:numPr>
    </w:pPr>
  </w:style>
  <w:style w:type="paragraph" w:customStyle="1" w:styleId="HeaderUnderline">
    <w:name w:val="Header Underline"/>
    <w:basedOn w:val="a7"/>
    <w:uiPriority w:val="99"/>
    <w:rsid w:val="001C63A3"/>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af0">
    <w:name w:val="FollowedHyperlink"/>
    <w:basedOn w:val="a3"/>
    <w:uiPriority w:val="99"/>
    <w:semiHidden/>
    <w:unhideWhenUsed/>
    <w:rsid w:val="001C63A3"/>
    <w:rPr>
      <w:color w:val="954F72" w:themeColor="followedHyperlink"/>
      <w:u w:val="single"/>
    </w:rPr>
  </w:style>
  <w:style w:type="paragraph" w:customStyle="1" w:styleId="Heading4Num">
    <w:name w:val="Heading 4 Num"/>
    <w:basedOn w:val="a2"/>
    <w:next w:val="a2"/>
    <w:unhideWhenUsed/>
    <w:rsid w:val="00E91A7C"/>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a2"/>
    <w:next w:val="a2"/>
    <w:semiHidden/>
    <w:rsid w:val="00E91A7C"/>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a4"/>
    <w:next w:val="a9"/>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Marlett" w:hAnsi="Marlett"/>
        <w:color w:val="FFFFFF" w:themeColor="background1"/>
        <w:sz w:val="16"/>
      </w:rPr>
      <w:tblPr/>
      <w:trPr>
        <w:tblHeader/>
      </w:trPr>
      <w:tcPr>
        <w:shd w:val="clear" w:color="auto" w:fill="008AC8"/>
      </w:tcPr>
    </w:tblStylePr>
  </w:style>
  <w:style w:type="table" w:customStyle="1" w:styleId="TableGrid1">
    <w:name w:val="Table Grid1"/>
    <w:basedOn w:val="a4"/>
    <w:next w:val="a9"/>
    <w:rsid w:val="00925589"/>
    <w:pPr>
      <w:spacing w:after="0" w:line="240" w:lineRule="auto"/>
    </w:pPr>
    <w:rPr>
      <w:rFonts w:ascii="Segoe UI" w:eastAsia="Times New Roman"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Marlett" w:hAnsi="Marlett"/>
        <w:color w:val="FFFFFF"/>
        <w:sz w:val="22"/>
      </w:rPr>
      <w:tblPr/>
      <w:tcPr>
        <w:shd w:val="clear" w:color="auto" w:fill="008AC8"/>
      </w:tcPr>
    </w:tblStylePr>
  </w:style>
  <w:style w:type="paragraph" w:styleId="af1">
    <w:name w:val="Balloon Text"/>
    <w:basedOn w:val="a2"/>
    <w:link w:val="Char3"/>
    <w:uiPriority w:val="99"/>
    <w:semiHidden/>
    <w:unhideWhenUsed/>
    <w:rsid w:val="00925589"/>
    <w:pPr>
      <w:spacing w:before="0" w:after="0" w:line="240" w:lineRule="auto"/>
    </w:pPr>
    <w:rPr>
      <w:rFonts w:cs="Segoe UI"/>
      <w:sz w:val="18"/>
      <w:szCs w:val="18"/>
    </w:rPr>
  </w:style>
  <w:style w:type="character" w:customStyle="1" w:styleId="Char3">
    <w:name w:val="풍선 도움말 텍스트 Char"/>
    <w:basedOn w:val="a3"/>
    <w:link w:val="af1"/>
    <w:uiPriority w:val="99"/>
    <w:semiHidden/>
    <w:rsid w:val="00925589"/>
    <w:rPr>
      <w:rFonts w:ascii="Segoe UI" w:eastAsiaTheme="minorEastAsia" w:hAnsi="Segoe UI" w:cs="Segoe UI"/>
      <w:sz w:val="18"/>
      <w:szCs w:val="18"/>
    </w:rPr>
  </w:style>
  <w:style w:type="character" w:styleId="af2">
    <w:name w:val="annotation reference"/>
    <w:basedOn w:val="a3"/>
    <w:uiPriority w:val="99"/>
    <w:unhideWhenUsed/>
    <w:rsid w:val="00F971C5"/>
    <w:rPr>
      <w:sz w:val="16"/>
      <w:szCs w:val="16"/>
    </w:rPr>
  </w:style>
  <w:style w:type="paragraph" w:styleId="af3">
    <w:name w:val="annotation text"/>
    <w:basedOn w:val="a2"/>
    <w:link w:val="Char4"/>
    <w:uiPriority w:val="99"/>
    <w:unhideWhenUsed/>
    <w:rsid w:val="00F971C5"/>
    <w:pPr>
      <w:spacing w:line="240" w:lineRule="auto"/>
    </w:pPr>
    <w:rPr>
      <w:sz w:val="20"/>
      <w:szCs w:val="20"/>
    </w:rPr>
  </w:style>
  <w:style w:type="character" w:customStyle="1" w:styleId="Char4">
    <w:name w:val="메모 텍스트 Char"/>
    <w:basedOn w:val="a3"/>
    <w:link w:val="af3"/>
    <w:uiPriority w:val="99"/>
    <w:rsid w:val="00F971C5"/>
    <w:rPr>
      <w:rFonts w:ascii="Segoe UI" w:eastAsiaTheme="minorEastAsia" w:hAnsi="Segoe UI"/>
      <w:sz w:val="20"/>
      <w:szCs w:val="20"/>
    </w:rPr>
  </w:style>
  <w:style w:type="paragraph" w:styleId="af4">
    <w:name w:val="annotation subject"/>
    <w:basedOn w:val="af3"/>
    <w:next w:val="af3"/>
    <w:link w:val="Char5"/>
    <w:uiPriority w:val="99"/>
    <w:semiHidden/>
    <w:unhideWhenUsed/>
    <w:rsid w:val="00F971C5"/>
    <w:rPr>
      <w:b/>
      <w:bCs/>
    </w:rPr>
  </w:style>
  <w:style w:type="character" w:customStyle="1" w:styleId="Char5">
    <w:name w:val="메모 주제 Char"/>
    <w:basedOn w:val="Char4"/>
    <w:link w:val="af4"/>
    <w:uiPriority w:val="99"/>
    <w:semiHidden/>
    <w:rsid w:val="00F971C5"/>
    <w:rPr>
      <w:rFonts w:ascii="Segoe UI" w:eastAsiaTheme="minorEastAsia" w:hAnsi="Segoe UI"/>
      <w:b/>
      <w:bCs/>
      <w:sz w:val="20"/>
      <w:szCs w:val="20"/>
    </w:rPr>
  </w:style>
  <w:style w:type="character" w:customStyle="1" w:styleId="Char2">
    <w:name w:val="캡션 Char"/>
    <w:aliases w:val="PMO Caption Char"/>
    <w:basedOn w:val="a3"/>
    <w:link w:val="ad"/>
    <w:rsid w:val="00F971C5"/>
    <w:rPr>
      <w:rFonts w:ascii="Segoe UI" w:eastAsiaTheme="minorEastAsia" w:hAnsi="Segoe UI"/>
      <w:iCs/>
      <w:color w:val="008AC8"/>
      <w:sz w:val="18"/>
      <w:szCs w:val="18"/>
    </w:rPr>
  </w:style>
  <w:style w:type="paragraph" w:customStyle="1" w:styleId="BodyTextNormal">
    <w:name w:val="Body Text Normal"/>
    <w:basedOn w:val="a2"/>
    <w:link w:val="BodyTextNormalChar"/>
    <w:rsid w:val="00DA5390"/>
    <w:pPr>
      <w:spacing w:beforeLines="50" w:afterLines="50" w:line="240" w:lineRule="auto"/>
      <w:ind w:left="128"/>
    </w:pPr>
    <w:rPr>
      <w:rFonts w:ascii="Arial" w:eastAsia="Times New Roman" w:hAnsi="Arial" w:cs="Times New Roman"/>
      <w:sz w:val="18"/>
      <w:szCs w:val="20"/>
      <w:lang w:val="en-GB"/>
    </w:rPr>
  </w:style>
  <w:style w:type="character" w:customStyle="1" w:styleId="BodyTextNormalChar">
    <w:name w:val="Body Text Normal Char"/>
    <w:link w:val="BodyTextNormal"/>
    <w:rsid w:val="00DA5390"/>
    <w:rPr>
      <w:rFonts w:ascii="Arial" w:eastAsia="Times New Roman" w:hAnsi="Arial" w:cs="Times New Roman"/>
      <w:sz w:val="18"/>
      <w:szCs w:val="20"/>
      <w:lang w:val="en-GB"/>
    </w:rPr>
  </w:style>
  <w:style w:type="paragraph" w:styleId="af5">
    <w:name w:val="footnote text"/>
    <w:basedOn w:val="a2"/>
    <w:link w:val="Char6"/>
    <w:uiPriority w:val="99"/>
    <w:semiHidden/>
    <w:rsid w:val="002E7490"/>
    <w:pPr>
      <w:spacing w:before="0" w:after="0" w:line="264" w:lineRule="auto"/>
      <w:ind w:left="232"/>
    </w:pPr>
    <w:rPr>
      <w:rFonts w:eastAsia="Arial" w:cs="Arial"/>
      <w:color w:val="404040" w:themeColor="text1" w:themeTint="BF"/>
      <w:sz w:val="16"/>
      <w:szCs w:val="16"/>
      <w:lang w:eastAsia="ja-JP"/>
    </w:rPr>
  </w:style>
  <w:style w:type="character" w:customStyle="1" w:styleId="Char6">
    <w:name w:val="각주 텍스트 Char"/>
    <w:basedOn w:val="a3"/>
    <w:link w:val="af5"/>
    <w:uiPriority w:val="99"/>
    <w:semiHidden/>
    <w:rsid w:val="002E7490"/>
    <w:rPr>
      <w:rFonts w:ascii="Segoe UI" w:eastAsia="Arial" w:hAnsi="Segoe UI" w:cs="Arial"/>
      <w:color w:val="404040" w:themeColor="text1" w:themeTint="BF"/>
      <w:sz w:val="16"/>
      <w:szCs w:val="16"/>
      <w:lang w:eastAsia="ja-JP"/>
    </w:rPr>
  </w:style>
  <w:style w:type="character" w:styleId="af6">
    <w:name w:val="footnote reference"/>
    <w:basedOn w:val="a3"/>
    <w:uiPriority w:val="99"/>
    <w:semiHidden/>
    <w:unhideWhenUsed/>
    <w:rsid w:val="00DA5390"/>
    <w:rPr>
      <w:vertAlign w:val="superscript"/>
    </w:rPr>
  </w:style>
  <w:style w:type="paragraph" w:styleId="af7">
    <w:name w:val="table of figures"/>
    <w:basedOn w:val="a2"/>
    <w:next w:val="a2"/>
    <w:uiPriority w:val="99"/>
    <w:unhideWhenUsed/>
    <w:rsid w:val="00D26345"/>
    <w:pPr>
      <w:spacing w:before="60" w:after="60"/>
    </w:pPr>
  </w:style>
  <w:style w:type="paragraph" w:styleId="af8">
    <w:name w:val="Normal (Web)"/>
    <w:basedOn w:val="a2"/>
    <w:link w:val="Char7"/>
    <w:uiPriority w:val="99"/>
    <w:rsid w:val="007D3FBC"/>
    <w:pPr>
      <w:spacing w:after="0" w:line="240" w:lineRule="auto"/>
      <w:jc w:val="left"/>
    </w:pPr>
    <w:rPr>
      <w:rFonts w:ascii="Times New Roman" w:eastAsiaTheme="minorHAnsi" w:hAnsi="Times New Roman" w:cs="Times New Roman"/>
      <w:sz w:val="24"/>
      <w:szCs w:val="24"/>
    </w:rPr>
  </w:style>
  <w:style w:type="character" w:customStyle="1" w:styleId="Char7">
    <w:name w:val="일반 (웹) Char"/>
    <w:basedOn w:val="a3"/>
    <w:link w:val="af8"/>
    <w:uiPriority w:val="99"/>
    <w:rsid w:val="007D3FBC"/>
    <w:rPr>
      <w:rFonts w:ascii="Times New Roman" w:hAnsi="Times New Roman" w:cs="Times New Roman"/>
      <w:sz w:val="24"/>
      <w:szCs w:val="24"/>
    </w:rPr>
  </w:style>
  <w:style w:type="character" w:customStyle="1" w:styleId="NoteChar">
    <w:name w:val="Note Char"/>
    <w:basedOn w:val="a3"/>
    <w:link w:val="Note"/>
    <w:uiPriority w:val="19"/>
    <w:rsid w:val="007D3FBC"/>
    <w:rPr>
      <w:rFonts w:ascii="Segoe UI" w:eastAsiaTheme="minorEastAsia" w:hAnsi="Segoe UI"/>
      <w:szCs w:val="18"/>
    </w:rPr>
  </w:style>
  <w:style w:type="table" w:customStyle="1" w:styleId="TableGridMSDesignformat2">
    <w:name w:val="Table Grid (MS Design format)2"/>
    <w:basedOn w:val="a4"/>
    <w:next w:val="a9"/>
    <w:rsid w:val="007D3F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Comic Sans MS"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styleId="af9">
    <w:name w:val="Revision"/>
    <w:hidden/>
    <w:uiPriority w:val="99"/>
    <w:semiHidden/>
    <w:rsid w:val="004943A3"/>
    <w:pPr>
      <w:spacing w:after="0" w:line="240" w:lineRule="auto"/>
    </w:pPr>
    <w:rPr>
      <w:rFonts w:ascii="Segoe UI" w:eastAsiaTheme="minorEastAsia" w:hAnsi="Segoe UI"/>
    </w:rPr>
  </w:style>
  <w:style w:type="paragraph" w:customStyle="1" w:styleId="FigureTableCaption">
    <w:name w:val="*Figure/Table Caption"/>
    <w:basedOn w:val="ad"/>
    <w:next w:val="BodyTextNormal"/>
    <w:rsid w:val="001C414C"/>
    <w:pPr>
      <w:spacing w:before="120" w:after="240"/>
      <w:jc w:val="center"/>
    </w:pPr>
    <w:rPr>
      <w:rFonts w:ascii="Verdana" w:eastAsia="Times New Roman" w:hAnsi="Verdana" w:cs="Times New Roman"/>
      <w:b/>
      <w:iCs w:val="0"/>
      <w:color w:val="auto"/>
      <w:sz w:val="20"/>
      <w:szCs w:val="20"/>
      <w:lang w:val="en-GB"/>
    </w:rPr>
  </w:style>
  <w:style w:type="table" w:styleId="42">
    <w:name w:val="Grid Table 4"/>
    <w:basedOn w:val="a4"/>
    <w:uiPriority w:val="49"/>
    <w:rsid w:val="001C41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ulletList2Numbers">
    <w:name w:val="Bullet List 2 Numbers"/>
    <w:basedOn w:val="a2"/>
    <w:qFormat/>
    <w:rsid w:val="00871C4F"/>
    <w:pPr>
      <w:numPr>
        <w:ilvl w:val="1"/>
        <w:numId w:val="18"/>
      </w:numPr>
      <w:spacing w:before="0" w:line="240" w:lineRule="auto"/>
      <w:jc w:val="left"/>
    </w:pPr>
    <w:rPr>
      <w:rFonts w:eastAsia="Times New Roman" w:cs="Times New Roman"/>
      <w:sz w:val="20"/>
      <w:szCs w:val="20"/>
    </w:rPr>
  </w:style>
  <w:style w:type="character" w:customStyle="1" w:styleId="field-validation-error">
    <w:name w:val="field-validation-error"/>
    <w:basedOn w:val="a3"/>
    <w:rsid w:val="00487473"/>
  </w:style>
  <w:style w:type="character" w:customStyle="1" w:styleId="wizard-num">
    <w:name w:val="wizard-num"/>
    <w:basedOn w:val="a3"/>
    <w:rsid w:val="00487473"/>
  </w:style>
  <w:style w:type="table" w:customStyle="1" w:styleId="TablaMicrosoftServicios11">
    <w:name w:val="Tabla Microsoft Servicios11"/>
    <w:basedOn w:val="a4"/>
    <w:next w:val="a9"/>
    <w:rsid w:val="00C87AB9"/>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Marlett" w:hAnsi="Marlett"/>
        <w:color w:val="FFFFFF" w:themeColor="background1"/>
        <w:sz w:val="16"/>
      </w:rPr>
      <w:tblPr/>
      <w:trPr>
        <w:tblHeader/>
      </w:trPr>
      <w:tcPr>
        <w:shd w:val="clear" w:color="auto" w:fill="008AC8"/>
      </w:tcPr>
    </w:tblStylePr>
  </w:style>
  <w:style w:type="character" w:styleId="HTML">
    <w:name w:val="HTML Code"/>
    <w:basedOn w:val="a3"/>
    <w:uiPriority w:val="99"/>
    <w:semiHidden/>
    <w:unhideWhenUsed/>
    <w:rsid w:val="0092635C"/>
    <w:rPr>
      <w:rFonts w:ascii="Consolas" w:eastAsia="Times New Roman" w:hAnsi="Consolas" w:cs="Courier New" w:hint="default"/>
      <w:sz w:val="24"/>
      <w:szCs w:val="24"/>
      <w:bdr w:val="single" w:sz="6" w:space="0" w:color="D3D6DB" w:frame="1"/>
      <w:shd w:val="clear" w:color="auto" w:fill="F9F9F9"/>
    </w:rPr>
  </w:style>
  <w:style w:type="table" w:styleId="1-1">
    <w:name w:val="Grid Table 1 Light Accent 1"/>
    <w:basedOn w:val="a4"/>
    <w:uiPriority w:val="46"/>
    <w:rsid w:val="00C855F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3-1">
    <w:name w:val="List Table 3 Accent 1"/>
    <w:basedOn w:val="a4"/>
    <w:uiPriority w:val="48"/>
    <w:rsid w:val="0007473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52">
    <w:name w:val="Grid Table 4 - Accent 52"/>
    <w:basedOn w:val="a4"/>
    <w:next w:val="a4"/>
    <w:uiPriority w:val="49"/>
    <w:rsid w:val="007F61C0"/>
    <w:pPr>
      <w:spacing w:after="0" w:line="240" w:lineRule="auto"/>
    </w:pPr>
    <w:rPr>
      <w:rFonts w:ascii="Segoe UI" w:eastAsia="Calibri" w:hAnsi="Segoe UI"/>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syllable">
    <w:name w:val="syllable"/>
    <w:basedOn w:val="a3"/>
    <w:rsid w:val="00444C51"/>
  </w:style>
  <w:style w:type="character" w:customStyle="1" w:styleId="last-syllable">
    <w:name w:val="last-syllable"/>
    <w:basedOn w:val="a3"/>
    <w:rsid w:val="00444C51"/>
  </w:style>
  <w:style w:type="character" w:customStyle="1" w:styleId="Heading3NumberedChar">
    <w:name w:val="Heading 3 (Numbered) Char"/>
    <w:basedOn w:val="a3"/>
    <w:link w:val="Heading3Numbered"/>
    <w:rsid w:val="00511A7A"/>
    <w:rPr>
      <w:rFonts w:ascii="Segoe UI" w:hAnsi="Segoe UI"/>
      <w:color w:val="008AC8"/>
      <w:spacing w:val="10"/>
      <w:sz w:val="28"/>
      <w:szCs w:val="28"/>
    </w:rPr>
  </w:style>
  <w:style w:type="table" w:customStyle="1" w:styleId="TableGridLight13">
    <w:name w:val="Table Grid Light13"/>
    <w:basedOn w:val="a4"/>
    <w:uiPriority w:val="40"/>
    <w:rsid w:val="002A1959"/>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a4"/>
    <w:uiPriority w:val="41"/>
    <w:rsid w:val="002A19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a3"/>
    <w:uiPriority w:val="99"/>
    <w:semiHidden/>
    <w:unhideWhenUsed/>
    <w:rsid w:val="009478FB"/>
    <w:rPr>
      <w:color w:val="808080"/>
      <w:shd w:val="clear" w:color="auto" w:fill="E6E6E6"/>
    </w:rPr>
  </w:style>
  <w:style w:type="character" w:customStyle="1" w:styleId="UnresolvedMention2">
    <w:name w:val="Unresolved Mention2"/>
    <w:basedOn w:val="a3"/>
    <w:uiPriority w:val="99"/>
    <w:semiHidden/>
    <w:unhideWhenUsed/>
    <w:rsid w:val="001A4CA4"/>
    <w:rPr>
      <w:color w:val="808080"/>
      <w:shd w:val="clear" w:color="auto" w:fill="E6E6E6"/>
    </w:rPr>
  </w:style>
  <w:style w:type="table" w:styleId="11">
    <w:name w:val="Plain Table 1"/>
    <w:basedOn w:val="a4"/>
    <w:uiPriority w:val="41"/>
    <w:rsid w:val="001A4C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2"/>
    <w:link w:val="HTMLChar"/>
    <w:uiPriority w:val="99"/>
    <w:unhideWhenUsed/>
    <w:rsid w:val="001A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Char">
    <w:name w:val="미리 서식이 지정된 HTML Char"/>
    <w:basedOn w:val="a3"/>
    <w:link w:val="HTML0"/>
    <w:uiPriority w:val="99"/>
    <w:rsid w:val="001A4CA4"/>
    <w:rPr>
      <w:rFonts w:ascii="Courier New" w:eastAsia="Times New Roman" w:hAnsi="Courier New" w:cs="Courier New"/>
      <w:sz w:val="20"/>
      <w:szCs w:val="20"/>
    </w:rPr>
  </w:style>
  <w:style w:type="character" w:customStyle="1" w:styleId="pln">
    <w:name w:val="pln"/>
    <w:basedOn w:val="a3"/>
    <w:rsid w:val="001A4CA4"/>
  </w:style>
  <w:style w:type="character" w:customStyle="1" w:styleId="pun">
    <w:name w:val="pun"/>
    <w:basedOn w:val="a3"/>
    <w:rsid w:val="001A4CA4"/>
  </w:style>
  <w:style w:type="character" w:customStyle="1" w:styleId="str">
    <w:name w:val="str"/>
    <w:basedOn w:val="a3"/>
    <w:rsid w:val="001A4CA4"/>
  </w:style>
  <w:style w:type="character" w:customStyle="1" w:styleId="UnresolvedMention3">
    <w:name w:val="Unresolved Mention3"/>
    <w:basedOn w:val="a3"/>
    <w:uiPriority w:val="99"/>
    <w:semiHidden/>
    <w:unhideWhenUsed/>
    <w:rsid w:val="00C063E6"/>
    <w:rPr>
      <w:color w:val="808080"/>
      <w:shd w:val="clear" w:color="auto" w:fill="E6E6E6"/>
    </w:rPr>
  </w:style>
  <w:style w:type="character" w:styleId="afa">
    <w:name w:val="Mention"/>
    <w:basedOn w:val="a3"/>
    <w:uiPriority w:val="99"/>
    <w:semiHidden/>
    <w:unhideWhenUsed/>
    <w:rsid w:val="00C063E6"/>
    <w:rPr>
      <w:color w:val="2B579A"/>
      <w:shd w:val="clear" w:color="auto" w:fill="E6E6E6"/>
    </w:rPr>
  </w:style>
  <w:style w:type="character" w:styleId="afb">
    <w:name w:val="Unresolved Mention"/>
    <w:basedOn w:val="a3"/>
    <w:uiPriority w:val="99"/>
    <w:semiHidden/>
    <w:unhideWhenUsed/>
    <w:rsid w:val="005265C5"/>
    <w:rPr>
      <w:color w:val="808080"/>
      <w:shd w:val="clear" w:color="auto" w:fill="E6E6E6"/>
    </w:rPr>
  </w:style>
  <w:style w:type="table" w:customStyle="1" w:styleId="Table1Formatting3">
    <w:name w:val="Table1Formatting3"/>
    <w:basedOn w:val="a4"/>
    <w:next w:val="a9"/>
    <w:qFormat/>
    <w:rsid w:val="0076577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Consolas" w:hAnsi="Consolas"/>
        <w:color w:val="FFFFFF" w:themeColor="background1"/>
        <w:sz w:val="16"/>
      </w:rPr>
      <w:tblPr/>
      <w:trPr>
        <w:tblHeader/>
      </w:trPr>
      <w:tcPr>
        <w:shd w:val="clear" w:color="auto" w:fill="008AC8"/>
      </w:tcPr>
    </w:tblStylePr>
  </w:style>
  <w:style w:type="paragraph" w:customStyle="1" w:styleId="TableHeader">
    <w:name w:val="Table Header"/>
    <w:basedOn w:val="a2"/>
    <w:link w:val="TableHeaderChar"/>
    <w:qFormat/>
    <w:rsid w:val="00DB2475"/>
    <w:rPr>
      <w:rFonts w:cs="Segoe UI"/>
      <w:b/>
      <w:color w:val="FFFFFF" w:themeColor="background1"/>
      <w:sz w:val="20"/>
      <w:szCs w:val="20"/>
    </w:rPr>
  </w:style>
  <w:style w:type="character" w:customStyle="1" w:styleId="TableHeaderChar">
    <w:name w:val="Table Header Char"/>
    <w:basedOn w:val="a3"/>
    <w:link w:val="TableHeader"/>
    <w:rsid w:val="00DB2475"/>
    <w:rPr>
      <w:rFonts w:ascii="Segoe UI" w:eastAsiaTheme="minorEastAsia" w:hAnsi="Segoe UI" w:cs="Segoe UI"/>
      <w:b/>
      <w:color w:val="FFFFFF" w:themeColor="background1"/>
      <w:sz w:val="20"/>
      <w:szCs w:val="20"/>
    </w:rPr>
  </w:style>
  <w:style w:type="character" w:customStyle="1" w:styleId="TableTextChar">
    <w:name w:val="Table Text Char"/>
    <w:link w:val="TableText"/>
    <w:uiPriority w:val="4"/>
    <w:rsid w:val="00181892"/>
    <w:rPr>
      <w:rFonts w:ascii="Segoe UI" w:eastAsiaTheme="minorEastAsia" w:hAnsi="Segoe UI"/>
      <w:sz w:val="18"/>
    </w:rPr>
  </w:style>
  <w:style w:type="table" w:customStyle="1" w:styleId="ListTable31">
    <w:name w:val="List Table 31"/>
    <w:basedOn w:val="a4"/>
    <w:uiPriority w:val="48"/>
    <w:rsid w:val="001E1EF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paragraph">
    <w:name w:val="paragraph"/>
    <w:basedOn w:val="a2"/>
    <w:rsid w:val="0094671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a3"/>
    <w:rsid w:val="00946718"/>
  </w:style>
  <w:style w:type="character" w:customStyle="1" w:styleId="eop">
    <w:name w:val="eop"/>
    <w:basedOn w:val="a3"/>
    <w:rsid w:val="00946718"/>
  </w:style>
  <w:style w:type="character" w:customStyle="1" w:styleId="contextualspellingandgrammarerror">
    <w:name w:val="contextualspellingandgrammarerror"/>
    <w:basedOn w:val="a3"/>
    <w:rsid w:val="00946718"/>
  </w:style>
  <w:style w:type="character" w:customStyle="1" w:styleId="spellingerror">
    <w:name w:val="spellingerror"/>
    <w:basedOn w:val="a3"/>
    <w:rsid w:val="00811729"/>
  </w:style>
  <w:style w:type="character" w:customStyle="1" w:styleId="Heading2NumberedChar">
    <w:name w:val="Heading 2 (Numbered) Char"/>
    <w:basedOn w:val="a3"/>
    <w:link w:val="Heading2Numbered"/>
    <w:uiPriority w:val="99"/>
    <w:rsid w:val="00547000"/>
    <w:rPr>
      <w:rFonts w:ascii="Segoe UI" w:eastAsiaTheme="minorHAnsi" w:hAnsi="Segoe UI"/>
      <w:color w:val="008AC8"/>
      <w:spacing w:val="10"/>
      <w:sz w:val="32"/>
      <w:szCs w:val="36"/>
    </w:rPr>
  </w:style>
  <w:style w:type="character" w:customStyle="1" w:styleId="ts-alignment-element">
    <w:name w:val="ts-alignment-element"/>
    <w:basedOn w:val="a3"/>
    <w:rsid w:val="004B579C"/>
  </w:style>
  <w:style w:type="character" w:customStyle="1" w:styleId="ts-alignment-element-highlighted">
    <w:name w:val="ts-alignment-element-highlighted"/>
    <w:basedOn w:val="a3"/>
    <w:rsid w:val="006A235D"/>
  </w:style>
  <w:style w:type="table" w:styleId="12">
    <w:name w:val="Grid Table 1 Light"/>
    <w:basedOn w:val="a4"/>
    <w:uiPriority w:val="46"/>
    <w:rsid w:val="00E86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0669">
      <w:bodyDiv w:val="1"/>
      <w:marLeft w:val="0"/>
      <w:marRight w:val="0"/>
      <w:marTop w:val="0"/>
      <w:marBottom w:val="0"/>
      <w:divBdr>
        <w:top w:val="none" w:sz="0" w:space="0" w:color="auto"/>
        <w:left w:val="none" w:sz="0" w:space="0" w:color="auto"/>
        <w:bottom w:val="none" w:sz="0" w:space="0" w:color="auto"/>
        <w:right w:val="none" w:sz="0" w:space="0" w:color="auto"/>
      </w:divBdr>
    </w:div>
    <w:div w:id="43674437">
      <w:bodyDiv w:val="1"/>
      <w:marLeft w:val="0"/>
      <w:marRight w:val="0"/>
      <w:marTop w:val="0"/>
      <w:marBottom w:val="0"/>
      <w:divBdr>
        <w:top w:val="none" w:sz="0" w:space="0" w:color="auto"/>
        <w:left w:val="none" w:sz="0" w:space="0" w:color="auto"/>
        <w:bottom w:val="none" w:sz="0" w:space="0" w:color="auto"/>
        <w:right w:val="none" w:sz="0" w:space="0" w:color="auto"/>
      </w:divBdr>
    </w:div>
    <w:div w:id="48920045">
      <w:bodyDiv w:val="1"/>
      <w:marLeft w:val="0"/>
      <w:marRight w:val="0"/>
      <w:marTop w:val="0"/>
      <w:marBottom w:val="0"/>
      <w:divBdr>
        <w:top w:val="none" w:sz="0" w:space="0" w:color="auto"/>
        <w:left w:val="none" w:sz="0" w:space="0" w:color="auto"/>
        <w:bottom w:val="none" w:sz="0" w:space="0" w:color="auto"/>
        <w:right w:val="none" w:sz="0" w:space="0" w:color="auto"/>
      </w:divBdr>
    </w:div>
    <w:div w:id="53893099">
      <w:bodyDiv w:val="1"/>
      <w:marLeft w:val="0"/>
      <w:marRight w:val="0"/>
      <w:marTop w:val="0"/>
      <w:marBottom w:val="0"/>
      <w:divBdr>
        <w:top w:val="none" w:sz="0" w:space="0" w:color="auto"/>
        <w:left w:val="none" w:sz="0" w:space="0" w:color="auto"/>
        <w:bottom w:val="none" w:sz="0" w:space="0" w:color="auto"/>
        <w:right w:val="none" w:sz="0" w:space="0" w:color="auto"/>
      </w:divBdr>
    </w:div>
    <w:div w:id="55666643">
      <w:bodyDiv w:val="1"/>
      <w:marLeft w:val="0"/>
      <w:marRight w:val="0"/>
      <w:marTop w:val="0"/>
      <w:marBottom w:val="0"/>
      <w:divBdr>
        <w:top w:val="none" w:sz="0" w:space="0" w:color="auto"/>
        <w:left w:val="none" w:sz="0" w:space="0" w:color="auto"/>
        <w:bottom w:val="none" w:sz="0" w:space="0" w:color="auto"/>
        <w:right w:val="none" w:sz="0" w:space="0" w:color="auto"/>
      </w:divBdr>
    </w:div>
    <w:div w:id="76635405">
      <w:bodyDiv w:val="1"/>
      <w:marLeft w:val="0"/>
      <w:marRight w:val="0"/>
      <w:marTop w:val="0"/>
      <w:marBottom w:val="0"/>
      <w:divBdr>
        <w:top w:val="none" w:sz="0" w:space="0" w:color="auto"/>
        <w:left w:val="none" w:sz="0" w:space="0" w:color="auto"/>
        <w:bottom w:val="none" w:sz="0" w:space="0" w:color="auto"/>
        <w:right w:val="none" w:sz="0" w:space="0" w:color="auto"/>
      </w:divBdr>
    </w:div>
    <w:div w:id="77363380">
      <w:bodyDiv w:val="1"/>
      <w:marLeft w:val="0"/>
      <w:marRight w:val="0"/>
      <w:marTop w:val="0"/>
      <w:marBottom w:val="0"/>
      <w:divBdr>
        <w:top w:val="none" w:sz="0" w:space="0" w:color="auto"/>
        <w:left w:val="none" w:sz="0" w:space="0" w:color="auto"/>
        <w:bottom w:val="none" w:sz="0" w:space="0" w:color="auto"/>
        <w:right w:val="none" w:sz="0" w:space="0" w:color="auto"/>
      </w:divBdr>
    </w:div>
    <w:div w:id="79302370">
      <w:bodyDiv w:val="1"/>
      <w:marLeft w:val="0"/>
      <w:marRight w:val="0"/>
      <w:marTop w:val="0"/>
      <w:marBottom w:val="0"/>
      <w:divBdr>
        <w:top w:val="none" w:sz="0" w:space="0" w:color="auto"/>
        <w:left w:val="none" w:sz="0" w:space="0" w:color="auto"/>
        <w:bottom w:val="none" w:sz="0" w:space="0" w:color="auto"/>
        <w:right w:val="none" w:sz="0" w:space="0" w:color="auto"/>
      </w:divBdr>
    </w:div>
    <w:div w:id="93786358">
      <w:bodyDiv w:val="1"/>
      <w:marLeft w:val="0"/>
      <w:marRight w:val="0"/>
      <w:marTop w:val="0"/>
      <w:marBottom w:val="0"/>
      <w:divBdr>
        <w:top w:val="none" w:sz="0" w:space="0" w:color="auto"/>
        <w:left w:val="none" w:sz="0" w:space="0" w:color="auto"/>
        <w:bottom w:val="none" w:sz="0" w:space="0" w:color="auto"/>
        <w:right w:val="none" w:sz="0" w:space="0" w:color="auto"/>
      </w:divBdr>
      <w:divsChild>
        <w:div w:id="354886835">
          <w:marLeft w:val="0"/>
          <w:marRight w:val="0"/>
          <w:marTop w:val="0"/>
          <w:marBottom w:val="0"/>
          <w:divBdr>
            <w:top w:val="none" w:sz="0" w:space="0" w:color="auto"/>
            <w:left w:val="none" w:sz="0" w:space="0" w:color="auto"/>
            <w:bottom w:val="none" w:sz="0" w:space="0" w:color="auto"/>
            <w:right w:val="none" w:sz="0" w:space="0" w:color="auto"/>
          </w:divBdr>
          <w:divsChild>
            <w:div w:id="1815756555">
              <w:marLeft w:val="0"/>
              <w:marRight w:val="0"/>
              <w:marTop w:val="0"/>
              <w:marBottom w:val="0"/>
              <w:divBdr>
                <w:top w:val="none" w:sz="0" w:space="0" w:color="auto"/>
                <w:left w:val="none" w:sz="0" w:space="0" w:color="auto"/>
                <w:bottom w:val="none" w:sz="0" w:space="0" w:color="auto"/>
                <w:right w:val="none" w:sz="0" w:space="0" w:color="auto"/>
              </w:divBdr>
              <w:divsChild>
                <w:div w:id="44764000">
                  <w:marLeft w:val="0"/>
                  <w:marRight w:val="0"/>
                  <w:marTop w:val="0"/>
                  <w:marBottom w:val="0"/>
                  <w:divBdr>
                    <w:top w:val="none" w:sz="0" w:space="0" w:color="auto"/>
                    <w:left w:val="none" w:sz="0" w:space="0" w:color="auto"/>
                    <w:bottom w:val="none" w:sz="0" w:space="0" w:color="auto"/>
                    <w:right w:val="none" w:sz="0" w:space="0" w:color="auto"/>
                  </w:divBdr>
                  <w:divsChild>
                    <w:div w:id="1893735956">
                      <w:marLeft w:val="0"/>
                      <w:marRight w:val="0"/>
                      <w:marTop w:val="0"/>
                      <w:marBottom w:val="0"/>
                      <w:divBdr>
                        <w:top w:val="none" w:sz="0" w:space="0" w:color="auto"/>
                        <w:left w:val="none" w:sz="0" w:space="0" w:color="auto"/>
                        <w:bottom w:val="none" w:sz="0" w:space="0" w:color="auto"/>
                        <w:right w:val="none" w:sz="0" w:space="0" w:color="auto"/>
                      </w:divBdr>
                      <w:divsChild>
                        <w:div w:id="1878008030">
                          <w:marLeft w:val="0"/>
                          <w:marRight w:val="0"/>
                          <w:marTop w:val="0"/>
                          <w:marBottom w:val="0"/>
                          <w:divBdr>
                            <w:top w:val="none" w:sz="0" w:space="0" w:color="auto"/>
                            <w:left w:val="none" w:sz="0" w:space="0" w:color="auto"/>
                            <w:bottom w:val="none" w:sz="0" w:space="0" w:color="auto"/>
                            <w:right w:val="none" w:sz="0" w:space="0" w:color="auto"/>
                          </w:divBdr>
                          <w:divsChild>
                            <w:div w:id="1448966439">
                              <w:marLeft w:val="0"/>
                              <w:marRight w:val="0"/>
                              <w:marTop w:val="0"/>
                              <w:marBottom w:val="0"/>
                              <w:divBdr>
                                <w:top w:val="none" w:sz="0" w:space="0" w:color="auto"/>
                                <w:left w:val="none" w:sz="0" w:space="0" w:color="auto"/>
                                <w:bottom w:val="none" w:sz="0" w:space="0" w:color="auto"/>
                                <w:right w:val="none" w:sz="0" w:space="0" w:color="auto"/>
                              </w:divBdr>
                              <w:divsChild>
                                <w:div w:id="1619795458">
                                  <w:marLeft w:val="0"/>
                                  <w:marRight w:val="0"/>
                                  <w:marTop w:val="0"/>
                                  <w:marBottom w:val="0"/>
                                  <w:divBdr>
                                    <w:top w:val="none" w:sz="0" w:space="0" w:color="auto"/>
                                    <w:left w:val="none" w:sz="0" w:space="0" w:color="auto"/>
                                    <w:bottom w:val="none" w:sz="0" w:space="0" w:color="auto"/>
                                    <w:right w:val="none" w:sz="0" w:space="0" w:color="auto"/>
                                  </w:divBdr>
                                  <w:divsChild>
                                    <w:div w:id="869606275">
                                      <w:marLeft w:val="0"/>
                                      <w:marRight w:val="0"/>
                                      <w:marTop w:val="0"/>
                                      <w:marBottom w:val="0"/>
                                      <w:divBdr>
                                        <w:top w:val="none" w:sz="0" w:space="0" w:color="auto"/>
                                        <w:left w:val="none" w:sz="0" w:space="0" w:color="auto"/>
                                        <w:bottom w:val="none" w:sz="0" w:space="0" w:color="auto"/>
                                        <w:right w:val="none" w:sz="0" w:space="0" w:color="auto"/>
                                      </w:divBdr>
                                      <w:divsChild>
                                        <w:div w:id="40904868">
                                          <w:marLeft w:val="0"/>
                                          <w:marRight w:val="0"/>
                                          <w:marTop w:val="0"/>
                                          <w:marBottom w:val="0"/>
                                          <w:divBdr>
                                            <w:top w:val="none" w:sz="0" w:space="0" w:color="auto"/>
                                            <w:left w:val="none" w:sz="0" w:space="0" w:color="auto"/>
                                            <w:bottom w:val="none" w:sz="0" w:space="0" w:color="auto"/>
                                            <w:right w:val="none" w:sz="0" w:space="0" w:color="auto"/>
                                          </w:divBdr>
                                          <w:divsChild>
                                            <w:div w:id="601031200">
                                              <w:marLeft w:val="0"/>
                                              <w:marRight w:val="0"/>
                                              <w:marTop w:val="0"/>
                                              <w:marBottom w:val="0"/>
                                              <w:divBdr>
                                                <w:top w:val="none" w:sz="0" w:space="0" w:color="auto"/>
                                                <w:left w:val="none" w:sz="0" w:space="0" w:color="auto"/>
                                                <w:bottom w:val="none" w:sz="0" w:space="0" w:color="auto"/>
                                                <w:right w:val="none" w:sz="0" w:space="0" w:color="auto"/>
                                              </w:divBdr>
                                              <w:divsChild>
                                                <w:div w:id="578563610">
                                                  <w:marLeft w:val="0"/>
                                                  <w:marRight w:val="0"/>
                                                  <w:marTop w:val="0"/>
                                                  <w:marBottom w:val="0"/>
                                                  <w:divBdr>
                                                    <w:top w:val="none" w:sz="0" w:space="0" w:color="auto"/>
                                                    <w:left w:val="none" w:sz="0" w:space="0" w:color="auto"/>
                                                    <w:bottom w:val="none" w:sz="0" w:space="0" w:color="auto"/>
                                                    <w:right w:val="none" w:sz="0" w:space="0" w:color="auto"/>
                                                  </w:divBdr>
                                                  <w:divsChild>
                                                    <w:div w:id="963195618">
                                                      <w:marLeft w:val="0"/>
                                                      <w:marRight w:val="0"/>
                                                      <w:marTop w:val="0"/>
                                                      <w:marBottom w:val="0"/>
                                                      <w:divBdr>
                                                        <w:top w:val="none" w:sz="0" w:space="0" w:color="auto"/>
                                                        <w:left w:val="none" w:sz="0" w:space="0" w:color="auto"/>
                                                        <w:bottom w:val="none" w:sz="0" w:space="0" w:color="auto"/>
                                                        <w:right w:val="none" w:sz="0" w:space="0" w:color="auto"/>
                                                      </w:divBdr>
                                                      <w:divsChild>
                                                        <w:div w:id="1096024072">
                                                          <w:marLeft w:val="0"/>
                                                          <w:marRight w:val="0"/>
                                                          <w:marTop w:val="0"/>
                                                          <w:marBottom w:val="0"/>
                                                          <w:divBdr>
                                                            <w:top w:val="none" w:sz="0" w:space="0" w:color="auto"/>
                                                            <w:left w:val="none" w:sz="0" w:space="0" w:color="auto"/>
                                                            <w:bottom w:val="none" w:sz="0" w:space="0" w:color="auto"/>
                                                            <w:right w:val="none" w:sz="0" w:space="0" w:color="auto"/>
                                                          </w:divBdr>
                                                          <w:divsChild>
                                                            <w:div w:id="462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160124">
      <w:bodyDiv w:val="1"/>
      <w:marLeft w:val="0"/>
      <w:marRight w:val="0"/>
      <w:marTop w:val="0"/>
      <w:marBottom w:val="0"/>
      <w:divBdr>
        <w:top w:val="none" w:sz="0" w:space="0" w:color="auto"/>
        <w:left w:val="none" w:sz="0" w:space="0" w:color="auto"/>
        <w:bottom w:val="none" w:sz="0" w:space="0" w:color="auto"/>
        <w:right w:val="none" w:sz="0" w:space="0" w:color="auto"/>
      </w:divBdr>
    </w:div>
    <w:div w:id="105397079">
      <w:bodyDiv w:val="1"/>
      <w:marLeft w:val="0"/>
      <w:marRight w:val="0"/>
      <w:marTop w:val="0"/>
      <w:marBottom w:val="0"/>
      <w:divBdr>
        <w:top w:val="none" w:sz="0" w:space="0" w:color="auto"/>
        <w:left w:val="none" w:sz="0" w:space="0" w:color="auto"/>
        <w:bottom w:val="none" w:sz="0" w:space="0" w:color="auto"/>
        <w:right w:val="none" w:sz="0" w:space="0" w:color="auto"/>
      </w:divBdr>
      <w:divsChild>
        <w:div w:id="250163931">
          <w:marLeft w:val="547"/>
          <w:marRight w:val="0"/>
          <w:marTop w:val="0"/>
          <w:marBottom w:val="0"/>
          <w:divBdr>
            <w:top w:val="none" w:sz="0" w:space="0" w:color="auto"/>
            <w:left w:val="none" w:sz="0" w:space="0" w:color="auto"/>
            <w:bottom w:val="none" w:sz="0" w:space="0" w:color="auto"/>
            <w:right w:val="none" w:sz="0" w:space="0" w:color="auto"/>
          </w:divBdr>
        </w:div>
      </w:divsChild>
    </w:div>
    <w:div w:id="119157745">
      <w:bodyDiv w:val="1"/>
      <w:marLeft w:val="0"/>
      <w:marRight w:val="0"/>
      <w:marTop w:val="0"/>
      <w:marBottom w:val="0"/>
      <w:divBdr>
        <w:top w:val="none" w:sz="0" w:space="0" w:color="auto"/>
        <w:left w:val="none" w:sz="0" w:space="0" w:color="auto"/>
        <w:bottom w:val="none" w:sz="0" w:space="0" w:color="auto"/>
        <w:right w:val="none" w:sz="0" w:space="0" w:color="auto"/>
      </w:divBdr>
      <w:divsChild>
        <w:div w:id="2004115843">
          <w:marLeft w:val="0"/>
          <w:marRight w:val="0"/>
          <w:marTop w:val="0"/>
          <w:marBottom w:val="0"/>
          <w:divBdr>
            <w:top w:val="none" w:sz="0" w:space="0" w:color="auto"/>
            <w:left w:val="none" w:sz="0" w:space="0" w:color="auto"/>
            <w:bottom w:val="none" w:sz="0" w:space="0" w:color="auto"/>
            <w:right w:val="none" w:sz="0" w:space="0" w:color="auto"/>
          </w:divBdr>
          <w:divsChild>
            <w:div w:id="1961448083">
              <w:marLeft w:val="0"/>
              <w:marRight w:val="0"/>
              <w:marTop w:val="0"/>
              <w:marBottom w:val="0"/>
              <w:divBdr>
                <w:top w:val="none" w:sz="0" w:space="0" w:color="auto"/>
                <w:left w:val="none" w:sz="0" w:space="0" w:color="auto"/>
                <w:bottom w:val="none" w:sz="0" w:space="0" w:color="auto"/>
                <w:right w:val="none" w:sz="0" w:space="0" w:color="auto"/>
              </w:divBdr>
              <w:divsChild>
                <w:div w:id="1258710997">
                  <w:marLeft w:val="0"/>
                  <w:marRight w:val="0"/>
                  <w:marTop w:val="0"/>
                  <w:marBottom w:val="0"/>
                  <w:divBdr>
                    <w:top w:val="none" w:sz="0" w:space="0" w:color="auto"/>
                    <w:left w:val="none" w:sz="0" w:space="0" w:color="auto"/>
                    <w:bottom w:val="none" w:sz="0" w:space="0" w:color="auto"/>
                    <w:right w:val="none" w:sz="0" w:space="0" w:color="auto"/>
                  </w:divBdr>
                  <w:divsChild>
                    <w:div w:id="630673522">
                      <w:marLeft w:val="0"/>
                      <w:marRight w:val="0"/>
                      <w:marTop w:val="0"/>
                      <w:marBottom w:val="0"/>
                      <w:divBdr>
                        <w:top w:val="none" w:sz="0" w:space="0" w:color="auto"/>
                        <w:left w:val="none" w:sz="0" w:space="0" w:color="auto"/>
                        <w:bottom w:val="none" w:sz="0" w:space="0" w:color="auto"/>
                        <w:right w:val="none" w:sz="0" w:space="0" w:color="auto"/>
                      </w:divBdr>
                      <w:divsChild>
                        <w:div w:id="225797872">
                          <w:marLeft w:val="0"/>
                          <w:marRight w:val="0"/>
                          <w:marTop w:val="0"/>
                          <w:marBottom w:val="0"/>
                          <w:divBdr>
                            <w:top w:val="none" w:sz="0" w:space="0" w:color="auto"/>
                            <w:left w:val="none" w:sz="0" w:space="0" w:color="auto"/>
                            <w:bottom w:val="none" w:sz="0" w:space="0" w:color="auto"/>
                            <w:right w:val="none" w:sz="0" w:space="0" w:color="auto"/>
                          </w:divBdr>
                          <w:divsChild>
                            <w:div w:id="445657345">
                              <w:marLeft w:val="0"/>
                              <w:marRight w:val="0"/>
                              <w:marTop w:val="0"/>
                              <w:marBottom w:val="0"/>
                              <w:divBdr>
                                <w:top w:val="none" w:sz="0" w:space="0" w:color="auto"/>
                                <w:left w:val="none" w:sz="0" w:space="0" w:color="auto"/>
                                <w:bottom w:val="none" w:sz="0" w:space="0" w:color="auto"/>
                                <w:right w:val="none" w:sz="0" w:space="0" w:color="auto"/>
                              </w:divBdr>
                              <w:divsChild>
                                <w:div w:id="551383289">
                                  <w:marLeft w:val="0"/>
                                  <w:marRight w:val="0"/>
                                  <w:marTop w:val="0"/>
                                  <w:marBottom w:val="0"/>
                                  <w:divBdr>
                                    <w:top w:val="none" w:sz="0" w:space="0" w:color="auto"/>
                                    <w:left w:val="none" w:sz="0" w:space="0" w:color="auto"/>
                                    <w:bottom w:val="none" w:sz="0" w:space="0" w:color="auto"/>
                                    <w:right w:val="none" w:sz="0" w:space="0" w:color="auto"/>
                                  </w:divBdr>
                                  <w:divsChild>
                                    <w:div w:id="305816877">
                                      <w:marLeft w:val="0"/>
                                      <w:marRight w:val="0"/>
                                      <w:marTop w:val="0"/>
                                      <w:marBottom w:val="0"/>
                                      <w:divBdr>
                                        <w:top w:val="none" w:sz="0" w:space="0" w:color="auto"/>
                                        <w:left w:val="none" w:sz="0" w:space="0" w:color="auto"/>
                                        <w:bottom w:val="none" w:sz="0" w:space="0" w:color="auto"/>
                                        <w:right w:val="none" w:sz="0" w:space="0" w:color="auto"/>
                                      </w:divBdr>
                                      <w:divsChild>
                                        <w:div w:id="867256282">
                                          <w:marLeft w:val="0"/>
                                          <w:marRight w:val="0"/>
                                          <w:marTop w:val="0"/>
                                          <w:marBottom w:val="0"/>
                                          <w:divBdr>
                                            <w:top w:val="none" w:sz="0" w:space="0" w:color="auto"/>
                                            <w:left w:val="none" w:sz="0" w:space="0" w:color="auto"/>
                                            <w:bottom w:val="none" w:sz="0" w:space="0" w:color="auto"/>
                                            <w:right w:val="none" w:sz="0" w:space="0" w:color="auto"/>
                                          </w:divBdr>
                                          <w:divsChild>
                                            <w:div w:id="1073158140">
                                              <w:marLeft w:val="0"/>
                                              <w:marRight w:val="0"/>
                                              <w:marTop w:val="0"/>
                                              <w:marBottom w:val="0"/>
                                              <w:divBdr>
                                                <w:top w:val="none" w:sz="0" w:space="0" w:color="auto"/>
                                                <w:left w:val="none" w:sz="0" w:space="0" w:color="auto"/>
                                                <w:bottom w:val="none" w:sz="0" w:space="0" w:color="auto"/>
                                                <w:right w:val="none" w:sz="0" w:space="0" w:color="auto"/>
                                              </w:divBdr>
                                              <w:divsChild>
                                                <w:div w:id="126051393">
                                                  <w:marLeft w:val="0"/>
                                                  <w:marRight w:val="0"/>
                                                  <w:marTop w:val="0"/>
                                                  <w:marBottom w:val="0"/>
                                                  <w:divBdr>
                                                    <w:top w:val="none" w:sz="0" w:space="0" w:color="auto"/>
                                                    <w:left w:val="none" w:sz="0" w:space="0" w:color="auto"/>
                                                    <w:bottom w:val="none" w:sz="0" w:space="0" w:color="auto"/>
                                                    <w:right w:val="none" w:sz="0" w:space="0" w:color="auto"/>
                                                  </w:divBdr>
                                                  <w:divsChild>
                                                    <w:div w:id="279608953">
                                                      <w:marLeft w:val="0"/>
                                                      <w:marRight w:val="0"/>
                                                      <w:marTop w:val="0"/>
                                                      <w:marBottom w:val="0"/>
                                                      <w:divBdr>
                                                        <w:top w:val="none" w:sz="0" w:space="0" w:color="auto"/>
                                                        <w:left w:val="none" w:sz="0" w:space="0" w:color="auto"/>
                                                        <w:bottom w:val="none" w:sz="0" w:space="0" w:color="auto"/>
                                                        <w:right w:val="none" w:sz="0" w:space="0" w:color="auto"/>
                                                      </w:divBdr>
                                                      <w:divsChild>
                                                        <w:div w:id="1876044396">
                                                          <w:marLeft w:val="0"/>
                                                          <w:marRight w:val="0"/>
                                                          <w:marTop w:val="0"/>
                                                          <w:marBottom w:val="0"/>
                                                          <w:divBdr>
                                                            <w:top w:val="none" w:sz="0" w:space="0" w:color="auto"/>
                                                            <w:left w:val="none" w:sz="0" w:space="0" w:color="auto"/>
                                                            <w:bottom w:val="none" w:sz="0" w:space="0" w:color="auto"/>
                                                            <w:right w:val="none" w:sz="0" w:space="0" w:color="auto"/>
                                                          </w:divBdr>
                                                          <w:divsChild>
                                                            <w:div w:id="2469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882649">
      <w:bodyDiv w:val="1"/>
      <w:marLeft w:val="0"/>
      <w:marRight w:val="0"/>
      <w:marTop w:val="0"/>
      <w:marBottom w:val="0"/>
      <w:divBdr>
        <w:top w:val="none" w:sz="0" w:space="0" w:color="auto"/>
        <w:left w:val="none" w:sz="0" w:space="0" w:color="auto"/>
        <w:bottom w:val="none" w:sz="0" w:space="0" w:color="auto"/>
        <w:right w:val="none" w:sz="0" w:space="0" w:color="auto"/>
      </w:divBdr>
      <w:divsChild>
        <w:div w:id="2048752682">
          <w:marLeft w:val="0"/>
          <w:marRight w:val="0"/>
          <w:marTop w:val="0"/>
          <w:marBottom w:val="0"/>
          <w:divBdr>
            <w:top w:val="none" w:sz="0" w:space="0" w:color="auto"/>
            <w:left w:val="none" w:sz="0" w:space="0" w:color="auto"/>
            <w:bottom w:val="none" w:sz="0" w:space="0" w:color="auto"/>
            <w:right w:val="none" w:sz="0" w:space="0" w:color="auto"/>
          </w:divBdr>
          <w:divsChild>
            <w:div w:id="715202372">
              <w:marLeft w:val="0"/>
              <w:marRight w:val="0"/>
              <w:marTop w:val="0"/>
              <w:marBottom w:val="0"/>
              <w:divBdr>
                <w:top w:val="none" w:sz="0" w:space="0" w:color="auto"/>
                <w:left w:val="none" w:sz="0" w:space="0" w:color="auto"/>
                <w:bottom w:val="none" w:sz="0" w:space="0" w:color="auto"/>
                <w:right w:val="none" w:sz="0" w:space="0" w:color="auto"/>
              </w:divBdr>
              <w:divsChild>
                <w:div w:id="780997905">
                  <w:marLeft w:val="0"/>
                  <w:marRight w:val="0"/>
                  <w:marTop w:val="0"/>
                  <w:marBottom w:val="0"/>
                  <w:divBdr>
                    <w:top w:val="none" w:sz="0" w:space="0" w:color="auto"/>
                    <w:left w:val="none" w:sz="0" w:space="0" w:color="auto"/>
                    <w:bottom w:val="none" w:sz="0" w:space="0" w:color="auto"/>
                    <w:right w:val="none" w:sz="0" w:space="0" w:color="auto"/>
                  </w:divBdr>
                  <w:divsChild>
                    <w:div w:id="1843811609">
                      <w:marLeft w:val="0"/>
                      <w:marRight w:val="0"/>
                      <w:marTop w:val="0"/>
                      <w:marBottom w:val="0"/>
                      <w:divBdr>
                        <w:top w:val="none" w:sz="0" w:space="0" w:color="auto"/>
                        <w:left w:val="none" w:sz="0" w:space="0" w:color="auto"/>
                        <w:bottom w:val="none" w:sz="0" w:space="0" w:color="auto"/>
                        <w:right w:val="none" w:sz="0" w:space="0" w:color="auto"/>
                      </w:divBdr>
                      <w:divsChild>
                        <w:div w:id="169030068">
                          <w:marLeft w:val="0"/>
                          <w:marRight w:val="0"/>
                          <w:marTop w:val="0"/>
                          <w:marBottom w:val="0"/>
                          <w:divBdr>
                            <w:top w:val="none" w:sz="0" w:space="0" w:color="auto"/>
                            <w:left w:val="none" w:sz="0" w:space="0" w:color="auto"/>
                            <w:bottom w:val="none" w:sz="0" w:space="0" w:color="auto"/>
                            <w:right w:val="none" w:sz="0" w:space="0" w:color="auto"/>
                          </w:divBdr>
                          <w:divsChild>
                            <w:div w:id="1696231105">
                              <w:marLeft w:val="0"/>
                              <w:marRight w:val="0"/>
                              <w:marTop w:val="0"/>
                              <w:marBottom w:val="0"/>
                              <w:divBdr>
                                <w:top w:val="none" w:sz="0" w:space="0" w:color="auto"/>
                                <w:left w:val="none" w:sz="0" w:space="0" w:color="auto"/>
                                <w:bottom w:val="none" w:sz="0" w:space="0" w:color="auto"/>
                                <w:right w:val="none" w:sz="0" w:space="0" w:color="auto"/>
                              </w:divBdr>
                              <w:divsChild>
                                <w:div w:id="1109935128">
                                  <w:marLeft w:val="0"/>
                                  <w:marRight w:val="0"/>
                                  <w:marTop w:val="0"/>
                                  <w:marBottom w:val="0"/>
                                  <w:divBdr>
                                    <w:top w:val="none" w:sz="0" w:space="0" w:color="auto"/>
                                    <w:left w:val="none" w:sz="0" w:space="0" w:color="auto"/>
                                    <w:bottom w:val="none" w:sz="0" w:space="0" w:color="auto"/>
                                    <w:right w:val="none" w:sz="0" w:space="0" w:color="auto"/>
                                  </w:divBdr>
                                  <w:divsChild>
                                    <w:div w:id="665941315">
                                      <w:marLeft w:val="0"/>
                                      <w:marRight w:val="0"/>
                                      <w:marTop w:val="0"/>
                                      <w:marBottom w:val="0"/>
                                      <w:divBdr>
                                        <w:top w:val="none" w:sz="0" w:space="0" w:color="auto"/>
                                        <w:left w:val="none" w:sz="0" w:space="0" w:color="auto"/>
                                        <w:bottom w:val="none" w:sz="0" w:space="0" w:color="auto"/>
                                        <w:right w:val="none" w:sz="0" w:space="0" w:color="auto"/>
                                      </w:divBdr>
                                      <w:divsChild>
                                        <w:div w:id="1700080097">
                                          <w:marLeft w:val="0"/>
                                          <w:marRight w:val="0"/>
                                          <w:marTop w:val="0"/>
                                          <w:marBottom w:val="0"/>
                                          <w:divBdr>
                                            <w:top w:val="none" w:sz="0" w:space="0" w:color="auto"/>
                                            <w:left w:val="none" w:sz="0" w:space="0" w:color="auto"/>
                                            <w:bottom w:val="none" w:sz="0" w:space="0" w:color="auto"/>
                                            <w:right w:val="none" w:sz="0" w:space="0" w:color="auto"/>
                                          </w:divBdr>
                                          <w:divsChild>
                                            <w:div w:id="602343998">
                                              <w:marLeft w:val="0"/>
                                              <w:marRight w:val="0"/>
                                              <w:marTop w:val="0"/>
                                              <w:marBottom w:val="0"/>
                                              <w:divBdr>
                                                <w:top w:val="none" w:sz="0" w:space="0" w:color="auto"/>
                                                <w:left w:val="none" w:sz="0" w:space="0" w:color="auto"/>
                                                <w:bottom w:val="none" w:sz="0" w:space="0" w:color="auto"/>
                                                <w:right w:val="none" w:sz="0" w:space="0" w:color="auto"/>
                                              </w:divBdr>
                                              <w:divsChild>
                                                <w:div w:id="934021518">
                                                  <w:marLeft w:val="0"/>
                                                  <w:marRight w:val="0"/>
                                                  <w:marTop w:val="0"/>
                                                  <w:marBottom w:val="0"/>
                                                  <w:divBdr>
                                                    <w:top w:val="none" w:sz="0" w:space="0" w:color="auto"/>
                                                    <w:left w:val="none" w:sz="0" w:space="0" w:color="auto"/>
                                                    <w:bottom w:val="none" w:sz="0" w:space="0" w:color="auto"/>
                                                    <w:right w:val="none" w:sz="0" w:space="0" w:color="auto"/>
                                                  </w:divBdr>
                                                  <w:divsChild>
                                                    <w:div w:id="594098178">
                                                      <w:marLeft w:val="0"/>
                                                      <w:marRight w:val="0"/>
                                                      <w:marTop w:val="0"/>
                                                      <w:marBottom w:val="0"/>
                                                      <w:divBdr>
                                                        <w:top w:val="none" w:sz="0" w:space="0" w:color="auto"/>
                                                        <w:left w:val="none" w:sz="0" w:space="0" w:color="auto"/>
                                                        <w:bottom w:val="none" w:sz="0" w:space="0" w:color="auto"/>
                                                        <w:right w:val="none" w:sz="0" w:space="0" w:color="auto"/>
                                                      </w:divBdr>
                                                      <w:divsChild>
                                                        <w:div w:id="1214733299">
                                                          <w:marLeft w:val="0"/>
                                                          <w:marRight w:val="0"/>
                                                          <w:marTop w:val="0"/>
                                                          <w:marBottom w:val="0"/>
                                                          <w:divBdr>
                                                            <w:top w:val="none" w:sz="0" w:space="0" w:color="auto"/>
                                                            <w:left w:val="none" w:sz="0" w:space="0" w:color="auto"/>
                                                            <w:bottom w:val="none" w:sz="0" w:space="0" w:color="auto"/>
                                                            <w:right w:val="none" w:sz="0" w:space="0" w:color="auto"/>
                                                          </w:divBdr>
                                                          <w:divsChild>
                                                            <w:div w:id="12158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260798">
      <w:bodyDiv w:val="1"/>
      <w:marLeft w:val="0"/>
      <w:marRight w:val="0"/>
      <w:marTop w:val="0"/>
      <w:marBottom w:val="0"/>
      <w:divBdr>
        <w:top w:val="none" w:sz="0" w:space="0" w:color="auto"/>
        <w:left w:val="none" w:sz="0" w:space="0" w:color="auto"/>
        <w:bottom w:val="none" w:sz="0" w:space="0" w:color="auto"/>
        <w:right w:val="none" w:sz="0" w:space="0" w:color="auto"/>
      </w:divBdr>
      <w:divsChild>
        <w:div w:id="1842963346">
          <w:marLeft w:val="0"/>
          <w:marRight w:val="0"/>
          <w:marTop w:val="0"/>
          <w:marBottom w:val="0"/>
          <w:divBdr>
            <w:top w:val="none" w:sz="0" w:space="0" w:color="auto"/>
            <w:left w:val="none" w:sz="0" w:space="0" w:color="auto"/>
            <w:bottom w:val="none" w:sz="0" w:space="0" w:color="auto"/>
            <w:right w:val="none" w:sz="0" w:space="0" w:color="auto"/>
          </w:divBdr>
        </w:div>
      </w:divsChild>
    </w:div>
    <w:div w:id="136455060">
      <w:bodyDiv w:val="1"/>
      <w:marLeft w:val="0"/>
      <w:marRight w:val="0"/>
      <w:marTop w:val="0"/>
      <w:marBottom w:val="0"/>
      <w:divBdr>
        <w:top w:val="none" w:sz="0" w:space="0" w:color="auto"/>
        <w:left w:val="none" w:sz="0" w:space="0" w:color="auto"/>
        <w:bottom w:val="none" w:sz="0" w:space="0" w:color="auto"/>
        <w:right w:val="none" w:sz="0" w:space="0" w:color="auto"/>
      </w:divBdr>
    </w:div>
    <w:div w:id="170486941">
      <w:bodyDiv w:val="1"/>
      <w:marLeft w:val="0"/>
      <w:marRight w:val="0"/>
      <w:marTop w:val="0"/>
      <w:marBottom w:val="0"/>
      <w:divBdr>
        <w:top w:val="none" w:sz="0" w:space="0" w:color="auto"/>
        <w:left w:val="none" w:sz="0" w:space="0" w:color="auto"/>
        <w:bottom w:val="none" w:sz="0" w:space="0" w:color="auto"/>
        <w:right w:val="none" w:sz="0" w:space="0" w:color="auto"/>
      </w:divBdr>
    </w:div>
    <w:div w:id="180700769">
      <w:bodyDiv w:val="1"/>
      <w:marLeft w:val="0"/>
      <w:marRight w:val="0"/>
      <w:marTop w:val="0"/>
      <w:marBottom w:val="0"/>
      <w:divBdr>
        <w:top w:val="none" w:sz="0" w:space="0" w:color="auto"/>
        <w:left w:val="none" w:sz="0" w:space="0" w:color="auto"/>
        <w:bottom w:val="none" w:sz="0" w:space="0" w:color="auto"/>
        <w:right w:val="none" w:sz="0" w:space="0" w:color="auto"/>
      </w:divBdr>
    </w:div>
    <w:div w:id="187375179">
      <w:bodyDiv w:val="1"/>
      <w:marLeft w:val="0"/>
      <w:marRight w:val="0"/>
      <w:marTop w:val="0"/>
      <w:marBottom w:val="0"/>
      <w:divBdr>
        <w:top w:val="none" w:sz="0" w:space="0" w:color="auto"/>
        <w:left w:val="none" w:sz="0" w:space="0" w:color="auto"/>
        <w:bottom w:val="none" w:sz="0" w:space="0" w:color="auto"/>
        <w:right w:val="none" w:sz="0" w:space="0" w:color="auto"/>
      </w:divBdr>
    </w:div>
    <w:div w:id="188687004">
      <w:bodyDiv w:val="1"/>
      <w:marLeft w:val="0"/>
      <w:marRight w:val="0"/>
      <w:marTop w:val="0"/>
      <w:marBottom w:val="0"/>
      <w:divBdr>
        <w:top w:val="none" w:sz="0" w:space="0" w:color="auto"/>
        <w:left w:val="none" w:sz="0" w:space="0" w:color="auto"/>
        <w:bottom w:val="none" w:sz="0" w:space="0" w:color="auto"/>
        <w:right w:val="none" w:sz="0" w:space="0" w:color="auto"/>
      </w:divBdr>
      <w:divsChild>
        <w:div w:id="343212619">
          <w:marLeft w:val="0"/>
          <w:marRight w:val="0"/>
          <w:marTop w:val="0"/>
          <w:marBottom w:val="0"/>
          <w:divBdr>
            <w:top w:val="none" w:sz="0" w:space="0" w:color="auto"/>
            <w:left w:val="none" w:sz="0" w:space="0" w:color="auto"/>
            <w:bottom w:val="none" w:sz="0" w:space="0" w:color="auto"/>
            <w:right w:val="none" w:sz="0" w:space="0" w:color="auto"/>
          </w:divBdr>
          <w:divsChild>
            <w:div w:id="342828415">
              <w:marLeft w:val="0"/>
              <w:marRight w:val="0"/>
              <w:marTop w:val="0"/>
              <w:marBottom w:val="0"/>
              <w:divBdr>
                <w:top w:val="none" w:sz="0" w:space="0" w:color="auto"/>
                <w:left w:val="none" w:sz="0" w:space="0" w:color="auto"/>
                <w:bottom w:val="none" w:sz="0" w:space="0" w:color="auto"/>
                <w:right w:val="none" w:sz="0" w:space="0" w:color="auto"/>
              </w:divBdr>
              <w:divsChild>
                <w:div w:id="876822359">
                  <w:marLeft w:val="0"/>
                  <w:marRight w:val="0"/>
                  <w:marTop w:val="0"/>
                  <w:marBottom w:val="0"/>
                  <w:divBdr>
                    <w:top w:val="none" w:sz="0" w:space="0" w:color="auto"/>
                    <w:left w:val="none" w:sz="0" w:space="0" w:color="auto"/>
                    <w:bottom w:val="none" w:sz="0" w:space="0" w:color="auto"/>
                    <w:right w:val="none" w:sz="0" w:space="0" w:color="auto"/>
                  </w:divBdr>
                  <w:divsChild>
                    <w:div w:id="1371686698">
                      <w:marLeft w:val="0"/>
                      <w:marRight w:val="0"/>
                      <w:marTop w:val="0"/>
                      <w:marBottom w:val="0"/>
                      <w:divBdr>
                        <w:top w:val="none" w:sz="0" w:space="0" w:color="auto"/>
                        <w:left w:val="none" w:sz="0" w:space="0" w:color="auto"/>
                        <w:bottom w:val="none" w:sz="0" w:space="0" w:color="auto"/>
                        <w:right w:val="none" w:sz="0" w:space="0" w:color="auto"/>
                      </w:divBdr>
                      <w:divsChild>
                        <w:div w:id="1626808865">
                          <w:marLeft w:val="0"/>
                          <w:marRight w:val="0"/>
                          <w:marTop w:val="0"/>
                          <w:marBottom w:val="0"/>
                          <w:divBdr>
                            <w:top w:val="none" w:sz="0" w:space="0" w:color="auto"/>
                            <w:left w:val="none" w:sz="0" w:space="0" w:color="auto"/>
                            <w:bottom w:val="none" w:sz="0" w:space="0" w:color="auto"/>
                            <w:right w:val="none" w:sz="0" w:space="0" w:color="auto"/>
                          </w:divBdr>
                          <w:divsChild>
                            <w:div w:id="668756602">
                              <w:marLeft w:val="0"/>
                              <w:marRight w:val="0"/>
                              <w:marTop w:val="0"/>
                              <w:marBottom w:val="0"/>
                              <w:divBdr>
                                <w:top w:val="none" w:sz="0" w:space="0" w:color="auto"/>
                                <w:left w:val="none" w:sz="0" w:space="0" w:color="auto"/>
                                <w:bottom w:val="none" w:sz="0" w:space="0" w:color="auto"/>
                                <w:right w:val="none" w:sz="0" w:space="0" w:color="auto"/>
                              </w:divBdr>
                              <w:divsChild>
                                <w:div w:id="916208662">
                                  <w:marLeft w:val="0"/>
                                  <w:marRight w:val="0"/>
                                  <w:marTop w:val="0"/>
                                  <w:marBottom w:val="0"/>
                                  <w:divBdr>
                                    <w:top w:val="none" w:sz="0" w:space="0" w:color="auto"/>
                                    <w:left w:val="none" w:sz="0" w:space="0" w:color="auto"/>
                                    <w:bottom w:val="none" w:sz="0" w:space="0" w:color="auto"/>
                                    <w:right w:val="none" w:sz="0" w:space="0" w:color="auto"/>
                                  </w:divBdr>
                                  <w:divsChild>
                                    <w:div w:id="1538738326">
                                      <w:marLeft w:val="0"/>
                                      <w:marRight w:val="0"/>
                                      <w:marTop w:val="0"/>
                                      <w:marBottom w:val="0"/>
                                      <w:divBdr>
                                        <w:top w:val="none" w:sz="0" w:space="0" w:color="auto"/>
                                        <w:left w:val="none" w:sz="0" w:space="0" w:color="auto"/>
                                        <w:bottom w:val="none" w:sz="0" w:space="0" w:color="auto"/>
                                        <w:right w:val="none" w:sz="0" w:space="0" w:color="auto"/>
                                      </w:divBdr>
                                      <w:divsChild>
                                        <w:div w:id="1620187213">
                                          <w:marLeft w:val="0"/>
                                          <w:marRight w:val="0"/>
                                          <w:marTop w:val="0"/>
                                          <w:marBottom w:val="0"/>
                                          <w:divBdr>
                                            <w:top w:val="none" w:sz="0" w:space="0" w:color="auto"/>
                                            <w:left w:val="none" w:sz="0" w:space="0" w:color="auto"/>
                                            <w:bottom w:val="none" w:sz="0" w:space="0" w:color="auto"/>
                                            <w:right w:val="none" w:sz="0" w:space="0" w:color="auto"/>
                                          </w:divBdr>
                                          <w:divsChild>
                                            <w:div w:id="2068529246">
                                              <w:marLeft w:val="0"/>
                                              <w:marRight w:val="0"/>
                                              <w:marTop w:val="0"/>
                                              <w:marBottom w:val="0"/>
                                              <w:divBdr>
                                                <w:top w:val="none" w:sz="0" w:space="0" w:color="auto"/>
                                                <w:left w:val="none" w:sz="0" w:space="0" w:color="auto"/>
                                                <w:bottom w:val="none" w:sz="0" w:space="0" w:color="auto"/>
                                                <w:right w:val="none" w:sz="0" w:space="0" w:color="auto"/>
                                              </w:divBdr>
                                              <w:divsChild>
                                                <w:div w:id="1345129593">
                                                  <w:marLeft w:val="0"/>
                                                  <w:marRight w:val="0"/>
                                                  <w:marTop w:val="0"/>
                                                  <w:marBottom w:val="0"/>
                                                  <w:divBdr>
                                                    <w:top w:val="none" w:sz="0" w:space="0" w:color="auto"/>
                                                    <w:left w:val="none" w:sz="0" w:space="0" w:color="auto"/>
                                                    <w:bottom w:val="none" w:sz="0" w:space="0" w:color="auto"/>
                                                    <w:right w:val="none" w:sz="0" w:space="0" w:color="auto"/>
                                                  </w:divBdr>
                                                  <w:divsChild>
                                                    <w:div w:id="933974677">
                                                      <w:marLeft w:val="0"/>
                                                      <w:marRight w:val="0"/>
                                                      <w:marTop w:val="0"/>
                                                      <w:marBottom w:val="0"/>
                                                      <w:divBdr>
                                                        <w:top w:val="none" w:sz="0" w:space="0" w:color="auto"/>
                                                        <w:left w:val="none" w:sz="0" w:space="0" w:color="auto"/>
                                                        <w:bottom w:val="none" w:sz="0" w:space="0" w:color="auto"/>
                                                        <w:right w:val="none" w:sz="0" w:space="0" w:color="auto"/>
                                                      </w:divBdr>
                                                      <w:divsChild>
                                                        <w:div w:id="1523278036">
                                                          <w:marLeft w:val="0"/>
                                                          <w:marRight w:val="0"/>
                                                          <w:marTop w:val="0"/>
                                                          <w:marBottom w:val="0"/>
                                                          <w:divBdr>
                                                            <w:top w:val="none" w:sz="0" w:space="0" w:color="auto"/>
                                                            <w:left w:val="none" w:sz="0" w:space="0" w:color="auto"/>
                                                            <w:bottom w:val="none" w:sz="0" w:space="0" w:color="auto"/>
                                                            <w:right w:val="none" w:sz="0" w:space="0" w:color="auto"/>
                                                          </w:divBdr>
                                                          <w:divsChild>
                                                            <w:div w:id="1746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655939">
      <w:bodyDiv w:val="1"/>
      <w:marLeft w:val="0"/>
      <w:marRight w:val="0"/>
      <w:marTop w:val="0"/>
      <w:marBottom w:val="0"/>
      <w:divBdr>
        <w:top w:val="none" w:sz="0" w:space="0" w:color="auto"/>
        <w:left w:val="none" w:sz="0" w:space="0" w:color="auto"/>
        <w:bottom w:val="none" w:sz="0" w:space="0" w:color="auto"/>
        <w:right w:val="none" w:sz="0" w:space="0" w:color="auto"/>
      </w:divBdr>
      <w:divsChild>
        <w:div w:id="889415964">
          <w:marLeft w:val="0"/>
          <w:marRight w:val="0"/>
          <w:marTop w:val="0"/>
          <w:marBottom w:val="0"/>
          <w:divBdr>
            <w:top w:val="none" w:sz="0" w:space="0" w:color="auto"/>
            <w:left w:val="none" w:sz="0" w:space="0" w:color="auto"/>
            <w:bottom w:val="none" w:sz="0" w:space="0" w:color="auto"/>
            <w:right w:val="none" w:sz="0" w:space="0" w:color="auto"/>
          </w:divBdr>
          <w:divsChild>
            <w:div w:id="10559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5745">
      <w:bodyDiv w:val="1"/>
      <w:marLeft w:val="0"/>
      <w:marRight w:val="0"/>
      <w:marTop w:val="0"/>
      <w:marBottom w:val="0"/>
      <w:divBdr>
        <w:top w:val="none" w:sz="0" w:space="0" w:color="auto"/>
        <w:left w:val="none" w:sz="0" w:space="0" w:color="auto"/>
        <w:bottom w:val="none" w:sz="0" w:space="0" w:color="auto"/>
        <w:right w:val="none" w:sz="0" w:space="0" w:color="auto"/>
      </w:divBdr>
    </w:div>
    <w:div w:id="217938749">
      <w:bodyDiv w:val="1"/>
      <w:marLeft w:val="0"/>
      <w:marRight w:val="0"/>
      <w:marTop w:val="0"/>
      <w:marBottom w:val="0"/>
      <w:divBdr>
        <w:top w:val="none" w:sz="0" w:space="0" w:color="auto"/>
        <w:left w:val="none" w:sz="0" w:space="0" w:color="auto"/>
        <w:bottom w:val="none" w:sz="0" w:space="0" w:color="auto"/>
        <w:right w:val="none" w:sz="0" w:space="0" w:color="auto"/>
      </w:divBdr>
    </w:div>
    <w:div w:id="223181344">
      <w:bodyDiv w:val="1"/>
      <w:marLeft w:val="0"/>
      <w:marRight w:val="0"/>
      <w:marTop w:val="0"/>
      <w:marBottom w:val="0"/>
      <w:divBdr>
        <w:top w:val="none" w:sz="0" w:space="0" w:color="auto"/>
        <w:left w:val="none" w:sz="0" w:space="0" w:color="auto"/>
        <w:bottom w:val="none" w:sz="0" w:space="0" w:color="auto"/>
        <w:right w:val="none" w:sz="0" w:space="0" w:color="auto"/>
      </w:divBdr>
    </w:div>
    <w:div w:id="228421126">
      <w:bodyDiv w:val="1"/>
      <w:marLeft w:val="0"/>
      <w:marRight w:val="0"/>
      <w:marTop w:val="0"/>
      <w:marBottom w:val="0"/>
      <w:divBdr>
        <w:top w:val="none" w:sz="0" w:space="0" w:color="auto"/>
        <w:left w:val="none" w:sz="0" w:space="0" w:color="auto"/>
        <w:bottom w:val="none" w:sz="0" w:space="0" w:color="auto"/>
        <w:right w:val="none" w:sz="0" w:space="0" w:color="auto"/>
      </w:divBdr>
    </w:div>
    <w:div w:id="232010796">
      <w:bodyDiv w:val="1"/>
      <w:marLeft w:val="0"/>
      <w:marRight w:val="0"/>
      <w:marTop w:val="0"/>
      <w:marBottom w:val="0"/>
      <w:divBdr>
        <w:top w:val="none" w:sz="0" w:space="0" w:color="auto"/>
        <w:left w:val="none" w:sz="0" w:space="0" w:color="auto"/>
        <w:bottom w:val="none" w:sz="0" w:space="0" w:color="auto"/>
        <w:right w:val="none" w:sz="0" w:space="0" w:color="auto"/>
      </w:divBdr>
      <w:divsChild>
        <w:div w:id="1173303893">
          <w:marLeft w:val="0"/>
          <w:marRight w:val="0"/>
          <w:marTop w:val="0"/>
          <w:marBottom w:val="0"/>
          <w:divBdr>
            <w:top w:val="none" w:sz="0" w:space="0" w:color="auto"/>
            <w:left w:val="none" w:sz="0" w:space="0" w:color="auto"/>
            <w:bottom w:val="none" w:sz="0" w:space="0" w:color="auto"/>
            <w:right w:val="none" w:sz="0" w:space="0" w:color="auto"/>
          </w:divBdr>
          <w:divsChild>
            <w:div w:id="1026105695">
              <w:marLeft w:val="0"/>
              <w:marRight w:val="0"/>
              <w:marTop w:val="0"/>
              <w:marBottom w:val="0"/>
              <w:divBdr>
                <w:top w:val="none" w:sz="0" w:space="0" w:color="auto"/>
                <w:left w:val="none" w:sz="0" w:space="0" w:color="auto"/>
                <w:bottom w:val="none" w:sz="0" w:space="0" w:color="auto"/>
                <w:right w:val="none" w:sz="0" w:space="0" w:color="auto"/>
              </w:divBdr>
              <w:divsChild>
                <w:div w:id="772290372">
                  <w:marLeft w:val="0"/>
                  <w:marRight w:val="0"/>
                  <w:marTop w:val="0"/>
                  <w:marBottom w:val="0"/>
                  <w:divBdr>
                    <w:top w:val="none" w:sz="0" w:space="0" w:color="auto"/>
                    <w:left w:val="none" w:sz="0" w:space="0" w:color="auto"/>
                    <w:bottom w:val="none" w:sz="0" w:space="0" w:color="auto"/>
                    <w:right w:val="none" w:sz="0" w:space="0" w:color="auto"/>
                  </w:divBdr>
                  <w:divsChild>
                    <w:div w:id="900794870">
                      <w:marLeft w:val="0"/>
                      <w:marRight w:val="0"/>
                      <w:marTop w:val="0"/>
                      <w:marBottom w:val="0"/>
                      <w:divBdr>
                        <w:top w:val="none" w:sz="0" w:space="0" w:color="auto"/>
                        <w:left w:val="none" w:sz="0" w:space="0" w:color="auto"/>
                        <w:bottom w:val="none" w:sz="0" w:space="0" w:color="auto"/>
                        <w:right w:val="none" w:sz="0" w:space="0" w:color="auto"/>
                      </w:divBdr>
                      <w:divsChild>
                        <w:div w:id="541938772">
                          <w:marLeft w:val="0"/>
                          <w:marRight w:val="0"/>
                          <w:marTop w:val="0"/>
                          <w:marBottom w:val="0"/>
                          <w:divBdr>
                            <w:top w:val="none" w:sz="0" w:space="0" w:color="auto"/>
                            <w:left w:val="none" w:sz="0" w:space="0" w:color="auto"/>
                            <w:bottom w:val="none" w:sz="0" w:space="0" w:color="auto"/>
                            <w:right w:val="none" w:sz="0" w:space="0" w:color="auto"/>
                          </w:divBdr>
                          <w:divsChild>
                            <w:div w:id="434181155">
                              <w:marLeft w:val="0"/>
                              <w:marRight w:val="0"/>
                              <w:marTop w:val="0"/>
                              <w:marBottom w:val="0"/>
                              <w:divBdr>
                                <w:top w:val="none" w:sz="0" w:space="0" w:color="auto"/>
                                <w:left w:val="none" w:sz="0" w:space="0" w:color="auto"/>
                                <w:bottom w:val="none" w:sz="0" w:space="0" w:color="auto"/>
                                <w:right w:val="none" w:sz="0" w:space="0" w:color="auto"/>
                              </w:divBdr>
                              <w:divsChild>
                                <w:div w:id="2003964186">
                                  <w:marLeft w:val="0"/>
                                  <w:marRight w:val="0"/>
                                  <w:marTop w:val="0"/>
                                  <w:marBottom w:val="0"/>
                                  <w:divBdr>
                                    <w:top w:val="none" w:sz="0" w:space="0" w:color="auto"/>
                                    <w:left w:val="none" w:sz="0" w:space="0" w:color="auto"/>
                                    <w:bottom w:val="none" w:sz="0" w:space="0" w:color="auto"/>
                                    <w:right w:val="none" w:sz="0" w:space="0" w:color="auto"/>
                                  </w:divBdr>
                                  <w:divsChild>
                                    <w:div w:id="464006984">
                                      <w:marLeft w:val="0"/>
                                      <w:marRight w:val="0"/>
                                      <w:marTop w:val="0"/>
                                      <w:marBottom w:val="0"/>
                                      <w:divBdr>
                                        <w:top w:val="none" w:sz="0" w:space="0" w:color="auto"/>
                                        <w:left w:val="none" w:sz="0" w:space="0" w:color="auto"/>
                                        <w:bottom w:val="none" w:sz="0" w:space="0" w:color="auto"/>
                                        <w:right w:val="none" w:sz="0" w:space="0" w:color="auto"/>
                                      </w:divBdr>
                                      <w:divsChild>
                                        <w:div w:id="1250237503">
                                          <w:marLeft w:val="0"/>
                                          <w:marRight w:val="0"/>
                                          <w:marTop w:val="0"/>
                                          <w:marBottom w:val="0"/>
                                          <w:divBdr>
                                            <w:top w:val="none" w:sz="0" w:space="0" w:color="auto"/>
                                            <w:left w:val="none" w:sz="0" w:space="0" w:color="auto"/>
                                            <w:bottom w:val="none" w:sz="0" w:space="0" w:color="auto"/>
                                            <w:right w:val="none" w:sz="0" w:space="0" w:color="auto"/>
                                          </w:divBdr>
                                          <w:divsChild>
                                            <w:div w:id="611520268">
                                              <w:marLeft w:val="0"/>
                                              <w:marRight w:val="0"/>
                                              <w:marTop w:val="0"/>
                                              <w:marBottom w:val="0"/>
                                              <w:divBdr>
                                                <w:top w:val="none" w:sz="0" w:space="0" w:color="auto"/>
                                                <w:left w:val="none" w:sz="0" w:space="0" w:color="auto"/>
                                                <w:bottom w:val="none" w:sz="0" w:space="0" w:color="auto"/>
                                                <w:right w:val="none" w:sz="0" w:space="0" w:color="auto"/>
                                              </w:divBdr>
                                              <w:divsChild>
                                                <w:div w:id="1183014189">
                                                  <w:marLeft w:val="0"/>
                                                  <w:marRight w:val="0"/>
                                                  <w:marTop w:val="0"/>
                                                  <w:marBottom w:val="0"/>
                                                  <w:divBdr>
                                                    <w:top w:val="none" w:sz="0" w:space="0" w:color="auto"/>
                                                    <w:left w:val="none" w:sz="0" w:space="0" w:color="auto"/>
                                                    <w:bottom w:val="none" w:sz="0" w:space="0" w:color="auto"/>
                                                    <w:right w:val="none" w:sz="0" w:space="0" w:color="auto"/>
                                                  </w:divBdr>
                                                  <w:divsChild>
                                                    <w:div w:id="816460785">
                                                      <w:marLeft w:val="0"/>
                                                      <w:marRight w:val="0"/>
                                                      <w:marTop w:val="0"/>
                                                      <w:marBottom w:val="0"/>
                                                      <w:divBdr>
                                                        <w:top w:val="none" w:sz="0" w:space="0" w:color="auto"/>
                                                        <w:left w:val="none" w:sz="0" w:space="0" w:color="auto"/>
                                                        <w:bottom w:val="none" w:sz="0" w:space="0" w:color="auto"/>
                                                        <w:right w:val="none" w:sz="0" w:space="0" w:color="auto"/>
                                                      </w:divBdr>
                                                      <w:divsChild>
                                                        <w:div w:id="1300381818">
                                                          <w:marLeft w:val="0"/>
                                                          <w:marRight w:val="0"/>
                                                          <w:marTop w:val="0"/>
                                                          <w:marBottom w:val="0"/>
                                                          <w:divBdr>
                                                            <w:top w:val="none" w:sz="0" w:space="0" w:color="auto"/>
                                                            <w:left w:val="none" w:sz="0" w:space="0" w:color="auto"/>
                                                            <w:bottom w:val="none" w:sz="0" w:space="0" w:color="auto"/>
                                                            <w:right w:val="none" w:sz="0" w:space="0" w:color="auto"/>
                                                          </w:divBdr>
                                                          <w:divsChild>
                                                            <w:div w:id="10451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8826351">
      <w:bodyDiv w:val="1"/>
      <w:marLeft w:val="0"/>
      <w:marRight w:val="0"/>
      <w:marTop w:val="0"/>
      <w:marBottom w:val="0"/>
      <w:divBdr>
        <w:top w:val="none" w:sz="0" w:space="0" w:color="auto"/>
        <w:left w:val="none" w:sz="0" w:space="0" w:color="auto"/>
        <w:bottom w:val="none" w:sz="0" w:space="0" w:color="auto"/>
        <w:right w:val="none" w:sz="0" w:space="0" w:color="auto"/>
      </w:divBdr>
    </w:div>
    <w:div w:id="250284393">
      <w:bodyDiv w:val="1"/>
      <w:marLeft w:val="0"/>
      <w:marRight w:val="0"/>
      <w:marTop w:val="0"/>
      <w:marBottom w:val="0"/>
      <w:divBdr>
        <w:top w:val="none" w:sz="0" w:space="0" w:color="auto"/>
        <w:left w:val="none" w:sz="0" w:space="0" w:color="auto"/>
        <w:bottom w:val="none" w:sz="0" w:space="0" w:color="auto"/>
        <w:right w:val="none" w:sz="0" w:space="0" w:color="auto"/>
      </w:divBdr>
    </w:div>
    <w:div w:id="264002023">
      <w:bodyDiv w:val="1"/>
      <w:marLeft w:val="0"/>
      <w:marRight w:val="0"/>
      <w:marTop w:val="0"/>
      <w:marBottom w:val="0"/>
      <w:divBdr>
        <w:top w:val="none" w:sz="0" w:space="0" w:color="auto"/>
        <w:left w:val="none" w:sz="0" w:space="0" w:color="auto"/>
        <w:bottom w:val="none" w:sz="0" w:space="0" w:color="auto"/>
        <w:right w:val="none" w:sz="0" w:space="0" w:color="auto"/>
      </w:divBdr>
    </w:div>
    <w:div w:id="281542661">
      <w:bodyDiv w:val="1"/>
      <w:marLeft w:val="0"/>
      <w:marRight w:val="0"/>
      <w:marTop w:val="0"/>
      <w:marBottom w:val="0"/>
      <w:divBdr>
        <w:top w:val="none" w:sz="0" w:space="0" w:color="auto"/>
        <w:left w:val="none" w:sz="0" w:space="0" w:color="auto"/>
        <w:bottom w:val="none" w:sz="0" w:space="0" w:color="auto"/>
        <w:right w:val="none" w:sz="0" w:space="0" w:color="auto"/>
      </w:divBdr>
      <w:divsChild>
        <w:div w:id="787965072">
          <w:marLeft w:val="0"/>
          <w:marRight w:val="0"/>
          <w:marTop w:val="0"/>
          <w:marBottom w:val="0"/>
          <w:divBdr>
            <w:top w:val="none" w:sz="0" w:space="0" w:color="auto"/>
            <w:left w:val="none" w:sz="0" w:space="0" w:color="auto"/>
            <w:bottom w:val="none" w:sz="0" w:space="0" w:color="auto"/>
            <w:right w:val="none" w:sz="0" w:space="0" w:color="auto"/>
          </w:divBdr>
          <w:divsChild>
            <w:div w:id="309333334">
              <w:marLeft w:val="0"/>
              <w:marRight w:val="0"/>
              <w:marTop w:val="0"/>
              <w:marBottom w:val="0"/>
              <w:divBdr>
                <w:top w:val="none" w:sz="0" w:space="0" w:color="auto"/>
                <w:left w:val="none" w:sz="0" w:space="0" w:color="auto"/>
                <w:bottom w:val="none" w:sz="0" w:space="0" w:color="auto"/>
                <w:right w:val="none" w:sz="0" w:space="0" w:color="auto"/>
              </w:divBdr>
              <w:divsChild>
                <w:div w:id="164710329">
                  <w:marLeft w:val="0"/>
                  <w:marRight w:val="0"/>
                  <w:marTop w:val="0"/>
                  <w:marBottom w:val="0"/>
                  <w:divBdr>
                    <w:top w:val="none" w:sz="0" w:space="0" w:color="auto"/>
                    <w:left w:val="none" w:sz="0" w:space="0" w:color="auto"/>
                    <w:bottom w:val="none" w:sz="0" w:space="0" w:color="auto"/>
                    <w:right w:val="none" w:sz="0" w:space="0" w:color="auto"/>
                  </w:divBdr>
                  <w:divsChild>
                    <w:div w:id="1910339336">
                      <w:marLeft w:val="0"/>
                      <w:marRight w:val="0"/>
                      <w:marTop w:val="0"/>
                      <w:marBottom w:val="0"/>
                      <w:divBdr>
                        <w:top w:val="none" w:sz="0" w:space="0" w:color="auto"/>
                        <w:left w:val="none" w:sz="0" w:space="0" w:color="auto"/>
                        <w:bottom w:val="none" w:sz="0" w:space="0" w:color="auto"/>
                        <w:right w:val="none" w:sz="0" w:space="0" w:color="auto"/>
                      </w:divBdr>
                      <w:divsChild>
                        <w:div w:id="803237121">
                          <w:marLeft w:val="0"/>
                          <w:marRight w:val="0"/>
                          <w:marTop w:val="0"/>
                          <w:marBottom w:val="0"/>
                          <w:divBdr>
                            <w:top w:val="none" w:sz="0" w:space="0" w:color="auto"/>
                            <w:left w:val="none" w:sz="0" w:space="0" w:color="auto"/>
                            <w:bottom w:val="none" w:sz="0" w:space="0" w:color="auto"/>
                            <w:right w:val="none" w:sz="0" w:space="0" w:color="auto"/>
                          </w:divBdr>
                          <w:divsChild>
                            <w:div w:id="80418755">
                              <w:marLeft w:val="0"/>
                              <w:marRight w:val="0"/>
                              <w:marTop w:val="0"/>
                              <w:marBottom w:val="0"/>
                              <w:divBdr>
                                <w:top w:val="none" w:sz="0" w:space="0" w:color="auto"/>
                                <w:left w:val="none" w:sz="0" w:space="0" w:color="auto"/>
                                <w:bottom w:val="none" w:sz="0" w:space="0" w:color="auto"/>
                                <w:right w:val="none" w:sz="0" w:space="0" w:color="auto"/>
                              </w:divBdr>
                              <w:divsChild>
                                <w:div w:id="121774816">
                                  <w:marLeft w:val="0"/>
                                  <w:marRight w:val="0"/>
                                  <w:marTop w:val="0"/>
                                  <w:marBottom w:val="0"/>
                                  <w:divBdr>
                                    <w:top w:val="none" w:sz="0" w:space="0" w:color="auto"/>
                                    <w:left w:val="none" w:sz="0" w:space="0" w:color="auto"/>
                                    <w:bottom w:val="none" w:sz="0" w:space="0" w:color="auto"/>
                                    <w:right w:val="none" w:sz="0" w:space="0" w:color="auto"/>
                                  </w:divBdr>
                                  <w:divsChild>
                                    <w:div w:id="1994794110">
                                      <w:marLeft w:val="0"/>
                                      <w:marRight w:val="0"/>
                                      <w:marTop w:val="0"/>
                                      <w:marBottom w:val="0"/>
                                      <w:divBdr>
                                        <w:top w:val="none" w:sz="0" w:space="0" w:color="auto"/>
                                        <w:left w:val="none" w:sz="0" w:space="0" w:color="auto"/>
                                        <w:bottom w:val="none" w:sz="0" w:space="0" w:color="auto"/>
                                        <w:right w:val="none" w:sz="0" w:space="0" w:color="auto"/>
                                      </w:divBdr>
                                      <w:divsChild>
                                        <w:div w:id="1569224111">
                                          <w:marLeft w:val="0"/>
                                          <w:marRight w:val="0"/>
                                          <w:marTop w:val="0"/>
                                          <w:marBottom w:val="0"/>
                                          <w:divBdr>
                                            <w:top w:val="none" w:sz="0" w:space="0" w:color="auto"/>
                                            <w:left w:val="none" w:sz="0" w:space="0" w:color="auto"/>
                                            <w:bottom w:val="none" w:sz="0" w:space="0" w:color="auto"/>
                                            <w:right w:val="none" w:sz="0" w:space="0" w:color="auto"/>
                                          </w:divBdr>
                                          <w:divsChild>
                                            <w:div w:id="1311985088">
                                              <w:marLeft w:val="0"/>
                                              <w:marRight w:val="0"/>
                                              <w:marTop w:val="0"/>
                                              <w:marBottom w:val="0"/>
                                              <w:divBdr>
                                                <w:top w:val="none" w:sz="0" w:space="0" w:color="auto"/>
                                                <w:left w:val="none" w:sz="0" w:space="0" w:color="auto"/>
                                                <w:bottom w:val="none" w:sz="0" w:space="0" w:color="auto"/>
                                                <w:right w:val="none" w:sz="0" w:space="0" w:color="auto"/>
                                              </w:divBdr>
                                              <w:divsChild>
                                                <w:div w:id="1981300716">
                                                  <w:marLeft w:val="0"/>
                                                  <w:marRight w:val="0"/>
                                                  <w:marTop w:val="0"/>
                                                  <w:marBottom w:val="0"/>
                                                  <w:divBdr>
                                                    <w:top w:val="none" w:sz="0" w:space="0" w:color="auto"/>
                                                    <w:left w:val="none" w:sz="0" w:space="0" w:color="auto"/>
                                                    <w:bottom w:val="none" w:sz="0" w:space="0" w:color="auto"/>
                                                    <w:right w:val="none" w:sz="0" w:space="0" w:color="auto"/>
                                                  </w:divBdr>
                                                  <w:divsChild>
                                                    <w:div w:id="1833905235">
                                                      <w:marLeft w:val="0"/>
                                                      <w:marRight w:val="0"/>
                                                      <w:marTop w:val="0"/>
                                                      <w:marBottom w:val="0"/>
                                                      <w:divBdr>
                                                        <w:top w:val="none" w:sz="0" w:space="0" w:color="auto"/>
                                                        <w:left w:val="none" w:sz="0" w:space="0" w:color="auto"/>
                                                        <w:bottom w:val="none" w:sz="0" w:space="0" w:color="auto"/>
                                                        <w:right w:val="none" w:sz="0" w:space="0" w:color="auto"/>
                                                      </w:divBdr>
                                                      <w:divsChild>
                                                        <w:div w:id="466122409">
                                                          <w:marLeft w:val="0"/>
                                                          <w:marRight w:val="0"/>
                                                          <w:marTop w:val="0"/>
                                                          <w:marBottom w:val="0"/>
                                                          <w:divBdr>
                                                            <w:top w:val="none" w:sz="0" w:space="0" w:color="auto"/>
                                                            <w:left w:val="none" w:sz="0" w:space="0" w:color="auto"/>
                                                            <w:bottom w:val="none" w:sz="0" w:space="0" w:color="auto"/>
                                                            <w:right w:val="none" w:sz="0" w:space="0" w:color="auto"/>
                                                          </w:divBdr>
                                                          <w:divsChild>
                                                            <w:div w:id="8114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3660184">
      <w:bodyDiv w:val="1"/>
      <w:marLeft w:val="0"/>
      <w:marRight w:val="0"/>
      <w:marTop w:val="0"/>
      <w:marBottom w:val="0"/>
      <w:divBdr>
        <w:top w:val="none" w:sz="0" w:space="0" w:color="auto"/>
        <w:left w:val="none" w:sz="0" w:space="0" w:color="auto"/>
        <w:bottom w:val="none" w:sz="0" w:space="0" w:color="auto"/>
        <w:right w:val="none" w:sz="0" w:space="0" w:color="auto"/>
      </w:divBdr>
    </w:div>
    <w:div w:id="305817675">
      <w:bodyDiv w:val="1"/>
      <w:marLeft w:val="0"/>
      <w:marRight w:val="0"/>
      <w:marTop w:val="0"/>
      <w:marBottom w:val="0"/>
      <w:divBdr>
        <w:top w:val="none" w:sz="0" w:space="0" w:color="auto"/>
        <w:left w:val="none" w:sz="0" w:space="0" w:color="auto"/>
        <w:bottom w:val="none" w:sz="0" w:space="0" w:color="auto"/>
        <w:right w:val="none" w:sz="0" w:space="0" w:color="auto"/>
      </w:divBdr>
      <w:divsChild>
        <w:div w:id="1734310947">
          <w:marLeft w:val="0"/>
          <w:marRight w:val="0"/>
          <w:marTop w:val="45"/>
          <w:marBottom w:val="60"/>
          <w:divBdr>
            <w:top w:val="none" w:sz="0" w:space="0" w:color="auto"/>
            <w:left w:val="none" w:sz="0" w:space="0" w:color="auto"/>
            <w:bottom w:val="none" w:sz="0" w:space="0" w:color="auto"/>
            <w:right w:val="none" w:sz="0" w:space="0" w:color="auto"/>
          </w:divBdr>
        </w:div>
      </w:divsChild>
    </w:div>
    <w:div w:id="307981250">
      <w:bodyDiv w:val="1"/>
      <w:marLeft w:val="0"/>
      <w:marRight w:val="0"/>
      <w:marTop w:val="0"/>
      <w:marBottom w:val="0"/>
      <w:divBdr>
        <w:top w:val="none" w:sz="0" w:space="0" w:color="auto"/>
        <w:left w:val="none" w:sz="0" w:space="0" w:color="auto"/>
        <w:bottom w:val="none" w:sz="0" w:space="0" w:color="auto"/>
        <w:right w:val="none" w:sz="0" w:space="0" w:color="auto"/>
      </w:divBdr>
    </w:div>
    <w:div w:id="328795941">
      <w:bodyDiv w:val="1"/>
      <w:marLeft w:val="0"/>
      <w:marRight w:val="0"/>
      <w:marTop w:val="0"/>
      <w:marBottom w:val="0"/>
      <w:divBdr>
        <w:top w:val="none" w:sz="0" w:space="0" w:color="auto"/>
        <w:left w:val="none" w:sz="0" w:space="0" w:color="auto"/>
        <w:bottom w:val="none" w:sz="0" w:space="0" w:color="auto"/>
        <w:right w:val="none" w:sz="0" w:space="0" w:color="auto"/>
      </w:divBdr>
    </w:div>
    <w:div w:id="341051952">
      <w:bodyDiv w:val="1"/>
      <w:marLeft w:val="0"/>
      <w:marRight w:val="0"/>
      <w:marTop w:val="0"/>
      <w:marBottom w:val="0"/>
      <w:divBdr>
        <w:top w:val="none" w:sz="0" w:space="0" w:color="auto"/>
        <w:left w:val="none" w:sz="0" w:space="0" w:color="auto"/>
        <w:bottom w:val="none" w:sz="0" w:space="0" w:color="auto"/>
        <w:right w:val="none" w:sz="0" w:space="0" w:color="auto"/>
      </w:divBdr>
      <w:divsChild>
        <w:div w:id="1825900525">
          <w:marLeft w:val="547"/>
          <w:marRight w:val="0"/>
          <w:marTop w:val="0"/>
          <w:marBottom w:val="0"/>
          <w:divBdr>
            <w:top w:val="none" w:sz="0" w:space="0" w:color="auto"/>
            <w:left w:val="none" w:sz="0" w:space="0" w:color="auto"/>
            <w:bottom w:val="none" w:sz="0" w:space="0" w:color="auto"/>
            <w:right w:val="none" w:sz="0" w:space="0" w:color="auto"/>
          </w:divBdr>
        </w:div>
      </w:divsChild>
    </w:div>
    <w:div w:id="345445472">
      <w:bodyDiv w:val="1"/>
      <w:marLeft w:val="0"/>
      <w:marRight w:val="0"/>
      <w:marTop w:val="0"/>
      <w:marBottom w:val="0"/>
      <w:divBdr>
        <w:top w:val="none" w:sz="0" w:space="0" w:color="auto"/>
        <w:left w:val="none" w:sz="0" w:space="0" w:color="auto"/>
        <w:bottom w:val="none" w:sz="0" w:space="0" w:color="auto"/>
        <w:right w:val="none" w:sz="0" w:space="0" w:color="auto"/>
      </w:divBdr>
    </w:div>
    <w:div w:id="361326609">
      <w:bodyDiv w:val="1"/>
      <w:marLeft w:val="0"/>
      <w:marRight w:val="0"/>
      <w:marTop w:val="0"/>
      <w:marBottom w:val="0"/>
      <w:divBdr>
        <w:top w:val="none" w:sz="0" w:space="0" w:color="auto"/>
        <w:left w:val="none" w:sz="0" w:space="0" w:color="auto"/>
        <w:bottom w:val="none" w:sz="0" w:space="0" w:color="auto"/>
        <w:right w:val="none" w:sz="0" w:space="0" w:color="auto"/>
      </w:divBdr>
      <w:divsChild>
        <w:div w:id="682511836">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1123301895">
                  <w:marLeft w:val="0"/>
                  <w:marRight w:val="0"/>
                  <w:marTop w:val="0"/>
                  <w:marBottom w:val="0"/>
                  <w:divBdr>
                    <w:top w:val="none" w:sz="0" w:space="0" w:color="auto"/>
                    <w:left w:val="none" w:sz="0" w:space="0" w:color="auto"/>
                    <w:bottom w:val="none" w:sz="0" w:space="0" w:color="auto"/>
                    <w:right w:val="none" w:sz="0" w:space="0" w:color="auto"/>
                  </w:divBdr>
                  <w:divsChild>
                    <w:div w:id="1676767492">
                      <w:marLeft w:val="0"/>
                      <w:marRight w:val="0"/>
                      <w:marTop w:val="0"/>
                      <w:marBottom w:val="0"/>
                      <w:divBdr>
                        <w:top w:val="none" w:sz="0" w:space="0" w:color="auto"/>
                        <w:left w:val="none" w:sz="0" w:space="0" w:color="auto"/>
                        <w:bottom w:val="none" w:sz="0" w:space="0" w:color="auto"/>
                        <w:right w:val="none" w:sz="0" w:space="0" w:color="auto"/>
                      </w:divBdr>
                      <w:divsChild>
                        <w:div w:id="2019849477">
                          <w:marLeft w:val="0"/>
                          <w:marRight w:val="0"/>
                          <w:marTop w:val="0"/>
                          <w:marBottom w:val="0"/>
                          <w:divBdr>
                            <w:top w:val="none" w:sz="0" w:space="0" w:color="auto"/>
                            <w:left w:val="none" w:sz="0" w:space="0" w:color="auto"/>
                            <w:bottom w:val="none" w:sz="0" w:space="0" w:color="auto"/>
                            <w:right w:val="none" w:sz="0" w:space="0" w:color="auto"/>
                          </w:divBdr>
                          <w:divsChild>
                            <w:div w:id="444890124">
                              <w:marLeft w:val="0"/>
                              <w:marRight w:val="0"/>
                              <w:marTop w:val="0"/>
                              <w:marBottom w:val="0"/>
                              <w:divBdr>
                                <w:top w:val="none" w:sz="0" w:space="0" w:color="auto"/>
                                <w:left w:val="none" w:sz="0" w:space="0" w:color="auto"/>
                                <w:bottom w:val="none" w:sz="0" w:space="0" w:color="auto"/>
                                <w:right w:val="none" w:sz="0" w:space="0" w:color="auto"/>
                              </w:divBdr>
                              <w:divsChild>
                                <w:div w:id="686566307">
                                  <w:marLeft w:val="0"/>
                                  <w:marRight w:val="0"/>
                                  <w:marTop w:val="0"/>
                                  <w:marBottom w:val="0"/>
                                  <w:divBdr>
                                    <w:top w:val="none" w:sz="0" w:space="0" w:color="auto"/>
                                    <w:left w:val="none" w:sz="0" w:space="0" w:color="auto"/>
                                    <w:bottom w:val="none" w:sz="0" w:space="0" w:color="auto"/>
                                    <w:right w:val="none" w:sz="0" w:space="0" w:color="auto"/>
                                  </w:divBdr>
                                  <w:divsChild>
                                    <w:div w:id="1077553456">
                                      <w:marLeft w:val="0"/>
                                      <w:marRight w:val="0"/>
                                      <w:marTop w:val="0"/>
                                      <w:marBottom w:val="0"/>
                                      <w:divBdr>
                                        <w:top w:val="none" w:sz="0" w:space="0" w:color="auto"/>
                                        <w:left w:val="none" w:sz="0" w:space="0" w:color="auto"/>
                                        <w:bottom w:val="none" w:sz="0" w:space="0" w:color="auto"/>
                                        <w:right w:val="none" w:sz="0" w:space="0" w:color="auto"/>
                                      </w:divBdr>
                                      <w:divsChild>
                                        <w:div w:id="1351175235">
                                          <w:marLeft w:val="0"/>
                                          <w:marRight w:val="0"/>
                                          <w:marTop w:val="0"/>
                                          <w:marBottom w:val="0"/>
                                          <w:divBdr>
                                            <w:top w:val="none" w:sz="0" w:space="0" w:color="auto"/>
                                            <w:left w:val="none" w:sz="0" w:space="0" w:color="auto"/>
                                            <w:bottom w:val="none" w:sz="0" w:space="0" w:color="auto"/>
                                            <w:right w:val="none" w:sz="0" w:space="0" w:color="auto"/>
                                          </w:divBdr>
                                          <w:divsChild>
                                            <w:div w:id="434135132">
                                              <w:marLeft w:val="0"/>
                                              <w:marRight w:val="0"/>
                                              <w:marTop w:val="0"/>
                                              <w:marBottom w:val="0"/>
                                              <w:divBdr>
                                                <w:top w:val="none" w:sz="0" w:space="0" w:color="auto"/>
                                                <w:left w:val="none" w:sz="0" w:space="0" w:color="auto"/>
                                                <w:bottom w:val="none" w:sz="0" w:space="0" w:color="auto"/>
                                                <w:right w:val="none" w:sz="0" w:space="0" w:color="auto"/>
                                              </w:divBdr>
                                              <w:divsChild>
                                                <w:div w:id="1528130735">
                                                  <w:marLeft w:val="0"/>
                                                  <w:marRight w:val="0"/>
                                                  <w:marTop w:val="0"/>
                                                  <w:marBottom w:val="0"/>
                                                  <w:divBdr>
                                                    <w:top w:val="none" w:sz="0" w:space="0" w:color="auto"/>
                                                    <w:left w:val="none" w:sz="0" w:space="0" w:color="auto"/>
                                                    <w:bottom w:val="none" w:sz="0" w:space="0" w:color="auto"/>
                                                    <w:right w:val="none" w:sz="0" w:space="0" w:color="auto"/>
                                                  </w:divBdr>
                                                  <w:divsChild>
                                                    <w:div w:id="483668424">
                                                      <w:marLeft w:val="0"/>
                                                      <w:marRight w:val="0"/>
                                                      <w:marTop w:val="0"/>
                                                      <w:marBottom w:val="0"/>
                                                      <w:divBdr>
                                                        <w:top w:val="none" w:sz="0" w:space="0" w:color="auto"/>
                                                        <w:left w:val="none" w:sz="0" w:space="0" w:color="auto"/>
                                                        <w:bottom w:val="none" w:sz="0" w:space="0" w:color="auto"/>
                                                        <w:right w:val="none" w:sz="0" w:space="0" w:color="auto"/>
                                                      </w:divBdr>
                                                      <w:divsChild>
                                                        <w:div w:id="1078408503">
                                                          <w:marLeft w:val="0"/>
                                                          <w:marRight w:val="0"/>
                                                          <w:marTop w:val="0"/>
                                                          <w:marBottom w:val="0"/>
                                                          <w:divBdr>
                                                            <w:top w:val="none" w:sz="0" w:space="0" w:color="auto"/>
                                                            <w:left w:val="none" w:sz="0" w:space="0" w:color="auto"/>
                                                            <w:bottom w:val="none" w:sz="0" w:space="0" w:color="auto"/>
                                                            <w:right w:val="none" w:sz="0" w:space="0" w:color="auto"/>
                                                          </w:divBdr>
                                                          <w:divsChild>
                                                            <w:div w:id="20094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344218">
      <w:bodyDiv w:val="1"/>
      <w:marLeft w:val="0"/>
      <w:marRight w:val="0"/>
      <w:marTop w:val="0"/>
      <w:marBottom w:val="0"/>
      <w:divBdr>
        <w:top w:val="none" w:sz="0" w:space="0" w:color="auto"/>
        <w:left w:val="none" w:sz="0" w:space="0" w:color="auto"/>
        <w:bottom w:val="none" w:sz="0" w:space="0" w:color="auto"/>
        <w:right w:val="none" w:sz="0" w:space="0" w:color="auto"/>
      </w:divBdr>
    </w:div>
    <w:div w:id="387998266">
      <w:bodyDiv w:val="1"/>
      <w:marLeft w:val="0"/>
      <w:marRight w:val="0"/>
      <w:marTop w:val="0"/>
      <w:marBottom w:val="0"/>
      <w:divBdr>
        <w:top w:val="none" w:sz="0" w:space="0" w:color="auto"/>
        <w:left w:val="none" w:sz="0" w:space="0" w:color="auto"/>
        <w:bottom w:val="none" w:sz="0" w:space="0" w:color="auto"/>
        <w:right w:val="none" w:sz="0" w:space="0" w:color="auto"/>
      </w:divBdr>
    </w:div>
    <w:div w:id="396053768">
      <w:bodyDiv w:val="1"/>
      <w:marLeft w:val="0"/>
      <w:marRight w:val="0"/>
      <w:marTop w:val="0"/>
      <w:marBottom w:val="0"/>
      <w:divBdr>
        <w:top w:val="none" w:sz="0" w:space="0" w:color="auto"/>
        <w:left w:val="none" w:sz="0" w:space="0" w:color="auto"/>
        <w:bottom w:val="none" w:sz="0" w:space="0" w:color="auto"/>
        <w:right w:val="none" w:sz="0" w:space="0" w:color="auto"/>
      </w:divBdr>
    </w:div>
    <w:div w:id="435710165">
      <w:bodyDiv w:val="1"/>
      <w:marLeft w:val="0"/>
      <w:marRight w:val="0"/>
      <w:marTop w:val="0"/>
      <w:marBottom w:val="0"/>
      <w:divBdr>
        <w:top w:val="none" w:sz="0" w:space="0" w:color="auto"/>
        <w:left w:val="none" w:sz="0" w:space="0" w:color="auto"/>
        <w:bottom w:val="none" w:sz="0" w:space="0" w:color="auto"/>
        <w:right w:val="none" w:sz="0" w:space="0" w:color="auto"/>
      </w:divBdr>
    </w:div>
    <w:div w:id="439569676">
      <w:bodyDiv w:val="1"/>
      <w:marLeft w:val="0"/>
      <w:marRight w:val="0"/>
      <w:marTop w:val="0"/>
      <w:marBottom w:val="0"/>
      <w:divBdr>
        <w:top w:val="none" w:sz="0" w:space="0" w:color="auto"/>
        <w:left w:val="none" w:sz="0" w:space="0" w:color="auto"/>
        <w:bottom w:val="none" w:sz="0" w:space="0" w:color="auto"/>
        <w:right w:val="none" w:sz="0" w:space="0" w:color="auto"/>
      </w:divBdr>
    </w:div>
    <w:div w:id="477385532">
      <w:bodyDiv w:val="1"/>
      <w:marLeft w:val="0"/>
      <w:marRight w:val="0"/>
      <w:marTop w:val="0"/>
      <w:marBottom w:val="0"/>
      <w:divBdr>
        <w:top w:val="none" w:sz="0" w:space="0" w:color="auto"/>
        <w:left w:val="none" w:sz="0" w:space="0" w:color="auto"/>
        <w:bottom w:val="none" w:sz="0" w:space="0" w:color="auto"/>
        <w:right w:val="none" w:sz="0" w:space="0" w:color="auto"/>
      </w:divBdr>
    </w:div>
    <w:div w:id="505480670">
      <w:bodyDiv w:val="1"/>
      <w:marLeft w:val="0"/>
      <w:marRight w:val="0"/>
      <w:marTop w:val="0"/>
      <w:marBottom w:val="0"/>
      <w:divBdr>
        <w:top w:val="none" w:sz="0" w:space="0" w:color="auto"/>
        <w:left w:val="none" w:sz="0" w:space="0" w:color="auto"/>
        <w:bottom w:val="none" w:sz="0" w:space="0" w:color="auto"/>
        <w:right w:val="none" w:sz="0" w:space="0" w:color="auto"/>
      </w:divBdr>
    </w:div>
    <w:div w:id="509220037">
      <w:bodyDiv w:val="1"/>
      <w:marLeft w:val="0"/>
      <w:marRight w:val="0"/>
      <w:marTop w:val="0"/>
      <w:marBottom w:val="0"/>
      <w:divBdr>
        <w:top w:val="none" w:sz="0" w:space="0" w:color="auto"/>
        <w:left w:val="none" w:sz="0" w:space="0" w:color="auto"/>
        <w:bottom w:val="none" w:sz="0" w:space="0" w:color="auto"/>
        <w:right w:val="none" w:sz="0" w:space="0" w:color="auto"/>
      </w:divBdr>
      <w:divsChild>
        <w:div w:id="428701478">
          <w:marLeft w:val="0"/>
          <w:marRight w:val="0"/>
          <w:marTop w:val="0"/>
          <w:marBottom w:val="0"/>
          <w:divBdr>
            <w:top w:val="none" w:sz="0" w:space="0" w:color="auto"/>
            <w:left w:val="none" w:sz="0" w:space="0" w:color="auto"/>
            <w:bottom w:val="none" w:sz="0" w:space="0" w:color="auto"/>
            <w:right w:val="none" w:sz="0" w:space="0" w:color="auto"/>
          </w:divBdr>
          <w:divsChild>
            <w:div w:id="801772119">
              <w:marLeft w:val="0"/>
              <w:marRight w:val="0"/>
              <w:marTop w:val="0"/>
              <w:marBottom w:val="0"/>
              <w:divBdr>
                <w:top w:val="none" w:sz="0" w:space="0" w:color="auto"/>
                <w:left w:val="none" w:sz="0" w:space="0" w:color="auto"/>
                <w:bottom w:val="none" w:sz="0" w:space="0" w:color="auto"/>
                <w:right w:val="none" w:sz="0" w:space="0" w:color="auto"/>
              </w:divBdr>
              <w:divsChild>
                <w:div w:id="636565149">
                  <w:marLeft w:val="0"/>
                  <w:marRight w:val="0"/>
                  <w:marTop w:val="0"/>
                  <w:marBottom w:val="0"/>
                  <w:divBdr>
                    <w:top w:val="none" w:sz="0" w:space="0" w:color="auto"/>
                    <w:left w:val="none" w:sz="0" w:space="0" w:color="auto"/>
                    <w:bottom w:val="none" w:sz="0" w:space="0" w:color="auto"/>
                    <w:right w:val="none" w:sz="0" w:space="0" w:color="auto"/>
                  </w:divBdr>
                  <w:divsChild>
                    <w:div w:id="1291133929">
                      <w:marLeft w:val="0"/>
                      <w:marRight w:val="0"/>
                      <w:marTop w:val="0"/>
                      <w:marBottom w:val="0"/>
                      <w:divBdr>
                        <w:top w:val="none" w:sz="0" w:space="0" w:color="auto"/>
                        <w:left w:val="none" w:sz="0" w:space="0" w:color="auto"/>
                        <w:bottom w:val="none" w:sz="0" w:space="0" w:color="auto"/>
                        <w:right w:val="none" w:sz="0" w:space="0" w:color="auto"/>
                      </w:divBdr>
                      <w:divsChild>
                        <w:div w:id="804205066">
                          <w:marLeft w:val="0"/>
                          <w:marRight w:val="0"/>
                          <w:marTop w:val="0"/>
                          <w:marBottom w:val="0"/>
                          <w:divBdr>
                            <w:top w:val="none" w:sz="0" w:space="0" w:color="3C763D"/>
                            <w:left w:val="none" w:sz="0" w:space="0" w:color="3C763D"/>
                            <w:bottom w:val="none" w:sz="0" w:space="0" w:color="3C763D"/>
                            <w:right w:val="none" w:sz="0" w:space="0" w:color="3C763D"/>
                          </w:divBdr>
                        </w:div>
                      </w:divsChild>
                    </w:div>
                  </w:divsChild>
                </w:div>
              </w:divsChild>
            </w:div>
          </w:divsChild>
        </w:div>
      </w:divsChild>
    </w:div>
    <w:div w:id="509492230">
      <w:bodyDiv w:val="1"/>
      <w:marLeft w:val="0"/>
      <w:marRight w:val="0"/>
      <w:marTop w:val="0"/>
      <w:marBottom w:val="0"/>
      <w:divBdr>
        <w:top w:val="none" w:sz="0" w:space="0" w:color="auto"/>
        <w:left w:val="none" w:sz="0" w:space="0" w:color="auto"/>
        <w:bottom w:val="none" w:sz="0" w:space="0" w:color="auto"/>
        <w:right w:val="none" w:sz="0" w:space="0" w:color="auto"/>
      </w:divBdr>
    </w:div>
    <w:div w:id="536358843">
      <w:bodyDiv w:val="1"/>
      <w:marLeft w:val="0"/>
      <w:marRight w:val="0"/>
      <w:marTop w:val="0"/>
      <w:marBottom w:val="0"/>
      <w:divBdr>
        <w:top w:val="none" w:sz="0" w:space="0" w:color="auto"/>
        <w:left w:val="none" w:sz="0" w:space="0" w:color="auto"/>
        <w:bottom w:val="none" w:sz="0" w:space="0" w:color="auto"/>
        <w:right w:val="none" w:sz="0" w:space="0" w:color="auto"/>
      </w:divBdr>
    </w:div>
    <w:div w:id="537426553">
      <w:bodyDiv w:val="1"/>
      <w:marLeft w:val="0"/>
      <w:marRight w:val="0"/>
      <w:marTop w:val="0"/>
      <w:marBottom w:val="0"/>
      <w:divBdr>
        <w:top w:val="none" w:sz="0" w:space="0" w:color="auto"/>
        <w:left w:val="none" w:sz="0" w:space="0" w:color="auto"/>
        <w:bottom w:val="none" w:sz="0" w:space="0" w:color="auto"/>
        <w:right w:val="none" w:sz="0" w:space="0" w:color="auto"/>
      </w:divBdr>
    </w:div>
    <w:div w:id="550844412">
      <w:bodyDiv w:val="1"/>
      <w:marLeft w:val="0"/>
      <w:marRight w:val="0"/>
      <w:marTop w:val="0"/>
      <w:marBottom w:val="0"/>
      <w:divBdr>
        <w:top w:val="none" w:sz="0" w:space="0" w:color="auto"/>
        <w:left w:val="none" w:sz="0" w:space="0" w:color="auto"/>
        <w:bottom w:val="none" w:sz="0" w:space="0" w:color="auto"/>
        <w:right w:val="none" w:sz="0" w:space="0" w:color="auto"/>
      </w:divBdr>
      <w:divsChild>
        <w:div w:id="481121363">
          <w:marLeft w:val="0"/>
          <w:marRight w:val="0"/>
          <w:marTop w:val="0"/>
          <w:marBottom w:val="0"/>
          <w:divBdr>
            <w:top w:val="none" w:sz="0" w:space="0" w:color="auto"/>
            <w:left w:val="none" w:sz="0" w:space="0" w:color="auto"/>
            <w:bottom w:val="none" w:sz="0" w:space="0" w:color="auto"/>
            <w:right w:val="none" w:sz="0" w:space="0" w:color="auto"/>
          </w:divBdr>
          <w:divsChild>
            <w:div w:id="250697715">
              <w:marLeft w:val="0"/>
              <w:marRight w:val="0"/>
              <w:marTop w:val="0"/>
              <w:marBottom w:val="0"/>
              <w:divBdr>
                <w:top w:val="none" w:sz="0" w:space="0" w:color="auto"/>
                <w:left w:val="none" w:sz="0" w:space="0" w:color="auto"/>
                <w:bottom w:val="none" w:sz="0" w:space="0" w:color="auto"/>
                <w:right w:val="none" w:sz="0" w:space="0" w:color="auto"/>
              </w:divBdr>
              <w:divsChild>
                <w:div w:id="892275816">
                  <w:marLeft w:val="0"/>
                  <w:marRight w:val="0"/>
                  <w:marTop w:val="0"/>
                  <w:marBottom w:val="0"/>
                  <w:divBdr>
                    <w:top w:val="none" w:sz="0" w:space="0" w:color="auto"/>
                    <w:left w:val="none" w:sz="0" w:space="0" w:color="auto"/>
                    <w:bottom w:val="none" w:sz="0" w:space="0" w:color="auto"/>
                    <w:right w:val="none" w:sz="0" w:space="0" w:color="auto"/>
                  </w:divBdr>
                  <w:divsChild>
                    <w:div w:id="742220241">
                      <w:marLeft w:val="0"/>
                      <w:marRight w:val="0"/>
                      <w:marTop w:val="0"/>
                      <w:marBottom w:val="0"/>
                      <w:divBdr>
                        <w:top w:val="none" w:sz="0" w:space="0" w:color="auto"/>
                        <w:left w:val="none" w:sz="0" w:space="0" w:color="auto"/>
                        <w:bottom w:val="none" w:sz="0" w:space="0" w:color="auto"/>
                        <w:right w:val="none" w:sz="0" w:space="0" w:color="auto"/>
                      </w:divBdr>
                      <w:divsChild>
                        <w:div w:id="1298686574">
                          <w:marLeft w:val="0"/>
                          <w:marRight w:val="0"/>
                          <w:marTop w:val="0"/>
                          <w:marBottom w:val="0"/>
                          <w:divBdr>
                            <w:top w:val="none" w:sz="0" w:space="0" w:color="auto"/>
                            <w:left w:val="none" w:sz="0" w:space="0" w:color="auto"/>
                            <w:bottom w:val="none" w:sz="0" w:space="0" w:color="auto"/>
                            <w:right w:val="none" w:sz="0" w:space="0" w:color="auto"/>
                          </w:divBdr>
                          <w:divsChild>
                            <w:div w:id="1630167899">
                              <w:marLeft w:val="0"/>
                              <w:marRight w:val="0"/>
                              <w:marTop w:val="0"/>
                              <w:marBottom w:val="0"/>
                              <w:divBdr>
                                <w:top w:val="none" w:sz="0" w:space="0" w:color="auto"/>
                                <w:left w:val="none" w:sz="0" w:space="0" w:color="auto"/>
                                <w:bottom w:val="none" w:sz="0" w:space="0" w:color="auto"/>
                                <w:right w:val="none" w:sz="0" w:space="0" w:color="auto"/>
                              </w:divBdr>
                              <w:divsChild>
                                <w:div w:id="2092776568">
                                  <w:marLeft w:val="0"/>
                                  <w:marRight w:val="0"/>
                                  <w:marTop w:val="0"/>
                                  <w:marBottom w:val="0"/>
                                  <w:divBdr>
                                    <w:top w:val="none" w:sz="0" w:space="0" w:color="auto"/>
                                    <w:left w:val="none" w:sz="0" w:space="0" w:color="auto"/>
                                    <w:bottom w:val="none" w:sz="0" w:space="0" w:color="auto"/>
                                    <w:right w:val="none" w:sz="0" w:space="0" w:color="auto"/>
                                  </w:divBdr>
                                  <w:divsChild>
                                    <w:div w:id="1654672619">
                                      <w:marLeft w:val="0"/>
                                      <w:marRight w:val="0"/>
                                      <w:marTop w:val="0"/>
                                      <w:marBottom w:val="0"/>
                                      <w:divBdr>
                                        <w:top w:val="none" w:sz="0" w:space="0" w:color="auto"/>
                                        <w:left w:val="none" w:sz="0" w:space="0" w:color="auto"/>
                                        <w:bottom w:val="none" w:sz="0" w:space="0" w:color="auto"/>
                                        <w:right w:val="none" w:sz="0" w:space="0" w:color="auto"/>
                                      </w:divBdr>
                                      <w:divsChild>
                                        <w:div w:id="566303395">
                                          <w:marLeft w:val="0"/>
                                          <w:marRight w:val="0"/>
                                          <w:marTop w:val="0"/>
                                          <w:marBottom w:val="0"/>
                                          <w:divBdr>
                                            <w:top w:val="none" w:sz="0" w:space="0" w:color="auto"/>
                                            <w:left w:val="none" w:sz="0" w:space="0" w:color="auto"/>
                                            <w:bottom w:val="none" w:sz="0" w:space="0" w:color="auto"/>
                                            <w:right w:val="none" w:sz="0" w:space="0" w:color="auto"/>
                                          </w:divBdr>
                                          <w:divsChild>
                                            <w:div w:id="628127600">
                                              <w:marLeft w:val="0"/>
                                              <w:marRight w:val="0"/>
                                              <w:marTop w:val="0"/>
                                              <w:marBottom w:val="0"/>
                                              <w:divBdr>
                                                <w:top w:val="none" w:sz="0" w:space="0" w:color="auto"/>
                                                <w:left w:val="none" w:sz="0" w:space="0" w:color="auto"/>
                                                <w:bottom w:val="none" w:sz="0" w:space="0" w:color="auto"/>
                                                <w:right w:val="none" w:sz="0" w:space="0" w:color="auto"/>
                                              </w:divBdr>
                                              <w:divsChild>
                                                <w:div w:id="1350521642">
                                                  <w:marLeft w:val="0"/>
                                                  <w:marRight w:val="0"/>
                                                  <w:marTop w:val="0"/>
                                                  <w:marBottom w:val="0"/>
                                                  <w:divBdr>
                                                    <w:top w:val="none" w:sz="0" w:space="0" w:color="auto"/>
                                                    <w:left w:val="none" w:sz="0" w:space="0" w:color="auto"/>
                                                    <w:bottom w:val="none" w:sz="0" w:space="0" w:color="auto"/>
                                                    <w:right w:val="none" w:sz="0" w:space="0" w:color="auto"/>
                                                  </w:divBdr>
                                                  <w:divsChild>
                                                    <w:div w:id="1022904187">
                                                      <w:marLeft w:val="0"/>
                                                      <w:marRight w:val="0"/>
                                                      <w:marTop w:val="0"/>
                                                      <w:marBottom w:val="0"/>
                                                      <w:divBdr>
                                                        <w:top w:val="none" w:sz="0" w:space="0" w:color="auto"/>
                                                        <w:left w:val="none" w:sz="0" w:space="0" w:color="auto"/>
                                                        <w:bottom w:val="none" w:sz="0" w:space="0" w:color="auto"/>
                                                        <w:right w:val="none" w:sz="0" w:space="0" w:color="auto"/>
                                                      </w:divBdr>
                                                      <w:divsChild>
                                                        <w:div w:id="221209705">
                                                          <w:marLeft w:val="0"/>
                                                          <w:marRight w:val="0"/>
                                                          <w:marTop w:val="0"/>
                                                          <w:marBottom w:val="0"/>
                                                          <w:divBdr>
                                                            <w:top w:val="none" w:sz="0" w:space="0" w:color="auto"/>
                                                            <w:left w:val="none" w:sz="0" w:space="0" w:color="auto"/>
                                                            <w:bottom w:val="none" w:sz="0" w:space="0" w:color="auto"/>
                                                            <w:right w:val="none" w:sz="0" w:space="0" w:color="auto"/>
                                                          </w:divBdr>
                                                          <w:divsChild>
                                                            <w:div w:id="919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4197314">
      <w:bodyDiv w:val="1"/>
      <w:marLeft w:val="0"/>
      <w:marRight w:val="0"/>
      <w:marTop w:val="0"/>
      <w:marBottom w:val="0"/>
      <w:divBdr>
        <w:top w:val="none" w:sz="0" w:space="0" w:color="auto"/>
        <w:left w:val="none" w:sz="0" w:space="0" w:color="auto"/>
        <w:bottom w:val="none" w:sz="0" w:space="0" w:color="auto"/>
        <w:right w:val="none" w:sz="0" w:space="0" w:color="auto"/>
      </w:divBdr>
    </w:div>
    <w:div w:id="562913678">
      <w:bodyDiv w:val="1"/>
      <w:marLeft w:val="0"/>
      <w:marRight w:val="0"/>
      <w:marTop w:val="0"/>
      <w:marBottom w:val="0"/>
      <w:divBdr>
        <w:top w:val="none" w:sz="0" w:space="0" w:color="auto"/>
        <w:left w:val="none" w:sz="0" w:space="0" w:color="auto"/>
        <w:bottom w:val="none" w:sz="0" w:space="0" w:color="auto"/>
        <w:right w:val="none" w:sz="0" w:space="0" w:color="auto"/>
      </w:divBdr>
    </w:div>
    <w:div w:id="567497983">
      <w:bodyDiv w:val="1"/>
      <w:marLeft w:val="0"/>
      <w:marRight w:val="0"/>
      <w:marTop w:val="0"/>
      <w:marBottom w:val="0"/>
      <w:divBdr>
        <w:top w:val="none" w:sz="0" w:space="0" w:color="auto"/>
        <w:left w:val="none" w:sz="0" w:space="0" w:color="auto"/>
        <w:bottom w:val="none" w:sz="0" w:space="0" w:color="auto"/>
        <w:right w:val="none" w:sz="0" w:space="0" w:color="auto"/>
      </w:divBdr>
    </w:div>
    <w:div w:id="570848476">
      <w:bodyDiv w:val="1"/>
      <w:marLeft w:val="0"/>
      <w:marRight w:val="0"/>
      <w:marTop w:val="0"/>
      <w:marBottom w:val="0"/>
      <w:divBdr>
        <w:top w:val="none" w:sz="0" w:space="0" w:color="auto"/>
        <w:left w:val="none" w:sz="0" w:space="0" w:color="auto"/>
        <w:bottom w:val="none" w:sz="0" w:space="0" w:color="auto"/>
        <w:right w:val="none" w:sz="0" w:space="0" w:color="auto"/>
      </w:divBdr>
      <w:divsChild>
        <w:div w:id="455412010">
          <w:marLeft w:val="0"/>
          <w:marRight w:val="0"/>
          <w:marTop w:val="0"/>
          <w:marBottom w:val="0"/>
          <w:divBdr>
            <w:top w:val="none" w:sz="0" w:space="0" w:color="auto"/>
            <w:left w:val="none" w:sz="0" w:space="0" w:color="auto"/>
            <w:bottom w:val="none" w:sz="0" w:space="0" w:color="auto"/>
            <w:right w:val="none" w:sz="0" w:space="0" w:color="auto"/>
          </w:divBdr>
          <w:divsChild>
            <w:div w:id="1167865760">
              <w:marLeft w:val="0"/>
              <w:marRight w:val="0"/>
              <w:marTop w:val="0"/>
              <w:marBottom w:val="0"/>
              <w:divBdr>
                <w:top w:val="none" w:sz="0" w:space="0" w:color="auto"/>
                <w:left w:val="none" w:sz="0" w:space="0" w:color="auto"/>
                <w:bottom w:val="none" w:sz="0" w:space="0" w:color="auto"/>
                <w:right w:val="none" w:sz="0" w:space="0" w:color="auto"/>
              </w:divBdr>
              <w:divsChild>
                <w:div w:id="1024988270">
                  <w:marLeft w:val="0"/>
                  <w:marRight w:val="0"/>
                  <w:marTop w:val="0"/>
                  <w:marBottom w:val="0"/>
                  <w:divBdr>
                    <w:top w:val="none" w:sz="0" w:space="0" w:color="auto"/>
                    <w:left w:val="none" w:sz="0" w:space="0" w:color="auto"/>
                    <w:bottom w:val="none" w:sz="0" w:space="0" w:color="auto"/>
                    <w:right w:val="none" w:sz="0" w:space="0" w:color="auto"/>
                  </w:divBdr>
                  <w:divsChild>
                    <w:div w:id="977687820">
                      <w:marLeft w:val="0"/>
                      <w:marRight w:val="0"/>
                      <w:marTop w:val="0"/>
                      <w:marBottom w:val="0"/>
                      <w:divBdr>
                        <w:top w:val="none" w:sz="0" w:space="0" w:color="auto"/>
                        <w:left w:val="none" w:sz="0" w:space="0" w:color="auto"/>
                        <w:bottom w:val="none" w:sz="0" w:space="0" w:color="auto"/>
                        <w:right w:val="none" w:sz="0" w:space="0" w:color="auto"/>
                      </w:divBdr>
                      <w:divsChild>
                        <w:div w:id="1591812473">
                          <w:marLeft w:val="0"/>
                          <w:marRight w:val="0"/>
                          <w:marTop w:val="0"/>
                          <w:marBottom w:val="0"/>
                          <w:divBdr>
                            <w:top w:val="none" w:sz="0" w:space="0" w:color="auto"/>
                            <w:left w:val="none" w:sz="0" w:space="0" w:color="auto"/>
                            <w:bottom w:val="none" w:sz="0" w:space="0" w:color="auto"/>
                            <w:right w:val="none" w:sz="0" w:space="0" w:color="auto"/>
                          </w:divBdr>
                          <w:divsChild>
                            <w:div w:id="496114696">
                              <w:marLeft w:val="0"/>
                              <w:marRight w:val="0"/>
                              <w:marTop w:val="0"/>
                              <w:marBottom w:val="0"/>
                              <w:divBdr>
                                <w:top w:val="none" w:sz="0" w:space="0" w:color="auto"/>
                                <w:left w:val="none" w:sz="0" w:space="0" w:color="auto"/>
                                <w:bottom w:val="none" w:sz="0" w:space="0" w:color="auto"/>
                                <w:right w:val="none" w:sz="0" w:space="0" w:color="auto"/>
                              </w:divBdr>
                              <w:divsChild>
                                <w:div w:id="1429305483">
                                  <w:marLeft w:val="0"/>
                                  <w:marRight w:val="0"/>
                                  <w:marTop w:val="0"/>
                                  <w:marBottom w:val="0"/>
                                  <w:divBdr>
                                    <w:top w:val="none" w:sz="0" w:space="0" w:color="auto"/>
                                    <w:left w:val="none" w:sz="0" w:space="0" w:color="auto"/>
                                    <w:bottom w:val="none" w:sz="0" w:space="0" w:color="auto"/>
                                    <w:right w:val="none" w:sz="0" w:space="0" w:color="auto"/>
                                  </w:divBdr>
                                  <w:divsChild>
                                    <w:div w:id="780801788">
                                      <w:marLeft w:val="0"/>
                                      <w:marRight w:val="0"/>
                                      <w:marTop w:val="0"/>
                                      <w:marBottom w:val="0"/>
                                      <w:divBdr>
                                        <w:top w:val="none" w:sz="0" w:space="0" w:color="auto"/>
                                        <w:left w:val="none" w:sz="0" w:space="0" w:color="auto"/>
                                        <w:bottom w:val="none" w:sz="0" w:space="0" w:color="auto"/>
                                        <w:right w:val="none" w:sz="0" w:space="0" w:color="auto"/>
                                      </w:divBdr>
                                      <w:divsChild>
                                        <w:div w:id="270363143">
                                          <w:marLeft w:val="0"/>
                                          <w:marRight w:val="0"/>
                                          <w:marTop w:val="0"/>
                                          <w:marBottom w:val="0"/>
                                          <w:divBdr>
                                            <w:top w:val="none" w:sz="0" w:space="0" w:color="auto"/>
                                            <w:left w:val="none" w:sz="0" w:space="0" w:color="auto"/>
                                            <w:bottom w:val="none" w:sz="0" w:space="0" w:color="auto"/>
                                            <w:right w:val="none" w:sz="0" w:space="0" w:color="auto"/>
                                          </w:divBdr>
                                          <w:divsChild>
                                            <w:div w:id="110174694">
                                              <w:marLeft w:val="0"/>
                                              <w:marRight w:val="0"/>
                                              <w:marTop w:val="0"/>
                                              <w:marBottom w:val="0"/>
                                              <w:divBdr>
                                                <w:top w:val="none" w:sz="0" w:space="0" w:color="auto"/>
                                                <w:left w:val="none" w:sz="0" w:space="0" w:color="auto"/>
                                                <w:bottom w:val="none" w:sz="0" w:space="0" w:color="auto"/>
                                                <w:right w:val="none" w:sz="0" w:space="0" w:color="auto"/>
                                              </w:divBdr>
                                              <w:divsChild>
                                                <w:div w:id="1996255527">
                                                  <w:marLeft w:val="0"/>
                                                  <w:marRight w:val="0"/>
                                                  <w:marTop w:val="0"/>
                                                  <w:marBottom w:val="0"/>
                                                  <w:divBdr>
                                                    <w:top w:val="none" w:sz="0" w:space="0" w:color="auto"/>
                                                    <w:left w:val="none" w:sz="0" w:space="0" w:color="auto"/>
                                                    <w:bottom w:val="none" w:sz="0" w:space="0" w:color="auto"/>
                                                    <w:right w:val="none" w:sz="0" w:space="0" w:color="auto"/>
                                                  </w:divBdr>
                                                  <w:divsChild>
                                                    <w:div w:id="339770953">
                                                      <w:marLeft w:val="0"/>
                                                      <w:marRight w:val="0"/>
                                                      <w:marTop w:val="0"/>
                                                      <w:marBottom w:val="0"/>
                                                      <w:divBdr>
                                                        <w:top w:val="none" w:sz="0" w:space="0" w:color="auto"/>
                                                        <w:left w:val="none" w:sz="0" w:space="0" w:color="auto"/>
                                                        <w:bottom w:val="none" w:sz="0" w:space="0" w:color="auto"/>
                                                        <w:right w:val="none" w:sz="0" w:space="0" w:color="auto"/>
                                                      </w:divBdr>
                                                      <w:divsChild>
                                                        <w:div w:id="1259868749">
                                                          <w:marLeft w:val="0"/>
                                                          <w:marRight w:val="0"/>
                                                          <w:marTop w:val="0"/>
                                                          <w:marBottom w:val="0"/>
                                                          <w:divBdr>
                                                            <w:top w:val="none" w:sz="0" w:space="0" w:color="auto"/>
                                                            <w:left w:val="none" w:sz="0" w:space="0" w:color="auto"/>
                                                            <w:bottom w:val="none" w:sz="0" w:space="0" w:color="auto"/>
                                                            <w:right w:val="none" w:sz="0" w:space="0" w:color="auto"/>
                                                          </w:divBdr>
                                                          <w:divsChild>
                                                            <w:div w:id="20333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7034164">
      <w:bodyDiv w:val="1"/>
      <w:marLeft w:val="0"/>
      <w:marRight w:val="0"/>
      <w:marTop w:val="0"/>
      <w:marBottom w:val="0"/>
      <w:divBdr>
        <w:top w:val="none" w:sz="0" w:space="0" w:color="auto"/>
        <w:left w:val="none" w:sz="0" w:space="0" w:color="auto"/>
        <w:bottom w:val="none" w:sz="0" w:space="0" w:color="auto"/>
        <w:right w:val="none" w:sz="0" w:space="0" w:color="auto"/>
      </w:divBdr>
    </w:div>
    <w:div w:id="603998173">
      <w:bodyDiv w:val="1"/>
      <w:marLeft w:val="0"/>
      <w:marRight w:val="0"/>
      <w:marTop w:val="0"/>
      <w:marBottom w:val="0"/>
      <w:divBdr>
        <w:top w:val="none" w:sz="0" w:space="0" w:color="auto"/>
        <w:left w:val="none" w:sz="0" w:space="0" w:color="auto"/>
        <w:bottom w:val="none" w:sz="0" w:space="0" w:color="auto"/>
        <w:right w:val="none" w:sz="0" w:space="0" w:color="auto"/>
      </w:divBdr>
    </w:div>
    <w:div w:id="611859369">
      <w:bodyDiv w:val="1"/>
      <w:marLeft w:val="0"/>
      <w:marRight w:val="0"/>
      <w:marTop w:val="0"/>
      <w:marBottom w:val="0"/>
      <w:divBdr>
        <w:top w:val="none" w:sz="0" w:space="0" w:color="auto"/>
        <w:left w:val="none" w:sz="0" w:space="0" w:color="auto"/>
        <w:bottom w:val="none" w:sz="0" w:space="0" w:color="auto"/>
        <w:right w:val="none" w:sz="0" w:space="0" w:color="auto"/>
      </w:divBdr>
      <w:divsChild>
        <w:div w:id="827131845">
          <w:marLeft w:val="0"/>
          <w:marRight w:val="0"/>
          <w:marTop w:val="0"/>
          <w:marBottom w:val="0"/>
          <w:divBdr>
            <w:top w:val="none" w:sz="0" w:space="0" w:color="auto"/>
            <w:left w:val="none" w:sz="0" w:space="0" w:color="auto"/>
            <w:bottom w:val="none" w:sz="0" w:space="0" w:color="auto"/>
            <w:right w:val="none" w:sz="0" w:space="0" w:color="auto"/>
          </w:divBdr>
        </w:div>
        <w:div w:id="1130974618">
          <w:marLeft w:val="0"/>
          <w:marRight w:val="0"/>
          <w:marTop w:val="0"/>
          <w:marBottom w:val="0"/>
          <w:divBdr>
            <w:top w:val="none" w:sz="0" w:space="0" w:color="auto"/>
            <w:left w:val="none" w:sz="0" w:space="0" w:color="auto"/>
            <w:bottom w:val="none" w:sz="0" w:space="0" w:color="auto"/>
            <w:right w:val="none" w:sz="0" w:space="0" w:color="auto"/>
          </w:divBdr>
        </w:div>
      </w:divsChild>
    </w:div>
    <w:div w:id="616527789">
      <w:bodyDiv w:val="1"/>
      <w:marLeft w:val="0"/>
      <w:marRight w:val="0"/>
      <w:marTop w:val="0"/>
      <w:marBottom w:val="0"/>
      <w:divBdr>
        <w:top w:val="none" w:sz="0" w:space="0" w:color="auto"/>
        <w:left w:val="none" w:sz="0" w:space="0" w:color="auto"/>
        <w:bottom w:val="none" w:sz="0" w:space="0" w:color="auto"/>
        <w:right w:val="none" w:sz="0" w:space="0" w:color="auto"/>
      </w:divBdr>
      <w:divsChild>
        <w:div w:id="1032389556">
          <w:marLeft w:val="0"/>
          <w:marRight w:val="0"/>
          <w:marTop w:val="0"/>
          <w:marBottom w:val="0"/>
          <w:divBdr>
            <w:top w:val="none" w:sz="0" w:space="0" w:color="auto"/>
            <w:left w:val="none" w:sz="0" w:space="0" w:color="auto"/>
            <w:bottom w:val="none" w:sz="0" w:space="0" w:color="auto"/>
            <w:right w:val="none" w:sz="0" w:space="0" w:color="auto"/>
          </w:divBdr>
          <w:divsChild>
            <w:div w:id="761876110">
              <w:marLeft w:val="0"/>
              <w:marRight w:val="0"/>
              <w:marTop w:val="0"/>
              <w:marBottom w:val="0"/>
              <w:divBdr>
                <w:top w:val="none" w:sz="0" w:space="0" w:color="auto"/>
                <w:left w:val="none" w:sz="0" w:space="0" w:color="auto"/>
                <w:bottom w:val="none" w:sz="0" w:space="0" w:color="auto"/>
                <w:right w:val="none" w:sz="0" w:space="0" w:color="auto"/>
              </w:divBdr>
              <w:divsChild>
                <w:div w:id="1164204326">
                  <w:marLeft w:val="0"/>
                  <w:marRight w:val="0"/>
                  <w:marTop w:val="0"/>
                  <w:marBottom w:val="0"/>
                  <w:divBdr>
                    <w:top w:val="none" w:sz="0" w:space="0" w:color="auto"/>
                    <w:left w:val="none" w:sz="0" w:space="0" w:color="auto"/>
                    <w:bottom w:val="none" w:sz="0" w:space="0" w:color="auto"/>
                    <w:right w:val="none" w:sz="0" w:space="0" w:color="auto"/>
                  </w:divBdr>
                  <w:divsChild>
                    <w:div w:id="1296135048">
                      <w:marLeft w:val="0"/>
                      <w:marRight w:val="0"/>
                      <w:marTop w:val="0"/>
                      <w:marBottom w:val="0"/>
                      <w:divBdr>
                        <w:top w:val="none" w:sz="0" w:space="0" w:color="auto"/>
                        <w:left w:val="none" w:sz="0" w:space="0" w:color="auto"/>
                        <w:bottom w:val="none" w:sz="0" w:space="0" w:color="auto"/>
                        <w:right w:val="none" w:sz="0" w:space="0" w:color="auto"/>
                      </w:divBdr>
                      <w:divsChild>
                        <w:div w:id="1894926483">
                          <w:marLeft w:val="0"/>
                          <w:marRight w:val="0"/>
                          <w:marTop w:val="0"/>
                          <w:marBottom w:val="0"/>
                          <w:divBdr>
                            <w:top w:val="none" w:sz="0" w:space="0" w:color="auto"/>
                            <w:left w:val="none" w:sz="0" w:space="0" w:color="auto"/>
                            <w:bottom w:val="none" w:sz="0" w:space="0" w:color="auto"/>
                            <w:right w:val="none" w:sz="0" w:space="0" w:color="auto"/>
                          </w:divBdr>
                          <w:divsChild>
                            <w:div w:id="822237266">
                              <w:marLeft w:val="0"/>
                              <w:marRight w:val="0"/>
                              <w:marTop w:val="0"/>
                              <w:marBottom w:val="0"/>
                              <w:divBdr>
                                <w:top w:val="none" w:sz="0" w:space="0" w:color="auto"/>
                                <w:left w:val="none" w:sz="0" w:space="0" w:color="auto"/>
                                <w:bottom w:val="none" w:sz="0" w:space="0" w:color="auto"/>
                                <w:right w:val="none" w:sz="0" w:space="0" w:color="auto"/>
                              </w:divBdr>
                              <w:divsChild>
                                <w:div w:id="1999916906">
                                  <w:marLeft w:val="0"/>
                                  <w:marRight w:val="0"/>
                                  <w:marTop w:val="0"/>
                                  <w:marBottom w:val="0"/>
                                  <w:divBdr>
                                    <w:top w:val="none" w:sz="0" w:space="0" w:color="auto"/>
                                    <w:left w:val="none" w:sz="0" w:space="0" w:color="auto"/>
                                    <w:bottom w:val="none" w:sz="0" w:space="0" w:color="auto"/>
                                    <w:right w:val="none" w:sz="0" w:space="0" w:color="auto"/>
                                  </w:divBdr>
                                  <w:divsChild>
                                    <w:div w:id="688793963">
                                      <w:marLeft w:val="0"/>
                                      <w:marRight w:val="0"/>
                                      <w:marTop w:val="0"/>
                                      <w:marBottom w:val="0"/>
                                      <w:divBdr>
                                        <w:top w:val="none" w:sz="0" w:space="0" w:color="auto"/>
                                        <w:left w:val="none" w:sz="0" w:space="0" w:color="auto"/>
                                        <w:bottom w:val="none" w:sz="0" w:space="0" w:color="auto"/>
                                        <w:right w:val="none" w:sz="0" w:space="0" w:color="auto"/>
                                      </w:divBdr>
                                      <w:divsChild>
                                        <w:div w:id="1454785058">
                                          <w:marLeft w:val="0"/>
                                          <w:marRight w:val="0"/>
                                          <w:marTop w:val="0"/>
                                          <w:marBottom w:val="0"/>
                                          <w:divBdr>
                                            <w:top w:val="none" w:sz="0" w:space="0" w:color="auto"/>
                                            <w:left w:val="none" w:sz="0" w:space="0" w:color="auto"/>
                                            <w:bottom w:val="none" w:sz="0" w:space="0" w:color="auto"/>
                                            <w:right w:val="none" w:sz="0" w:space="0" w:color="auto"/>
                                          </w:divBdr>
                                          <w:divsChild>
                                            <w:div w:id="1727215552">
                                              <w:marLeft w:val="0"/>
                                              <w:marRight w:val="0"/>
                                              <w:marTop w:val="0"/>
                                              <w:marBottom w:val="0"/>
                                              <w:divBdr>
                                                <w:top w:val="none" w:sz="0" w:space="0" w:color="auto"/>
                                                <w:left w:val="none" w:sz="0" w:space="0" w:color="auto"/>
                                                <w:bottom w:val="none" w:sz="0" w:space="0" w:color="auto"/>
                                                <w:right w:val="none" w:sz="0" w:space="0" w:color="auto"/>
                                              </w:divBdr>
                                              <w:divsChild>
                                                <w:div w:id="607663430">
                                                  <w:marLeft w:val="0"/>
                                                  <w:marRight w:val="0"/>
                                                  <w:marTop w:val="0"/>
                                                  <w:marBottom w:val="0"/>
                                                  <w:divBdr>
                                                    <w:top w:val="none" w:sz="0" w:space="0" w:color="auto"/>
                                                    <w:left w:val="none" w:sz="0" w:space="0" w:color="auto"/>
                                                    <w:bottom w:val="none" w:sz="0" w:space="0" w:color="auto"/>
                                                    <w:right w:val="none" w:sz="0" w:space="0" w:color="auto"/>
                                                  </w:divBdr>
                                                  <w:divsChild>
                                                    <w:div w:id="1749644844">
                                                      <w:marLeft w:val="0"/>
                                                      <w:marRight w:val="0"/>
                                                      <w:marTop w:val="0"/>
                                                      <w:marBottom w:val="0"/>
                                                      <w:divBdr>
                                                        <w:top w:val="none" w:sz="0" w:space="0" w:color="auto"/>
                                                        <w:left w:val="none" w:sz="0" w:space="0" w:color="auto"/>
                                                        <w:bottom w:val="none" w:sz="0" w:space="0" w:color="auto"/>
                                                        <w:right w:val="none" w:sz="0" w:space="0" w:color="auto"/>
                                                      </w:divBdr>
                                                      <w:divsChild>
                                                        <w:div w:id="1024945919">
                                                          <w:marLeft w:val="0"/>
                                                          <w:marRight w:val="0"/>
                                                          <w:marTop w:val="0"/>
                                                          <w:marBottom w:val="0"/>
                                                          <w:divBdr>
                                                            <w:top w:val="none" w:sz="0" w:space="0" w:color="auto"/>
                                                            <w:left w:val="none" w:sz="0" w:space="0" w:color="auto"/>
                                                            <w:bottom w:val="none" w:sz="0" w:space="0" w:color="auto"/>
                                                            <w:right w:val="none" w:sz="0" w:space="0" w:color="auto"/>
                                                          </w:divBdr>
                                                          <w:divsChild>
                                                            <w:div w:id="333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7952848">
      <w:bodyDiv w:val="1"/>
      <w:marLeft w:val="0"/>
      <w:marRight w:val="0"/>
      <w:marTop w:val="0"/>
      <w:marBottom w:val="0"/>
      <w:divBdr>
        <w:top w:val="none" w:sz="0" w:space="0" w:color="auto"/>
        <w:left w:val="none" w:sz="0" w:space="0" w:color="auto"/>
        <w:bottom w:val="none" w:sz="0" w:space="0" w:color="auto"/>
        <w:right w:val="none" w:sz="0" w:space="0" w:color="auto"/>
      </w:divBdr>
      <w:divsChild>
        <w:div w:id="2086294965">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sChild>
                <w:div w:id="406727706">
                  <w:marLeft w:val="0"/>
                  <w:marRight w:val="0"/>
                  <w:marTop w:val="0"/>
                  <w:marBottom w:val="0"/>
                  <w:divBdr>
                    <w:top w:val="none" w:sz="0" w:space="0" w:color="auto"/>
                    <w:left w:val="none" w:sz="0" w:space="0" w:color="auto"/>
                    <w:bottom w:val="none" w:sz="0" w:space="0" w:color="auto"/>
                    <w:right w:val="none" w:sz="0" w:space="0" w:color="auto"/>
                  </w:divBdr>
                  <w:divsChild>
                    <w:div w:id="1891452373">
                      <w:marLeft w:val="0"/>
                      <w:marRight w:val="0"/>
                      <w:marTop w:val="0"/>
                      <w:marBottom w:val="0"/>
                      <w:divBdr>
                        <w:top w:val="none" w:sz="0" w:space="0" w:color="auto"/>
                        <w:left w:val="none" w:sz="0" w:space="0" w:color="auto"/>
                        <w:bottom w:val="none" w:sz="0" w:space="0" w:color="auto"/>
                        <w:right w:val="none" w:sz="0" w:space="0" w:color="auto"/>
                      </w:divBdr>
                      <w:divsChild>
                        <w:div w:id="92019056">
                          <w:marLeft w:val="0"/>
                          <w:marRight w:val="0"/>
                          <w:marTop w:val="0"/>
                          <w:marBottom w:val="0"/>
                          <w:divBdr>
                            <w:top w:val="none" w:sz="0" w:space="0" w:color="auto"/>
                            <w:left w:val="none" w:sz="0" w:space="0" w:color="auto"/>
                            <w:bottom w:val="none" w:sz="0" w:space="0" w:color="auto"/>
                            <w:right w:val="none" w:sz="0" w:space="0" w:color="auto"/>
                          </w:divBdr>
                          <w:divsChild>
                            <w:div w:id="872884364">
                              <w:marLeft w:val="0"/>
                              <w:marRight w:val="0"/>
                              <w:marTop w:val="0"/>
                              <w:marBottom w:val="0"/>
                              <w:divBdr>
                                <w:top w:val="none" w:sz="0" w:space="0" w:color="auto"/>
                                <w:left w:val="none" w:sz="0" w:space="0" w:color="auto"/>
                                <w:bottom w:val="none" w:sz="0" w:space="0" w:color="auto"/>
                                <w:right w:val="none" w:sz="0" w:space="0" w:color="auto"/>
                              </w:divBdr>
                              <w:divsChild>
                                <w:div w:id="278486594">
                                  <w:marLeft w:val="0"/>
                                  <w:marRight w:val="0"/>
                                  <w:marTop w:val="0"/>
                                  <w:marBottom w:val="0"/>
                                  <w:divBdr>
                                    <w:top w:val="none" w:sz="0" w:space="0" w:color="auto"/>
                                    <w:left w:val="none" w:sz="0" w:space="0" w:color="auto"/>
                                    <w:bottom w:val="none" w:sz="0" w:space="0" w:color="auto"/>
                                    <w:right w:val="none" w:sz="0" w:space="0" w:color="auto"/>
                                  </w:divBdr>
                                  <w:divsChild>
                                    <w:div w:id="1874685930">
                                      <w:marLeft w:val="0"/>
                                      <w:marRight w:val="0"/>
                                      <w:marTop w:val="0"/>
                                      <w:marBottom w:val="0"/>
                                      <w:divBdr>
                                        <w:top w:val="none" w:sz="0" w:space="0" w:color="auto"/>
                                        <w:left w:val="none" w:sz="0" w:space="0" w:color="auto"/>
                                        <w:bottom w:val="none" w:sz="0" w:space="0" w:color="auto"/>
                                        <w:right w:val="none" w:sz="0" w:space="0" w:color="auto"/>
                                      </w:divBdr>
                                      <w:divsChild>
                                        <w:div w:id="888103472">
                                          <w:marLeft w:val="0"/>
                                          <w:marRight w:val="0"/>
                                          <w:marTop w:val="0"/>
                                          <w:marBottom w:val="0"/>
                                          <w:divBdr>
                                            <w:top w:val="none" w:sz="0" w:space="0" w:color="auto"/>
                                            <w:left w:val="none" w:sz="0" w:space="0" w:color="auto"/>
                                            <w:bottom w:val="none" w:sz="0" w:space="0" w:color="auto"/>
                                            <w:right w:val="none" w:sz="0" w:space="0" w:color="auto"/>
                                          </w:divBdr>
                                          <w:divsChild>
                                            <w:div w:id="288517352">
                                              <w:marLeft w:val="0"/>
                                              <w:marRight w:val="0"/>
                                              <w:marTop w:val="0"/>
                                              <w:marBottom w:val="0"/>
                                              <w:divBdr>
                                                <w:top w:val="none" w:sz="0" w:space="0" w:color="auto"/>
                                                <w:left w:val="none" w:sz="0" w:space="0" w:color="auto"/>
                                                <w:bottom w:val="none" w:sz="0" w:space="0" w:color="auto"/>
                                                <w:right w:val="none" w:sz="0" w:space="0" w:color="auto"/>
                                              </w:divBdr>
                                              <w:divsChild>
                                                <w:div w:id="130832537">
                                                  <w:marLeft w:val="0"/>
                                                  <w:marRight w:val="0"/>
                                                  <w:marTop w:val="0"/>
                                                  <w:marBottom w:val="0"/>
                                                  <w:divBdr>
                                                    <w:top w:val="none" w:sz="0" w:space="0" w:color="auto"/>
                                                    <w:left w:val="none" w:sz="0" w:space="0" w:color="auto"/>
                                                    <w:bottom w:val="none" w:sz="0" w:space="0" w:color="auto"/>
                                                    <w:right w:val="none" w:sz="0" w:space="0" w:color="auto"/>
                                                  </w:divBdr>
                                                  <w:divsChild>
                                                    <w:div w:id="967049303">
                                                      <w:marLeft w:val="0"/>
                                                      <w:marRight w:val="0"/>
                                                      <w:marTop w:val="0"/>
                                                      <w:marBottom w:val="0"/>
                                                      <w:divBdr>
                                                        <w:top w:val="none" w:sz="0" w:space="0" w:color="auto"/>
                                                        <w:left w:val="none" w:sz="0" w:space="0" w:color="auto"/>
                                                        <w:bottom w:val="none" w:sz="0" w:space="0" w:color="auto"/>
                                                        <w:right w:val="none" w:sz="0" w:space="0" w:color="auto"/>
                                                      </w:divBdr>
                                                      <w:divsChild>
                                                        <w:div w:id="313947469">
                                                          <w:marLeft w:val="0"/>
                                                          <w:marRight w:val="0"/>
                                                          <w:marTop w:val="0"/>
                                                          <w:marBottom w:val="0"/>
                                                          <w:divBdr>
                                                            <w:top w:val="none" w:sz="0" w:space="0" w:color="auto"/>
                                                            <w:left w:val="none" w:sz="0" w:space="0" w:color="auto"/>
                                                            <w:bottom w:val="none" w:sz="0" w:space="0" w:color="auto"/>
                                                            <w:right w:val="none" w:sz="0" w:space="0" w:color="auto"/>
                                                          </w:divBdr>
                                                          <w:divsChild>
                                                            <w:div w:id="1199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9534507">
      <w:bodyDiv w:val="1"/>
      <w:marLeft w:val="0"/>
      <w:marRight w:val="0"/>
      <w:marTop w:val="0"/>
      <w:marBottom w:val="0"/>
      <w:divBdr>
        <w:top w:val="none" w:sz="0" w:space="0" w:color="auto"/>
        <w:left w:val="none" w:sz="0" w:space="0" w:color="auto"/>
        <w:bottom w:val="none" w:sz="0" w:space="0" w:color="auto"/>
        <w:right w:val="none" w:sz="0" w:space="0" w:color="auto"/>
      </w:divBdr>
    </w:div>
    <w:div w:id="623003018">
      <w:bodyDiv w:val="1"/>
      <w:marLeft w:val="0"/>
      <w:marRight w:val="0"/>
      <w:marTop w:val="0"/>
      <w:marBottom w:val="0"/>
      <w:divBdr>
        <w:top w:val="none" w:sz="0" w:space="0" w:color="auto"/>
        <w:left w:val="none" w:sz="0" w:space="0" w:color="auto"/>
        <w:bottom w:val="none" w:sz="0" w:space="0" w:color="auto"/>
        <w:right w:val="none" w:sz="0" w:space="0" w:color="auto"/>
      </w:divBdr>
    </w:div>
    <w:div w:id="632443473">
      <w:bodyDiv w:val="1"/>
      <w:marLeft w:val="0"/>
      <w:marRight w:val="0"/>
      <w:marTop w:val="0"/>
      <w:marBottom w:val="0"/>
      <w:divBdr>
        <w:top w:val="none" w:sz="0" w:space="0" w:color="auto"/>
        <w:left w:val="none" w:sz="0" w:space="0" w:color="auto"/>
        <w:bottom w:val="none" w:sz="0" w:space="0" w:color="auto"/>
        <w:right w:val="none" w:sz="0" w:space="0" w:color="auto"/>
      </w:divBdr>
      <w:divsChild>
        <w:div w:id="1274243700">
          <w:marLeft w:val="547"/>
          <w:marRight w:val="0"/>
          <w:marTop w:val="0"/>
          <w:marBottom w:val="0"/>
          <w:divBdr>
            <w:top w:val="none" w:sz="0" w:space="0" w:color="auto"/>
            <w:left w:val="none" w:sz="0" w:space="0" w:color="auto"/>
            <w:bottom w:val="none" w:sz="0" w:space="0" w:color="auto"/>
            <w:right w:val="none" w:sz="0" w:space="0" w:color="auto"/>
          </w:divBdr>
        </w:div>
        <w:div w:id="1741291992">
          <w:marLeft w:val="547"/>
          <w:marRight w:val="0"/>
          <w:marTop w:val="0"/>
          <w:marBottom w:val="0"/>
          <w:divBdr>
            <w:top w:val="none" w:sz="0" w:space="0" w:color="auto"/>
            <w:left w:val="none" w:sz="0" w:space="0" w:color="auto"/>
            <w:bottom w:val="none" w:sz="0" w:space="0" w:color="auto"/>
            <w:right w:val="none" w:sz="0" w:space="0" w:color="auto"/>
          </w:divBdr>
        </w:div>
        <w:div w:id="626931698">
          <w:marLeft w:val="547"/>
          <w:marRight w:val="0"/>
          <w:marTop w:val="0"/>
          <w:marBottom w:val="0"/>
          <w:divBdr>
            <w:top w:val="none" w:sz="0" w:space="0" w:color="auto"/>
            <w:left w:val="none" w:sz="0" w:space="0" w:color="auto"/>
            <w:bottom w:val="none" w:sz="0" w:space="0" w:color="auto"/>
            <w:right w:val="none" w:sz="0" w:space="0" w:color="auto"/>
          </w:divBdr>
        </w:div>
        <w:div w:id="475417772">
          <w:marLeft w:val="547"/>
          <w:marRight w:val="0"/>
          <w:marTop w:val="0"/>
          <w:marBottom w:val="0"/>
          <w:divBdr>
            <w:top w:val="none" w:sz="0" w:space="0" w:color="auto"/>
            <w:left w:val="none" w:sz="0" w:space="0" w:color="auto"/>
            <w:bottom w:val="none" w:sz="0" w:space="0" w:color="auto"/>
            <w:right w:val="none" w:sz="0" w:space="0" w:color="auto"/>
          </w:divBdr>
        </w:div>
        <w:div w:id="186800989">
          <w:marLeft w:val="547"/>
          <w:marRight w:val="0"/>
          <w:marTop w:val="0"/>
          <w:marBottom w:val="0"/>
          <w:divBdr>
            <w:top w:val="none" w:sz="0" w:space="0" w:color="auto"/>
            <w:left w:val="none" w:sz="0" w:space="0" w:color="auto"/>
            <w:bottom w:val="none" w:sz="0" w:space="0" w:color="auto"/>
            <w:right w:val="none" w:sz="0" w:space="0" w:color="auto"/>
          </w:divBdr>
        </w:div>
      </w:divsChild>
    </w:div>
    <w:div w:id="705716219">
      <w:bodyDiv w:val="1"/>
      <w:marLeft w:val="0"/>
      <w:marRight w:val="0"/>
      <w:marTop w:val="0"/>
      <w:marBottom w:val="0"/>
      <w:divBdr>
        <w:top w:val="none" w:sz="0" w:space="0" w:color="auto"/>
        <w:left w:val="none" w:sz="0" w:space="0" w:color="auto"/>
        <w:bottom w:val="none" w:sz="0" w:space="0" w:color="auto"/>
        <w:right w:val="none" w:sz="0" w:space="0" w:color="auto"/>
      </w:divBdr>
      <w:divsChild>
        <w:div w:id="1961181056">
          <w:marLeft w:val="547"/>
          <w:marRight w:val="0"/>
          <w:marTop w:val="0"/>
          <w:marBottom w:val="0"/>
          <w:divBdr>
            <w:top w:val="none" w:sz="0" w:space="0" w:color="auto"/>
            <w:left w:val="none" w:sz="0" w:space="0" w:color="auto"/>
            <w:bottom w:val="none" w:sz="0" w:space="0" w:color="auto"/>
            <w:right w:val="none" w:sz="0" w:space="0" w:color="auto"/>
          </w:divBdr>
        </w:div>
      </w:divsChild>
    </w:div>
    <w:div w:id="714698915">
      <w:bodyDiv w:val="1"/>
      <w:marLeft w:val="0"/>
      <w:marRight w:val="0"/>
      <w:marTop w:val="0"/>
      <w:marBottom w:val="0"/>
      <w:divBdr>
        <w:top w:val="none" w:sz="0" w:space="0" w:color="auto"/>
        <w:left w:val="none" w:sz="0" w:space="0" w:color="auto"/>
        <w:bottom w:val="none" w:sz="0" w:space="0" w:color="auto"/>
        <w:right w:val="none" w:sz="0" w:space="0" w:color="auto"/>
      </w:divBdr>
    </w:div>
    <w:div w:id="717515006">
      <w:bodyDiv w:val="1"/>
      <w:marLeft w:val="0"/>
      <w:marRight w:val="0"/>
      <w:marTop w:val="0"/>
      <w:marBottom w:val="0"/>
      <w:divBdr>
        <w:top w:val="none" w:sz="0" w:space="0" w:color="auto"/>
        <w:left w:val="none" w:sz="0" w:space="0" w:color="auto"/>
        <w:bottom w:val="none" w:sz="0" w:space="0" w:color="auto"/>
        <w:right w:val="none" w:sz="0" w:space="0" w:color="auto"/>
      </w:divBdr>
    </w:div>
    <w:div w:id="721902768">
      <w:bodyDiv w:val="1"/>
      <w:marLeft w:val="0"/>
      <w:marRight w:val="0"/>
      <w:marTop w:val="0"/>
      <w:marBottom w:val="0"/>
      <w:divBdr>
        <w:top w:val="none" w:sz="0" w:space="0" w:color="auto"/>
        <w:left w:val="none" w:sz="0" w:space="0" w:color="auto"/>
        <w:bottom w:val="none" w:sz="0" w:space="0" w:color="auto"/>
        <w:right w:val="none" w:sz="0" w:space="0" w:color="auto"/>
      </w:divBdr>
      <w:divsChild>
        <w:div w:id="1920140549">
          <w:marLeft w:val="0"/>
          <w:marRight w:val="0"/>
          <w:marTop w:val="0"/>
          <w:marBottom w:val="0"/>
          <w:divBdr>
            <w:top w:val="none" w:sz="0" w:space="0" w:color="auto"/>
            <w:left w:val="none" w:sz="0" w:space="0" w:color="auto"/>
            <w:bottom w:val="none" w:sz="0" w:space="0" w:color="auto"/>
            <w:right w:val="none" w:sz="0" w:space="0" w:color="auto"/>
          </w:divBdr>
          <w:divsChild>
            <w:div w:id="1441752788">
              <w:marLeft w:val="0"/>
              <w:marRight w:val="0"/>
              <w:marTop w:val="0"/>
              <w:marBottom w:val="0"/>
              <w:divBdr>
                <w:top w:val="none" w:sz="0" w:space="0" w:color="auto"/>
                <w:left w:val="none" w:sz="0" w:space="0" w:color="auto"/>
                <w:bottom w:val="none" w:sz="0" w:space="0" w:color="auto"/>
                <w:right w:val="none" w:sz="0" w:space="0" w:color="auto"/>
              </w:divBdr>
              <w:divsChild>
                <w:div w:id="4745429">
                  <w:marLeft w:val="0"/>
                  <w:marRight w:val="0"/>
                  <w:marTop w:val="0"/>
                  <w:marBottom w:val="0"/>
                  <w:divBdr>
                    <w:top w:val="none" w:sz="0" w:space="0" w:color="auto"/>
                    <w:left w:val="none" w:sz="0" w:space="0" w:color="auto"/>
                    <w:bottom w:val="none" w:sz="0" w:space="0" w:color="auto"/>
                    <w:right w:val="none" w:sz="0" w:space="0" w:color="auto"/>
                  </w:divBdr>
                  <w:divsChild>
                    <w:div w:id="379014633">
                      <w:marLeft w:val="0"/>
                      <w:marRight w:val="0"/>
                      <w:marTop w:val="0"/>
                      <w:marBottom w:val="0"/>
                      <w:divBdr>
                        <w:top w:val="none" w:sz="0" w:space="0" w:color="auto"/>
                        <w:left w:val="none" w:sz="0" w:space="0" w:color="auto"/>
                        <w:bottom w:val="none" w:sz="0" w:space="0" w:color="auto"/>
                        <w:right w:val="none" w:sz="0" w:space="0" w:color="auto"/>
                      </w:divBdr>
                      <w:divsChild>
                        <w:div w:id="2046900252">
                          <w:marLeft w:val="0"/>
                          <w:marRight w:val="0"/>
                          <w:marTop w:val="0"/>
                          <w:marBottom w:val="0"/>
                          <w:divBdr>
                            <w:top w:val="none" w:sz="0" w:space="0" w:color="auto"/>
                            <w:left w:val="none" w:sz="0" w:space="0" w:color="auto"/>
                            <w:bottom w:val="none" w:sz="0" w:space="0" w:color="auto"/>
                            <w:right w:val="none" w:sz="0" w:space="0" w:color="auto"/>
                          </w:divBdr>
                          <w:divsChild>
                            <w:div w:id="1341473523">
                              <w:marLeft w:val="0"/>
                              <w:marRight w:val="0"/>
                              <w:marTop w:val="0"/>
                              <w:marBottom w:val="0"/>
                              <w:divBdr>
                                <w:top w:val="none" w:sz="0" w:space="0" w:color="auto"/>
                                <w:left w:val="none" w:sz="0" w:space="0" w:color="auto"/>
                                <w:bottom w:val="none" w:sz="0" w:space="0" w:color="auto"/>
                                <w:right w:val="none" w:sz="0" w:space="0" w:color="auto"/>
                              </w:divBdr>
                              <w:divsChild>
                                <w:div w:id="1480223226">
                                  <w:marLeft w:val="0"/>
                                  <w:marRight w:val="0"/>
                                  <w:marTop w:val="0"/>
                                  <w:marBottom w:val="0"/>
                                  <w:divBdr>
                                    <w:top w:val="none" w:sz="0" w:space="0" w:color="auto"/>
                                    <w:left w:val="none" w:sz="0" w:space="0" w:color="auto"/>
                                    <w:bottom w:val="none" w:sz="0" w:space="0" w:color="auto"/>
                                    <w:right w:val="none" w:sz="0" w:space="0" w:color="auto"/>
                                  </w:divBdr>
                                  <w:divsChild>
                                    <w:div w:id="1379017215">
                                      <w:marLeft w:val="0"/>
                                      <w:marRight w:val="0"/>
                                      <w:marTop w:val="0"/>
                                      <w:marBottom w:val="0"/>
                                      <w:divBdr>
                                        <w:top w:val="none" w:sz="0" w:space="0" w:color="auto"/>
                                        <w:left w:val="none" w:sz="0" w:space="0" w:color="auto"/>
                                        <w:bottom w:val="none" w:sz="0" w:space="0" w:color="auto"/>
                                        <w:right w:val="none" w:sz="0" w:space="0" w:color="auto"/>
                                      </w:divBdr>
                                      <w:divsChild>
                                        <w:div w:id="1723210649">
                                          <w:marLeft w:val="0"/>
                                          <w:marRight w:val="0"/>
                                          <w:marTop w:val="0"/>
                                          <w:marBottom w:val="0"/>
                                          <w:divBdr>
                                            <w:top w:val="none" w:sz="0" w:space="0" w:color="auto"/>
                                            <w:left w:val="none" w:sz="0" w:space="0" w:color="auto"/>
                                            <w:bottom w:val="none" w:sz="0" w:space="0" w:color="auto"/>
                                            <w:right w:val="none" w:sz="0" w:space="0" w:color="auto"/>
                                          </w:divBdr>
                                          <w:divsChild>
                                            <w:div w:id="1005014387">
                                              <w:marLeft w:val="0"/>
                                              <w:marRight w:val="0"/>
                                              <w:marTop w:val="0"/>
                                              <w:marBottom w:val="0"/>
                                              <w:divBdr>
                                                <w:top w:val="none" w:sz="0" w:space="0" w:color="auto"/>
                                                <w:left w:val="none" w:sz="0" w:space="0" w:color="auto"/>
                                                <w:bottom w:val="none" w:sz="0" w:space="0" w:color="auto"/>
                                                <w:right w:val="none" w:sz="0" w:space="0" w:color="auto"/>
                                              </w:divBdr>
                                              <w:divsChild>
                                                <w:div w:id="290790744">
                                                  <w:marLeft w:val="0"/>
                                                  <w:marRight w:val="0"/>
                                                  <w:marTop w:val="0"/>
                                                  <w:marBottom w:val="0"/>
                                                  <w:divBdr>
                                                    <w:top w:val="none" w:sz="0" w:space="0" w:color="auto"/>
                                                    <w:left w:val="none" w:sz="0" w:space="0" w:color="auto"/>
                                                    <w:bottom w:val="none" w:sz="0" w:space="0" w:color="auto"/>
                                                    <w:right w:val="none" w:sz="0" w:space="0" w:color="auto"/>
                                                  </w:divBdr>
                                                  <w:divsChild>
                                                    <w:div w:id="126245968">
                                                      <w:marLeft w:val="0"/>
                                                      <w:marRight w:val="0"/>
                                                      <w:marTop w:val="0"/>
                                                      <w:marBottom w:val="0"/>
                                                      <w:divBdr>
                                                        <w:top w:val="none" w:sz="0" w:space="0" w:color="auto"/>
                                                        <w:left w:val="none" w:sz="0" w:space="0" w:color="auto"/>
                                                        <w:bottom w:val="none" w:sz="0" w:space="0" w:color="auto"/>
                                                        <w:right w:val="none" w:sz="0" w:space="0" w:color="auto"/>
                                                      </w:divBdr>
                                                      <w:divsChild>
                                                        <w:div w:id="1727101213">
                                                          <w:marLeft w:val="0"/>
                                                          <w:marRight w:val="0"/>
                                                          <w:marTop w:val="0"/>
                                                          <w:marBottom w:val="0"/>
                                                          <w:divBdr>
                                                            <w:top w:val="none" w:sz="0" w:space="0" w:color="auto"/>
                                                            <w:left w:val="none" w:sz="0" w:space="0" w:color="auto"/>
                                                            <w:bottom w:val="none" w:sz="0" w:space="0" w:color="auto"/>
                                                            <w:right w:val="none" w:sz="0" w:space="0" w:color="auto"/>
                                                          </w:divBdr>
                                                          <w:divsChild>
                                                            <w:div w:id="155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3335346">
      <w:bodyDiv w:val="1"/>
      <w:marLeft w:val="0"/>
      <w:marRight w:val="0"/>
      <w:marTop w:val="0"/>
      <w:marBottom w:val="0"/>
      <w:divBdr>
        <w:top w:val="none" w:sz="0" w:space="0" w:color="auto"/>
        <w:left w:val="none" w:sz="0" w:space="0" w:color="auto"/>
        <w:bottom w:val="none" w:sz="0" w:space="0" w:color="auto"/>
        <w:right w:val="none" w:sz="0" w:space="0" w:color="auto"/>
      </w:divBdr>
    </w:div>
    <w:div w:id="733629542">
      <w:bodyDiv w:val="1"/>
      <w:marLeft w:val="0"/>
      <w:marRight w:val="0"/>
      <w:marTop w:val="0"/>
      <w:marBottom w:val="0"/>
      <w:divBdr>
        <w:top w:val="none" w:sz="0" w:space="0" w:color="auto"/>
        <w:left w:val="none" w:sz="0" w:space="0" w:color="auto"/>
        <w:bottom w:val="none" w:sz="0" w:space="0" w:color="auto"/>
        <w:right w:val="none" w:sz="0" w:space="0" w:color="auto"/>
      </w:divBdr>
    </w:div>
    <w:div w:id="754788169">
      <w:bodyDiv w:val="1"/>
      <w:marLeft w:val="0"/>
      <w:marRight w:val="0"/>
      <w:marTop w:val="0"/>
      <w:marBottom w:val="0"/>
      <w:divBdr>
        <w:top w:val="none" w:sz="0" w:space="0" w:color="auto"/>
        <w:left w:val="none" w:sz="0" w:space="0" w:color="auto"/>
        <w:bottom w:val="none" w:sz="0" w:space="0" w:color="auto"/>
        <w:right w:val="none" w:sz="0" w:space="0" w:color="auto"/>
      </w:divBdr>
    </w:div>
    <w:div w:id="763191657">
      <w:bodyDiv w:val="1"/>
      <w:marLeft w:val="0"/>
      <w:marRight w:val="0"/>
      <w:marTop w:val="0"/>
      <w:marBottom w:val="0"/>
      <w:divBdr>
        <w:top w:val="none" w:sz="0" w:space="0" w:color="auto"/>
        <w:left w:val="none" w:sz="0" w:space="0" w:color="auto"/>
        <w:bottom w:val="none" w:sz="0" w:space="0" w:color="auto"/>
        <w:right w:val="none" w:sz="0" w:space="0" w:color="auto"/>
      </w:divBdr>
      <w:divsChild>
        <w:div w:id="286276143">
          <w:marLeft w:val="0"/>
          <w:marRight w:val="0"/>
          <w:marTop w:val="0"/>
          <w:marBottom w:val="0"/>
          <w:divBdr>
            <w:top w:val="none" w:sz="0" w:space="0" w:color="auto"/>
            <w:left w:val="none" w:sz="0" w:space="0" w:color="auto"/>
            <w:bottom w:val="none" w:sz="0" w:space="0" w:color="auto"/>
            <w:right w:val="none" w:sz="0" w:space="0" w:color="auto"/>
          </w:divBdr>
          <w:divsChild>
            <w:div w:id="492337454">
              <w:marLeft w:val="0"/>
              <w:marRight w:val="0"/>
              <w:marTop w:val="0"/>
              <w:marBottom w:val="0"/>
              <w:divBdr>
                <w:top w:val="none" w:sz="0" w:space="0" w:color="auto"/>
                <w:left w:val="none" w:sz="0" w:space="0" w:color="auto"/>
                <w:bottom w:val="none" w:sz="0" w:space="0" w:color="auto"/>
                <w:right w:val="none" w:sz="0" w:space="0" w:color="auto"/>
              </w:divBdr>
              <w:divsChild>
                <w:div w:id="183439859">
                  <w:marLeft w:val="0"/>
                  <w:marRight w:val="0"/>
                  <w:marTop w:val="0"/>
                  <w:marBottom w:val="0"/>
                  <w:divBdr>
                    <w:top w:val="none" w:sz="0" w:space="0" w:color="auto"/>
                    <w:left w:val="none" w:sz="0" w:space="0" w:color="auto"/>
                    <w:bottom w:val="none" w:sz="0" w:space="0" w:color="auto"/>
                    <w:right w:val="none" w:sz="0" w:space="0" w:color="auto"/>
                  </w:divBdr>
                  <w:divsChild>
                    <w:div w:id="1918052965">
                      <w:marLeft w:val="0"/>
                      <w:marRight w:val="0"/>
                      <w:marTop w:val="0"/>
                      <w:marBottom w:val="0"/>
                      <w:divBdr>
                        <w:top w:val="none" w:sz="0" w:space="0" w:color="auto"/>
                        <w:left w:val="none" w:sz="0" w:space="0" w:color="auto"/>
                        <w:bottom w:val="none" w:sz="0" w:space="0" w:color="auto"/>
                        <w:right w:val="none" w:sz="0" w:space="0" w:color="auto"/>
                      </w:divBdr>
                      <w:divsChild>
                        <w:div w:id="611671983">
                          <w:marLeft w:val="0"/>
                          <w:marRight w:val="0"/>
                          <w:marTop w:val="0"/>
                          <w:marBottom w:val="0"/>
                          <w:divBdr>
                            <w:top w:val="none" w:sz="0" w:space="0" w:color="auto"/>
                            <w:left w:val="none" w:sz="0" w:space="0" w:color="auto"/>
                            <w:bottom w:val="none" w:sz="0" w:space="0" w:color="auto"/>
                            <w:right w:val="none" w:sz="0" w:space="0" w:color="auto"/>
                          </w:divBdr>
                          <w:divsChild>
                            <w:div w:id="2064794316">
                              <w:marLeft w:val="0"/>
                              <w:marRight w:val="0"/>
                              <w:marTop w:val="0"/>
                              <w:marBottom w:val="0"/>
                              <w:divBdr>
                                <w:top w:val="none" w:sz="0" w:space="0" w:color="auto"/>
                                <w:left w:val="none" w:sz="0" w:space="0" w:color="auto"/>
                                <w:bottom w:val="none" w:sz="0" w:space="0" w:color="auto"/>
                                <w:right w:val="none" w:sz="0" w:space="0" w:color="auto"/>
                              </w:divBdr>
                              <w:divsChild>
                                <w:div w:id="1173839388">
                                  <w:marLeft w:val="0"/>
                                  <w:marRight w:val="0"/>
                                  <w:marTop w:val="0"/>
                                  <w:marBottom w:val="0"/>
                                  <w:divBdr>
                                    <w:top w:val="none" w:sz="0" w:space="0" w:color="auto"/>
                                    <w:left w:val="none" w:sz="0" w:space="0" w:color="auto"/>
                                    <w:bottom w:val="none" w:sz="0" w:space="0" w:color="auto"/>
                                    <w:right w:val="none" w:sz="0" w:space="0" w:color="auto"/>
                                  </w:divBdr>
                                  <w:divsChild>
                                    <w:div w:id="401954116">
                                      <w:marLeft w:val="0"/>
                                      <w:marRight w:val="0"/>
                                      <w:marTop w:val="0"/>
                                      <w:marBottom w:val="0"/>
                                      <w:divBdr>
                                        <w:top w:val="none" w:sz="0" w:space="0" w:color="auto"/>
                                        <w:left w:val="none" w:sz="0" w:space="0" w:color="auto"/>
                                        <w:bottom w:val="none" w:sz="0" w:space="0" w:color="auto"/>
                                        <w:right w:val="none" w:sz="0" w:space="0" w:color="auto"/>
                                      </w:divBdr>
                                      <w:divsChild>
                                        <w:div w:id="582836565">
                                          <w:marLeft w:val="0"/>
                                          <w:marRight w:val="0"/>
                                          <w:marTop w:val="0"/>
                                          <w:marBottom w:val="0"/>
                                          <w:divBdr>
                                            <w:top w:val="none" w:sz="0" w:space="0" w:color="auto"/>
                                            <w:left w:val="none" w:sz="0" w:space="0" w:color="auto"/>
                                            <w:bottom w:val="none" w:sz="0" w:space="0" w:color="auto"/>
                                            <w:right w:val="none" w:sz="0" w:space="0" w:color="auto"/>
                                          </w:divBdr>
                                          <w:divsChild>
                                            <w:div w:id="5907806">
                                              <w:marLeft w:val="0"/>
                                              <w:marRight w:val="0"/>
                                              <w:marTop w:val="0"/>
                                              <w:marBottom w:val="0"/>
                                              <w:divBdr>
                                                <w:top w:val="none" w:sz="0" w:space="0" w:color="auto"/>
                                                <w:left w:val="none" w:sz="0" w:space="0" w:color="auto"/>
                                                <w:bottom w:val="none" w:sz="0" w:space="0" w:color="auto"/>
                                                <w:right w:val="none" w:sz="0" w:space="0" w:color="auto"/>
                                              </w:divBdr>
                                              <w:divsChild>
                                                <w:div w:id="1947076895">
                                                  <w:marLeft w:val="0"/>
                                                  <w:marRight w:val="0"/>
                                                  <w:marTop w:val="0"/>
                                                  <w:marBottom w:val="0"/>
                                                  <w:divBdr>
                                                    <w:top w:val="none" w:sz="0" w:space="0" w:color="auto"/>
                                                    <w:left w:val="none" w:sz="0" w:space="0" w:color="auto"/>
                                                    <w:bottom w:val="none" w:sz="0" w:space="0" w:color="auto"/>
                                                    <w:right w:val="none" w:sz="0" w:space="0" w:color="auto"/>
                                                  </w:divBdr>
                                                  <w:divsChild>
                                                    <w:div w:id="1030254763">
                                                      <w:marLeft w:val="0"/>
                                                      <w:marRight w:val="0"/>
                                                      <w:marTop w:val="0"/>
                                                      <w:marBottom w:val="0"/>
                                                      <w:divBdr>
                                                        <w:top w:val="none" w:sz="0" w:space="0" w:color="auto"/>
                                                        <w:left w:val="none" w:sz="0" w:space="0" w:color="auto"/>
                                                        <w:bottom w:val="none" w:sz="0" w:space="0" w:color="auto"/>
                                                        <w:right w:val="none" w:sz="0" w:space="0" w:color="auto"/>
                                                      </w:divBdr>
                                                      <w:divsChild>
                                                        <w:div w:id="200016204">
                                                          <w:marLeft w:val="0"/>
                                                          <w:marRight w:val="0"/>
                                                          <w:marTop w:val="0"/>
                                                          <w:marBottom w:val="0"/>
                                                          <w:divBdr>
                                                            <w:top w:val="none" w:sz="0" w:space="0" w:color="auto"/>
                                                            <w:left w:val="none" w:sz="0" w:space="0" w:color="auto"/>
                                                            <w:bottom w:val="none" w:sz="0" w:space="0" w:color="auto"/>
                                                            <w:right w:val="none" w:sz="0" w:space="0" w:color="auto"/>
                                                          </w:divBdr>
                                                          <w:divsChild>
                                                            <w:div w:id="1296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8046014">
      <w:bodyDiv w:val="1"/>
      <w:marLeft w:val="0"/>
      <w:marRight w:val="0"/>
      <w:marTop w:val="0"/>
      <w:marBottom w:val="0"/>
      <w:divBdr>
        <w:top w:val="none" w:sz="0" w:space="0" w:color="auto"/>
        <w:left w:val="none" w:sz="0" w:space="0" w:color="auto"/>
        <w:bottom w:val="none" w:sz="0" w:space="0" w:color="auto"/>
        <w:right w:val="none" w:sz="0" w:space="0" w:color="auto"/>
      </w:divBdr>
      <w:divsChild>
        <w:div w:id="948269685">
          <w:marLeft w:val="0"/>
          <w:marRight w:val="0"/>
          <w:marTop w:val="0"/>
          <w:marBottom w:val="0"/>
          <w:divBdr>
            <w:top w:val="none" w:sz="0" w:space="0" w:color="auto"/>
            <w:left w:val="none" w:sz="0" w:space="0" w:color="auto"/>
            <w:bottom w:val="none" w:sz="0" w:space="0" w:color="auto"/>
            <w:right w:val="none" w:sz="0" w:space="0" w:color="auto"/>
          </w:divBdr>
          <w:divsChild>
            <w:div w:id="1337150224">
              <w:marLeft w:val="0"/>
              <w:marRight w:val="0"/>
              <w:marTop w:val="0"/>
              <w:marBottom w:val="0"/>
              <w:divBdr>
                <w:top w:val="none" w:sz="0" w:space="0" w:color="auto"/>
                <w:left w:val="none" w:sz="0" w:space="0" w:color="auto"/>
                <w:bottom w:val="none" w:sz="0" w:space="0" w:color="auto"/>
                <w:right w:val="none" w:sz="0" w:space="0" w:color="auto"/>
              </w:divBdr>
              <w:divsChild>
                <w:div w:id="2050062260">
                  <w:marLeft w:val="0"/>
                  <w:marRight w:val="0"/>
                  <w:marTop w:val="0"/>
                  <w:marBottom w:val="0"/>
                  <w:divBdr>
                    <w:top w:val="none" w:sz="0" w:space="0" w:color="auto"/>
                    <w:left w:val="none" w:sz="0" w:space="0" w:color="auto"/>
                    <w:bottom w:val="none" w:sz="0" w:space="0" w:color="auto"/>
                    <w:right w:val="none" w:sz="0" w:space="0" w:color="auto"/>
                  </w:divBdr>
                  <w:divsChild>
                    <w:div w:id="13884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1221">
      <w:bodyDiv w:val="1"/>
      <w:marLeft w:val="0"/>
      <w:marRight w:val="0"/>
      <w:marTop w:val="0"/>
      <w:marBottom w:val="0"/>
      <w:divBdr>
        <w:top w:val="none" w:sz="0" w:space="0" w:color="auto"/>
        <w:left w:val="none" w:sz="0" w:space="0" w:color="auto"/>
        <w:bottom w:val="none" w:sz="0" w:space="0" w:color="auto"/>
        <w:right w:val="none" w:sz="0" w:space="0" w:color="auto"/>
      </w:divBdr>
    </w:div>
    <w:div w:id="776172184">
      <w:bodyDiv w:val="1"/>
      <w:marLeft w:val="0"/>
      <w:marRight w:val="0"/>
      <w:marTop w:val="0"/>
      <w:marBottom w:val="0"/>
      <w:divBdr>
        <w:top w:val="none" w:sz="0" w:space="0" w:color="auto"/>
        <w:left w:val="none" w:sz="0" w:space="0" w:color="auto"/>
        <w:bottom w:val="none" w:sz="0" w:space="0" w:color="auto"/>
        <w:right w:val="none" w:sz="0" w:space="0" w:color="auto"/>
      </w:divBdr>
    </w:div>
    <w:div w:id="784158078">
      <w:bodyDiv w:val="1"/>
      <w:marLeft w:val="0"/>
      <w:marRight w:val="0"/>
      <w:marTop w:val="0"/>
      <w:marBottom w:val="0"/>
      <w:divBdr>
        <w:top w:val="none" w:sz="0" w:space="0" w:color="auto"/>
        <w:left w:val="none" w:sz="0" w:space="0" w:color="auto"/>
        <w:bottom w:val="none" w:sz="0" w:space="0" w:color="auto"/>
        <w:right w:val="none" w:sz="0" w:space="0" w:color="auto"/>
      </w:divBdr>
    </w:div>
    <w:div w:id="790124030">
      <w:bodyDiv w:val="1"/>
      <w:marLeft w:val="0"/>
      <w:marRight w:val="0"/>
      <w:marTop w:val="0"/>
      <w:marBottom w:val="0"/>
      <w:divBdr>
        <w:top w:val="none" w:sz="0" w:space="0" w:color="auto"/>
        <w:left w:val="none" w:sz="0" w:space="0" w:color="auto"/>
        <w:bottom w:val="none" w:sz="0" w:space="0" w:color="auto"/>
        <w:right w:val="none" w:sz="0" w:space="0" w:color="auto"/>
      </w:divBdr>
    </w:div>
    <w:div w:id="790251389">
      <w:bodyDiv w:val="1"/>
      <w:marLeft w:val="0"/>
      <w:marRight w:val="0"/>
      <w:marTop w:val="0"/>
      <w:marBottom w:val="0"/>
      <w:divBdr>
        <w:top w:val="none" w:sz="0" w:space="0" w:color="auto"/>
        <w:left w:val="none" w:sz="0" w:space="0" w:color="auto"/>
        <w:bottom w:val="none" w:sz="0" w:space="0" w:color="auto"/>
        <w:right w:val="none" w:sz="0" w:space="0" w:color="auto"/>
      </w:divBdr>
    </w:div>
    <w:div w:id="798186152">
      <w:bodyDiv w:val="1"/>
      <w:marLeft w:val="0"/>
      <w:marRight w:val="0"/>
      <w:marTop w:val="0"/>
      <w:marBottom w:val="0"/>
      <w:divBdr>
        <w:top w:val="none" w:sz="0" w:space="0" w:color="auto"/>
        <w:left w:val="none" w:sz="0" w:space="0" w:color="auto"/>
        <w:bottom w:val="none" w:sz="0" w:space="0" w:color="auto"/>
        <w:right w:val="none" w:sz="0" w:space="0" w:color="auto"/>
      </w:divBdr>
    </w:div>
    <w:div w:id="810051907">
      <w:bodyDiv w:val="1"/>
      <w:marLeft w:val="0"/>
      <w:marRight w:val="0"/>
      <w:marTop w:val="0"/>
      <w:marBottom w:val="0"/>
      <w:divBdr>
        <w:top w:val="none" w:sz="0" w:space="0" w:color="auto"/>
        <w:left w:val="none" w:sz="0" w:space="0" w:color="auto"/>
        <w:bottom w:val="none" w:sz="0" w:space="0" w:color="auto"/>
        <w:right w:val="none" w:sz="0" w:space="0" w:color="auto"/>
      </w:divBdr>
    </w:div>
    <w:div w:id="812404858">
      <w:bodyDiv w:val="1"/>
      <w:marLeft w:val="0"/>
      <w:marRight w:val="0"/>
      <w:marTop w:val="0"/>
      <w:marBottom w:val="0"/>
      <w:divBdr>
        <w:top w:val="none" w:sz="0" w:space="0" w:color="auto"/>
        <w:left w:val="none" w:sz="0" w:space="0" w:color="auto"/>
        <w:bottom w:val="none" w:sz="0" w:space="0" w:color="auto"/>
        <w:right w:val="none" w:sz="0" w:space="0" w:color="auto"/>
      </w:divBdr>
    </w:div>
    <w:div w:id="843474015">
      <w:bodyDiv w:val="1"/>
      <w:marLeft w:val="0"/>
      <w:marRight w:val="0"/>
      <w:marTop w:val="0"/>
      <w:marBottom w:val="0"/>
      <w:divBdr>
        <w:top w:val="none" w:sz="0" w:space="0" w:color="auto"/>
        <w:left w:val="none" w:sz="0" w:space="0" w:color="auto"/>
        <w:bottom w:val="none" w:sz="0" w:space="0" w:color="auto"/>
        <w:right w:val="none" w:sz="0" w:space="0" w:color="auto"/>
      </w:divBdr>
    </w:div>
    <w:div w:id="851183564">
      <w:bodyDiv w:val="1"/>
      <w:marLeft w:val="0"/>
      <w:marRight w:val="0"/>
      <w:marTop w:val="0"/>
      <w:marBottom w:val="0"/>
      <w:divBdr>
        <w:top w:val="none" w:sz="0" w:space="0" w:color="auto"/>
        <w:left w:val="none" w:sz="0" w:space="0" w:color="auto"/>
        <w:bottom w:val="none" w:sz="0" w:space="0" w:color="auto"/>
        <w:right w:val="none" w:sz="0" w:space="0" w:color="auto"/>
      </w:divBdr>
    </w:div>
    <w:div w:id="852836736">
      <w:bodyDiv w:val="1"/>
      <w:marLeft w:val="0"/>
      <w:marRight w:val="0"/>
      <w:marTop w:val="0"/>
      <w:marBottom w:val="0"/>
      <w:divBdr>
        <w:top w:val="none" w:sz="0" w:space="0" w:color="auto"/>
        <w:left w:val="none" w:sz="0" w:space="0" w:color="auto"/>
        <w:bottom w:val="none" w:sz="0" w:space="0" w:color="auto"/>
        <w:right w:val="none" w:sz="0" w:space="0" w:color="auto"/>
      </w:divBdr>
    </w:div>
    <w:div w:id="860169464">
      <w:bodyDiv w:val="1"/>
      <w:marLeft w:val="0"/>
      <w:marRight w:val="0"/>
      <w:marTop w:val="0"/>
      <w:marBottom w:val="0"/>
      <w:divBdr>
        <w:top w:val="none" w:sz="0" w:space="0" w:color="auto"/>
        <w:left w:val="none" w:sz="0" w:space="0" w:color="auto"/>
        <w:bottom w:val="none" w:sz="0" w:space="0" w:color="auto"/>
        <w:right w:val="none" w:sz="0" w:space="0" w:color="auto"/>
      </w:divBdr>
    </w:div>
    <w:div w:id="860240227">
      <w:bodyDiv w:val="1"/>
      <w:marLeft w:val="0"/>
      <w:marRight w:val="0"/>
      <w:marTop w:val="0"/>
      <w:marBottom w:val="0"/>
      <w:divBdr>
        <w:top w:val="none" w:sz="0" w:space="0" w:color="auto"/>
        <w:left w:val="none" w:sz="0" w:space="0" w:color="auto"/>
        <w:bottom w:val="none" w:sz="0" w:space="0" w:color="auto"/>
        <w:right w:val="none" w:sz="0" w:space="0" w:color="auto"/>
      </w:divBdr>
    </w:div>
    <w:div w:id="860751902">
      <w:bodyDiv w:val="1"/>
      <w:marLeft w:val="0"/>
      <w:marRight w:val="0"/>
      <w:marTop w:val="0"/>
      <w:marBottom w:val="0"/>
      <w:divBdr>
        <w:top w:val="none" w:sz="0" w:space="0" w:color="auto"/>
        <w:left w:val="none" w:sz="0" w:space="0" w:color="auto"/>
        <w:bottom w:val="none" w:sz="0" w:space="0" w:color="auto"/>
        <w:right w:val="none" w:sz="0" w:space="0" w:color="auto"/>
      </w:divBdr>
      <w:divsChild>
        <w:div w:id="195583030">
          <w:marLeft w:val="0"/>
          <w:marRight w:val="0"/>
          <w:marTop w:val="0"/>
          <w:marBottom w:val="0"/>
          <w:divBdr>
            <w:top w:val="none" w:sz="0" w:space="0" w:color="auto"/>
            <w:left w:val="none" w:sz="0" w:space="0" w:color="auto"/>
            <w:bottom w:val="none" w:sz="0" w:space="0" w:color="auto"/>
            <w:right w:val="none" w:sz="0" w:space="0" w:color="auto"/>
          </w:divBdr>
          <w:divsChild>
            <w:div w:id="972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213">
      <w:bodyDiv w:val="1"/>
      <w:marLeft w:val="0"/>
      <w:marRight w:val="0"/>
      <w:marTop w:val="0"/>
      <w:marBottom w:val="0"/>
      <w:divBdr>
        <w:top w:val="none" w:sz="0" w:space="0" w:color="auto"/>
        <w:left w:val="none" w:sz="0" w:space="0" w:color="auto"/>
        <w:bottom w:val="none" w:sz="0" w:space="0" w:color="auto"/>
        <w:right w:val="none" w:sz="0" w:space="0" w:color="auto"/>
      </w:divBdr>
      <w:divsChild>
        <w:div w:id="136076699">
          <w:marLeft w:val="0"/>
          <w:marRight w:val="0"/>
          <w:marTop w:val="0"/>
          <w:marBottom w:val="0"/>
          <w:divBdr>
            <w:top w:val="none" w:sz="0" w:space="0" w:color="auto"/>
            <w:left w:val="none" w:sz="0" w:space="0" w:color="auto"/>
            <w:bottom w:val="none" w:sz="0" w:space="0" w:color="auto"/>
            <w:right w:val="none" w:sz="0" w:space="0" w:color="auto"/>
          </w:divBdr>
          <w:divsChild>
            <w:div w:id="1349406582">
              <w:marLeft w:val="0"/>
              <w:marRight w:val="0"/>
              <w:marTop w:val="0"/>
              <w:marBottom w:val="0"/>
              <w:divBdr>
                <w:top w:val="none" w:sz="0" w:space="0" w:color="auto"/>
                <w:left w:val="none" w:sz="0" w:space="0" w:color="auto"/>
                <w:bottom w:val="none" w:sz="0" w:space="0" w:color="auto"/>
                <w:right w:val="none" w:sz="0" w:space="0" w:color="auto"/>
              </w:divBdr>
              <w:divsChild>
                <w:div w:id="1794714202">
                  <w:marLeft w:val="0"/>
                  <w:marRight w:val="0"/>
                  <w:marTop w:val="0"/>
                  <w:marBottom w:val="0"/>
                  <w:divBdr>
                    <w:top w:val="none" w:sz="0" w:space="0" w:color="auto"/>
                    <w:left w:val="none" w:sz="0" w:space="0" w:color="auto"/>
                    <w:bottom w:val="none" w:sz="0" w:space="0" w:color="auto"/>
                    <w:right w:val="none" w:sz="0" w:space="0" w:color="auto"/>
                  </w:divBdr>
                  <w:divsChild>
                    <w:div w:id="1865169580">
                      <w:marLeft w:val="0"/>
                      <w:marRight w:val="0"/>
                      <w:marTop w:val="0"/>
                      <w:marBottom w:val="0"/>
                      <w:divBdr>
                        <w:top w:val="none" w:sz="0" w:space="0" w:color="auto"/>
                        <w:left w:val="none" w:sz="0" w:space="0" w:color="auto"/>
                        <w:bottom w:val="none" w:sz="0" w:space="0" w:color="auto"/>
                        <w:right w:val="none" w:sz="0" w:space="0" w:color="auto"/>
                      </w:divBdr>
                      <w:divsChild>
                        <w:div w:id="745801638">
                          <w:marLeft w:val="0"/>
                          <w:marRight w:val="0"/>
                          <w:marTop w:val="0"/>
                          <w:marBottom w:val="0"/>
                          <w:divBdr>
                            <w:top w:val="none" w:sz="0" w:space="0" w:color="auto"/>
                            <w:left w:val="none" w:sz="0" w:space="0" w:color="auto"/>
                            <w:bottom w:val="none" w:sz="0" w:space="0" w:color="auto"/>
                            <w:right w:val="none" w:sz="0" w:space="0" w:color="auto"/>
                          </w:divBdr>
                          <w:divsChild>
                            <w:div w:id="1520119942">
                              <w:marLeft w:val="0"/>
                              <w:marRight w:val="0"/>
                              <w:marTop w:val="0"/>
                              <w:marBottom w:val="0"/>
                              <w:divBdr>
                                <w:top w:val="none" w:sz="0" w:space="0" w:color="auto"/>
                                <w:left w:val="none" w:sz="0" w:space="0" w:color="auto"/>
                                <w:bottom w:val="none" w:sz="0" w:space="0" w:color="auto"/>
                                <w:right w:val="none" w:sz="0" w:space="0" w:color="auto"/>
                              </w:divBdr>
                              <w:divsChild>
                                <w:div w:id="1179734801">
                                  <w:marLeft w:val="0"/>
                                  <w:marRight w:val="0"/>
                                  <w:marTop w:val="0"/>
                                  <w:marBottom w:val="0"/>
                                  <w:divBdr>
                                    <w:top w:val="none" w:sz="0" w:space="0" w:color="auto"/>
                                    <w:left w:val="none" w:sz="0" w:space="0" w:color="auto"/>
                                    <w:bottom w:val="none" w:sz="0" w:space="0" w:color="auto"/>
                                    <w:right w:val="none" w:sz="0" w:space="0" w:color="auto"/>
                                  </w:divBdr>
                                  <w:divsChild>
                                    <w:div w:id="115949484">
                                      <w:marLeft w:val="0"/>
                                      <w:marRight w:val="0"/>
                                      <w:marTop w:val="0"/>
                                      <w:marBottom w:val="0"/>
                                      <w:divBdr>
                                        <w:top w:val="none" w:sz="0" w:space="0" w:color="auto"/>
                                        <w:left w:val="none" w:sz="0" w:space="0" w:color="auto"/>
                                        <w:bottom w:val="none" w:sz="0" w:space="0" w:color="auto"/>
                                        <w:right w:val="none" w:sz="0" w:space="0" w:color="auto"/>
                                      </w:divBdr>
                                      <w:divsChild>
                                        <w:div w:id="589970470">
                                          <w:marLeft w:val="0"/>
                                          <w:marRight w:val="0"/>
                                          <w:marTop w:val="0"/>
                                          <w:marBottom w:val="0"/>
                                          <w:divBdr>
                                            <w:top w:val="none" w:sz="0" w:space="0" w:color="auto"/>
                                            <w:left w:val="none" w:sz="0" w:space="0" w:color="auto"/>
                                            <w:bottom w:val="none" w:sz="0" w:space="0" w:color="auto"/>
                                            <w:right w:val="none" w:sz="0" w:space="0" w:color="auto"/>
                                          </w:divBdr>
                                          <w:divsChild>
                                            <w:div w:id="147982541">
                                              <w:marLeft w:val="0"/>
                                              <w:marRight w:val="0"/>
                                              <w:marTop w:val="0"/>
                                              <w:marBottom w:val="0"/>
                                              <w:divBdr>
                                                <w:top w:val="none" w:sz="0" w:space="0" w:color="auto"/>
                                                <w:left w:val="none" w:sz="0" w:space="0" w:color="auto"/>
                                                <w:bottom w:val="none" w:sz="0" w:space="0" w:color="auto"/>
                                                <w:right w:val="none" w:sz="0" w:space="0" w:color="auto"/>
                                              </w:divBdr>
                                              <w:divsChild>
                                                <w:div w:id="2085641449">
                                                  <w:marLeft w:val="0"/>
                                                  <w:marRight w:val="0"/>
                                                  <w:marTop w:val="0"/>
                                                  <w:marBottom w:val="0"/>
                                                  <w:divBdr>
                                                    <w:top w:val="none" w:sz="0" w:space="0" w:color="auto"/>
                                                    <w:left w:val="none" w:sz="0" w:space="0" w:color="auto"/>
                                                    <w:bottom w:val="none" w:sz="0" w:space="0" w:color="auto"/>
                                                    <w:right w:val="none" w:sz="0" w:space="0" w:color="auto"/>
                                                  </w:divBdr>
                                                  <w:divsChild>
                                                    <w:div w:id="1394308998">
                                                      <w:marLeft w:val="0"/>
                                                      <w:marRight w:val="0"/>
                                                      <w:marTop w:val="0"/>
                                                      <w:marBottom w:val="0"/>
                                                      <w:divBdr>
                                                        <w:top w:val="none" w:sz="0" w:space="0" w:color="auto"/>
                                                        <w:left w:val="none" w:sz="0" w:space="0" w:color="auto"/>
                                                        <w:bottom w:val="none" w:sz="0" w:space="0" w:color="auto"/>
                                                        <w:right w:val="none" w:sz="0" w:space="0" w:color="auto"/>
                                                      </w:divBdr>
                                                      <w:divsChild>
                                                        <w:div w:id="83232410">
                                                          <w:marLeft w:val="0"/>
                                                          <w:marRight w:val="0"/>
                                                          <w:marTop w:val="0"/>
                                                          <w:marBottom w:val="0"/>
                                                          <w:divBdr>
                                                            <w:top w:val="none" w:sz="0" w:space="0" w:color="auto"/>
                                                            <w:left w:val="none" w:sz="0" w:space="0" w:color="auto"/>
                                                            <w:bottom w:val="none" w:sz="0" w:space="0" w:color="auto"/>
                                                            <w:right w:val="none" w:sz="0" w:space="0" w:color="auto"/>
                                                          </w:divBdr>
                                                          <w:divsChild>
                                                            <w:div w:id="545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1618567">
      <w:bodyDiv w:val="1"/>
      <w:marLeft w:val="0"/>
      <w:marRight w:val="0"/>
      <w:marTop w:val="0"/>
      <w:marBottom w:val="0"/>
      <w:divBdr>
        <w:top w:val="none" w:sz="0" w:space="0" w:color="auto"/>
        <w:left w:val="none" w:sz="0" w:space="0" w:color="auto"/>
        <w:bottom w:val="none" w:sz="0" w:space="0" w:color="auto"/>
        <w:right w:val="none" w:sz="0" w:space="0" w:color="auto"/>
      </w:divBdr>
      <w:divsChild>
        <w:div w:id="469129390">
          <w:marLeft w:val="0"/>
          <w:marRight w:val="0"/>
          <w:marTop w:val="0"/>
          <w:marBottom w:val="0"/>
          <w:divBdr>
            <w:top w:val="none" w:sz="0" w:space="0" w:color="auto"/>
            <w:left w:val="none" w:sz="0" w:space="0" w:color="auto"/>
            <w:bottom w:val="none" w:sz="0" w:space="0" w:color="auto"/>
            <w:right w:val="none" w:sz="0" w:space="0" w:color="auto"/>
          </w:divBdr>
          <w:divsChild>
            <w:div w:id="389574154">
              <w:marLeft w:val="0"/>
              <w:marRight w:val="0"/>
              <w:marTop w:val="0"/>
              <w:marBottom w:val="0"/>
              <w:divBdr>
                <w:top w:val="none" w:sz="0" w:space="0" w:color="auto"/>
                <w:left w:val="none" w:sz="0" w:space="0" w:color="auto"/>
                <w:bottom w:val="none" w:sz="0" w:space="0" w:color="auto"/>
                <w:right w:val="none" w:sz="0" w:space="0" w:color="auto"/>
              </w:divBdr>
              <w:divsChild>
                <w:div w:id="1782336401">
                  <w:marLeft w:val="0"/>
                  <w:marRight w:val="0"/>
                  <w:marTop w:val="0"/>
                  <w:marBottom w:val="0"/>
                  <w:divBdr>
                    <w:top w:val="none" w:sz="0" w:space="0" w:color="auto"/>
                    <w:left w:val="none" w:sz="0" w:space="0" w:color="auto"/>
                    <w:bottom w:val="none" w:sz="0" w:space="0" w:color="auto"/>
                    <w:right w:val="none" w:sz="0" w:space="0" w:color="auto"/>
                  </w:divBdr>
                  <w:divsChild>
                    <w:div w:id="361368426">
                      <w:marLeft w:val="0"/>
                      <w:marRight w:val="0"/>
                      <w:marTop w:val="0"/>
                      <w:marBottom w:val="0"/>
                      <w:divBdr>
                        <w:top w:val="none" w:sz="0" w:space="0" w:color="auto"/>
                        <w:left w:val="none" w:sz="0" w:space="0" w:color="auto"/>
                        <w:bottom w:val="none" w:sz="0" w:space="0" w:color="auto"/>
                        <w:right w:val="none" w:sz="0" w:space="0" w:color="auto"/>
                      </w:divBdr>
                      <w:divsChild>
                        <w:div w:id="2124958342">
                          <w:marLeft w:val="0"/>
                          <w:marRight w:val="0"/>
                          <w:marTop w:val="0"/>
                          <w:marBottom w:val="0"/>
                          <w:divBdr>
                            <w:top w:val="none" w:sz="0" w:space="0" w:color="auto"/>
                            <w:left w:val="none" w:sz="0" w:space="0" w:color="auto"/>
                            <w:bottom w:val="none" w:sz="0" w:space="0" w:color="auto"/>
                            <w:right w:val="none" w:sz="0" w:space="0" w:color="auto"/>
                          </w:divBdr>
                          <w:divsChild>
                            <w:div w:id="1303268951">
                              <w:marLeft w:val="0"/>
                              <w:marRight w:val="0"/>
                              <w:marTop w:val="0"/>
                              <w:marBottom w:val="0"/>
                              <w:divBdr>
                                <w:top w:val="none" w:sz="0" w:space="0" w:color="auto"/>
                                <w:left w:val="none" w:sz="0" w:space="0" w:color="auto"/>
                                <w:bottom w:val="none" w:sz="0" w:space="0" w:color="auto"/>
                                <w:right w:val="none" w:sz="0" w:space="0" w:color="auto"/>
                              </w:divBdr>
                              <w:divsChild>
                                <w:div w:id="2012902170">
                                  <w:marLeft w:val="0"/>
                                  <w:marRight w:val="0"/>
                                  <w:marTop w:val="0"/>
                                  <w:marBottom w:val="0"/>
                                  <w:divBdr>
                                    <w:top w:val="none" w:sz="0" w:space="0" w:color="auto"/>
                                    <w:left w:val="none" w:sz="0" w:space="0" w:color="auto"/>
                                    <w:bottom w:val="none" w:sz="0" w:space="0" w:color="auto"/>
                                    <w:right w:val="none" w:sz="0" w:space="0" w:color="auto"/>
                                  </w:divBdr>
                                  <w:divsChild>
                                    <w:div w:id="310332151">
                                      <w:marLeft w:val="0"/>
                                      <w:marRight w:val="0"/>
                                      <w:marTop w:val="0"/>
                                      <w:marBottom w:val="0"/>
                                      <w:divBdr>
                                        <w:top w:val="none" w:sz="0" w:space="0" w:color="auto"/>
                                        <w:left w:val="none" w:sz="0" w:space="0" w:color="auto"/>
                                        <w:bottom w:val="none" w:sz="0" w:space="0" w:color="auto"/>
                                        <w:right w:val="none" w:sz="0" w:space="0" w:color="auto"/>
                                      </w:divBdr>
                                      <w:divsChild>
                                        <w:div w:id="453787753">
                                          <w:marLeft w:val="0"/>
                                          <w:marRight w:val="0"/>
                                          <w:marTop w:val="0"/>
                                          <w:marBottom w:val="0"/>
                                          <w:divBdr>
                                            <w:top w:val="none" w:sz="0" w:space="0" w:color="auto"/>
                                            <w:left w:val="none" w:sz="0" w:space="0" w:color="auto"/>
                                            <w:bottom w:val="none" w:sz="0" w:space="0" w:color="auto"/>
                                            <w:right w:val="none" w:sz="0" w:space="0" w:color="auto"/>
                                          </w:divBdr>
                                          <w:divsChild>
                                            <w:div w:id="528379642">
                                              <w:marLeft w:val="0"/>
                                              <w:marRight w:val="0"/>
                                              <w:marTop w:val="0"/>
                                              <w:marBottom w:val="0"/>
                                              <w:divBdr>
                                                <w:top w:val="none" w:sz="0" w:space="0" w:color="auto"/>
                                                <w:left w:val="none" w:sz="0" w:space="0" w:color="auto"/>
                                                <w:bottom w:val="none" w:sz="0" w:space="0" w:color="auto"/>
                                                <w:right w:val="none" w:sz="0" w:space="0" w:color="auto"/>
                                              </w:divBdr>
                                              <w:divsChild>
                                                <w:div w:id="596595719">
                                                  <w:marLeft w:val="0"/>
                                                  <w:marRight w:val="0"/>
                                                  <w:marTop w:val="0"/>
                                                  <w:marBottom w:val="0"/>
                                                  <w:divBdr>
                                                    <w:top w:val="none" w:sz="0" w:space="0" w:color="auto"/>
                                                    <w:left w:val="none" w:sz="0" w:space="0" w:color="auto"/>
                                                    <w:bottom w:val="none" w:sz="0" w:space="0" w:color="auto"/>
                                                    <w:right w:val="none" w:sz="0" w:space="0" w:color="auto"/>
                                                  </w:divBdr>
                                                  <w:divsChild>
                                                    <w:div w:id="1079255887">
                                                      <w:marLeft w:val="0"/>
                                                      <w:marRight w:val="0"/>
                                                      <w:marTop w:val="0"/>
                                                      <w:marBottom w:val="0"/>
                                                      <w:divBdr>
                                                        <w:top w:val="none" w:sz="0" w:space="0" w:color="auto"/>
                                                        <w:left w:val="none" w:sz="0" w:space="0" w:color="auto"/>
                                                        <w:bottom w:val="none" w:sz="0" w:space="0" w:color="auto"/>
                                                        <w:right w:val="none" w:sz="0" w:space="0" w:color="auto"/>
                                                      </w:divBdr>
                                                      <w:divsChild>
                                                        <w:div w:id="1006713321">
                                                          <w:marLeft w:val="0"/>
                                                          <w:marRight w:val="0"/>
                                                          <w:marTop w:val="0"/>
                                                          <w:marBottom w:val="0"/>
                                                          <w:divBdr>
                                                            <w:top w:val="none" w:sz="0" w:space="0" w:color="auto"/>
                                                            <w:left w:val="none" w:sz="0" w:space="0" w:color="auto"/>
                                                            <w:bottom w:val="none" w:sz="0" w:space="0" w:color="auto"/>
                                                            <w:right w:val="none" w:sz="0" w:space="0" w:color="auto"/>
                                                          </w:divBdr>
                                                          <w:divsChild>
                                                            <w:div w:id="177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6429985">
      <w:bodyDiv w:val="1"/>
      <w:marLeft w:val="0"/>
      <w:marRight w:val="0"/>
      <w:marTop w:val="0"/>
      <w:marBottom w:val="0"/>
      <w:divBdr>
        <w:top w:val="none" w:sz="0" w:space="0" w:color="auto"/>
        <w:left w:val="none" w:sz="0" w:space="0" w:color="auto"/>
        <w:bottom w:val="none" w:sz="0" w:space="0" w:color="auto"/>
        <w:right w:val="none" w:sz="0" w:space="0" w:color="auto"/>
      </w:divBdr>
      <w:divsChild>
        <w:div w:id="1005861667">
          <w:marLeft w:val="0"/>
          <w:marRight w:val="0"/>
          <w:marTop w:val="0"/>
          <w:marBottom w:val="0"/>
          <w:divBdr>
            <w:top w:val="none" w:sz="0" w:space="0" w:color="auto"/>
            <w:left w:val="none" w:sz="0" w:space="0" w:color="auto"/>
            <w:bottom w:val="none" w:sz="0" w:space="0" w:color="auto"/>
            <w:right w:val="none" w:sz="0" w:space="0" w:color="auto"/>
          </w:divBdr>
          <w:divsChild>
            <w:div w:id="646013520">
              <w:marLeft w:val="0"/>
              <w:marRight w:val="0"/>
              <w:marTop w:val="0"/>
              <w:marBottom w:val="0"/>
              <w:divBdr>
                <w:top w:val="none" w:sz="0" w:space="0" w:color="auto"/>
                <w:left w:val="none" w:sz="0" w:space="0" w:color="auto"/>
                <w:bottom w:val="none" w:sz="0" w:space="0" w:color="auto"/>
                <w:right w:val="none" w:sz="0" w:space="0" w:color="auto"/>
              </w:divBdr>
              <w:divsChild>
                <w:div w:id="1200583552">
                  <w:marLeft w:val="0"/>
                  <w:marRight w:val="0"/>
                  <w:marTop w:val="0"/>
                  <w:marBottom w:val="0"/>
                  <w:divBdr>
                    <w:top w:val="none" w:sz="0" w:space="0" w:color="auto"/>
                    <w:left w:val="none" w:sz="0" w:space="0" w:color="auto"/>
                    <w:bottom w:val="none" w:sz="0" w:space="0" w:color="auto"/>
                    <w:right w:val="none" w:sz="0" w:space="0" w:color="auto"/>
                  </w:divBdr>
                  <w:divsChild>
                    <w:div w:id="49228848">
                      <w:marLeft w:val="0"/>
                      <w:marRight w:val="0"/>
                      <w:marTop w:val="0"/>
                      <w:marBottom w:val="0"/>
                      <w:divBdr>
                        <w:top w:val="none" w:sz="0" w:space="0" w:color="auto"/>
                        <w:left w:val="none" w:sz="0" w:space="0" w:color="auto"/>
                        <w:bottom w:val="none" w:sz="0" w:space="0" w:color="auto"/>
                        <w:right w:val="none" w:sz="0" w:space="0" w:color="auto"/>
                      </w:divBdr>
                      <w:divsChild>
                        <w:div w:id="781657614">
                          <w:marLeft w:val="0"/>
                          <w:marRight w:val="0"/>
                          <w:marTop w:val="0"/>
                          <w:marBottom w:val="0"/>
                          <w:divBdr>
                            <w:top w:val="none" w:sz="0" w:space="0" w:color="auto"/>
                            <w:left w:val="none" w:sz="0" w:space="0" w:color="auto"/>
                            <w:bottom w:val="none" w:sz="0" w:space="0" w:color="auto"/>
                            <w:right w:val="none" w:sz="0" w:space="0" w:color="auto"/>
                          </w:divBdr>
                          <w:divsChild>
                            <w:div w:id="506595767">
                              <w:marLeft w:val="0"/>
                              <w:marRight w:val="0"/>
                              <w:marTop w:val="0"/>
                              <w:marBottom w:val="0"/>
                              <w:divBdr>
                                <w:top w:val="none" w:sz="0" w:space="0" w:color="auto"/>
                                <w:left w:val="none" w:sz="0" w:space="0" w:color="auto"/>
                                <w:bottom w:val="none" w:sz="0" w:space="0" w:color="auto"/>
                                <w:right w:val="none" w:sz="0" w:space="0" w:color="auto"/>
                              </w:divBdr>
                              <w:divsChild>
                                <w:div w:id="885794169">
                                  <w:marLeft w:val="0"/>
                                  <w:marRight w:val="0"/>
                                  <w:marTop w:val="0"/>
                                  <w:marBottom w:val="0"/>
                                  <w:divBdr>
                                    <w:top w:val="none" w:sz="0" w:space="0" w:color="auto"/>
                                    <w:left w:val="none" w:sz="0" w:space="0" w:color="auto"/>
                                    <w:bottom w:val="none" w:sz="0" w:space="0" w:color="auto"/>
                                    <w:right w:val="none" w:sz="0" w:space="0" w:color="auto"/>
                                  </w:divBdr>
                                  <w:divsChild>
                                    <w:div w:id="1478180423">
                                      <w:marLeft w:val="0"/>
                                      <w:marRight w:val="0"/>
                                      <w:marTop w:val="0"/>
                                      <w:marBottom w:val="0"/>
                                      <w:divBdr>
                                        <w:top w:val="none" w:sz="0" w:space="0" w:color="auto"/>
                                        <w:left w:val="none" w:sz="0" w:space="0" w:color="auto"/>
                                        <w:bottom w:val="none" w:sz="0" w:space="0" w:color="auto"/>
                                        <w:right w:val="none" w:sz="0" w:space="0" w:color="auto"/>
                                      </w:divBdr>
                                      <w:divsChild>
                                        <w:div w:id="1257790780">
                                          <w:marLeft w:val="0"/>
                                          <w:marRight w:val="0"/>
                                          <w:marTop w:val="0"/>
                                          <w:marBottom w:val="0"/>
                                          <w:divBdr>
                                            <w:top w:val="none" w:sz="0" w:space="0" w:color="auto"/>
                                            <w:left w:val="none" w:sz="0" w:space="0" w:color="auto"/>
                                            <w:bottom w:val="none" w:sz="0" w:space="0" w:color="auto"/>
                                            <w:right w:val="none" w:sz="0" w:space="0" w:color="auto"/>
                                          </w:divBdr>
                                          <w:divsChild>
                                            <w:div w:id="878318035">
                                              <w:marLeft w:val="0"/>
                                              <w:marRight w:val="0"/>
                                              <w:marTop w:val="0"/>
                                              <w:marBottom w:val="0"/>
                                              <w:divBdr>
                                                <w:top w:val="none" w:sz="0" w:space="0" w:color="auto"/>
                                                <w:left w:val="none" w:sz="0" w:space="0" w:color="auto"/>
                                                <w:bottom w:val="none" w:sz="0" w:space="0" w:color="auto"/>
                                                <w:right w:val="none" w:sz="0" w:space="0" w:color="auto"/>
                                              </w:divBdr>
                                              <w:divsChild>
                                                <w:div w:id="1039935112">
                                                  <w:marLeft w:val="0"/>
                                                  <w:marRight w:val="0"/>
                                                  <w:marTop w:val="0"/>
                                                  <w:marBottom w:val="0"/>
                                                  <w:divBdr>
                                                    <w:top w:val="none" w:sz="0" w:space="0" w:color="auto"/>
                                                    <w:left w:val="none" w:sz="0" w:space="0" w:color="auto"/>
                                                    <w:bottom w:val="none" w:sz="0" w:space="0" w:color="auto"/>
                                                    <w:right w:val="none" w:sz="0" w:space="0" w:color="auto"/>
                                                  </w:divBdr>
                                                  <w:divsChild>
                                                    <w:div w:id="1834569498">
                                                      <w:marLeft w:val="0"/>
                                                      <w:marRight w:val="0"/>
                                                      <w:marTop w:val="0"/>
                                                      <w:marBottom w:val="0"/>
                                                      <w:divBdr>
                                                        <w:top w:val="none" w:sz="0" w:space="0" w:color="auto"/>
                                                        <w:left w:val="none" w:sz="0" w:space="0" w:color="auto"/>
                                                        <w:bottom w:val="none" w:sz="0" w:space="0" w:color="auto"/>
                                                        <w:right w:val="none" w:sz="0" w:space="0" w:color="auto"/>
                                                      </w:divBdr>
                                                      <w:divsChild>
                                                        <w:div w:id="321660049">
                                                          <w:marLeft w:val="0"/>
                                                          <w:marRight w:val="0"/>
                                                          <w:marTop w:val="0"/>
                                                          <w:marBottom w:val="0"/>
                                                          <w:divBdr>
                                                            <w:top w:val="none" w:sz="0" w:space="0" w:color="auto"/>
                                                            <w:left w:val="none" w:sz="0" w:space="0" w:color="auto"/>
                                                            <w:bottom w:val="none" w:sz="0" w:space="0" w:color="auto"/>
                                                            <w:right w:val="none" w:sz="0" w:space="0" w:color="auto"/>
                                                          </w:divBdr>
                                                          <w:divsChild>
                                                            <w:div w:id="9143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8830845">
      <w:bodyDiv w:val="1"/>
      <w:marLeft w:val="0"/>
      <w:marRight w:val="0"/>
      <w:marTop w:val="0"/>
      <w:marBottom w:val="0"/>
      <w:divBdr>
        <w:top w:val="none" w:sz="0" w:space="0" w:color="auto"/>
        <w:left w:val="none" w:sz="0" w:space="0" w:color="auto"/>
        <w:bottom w:val="none" w:sz="0" w:space="0" w:color="auto"/>
        <w:right w:val="none" w:sz="0" w:space="0" w:color="auto"/>
      </w:divBdr>
    </w:div>
    <w:div w:id="911817200">
      <w:bodyDiv w:val="1"/>
      <w:marLeft w:val="0"/>
      <w:marRight w:val="0"/>
      <w:marTop w:val="0"/>
      <w:marBottom w:val="0"/>
      <w:divBdr>
        <w:top w:val="none" w:sz="0" w:space="0" w:color="auto"/>
        <w:left w:val="none" w:sz="0" w:space="0" w:color="auto"/>
        <w:bottom w:val="none" w:sz="0" w:space="0" w:color="auto"/>
        <w:right w:val="none" w:sz="0" w:space="0" w:color="auto"/>
      </w:divBdr>
    </w:div>
    <w:div w:id="917591436">
      <w:bodyDiv w:val="1"/>
      <w:marLeft w:val="0"/>
      <w:marRight w:val="0"/>
      <w:marTop w:val="0"/>
      <w:marBottom w:val="0"/>
      <w:divBdr>
        <w:top w:val="none" w:sz="0" w:space="0" w:color="auto"/>
        <w:left w:val="none" w:sz="0" w:space="0" w:color="auto"/>
        <w:bottom w:val="none" w:sz="0" w:space="0" w:color="auto"/>
        <w:right w:val="none" w:sz="0" w:space="0" w:color="auto"/>
      </w:divBdr>
    </w:div>
    <w:div w:id="919561925">
      <w:bodyDiv w:val="1"/>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sChild>
            <w:div w:id="607616684">
              <w:marLeft w:val="0"/>
              <w:marRight w:val="0"/>
              <w:marTop w:val="0"/>
              <w:marBottom w:val="0"/>
              <w:divBdr>
                <w:top w:val="none" w:sz="0" w:space="0" w:color="auto"/>
                <w:left w:val="none" w:sz="0" w:space="0" w:color="auto"/>
                <w:bottom w:val="none" w:sz="0" w:space="0" w:color="auto"/>
                <w:right w:val="none" w:sz="0" w:space="0" w:color="auto"/>
              </w:divBdr>
              <w:divsChild>
                <w:div w:id="1863739587">
                  <w:marLeft w:val="0"/>
                  <w:marRight w:val="0"/>
                  <w:marTop w:val="0"/>
                  <w:marBottom w:val="0"/>
                  <w:divBdr>
                    <w:top w:val="none" w:sz="0" w:space="0" w:color="auto"/>
                    <w:left w:val="none" w:sz="0" w:space="0" w:color="auto"/>
                    <w:bottom w:val="none" w:sz="0" w:space="0" w:color="auto"/>
                    <w:right w:val="none" w:sz="0" w:space="0" w:color="auto"/>
                  </w:divBdr>
                  <w:divsChild>
                    <w:div w:id="1970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26">
      <w:bodyDiv w:val="1"/>
      <w:marLeft w:val="0"/>
      <w:marRight w:val="0"/>
      <w:marTop w:val="0"/>
      <w:marBottom w:val="0"/>
      <w:divBdr>
        <w:top w:val="none" w:sz="0" w:space="0" w:color="auto"/>
        <w:left w:val="none" w:sz="0" w:space="0" w:color="auto"/>
        <w:bottom w:val="none" w:sz="0" w:space="0" w:color="auto"/>
        <w:right w:val="none" w:sz="0" w:space="0" w:color="auto"/>
      </w:divBdr>
      <w:divsChild>
        <w:div w:id="1797597815">
          <w:marLeft w:val="0"/>
          <w:marRight w:val="0"/>
          <w:marTop w:val="0"/>
          <w:marBottom w:val="0"/>
          <w:divBdr>
            <w:top w:val="none" w:sz="0" w:space="0" w:color="auto"/>
            <w:left w:val="none" w:sz="0" w:space="0" w:color="auto"/>
            <w:bottom w:val="none" w:sz="0" w:space="0" w:color="auto"/>
            <w:right w:val="none" w:sz="0" w:space="0" w:color="auto"/>
          </w:divBdr>
        </w:div>
      </w:divsChild>
    </w:div>
    <w:div w:id="924612784">
      <w:bodyDiv w:val="1"/>
      <w:marLeft w:val="0"/>
      <w:marRight w:val="0"/>
      <w:marTop w:val="0"/>
      <w:marBottom w:val="0"/>
      <w:divBdr>
        <w:top w:val="none" w:sz="0" w:space="0" w:color="auto"/>
        <w:left w:val="none" w:sz="0" w:space="0" w:color="auto"/>
        <w:bottom w:val="none" w:sz="0" w:space="0" w:color="auto"/>
        <w:right w:val="none" w:sz="0" w:space="0" w:color="auto"/>
      </w:divBdr>
      <w:divsChild>
        <w:div w:id="590356617">
          <w:marLeft w:val="0"/>
          <w:marRight w:val="0"/>
          <w:marTop w:val="0"/>
          <w:marBottom w:val="0"/>
          <w:divBdr>
            <w:top w:val="none" w:sz="0" w:space="0" w:color="auto"/>
            <w:left w:val="none" w:sz="0" w:space="0" w:color="auto"/>
            <w:bottom w:val="none" w:sz="0" w:space="0" w:color="auto"/>
            <w:right w:val="none" w:sz="0" w:space="0" w:color="auto"/>
          </w:divBdr>
          <w:divsChild>
            <w:div w:id="1885825553">
              <w:marLeft w:val="4"/>
              <w:marRight w:val="4"/>
              <w:marTop w:val="0"/>
              <w:marBottom w:val="0"/>
              <w:divBdr>
                <w:top w:val="none" w:sz="0" w:space="0" w:color="auto"/>
                <w:left w:val="none" w:sz="0" w:space="0" w:color="auto"/>
                <w:bottom w:val="none" w:sz="0" w:space="0" w:color="auto"/>
                <w:right w:val="none" w:sz="0" w:space="0" w:color="auto"/>
              </w:divBdr>
              <w:divsChild>
                <w:div w:id="1430202547">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939796314">
      <w:bodyDiv w:val="1"/>
      <w:marLeft w:val="0"/>
      <w:marRight w:val="0"/>
      <w:marTop w:val="0"/>
      <w:marBottom w:val="0"/>
      <w:divBdr>
        <w:top w:val="none" w:sz="0" w:space="0" w:color="auto"/>
        <w:left w:val="none" w:sz="0" w:space="0" w:color="auto"/>
        <w:bottom w:val="none" w:sz="0" w:space="0" w:color="auto"/>
        <w:right w:val="none" w:sz="0" w:space="0" w:color="auto"/>
      </w:divBdr>
    </w:div>
    <w:div w:id="945187636">
      <w:bodyDiv w:val="1"/>
      <w:marLeft w:val="0"/>
      <w:marRight w:val="0"/>
      <w:marTop w:val="0"/>
      <w:marBottom w:val="0"/>
      <w:divBdr>
        <w:top w:val="none" w:sz="0" w:space="0" w:color="auto"/>
        <w:left w:val="none" w:sz="0" w:space="0" w:color="auto"/>
        <w:bottom w:val="none" w:sz="0" w:space="0" w:color="auto"/>
        <w:right w:val="none" w:sz="0" w:space="0" w:color="auto"/>
      </w:divBdr>
    </w:div>
    <w:div w:id="947932706">
      <w:bodyDiv w:val="1"/>
      <w:marLeft w:val="0"/>
      <w:marRight w:val="0"/>
      <w:marTop w:val="0"/>
      <w:marBottom w:val="0"/>
      <w:divBdr>
        <w:top w:val="none" w:sz="0" w:space="0" w:color="auto"/>
        <w:left w:val="none" w:sz="0" w:space="0" w:color="auto"/>
        <w:bottom w:val="none" w:sz="0" w:space="0" w:color="auto"/>
        <w:right w:val="none" w:sz="0" w:space="0" w:color="auto"/>
      </w:divBdr>
    </w:div>
    <w:div w:id="952130179">
      <w:bodyDiv w:val="1"/>
      <w:marLeft w:val="0"/>
      <w:marRight w:val="0"/>
      <w:marTop w:val="0"/>
      <w:marBottom w:val="0"/>
      <w:divBdr>
        <w:top w:val="none" w:sz="0" w:space="0" w:color="auto"/>
        <w:left w:val="none" w:sz="0" w:space="0" w:color="auto"/>
        <w:bottom w:val="none" w:sz="0" w:space="0" w:color="auto"/>
        <w:right w:val="none" w:sz="0" w:space="0" w:color="auto"/>
      </w:divBdr>
    </w:div>
    <w:div w:id="955871114">
      <w:bodyDiv w:val="1"/>
      <w:marLeft w:val="0"/>
      <w:marRight w:val="0"/>
      <w:marTop w:val="0"/>
      <w:marBottom w:val="0"/>
      <w:divBdr>
        <w:top w:val="none" w:sz="0" w:space="0" w:color="auto"/>
        <w:left w:val="none" w:sz="0" w:space="0" w:color="auto"/>
        <w:bottom w:val="none" w:sz="0" w:space="0" w:color="auto"/>
        <w:right w:val="none" w:sz="0" w:space="0" w:color="auto"/>
      </w:divBdr>
    </w:div>
    <w:div w:id="958073217">
      <w:bodyDiv w:val="1"/>
      <w:marLeft w:val="0"/>
      <w:marRight w:val="0"/>
      <w:marTop w:val="0"/>
      <w:marBottom w:val="0"/>
      <w:divBdr>
        <w:top w:val="none" w:sz="0" w:space="0" w:color="auto"/>
        <w:left w:val="none" w:sz="0" w:space="0" w:color="auto"/>
        <w:bottom w:val="none" w:sz="0" w:space="0" w:color="auto"/>
        <w:right w:val="none" w:sz="0" w:space="0" w:color="auto"/>
      </w:divBdr>
      <w:divsChild>
        <w:div w:id="1159346135">
          <w:marLeft w:val="0"/>
          <w:marRight w:val="0"/>
          <w:marTop w:val="0"/>
          <w:marBottom w:val="0"/>
          <w:divBdr>
            <w:top w:val="none" w:sz="0" w:space="0" w:color="auto"/>
            <w:left w:val="none" w:sz="0" w:space="0" w:color="auto"/>
            <w:bottom w:val="none" w:sz="0" w:space="0" w:color="auto"/>
            <w:right w:val="none" w:sz="0" w:space="0" w:color="auto"/>
          </w:divBdr>
          <w:divsChild>
            <w:div w:id="1508984318">
              <w:marLeft w:val="0"/>
              <w:marRight w:val="0"/>
              <w:marTop w:val="0"/>
              <w:marBottom w:val="0"/>
              <w:divBdr>
                <w:top w:val="none" w:sz="0" w:space="0" w:color="auto"/>
                <w:left w:val="none" w:sz="0" w:space="0" w:color="auto"/>
                <w:bottom w:val="none" w:sz="0" w:space="0" w:color="auto"/>
                <w:right w:val="none" w:sz="0" w:space="0" w:color="auto"/>
              </w:divBdr>
              <w:divsChild>
                <w:div w:id="1164248937">
                  <w:marLeft w:val="0"/>
                  <w:marRight w:val="0"/>
                  <w:marTop w:val="0"/>
                  <w:marBottom w:val="0"/>
                  <w:divBdr>
                    <w:top w:val="none" w:sz="0" w:space="0" w:color="auto"/>
                    <w:left w:val="none" w:sz="0" w:space="0" w:color="auto"/>
                    <w:bottom w:val="none" w:sz="0" w:space="0" w:color="auto"/>
                    <w:right w:val="none" w:sz="0" w:space="0" w:color="auto"/>
                  </w:divBdr>
                  <w:divsChild>
                    <w:div w:id="1052997949">
                      <w:marLeft w:val="0"/>
                      <w:marRight w:val="0"/>
                      <w:marTop w:val="0"/>
                      <w:marBottom w:val="0"/>
                      <w:divBdr>
                        <w:top w:val="none" w:sz="0" w:space="0" w:color="auto"/>
                        <w:left w:val="none" w:sz="0" w:space="0" w:color="auto"/>
                        <w:bottom w:val="none" w:sz="0" w:space="0" w:color="auto"/>
                        <w:right w:val="none" w:sz="0" w:space="0" w:color="auto"/>
                      </w:divBdr>
                      <w:divsChild>
                        <w:div w:id="1004817515">
                          <w:marLeft w:val="0"/>
                          <w:marRight w:val="0"/>
                          <w:marTop w:val="0"/>
                          <w:marBottom w:val="0"/>
                          <w:divBdr>
                            <w:top w:val="none" w:sz="0" w:space="0" w:color="auto"/>
                            <w:left w:val="none" w:sz="0" w:space="0" w:color="auto"/>
                            <w:bottom w:val="none" w:sz="0" w:space="0" w:color="auto"/>
                            <w:right w:val="none" w:sz="0" w:space="0" w:color="auto"/>
                          </w:divBdr>
                          <w:divsChild>
                            <w:div w:id="355545857">
                              <w:marLeft w:val="0"/>
                              <w:marRight w:val="0"/>
                              <w:marTop w:val="0"/>
                              <w:marBottom w:val="0"/>
                              <w:divBdr>
                                <w:top w:val="none" w:sz="0" w:space="0" w:color="auto"/>
                                <w:left w:val="none" w:sz="0" w:space="0" w:color="auto"/>
                                <w:bottom w:val="none" w:sz="0" w:space="0" w:color="auto"/>
                                <w:right w:val="none" w:sz="0" w:space="0" w:color="auto"/>
                              </w:divBdr>
                              <w:divsChild>
                                <w:div w:id="419563691">
                                  <w:marLeft w:val="0"/>
                                  <w:marRight w:val="0"/>
                                  <w:marTop w:val="0"/>
                                  <w:marBottom w:val="0"/>
                                  <w:divBdr>
                                    <w:top w:val="none" w:sz="0" w:space="0" w:color="auto"/>
                                    <w:left w:val="none" w:sz="0" w:space="0" w:color="auto"/>
                                    <w:bottom w:val="none" w:sz="0" w:space="0" w:color="auto"/>
                                    <w:right w:val="none" w:sz="0" w:space="0" w:color="auto"/>
                                  </w:divBdr>
                                  <w:divsChild>
                                    <w:div w:id="1682075967">
                                      <w:marLeft w:val="0"/>
                                      <w:marRight w:val="0"/>
                                      <w:marTop w:val="0"/>
                                      <w:marBottom w:val="0"/>
                                      <w:divBdr>
                                        <w:top w:val="none" w:sz="0" w:space="0" w:color="auto"/>
                                        <w:left w:val="none" w:sz="0" w:space="0" w:color="auto"/>
                                        <w:bottom w:val="none" w:sz="0" w:space="0" w:color="auto"/>
                                        <w:right w:val="none" w:sz="0" w:space="0" w:color="auto"/>
                                      </w:divBdr>
                                      <w:divsChild>
                                        <w:div w:id="1604141643">
                                          <w:marLeft w:val="0"/>
                                          <w:marRight w:val="0"/>
                                          <w:marTop w:val="0"/>
                                          <w:marBottom w:val="0"/>
                                          <w:divBdr>
                                            <w:top w:val="none" w:sz="0" w:space="0" w:color="auto"/>
                                            <w:left w:val="none" w:sz="0" w:space="0" w:color="auto"/>
                                            <w:bottom w:val="none" w:sz="0" w:space="0" w:color="auto"/>
                                            <w:right w:val="none" w:sz="0" w:space="0" w:color="auto"/>
                                          </w:divBdr>
                                          <w:divsChild>
                                            <w:div w:id="1066955750">
                                              <w:marLeft w:val="0"/>
                                              <w:marRight w:val="0"/>
                                              <w:marTop w:val="0"/>
                                              <w:marBottom w:val="0"/>
                                              <w:divBdr>
                                                <w:top w:val="none" w:sz="0" w:space="0" w:color="auto"/>
                                                <w:left w:val="none" w:sz="0" w:space="0" w:color="auto"/>
                                                <w:bottom w:val="none" w:sz="0" w:space="0" w:color="auto"/>
                                                <w:right w:val="none" w:sz="0" w:space="0" w:color="auto"/>
                                              </w:divBdr>
                                              <w:divsChild>
                                                <w:div w:id="307708220">
                                                  <w:marLeft w:val="0"/>
                                                  <w:marRight w:val="0"/>
                                                  <w:marTop w:val="0"/>
                                                  <w:marBottom w:val="0"/>
                                                  <w:divBdr>
                                                    <w:top w:val="none" w:sz="0" w:space="0" w:color="auto"/>
                                                    <w:left w:val="none" w:sz="0" w:space="0" w:color="auto"/>
                                                    <w:bottom w:val="none" w:sz="0" w:space="0" w:color="auto"/>
                                                    <w:right w:val="none" w:sz="0" w:space="0" w:color="auto"/>
                                                  </w:divBdr>
                                                  <w:divsChild>
                                                    <w:div w:id="1018582282">
                                                      <w:marLeft w:val="0"/>
                                                      <w:marRight w:val="0"/>
                                                      <w:marTop w:val="0"/>
                                                      <w:marBottom w:val="0"/>
                                                      <w:divBdr>
                                                        <w:top w:val="none" w:sz="0" w:space="0" w:color="auto"/>
                                                        <w:left w:val="none" w:sz="0" w:space="0" w:color="auto"/>
                                                        <w:bottom w:val="none" w:sz="0" w:space="0" w:color="auto"/>
                                                        <w:right w:val="none" w:sz="0" w:space="0" w:color="auto"/>
                                                      </w:divBdr>
                                                      <w:divsChild>
                                                        <w:div w:id="232475501">
                                                          <w:marLeft w:val="0"/>
                                                          <w:marRight w:val="0"/>
                                                          <w:marTop w:val="0"/>
                                                          <w:marBottom w:val="0"/>
                                                          <w:divBdr>
                                                            <w:top w:val="none" w:sz="0" w:space="0" w:color="auto"/>
                                                            <w:left w:val="none" w:sz="0" w:space="0" w:color="auto"/>
                                                            <w:bottom w:val="none" w:sz="0" w:space="0" w:color="auto"/>
                                                            <w:right w:val="none" w:sz="0" w:space="0" w:color="auto"/>
                                                          </w:divBdr>
                                                          <w:divsChild>
                                                            <w:div w:id="4098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7473278">
      <w:bodyDiv w:val="1"/>
      <w:marLeft w:val="0"/>
      <w:marRight w:val="0"/>
      <w:marTop w:val="0"/>
      <w:marBottom w:val="0"/>
      <w:divBdr>
        <w:top w:val="none" w:sz="0" w:space="0" w:color="auto"/>
        <w:left w:val="none" w:sz="0" w:space="0" w:color="auto"/>
        <w:bottom w:val="none" w:sz="0" w:space="0" w:color="auto"/>
        <w:right w:val="none" w:sz="0" w:space="0" w:color="auto"/>
      </w:divBdr>
    </w:div>
    <w:div w:id="968515540">
      <w:bodyDiv w:val="1"/>
      <w:marLeft w:val="0"/>
      <w:marRight w:val="0"/>
      <w:marTop w:val="0"/>
      <w:marBottom w:val="0"/>
      <w:divBdr>
        <w:top w:val="none" w:sz="0" w:space="0" w:color="auto"/>
        <w:left w:val="none" w:sz="0" w:space="0" w:color="auto"/>
        <w:bottom w:val="none" w:sz="0" w:space="0" w:color="auto"/>
        <w:right w:val="none" w:sz="0" w:space="0" w:color="auto"/>
      </w:divBdr>
    </w:div>
    <w:div w:id="983968281">
      <w:bodyDiv w:val="1"/>
      <w:marLeft w:val="0"/>
      <w:marRight w:val="0"/>
      <w:marTop w:val="0"/>
      <w:marBottom w:val="0"/>
      <w:divBdr>
        <w:top w:val="none" w:sz="0" w:space="0" w:color="auto"/>
        <w:left w:val="none" w:sz="0" w:space="0" w:color="auto"/>
        <w:bottom w:val="none" w:sz="0" w:space="0" w:color="auto"/>
        <w:right w:val="none" w:sz="0" w:space="0" w:color="auto"/>
      </w:divBdr>
    </w:div>
    <w:div w:id="984549793">
      <w:bodyDiv w:val="1"/>
      <w:marLeft w:val="0"/>
      <w:marRight w:val="0"/>
      <w:marTop w:val="0"/>
      <w:marBottom w:val="0"/>
      <w:divBdr>
        <w:top w:val="none" w:sz="0" w:space="0" w:color="auto"/>
        <w:left w:val="none" w:sz="0" w:space="0" w:color="auto"/>
        <w:bottom w:val="none" w:sz="0" w:space="0" w:color="auto"/>
        <w:right w:val="none" w:sz="0" w:space="0" w:color="auto"/>
      </w:divBdr>
    </w:div>
    <w:div w:id="1010137481">
      <w:bodyDiv w:val="1"/>
      <w:marLeft w:val="0"/>
      <w:marRight w:val="0"/>
      <w:marTop w:val="0"/>
      <w:marBottom w:val="0"/>
      <w:divBdr>
        <w:top w:val="none" w:sz="0" w:space="0" w:color="auto"/>
        <w:left w:val="none" w:sz="0" w:space="0" w:color="auto"/>
        <w:bottom w:val="none" w:sz="0" w:space="0" w:color="auto"/>
        <w:right w:val="none" w:sz="0" w:space="0" w:color="auto"/>
      </w:divBdr>
    </w:div>
    <w:div w:id="1039547055">
      <w:bodyDiv w:val="1"/>
      <w:marLeft w:val="0"/>
      <w:marRight w:val="0"/>
      <w:marTop w:val="0"/>
      <w:marBottom w:val="0"/>
      <w:divBdr>
        <w:top w:val="none" w:sz="0" w:space="0" w:color="auto"/>
        <w:left w:val="none" w:sz="0" w:space="0" w:color="auto"/>
        <w:bottom w:val="none" w:sz="0" w:space="0" w:color="auto"/>
        <w:right w:val="none" w:sz="0" w:space="0" w:color="auto"/>
      </w:divBdr>
    </w:div>
    <w:div w:id="1047100308">
      <w:bodyDiv w:val="1"/>
      <w:marLeft w:val="0"/>
      <w:marRight w:val="0"/>
      <w:marTop w:val="0"/>
      <w:marBottom w:val="0"/>
      <w:divBdr>
        <w:top w:val="none" w:sz="0" w:space="0" w:color="auto"/>
        <w:left w:val="none" w:sz="0" w:space="0" w:color="auto"/>
        <w:bottom w:val="none" w:sz="0" w:space="0" w:color="auto"/>
        <w:right w:val="none" w:sz="0" w:space="0" w:color="auto"/>
      </w:divBdr>
    </w:div>
    <w:div w:id="1049719596">
      <w:bodyDiv w:val="1"/>
      <w:marLeft w:val="0"/>
      <w:marRight w:val="0"/>
      <w:marTop w:val="0"/>
      <w:marBottom w:val="0"/>
      <w:divBdr>
        <w:top w:val="none" w:sz="0" w:space="0" w:color="auto"/>
        <w:left w:val="none" w:sz="0" w:space="0" w:color="auto"/>
        <w:bottom w:val="none" w:sz="0" w:space="0" w:color="auto"/>
        <w:right w:val="none" w:sz="0" w:space="0" w:color="auto"/>
      </w:divBdr>
      <w:divsChild>
        <w:div w:id="1430546467">
          <w:marLeft w:val="0"/>
          <w:marRight w:val="0"/>
          <w:marTop w:val="0"/>
          <w:marBottom w:val="0"/>
          <w:divBdr>
            <w:top w:val="none" w:sz="0" w:space="0" w:color="auto"/>
            <w:left w:val="none" w:sz="0" w:space="0" w:color="auto"/>
            <w:bottom w:val="none" w:sz="0" w:space="0" w:color="auto"/>
            <w:right w:val="none" w:sz="0" w:space="0" w:color="auto"/>
          </w:divBdr>
          <w:divsChild>
            <w:div w:id="1993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151">
      <w:bodyDiv w:val="1"/>
      <w:marLeft w:val="0"/>
      <w:marRight w:val="0"/>
      <w:marTop w:val="0"/>
      <w:marBottom w:val="0"/>
      <w:divBdr>
        <w:top w:val="none" w:sz="0" w:space="0" w:color="auto"/>
        <w:left w:val="none" w:sz="0" w:space="0" w:color="auto"/>
        <w:bottom w:val="none" w:sz="0" w:space="0" w:color="auto"/>
        <w:right w:val="none" w:sz="0" w:space="0" w:color="auto"/>
      </w:divBdr>
      <w:divsChild>
        <w:div w:id="579562488">
          <w:marLeft w:val="0"/>
          <w:marRight w:val="0"/>
          <w:marTop w:val="0"/>
          <w:marBottom w:val="0"/>
          <w:divBdr>
            <w:top w:val="none" w:sz="0" w:space="0" w:color="auto"/>
            <w:left w:val="none" w:sz="0" w:space="0" w:color="auto"/>
            <w:bottom w:val="none" w:sz="0" w:space="0" w:color="auto"/>
            <w:right w:val="none" w:sz="0" w:space="0" w:color="auto"/>
          </w:divBdr>
          <w:divsChild>
            <w:div w:id="1291672590">
              <w:marLeft w:val="4"/>
              <w:marRight w:val="4"/>
              <w:marTop w:val="0"/>
              <w:marBottom w:val="0"/>
              <w:divBdr>
                <w:top w:val="none" w:sz="0" w:space="0" w:color="auto"/>
                <w:left w:val="none" w:sz="0" w:space="0" w:color="auto"/>
                <w:bottom w:val="none" w:sz="0" w:space="0" w:color="auto"/>
                <w:right w:val="none" w:sz="0" w:space="0" w:color="auto"/>
              </w:divBdr>
              <w:divsChild>
                <w:div w:id="3202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5912">
      <w:bodyDiv w:val="1"/>
      <w:marLeft w:val="0"/>
      <w:marRight w:val="0"/>
      <w:marTop w:val="0"/>
      <w:marBottom w:val="0"/>
      <w:divBdr>
        <w:top w:val="none" w:sz="0" w:space="0" w:color="auto"/>
        <w:left w:val="none" w:sz="0" w:space="0" w:color="auto"/>
        <w:bottom w:val="none" w:sz="0" w:space="0" w:color="auto"/>
        <w:right w:val="none" w:sz="0" w:space="0" w:color="auto"/>
      </w:divBdr>
      <w:divsChild>
        <w:div w:id="332295400">
          <w:marLeft w:val="1094"/>
          <w:marRight w:val="0"/>
          <w:marTop w:val="240"/>
          <w:marBottom w:val="0"/>
          <w:divBdr>
            <w:top w:val="none" w:sz="0" w:space="0" w:color="auto"/>
            <w:left w:val="none" w:sz="0" w:space="0" w:color="auto"/>
            <w:bottom w:val="none" w:sz="0" w:space="0" w:color="auto"/>
            <w:right w:val="none" w:sz="0" w:space="0" w:color="auto"/>
          </w:divBdr>
        </w:div>
        <w:div w:id="787704268">
          <w:marLeft w:val="1094"/>
          <w:marRight w:val="0"/>
          <w:marTop w:val="240"/>
          <w:marBottom w:val="0"/>
          <w:divBdr>
            <w:top w:val="none" w:sz="0" w:space="0" w:color="auto"/>
            <w:left w:val="none" w:sz="0" w:space="0" w:color="auto"/>
            <w:bottom w:val="none" w:sz="0" w:space="0" w:color="auto"/>
            <w:right w:val="none" w:sz="0" w:space="0" w:color="auto"/>
          </w:divBdr>
        </w:div>
        <w:div w:id="956987415">
          <w:marLeft w:val="1814"/>
          <w:marRight w:val="0"/>
          <w:marTop w:val="240"/>
          <w:marBottom w:val="0"/>
          <w:divBdr>
            <w:top w:val="none" w:sz="0" w:space="0" w:color="auto"/>
            <w:left w:val="none" w:sz="0" w:space="0" w:color="auto"/>
            <w:bottom w:val="none" w:sz="0" w:space="0" w:color="auto"/>
            <w:right w:val="none" w:sz="0" w:space="0" w:color="auto"/>
          </w:divBdr>
        </w:div>
        <w:div w:id="1059862233">
          <w:marLeft w:val="1094"/>
          <w:marRight w:val="0"/>
          <w:marTop w:val="240"/>
          <w:marBottom w:val="0"/>
          <w:divBdr>
            <w:top w:val="none" w:sz="0" w:space="0" w:color="auto"/>
            <w:left w:val="none" w:sz="0" w:space="0" w:color="auto"/>
            <w:bottom w:val="none" w:sz="0" w:space="0" w:color="auto"/>
            <w:right w:val="none" w:sz="0" w:space="0" w:color="auto"/>
          </w:divBdr>
        </w:div>
        <w:div w:id="1117027384">
          <w:marLeft w:val="374"/>
          <w:marRight w:val="0"/>
          <w:marTop w:val="240"/>
          <w:marBottom w:val="0"/>
          <w:divBdr>
            <w:top w:val="none" w:sz="0" w:space="0" w:color="auto"/>
            <w:left w:val="none" w:sz="0" w:space="0" w:color="auto"/>
            <w:bottom w:val="none" w:sz="0" w:space="0" w:color="auto"/>
            <w:right w:val="none" w:sz="0" w:space="0" w:color="auto"/>
          </w:divBdr>
        </w:div>
        <w:div w:id="1140878278">
          <w:marLeft w:val="374"/>
          <w:marRight w:val="0"/>
          <w:marTop w:val="240"/>
          <w:marBottom w:val="0"/>
          <w:divBdr>
            <w:top w:val="none" w:sz="0" w:space="0" w:color="auto"/>
            <w:left w:val="none" w:sz="0" w:space="0" w:color="auto"/>
            <w:bottom w:val="none" w:sz="0" w:space="0" w:color="auto"/>
            <w:right w:val="none" w:sz="0" w:space="0" w:color="auto"/>
          </w:divBdr>
        </w:div>
        <w:div w:id="1206411574">
          <w:marLeft w:val="1814"/>
          <w:marRight w:val="0"/>
          <w:marTop w:val="240"/>
          <w:marBottom w:val="0"/>
          <w:divBdr>
            <w:top w:val="none" w:sz="0" w:space="0" w:color="auto"/>
            <w:left w:val="none" w:sz="0" w:space="0" w:color="auto"/>
            <w:bottom w:val="none" w:sz="0" w:space="0" w:color="auto"/>
            <w:right w:val="none" w:sz="0" w:space="0" w:color="auto"/>
          </w:divBdr>
        </w:div>
        <w:div w:id="1262566487">
          <w:marLeft w:val="374"/>
          <w:marRight w:val="0"/>
          <w:marTop w:val="240"/>
          <w:marBottom w:val="0"/>
          <w:divBdr>
            <w:top w:val="none" w:sz="0" w:space="0" w:color="auto"/>
            <w:left w:val="none" w:sz="0" w:space="0" w:color="auto"/>
            <w:bottom w:val="none" w:sz="0" w:space="0" w:color="auto"/>
            <w:right w:val="none" w:sz="0" w:space="0" w:color="auto"/>
          </w:divBdr>
        </w:div>
        <w:div w:id="1843547398">
          <w:marLeft w:val="1094"/>
          <w:marRight w:val="0"/>
          <w:marTop w:val="240"/>
          <w:marBottom w:val="0"/>
          <w:divBdr>
            <w:top w:val="none" w:sz="0" w:space="0" w:color="auto"/>
            <w:left w:val="none" w:sz="0" w:space="0" w:color="auto"/>
            <w:bottom w:val="none" w:sz="0" w:space="0" w:color="auto"/>
            <w:right w:val="none" w:sz="0" w:space="0" w:color="auto"/>
          </w:divBdr>
        </w:div>
        <w:div w:id="2043168287">
          <w:marLeft w:val="1094"/>
          <w:marRight w:val="0"/>
          <w:marTop w:val="240"/>
          <w:marBottom w:val="0"/>
          <w:divBdr>
            <w:top w:val="none" w:sz="0" w:space="0" w:color="auto"/>
            <w:left w:val="none" w:sz="0" w:space="0" w:color="auto"/>
            <w:bottom w:val="none" w:sz="0" w:space="0" w:color="auto"/>
            <w:right w:val="none" w:sz="0" w:space="0" w:color="auto"/>
          </w:divBdr>
        </w:div>
      </w:divsChild>
    </w:div>
    <w:div w:id="1080757513">
      <w:bodyDiv w:val="1"/>
      <w:marLeft w:val="0"/>
      <w:marRight w:val="0"/>
      <w:marTop w:val="0"/>
      <w:marBottom w:val="0"/>
      <w:divBdr>
        <w:top w:val="none" w:sz="0" w:space="0" w:color="auto"/>
        <w:left w:val="none" w:sz="0" w:space="0" w:color="auto"/>
        <w:bottom w:val="none" w:sz="0" w:space="0" w:color="auto"/>
        <w:right w:val="none" w:sz="0" w:space="0" w:color="auto"/>
      </w:divBdr>
      <w:divsChild>
        <w:div w:id="1282761293">
          <w:marLeft w:val="0"/>
          <w:marRight w:val="0"/>
          <w:marTop w:val="0"/>
          <w:marBottom w:val="0"/>
          <w:divBdr>
            <w:top w:val="none" w:sz="0" w:space="0" w:color="auto"/>
            <w:left w:val="none" w:sz="0" w:space="0" w:color="auto"/>
            <w:bottom w:val="none" w:sz="0" w:space="0" w:color="auto"/>
            <w:right w:val="none" w:sz="0" w:space="0" w:color="auto"/>
          </w:divBdr>
          <w:divsChild>
            <w:div w:id="359745109">
              <w:marLeft w:val="0"/>
              <w:marRight w:val="0"/>
              <w:marTop w:val="0"/>
              <w:marBottom w:val="0"/>
              <w:divBdr>
                <w:top w:val="none" w:sz="0" w:space="0" w:color="auto"/>
                <w:left w:val="none" w:sz="0" w:space="0" w:color="auto"/>
                <w:bottom w:val="none" w:sz="0" w:space="0" w:color="auto"/>
                <w:right w:val="none" w:sz="0" w:space="0" w:color="auto"/>
              </w:divBdr>
              <w:divsChild>
                <w:div w:id="440535134">
                  <w:marLeft w:val="0"/>
                  <w:marRight w:val="0"/>
                  <w:marTop w:val="0"/>
                  <w:marBottom w:val="0"/>
                  <w:divBdr>
                    <w:top w:val="none" w:sz="0" w:space="0" w:color="auto"/>
                    <w:left w:val="none" w:sz="0" w:space="0" w:color="auto"/>
                    <w:bottom w:val="none" w:sz="0" w:space="0" w:color="auto"/>
                    <w:right w:val="none" w:sz="0" w:space="0" w:color="auto"/>
                  </w:divBdr>
                  <w:divsChild>
                    <w:div w:id="1372263880">
                      <w:marLeft w:val="0"/>
                      <w:marRight w:val="0"/>
                      <w:marTop w:val="0"/>
                      <w:marBottom w:val="0"/>
                      <w:divBdr>
                        <w:top w:val="none" w:sz="0" w:space="0" w:color="auto"/>
                        <w:left w:val="none" w:sz="0" w:space="0" w:color="auto"/>
                        <w:bottom w:val="none" w:sz="0" w:space="0" w:color="auto"/>
                        <w:right w:val="none" w:sz="0" w:space="0" w:color="auto"/>
                      </w:divBdr>
                      <w:divsChild>
                        <w:div w:id="1513882366">
                          <w:marLeft w:val="0"/>
                          <w:marRight w:val="0"/>
                          <w:marTop w:val="0"/>
                          <w:marBottom w:val="0"/>
                          <w:divBdr>
                            <w:top w:val="none" w:sz="0" w:space="0" w:color="auto"/>
                            <w:left w:val="none" w:sz="0" w:space="0" w:color="auto"/>
                            <w:bottom w:val="none" w:sz="0" w:space="0" w:color="auto"/>
                            <w:right w:val="none" w:sz="0" w:space="0" w:color="auto"/>
                          </w:divBdr>
                          <w:divsChild>
                            <w:div w:id="406150106">
                              <w:marLeft w:val="0"/>
                              <w:marRight w:val="0"/>
                              <w:marTop w:val="0"/>
                              <w:marBottom w:val="0"/>
                              <w:divBdr>
                                <w:top w:val="none" w:sz="0" w:space="0" w:color="auto"/>
                                <w:left w:val="none" w:sz="0" w:space="0" w:color="auto"/>
                                <w:bottom w:val="none" w:sz="0" w:space="0" w:color="auto"/>
                                <w:right w:val="none" w:sz="0" w:space="0" w:color="auto"/>
                              </w:divBdr>
                              <w:divsChild>
                                <w:div w:id="298340805">
                                  <w:marLeft w:val="0"/>
                                  <w:marRight w:val="0"/>
                                  <w:marTop w:val="0"/>
                                  <w:marBottom w:val="0"/>
                                  <w:divBdr>
                                    <w:top w:val="none" w:sz="0" w:space="0" w:color="auto"/>
                                    <w:left w:val="none" w:sz="0" w:space="0" w:color="auto"/>
                                    <w:bottom w:val="none" w:sz="0" w:space="0" w:color="auto"/>
                                    <w:right w:val="none" w:sz="0" w:space="0" w:color="auto"/>
                                  </w:divBdr>
                                  <w:divsChild>
                                    <w:div w:id="983387202">
                                      <w:marLeft w:val="0"/>
                                      <w:marRight w:val="0"/>
                                      <w:marTop w:val="0"/>
                                      <w:marBottom w:val="0"/>
                                      <w:divBdr>
                                        <w:top w:val="none" w:sz="0" w:space="0" w:color="auto"/>
                                        <w:left w:val="none" w:sz="0" w:space="0" w:color="auto"/>
                                        <w:bottom w:val="none" w:sz="0" w:space="0" w:color="auto"/>
                                        <w:right w:val="none" w:sz="0" w:space="0" w:color="auto"/>
                                      </w:divBdr>
                                      <w:divsChild>
                                        <w:div w:id="1307661219">
                                          <w:marLeft w:val="0"/>
                                          <w:marRight w:val="0"/>
                                          <w:marTop w:val="0"/>
                                          <w:marBottom w:val="0"/>
                                          <w:divBdr>
                                            <w:top w:val="none" w:sz="0" w:space="0" w:color="auto"/>
                                            <w:left w:val="none" w:sz="0" w:space="0" w:color="auto"/>
                                            <w:bottom w:val="none" w:sz="0" w:space="0" w:color="auto"/>
                                            <w:right w:val="none" w:sz="0" w:space="0" w:color="auto"/>
                                          </w:divBdr>
                                          <w:divsChild>
                                            <w:div w:id="898131867">
                                              <w:marLeft w:val="0"/>
                                              <w:marRight w:val="0"/>
                                              <w:marTop w:val="0"/>
                                              <w:marBottom w:val="0"/>
                                              <w:divBdr>
                                                <w:top w:val="none" w:sz="0" w:space="0" w:color="auto"/>
                                                <w:left w:val="none" w:sz="0" w:space="0" w:color="auto"/>
                                                <w:bottom w:val="none" w:sz="0" w:space="0" w:color="auto"/>
                                                <w:right w:val="none" w:sz="0" w:space="0" w:color="auto"/>
                                              </w:divBdr>
                                              <w:divsChild>
                                                <w:div w:id="453184150">
                                                  <w:marLeft w:val="0"/>
                                                  <w:marRight w:val="0"/>
                                                  <w:marTop w:val="0"/>
                                                  <w:marBottom w:val="0"/>
                                                  <w:divBdr>
                                                    <w:top w:val="none" w:sz="0" w:space="0" w:color="auto"/>
                                                    <w:left w:val="none" w:sz="0" w:space="0" w:color="auto"/>
                                                    <w:bottom w:val="none" w:sz="0" w:space="0" w:color="auto"/>
                                                    <w:right w:val="none" w:sz="0" w:space="0" w:color="auto"/>
                                                  </w:divBdr>
                                                  <w:divsChild>
                                                    <w:div w:id="80882748">
                                                      <w:marLeft w:val="0"/>
                                                      <w:marRight w:val="0"/>
                                                      <w:marTop w:val="0"/>
                                                      <w:marBottom w:val="0"/>
                                                      <w:divBdr>
                                                        <w:top w:val="none" w:sz="0" w:space="0" w:color="auto"/>
                                                        <w:left w:val="none" w:sz="0" w:space="0" w:color="auto"/>
                                                        <w:bottom w:val="none" w:sz="0" w:space="0" w:color="auto"/>
                                                        <w:right w:val="none" w:sz="0" w:space="0" w:color="auto"/>
                                                      </w:divBdr>
                                                      <w:divsChild>
                                                        <w:div w:id="1638221242">
                                                          <w:marLeft w:val="0"/>
                                                          <w:marRight w:val="0"/>
                                                          <w:marTop w:val="0"/>
                                                          <w:marBottom w:val="0"/>
                                                          <w:divBdr>
                                                            <w:top w:val="none" w:sz="0" w:space="0" w:color="auto"/>
                                                            <w:left w:val="none" w:sz="0" w:space="0" w:color="auto"/>
                                                            <w:bottom w:val="none" w:sz="0" w:space="0" w:color="auto"/>
                                                            <w:right w:val="none" w:sz="0" w:space="0" w:color="auto"/>
                                                          </w:divBdr>
                                                          <w:divsChild>
                                                            <w:div w:id="20462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4037984">
      <w:bodyDiv w:val="1"/>
      <w:marLeft w:val="0"/>
      <w:marRight w:val="0"/>
      <w:marTop w:val="0"/>
      <w:marBottom w:val="0"/>
      <w:divBdr>
        <w:top w:val="none" w:sz="0" w:space="0" w:color="auto"/>
        <w:left w:val="none" w:sz="0" w:space="0" w:color="auto"/>
        <w:bottom w:val="none" w:sz="0" w:space="0" w:color="auto"/>
        <w:right w:val="none" w:sz="0" w:space="0" w:color="auto"/>
      </w:divBdr>
    </w:div>
    <w:div w:id="1112019904">
      <w:bodyDiv w:val="1"/>
      <w:marLeft w:val="0"/>
      <w:marRight w:val="0"/>
      <w:marTop w:val="0"/>
      <w:marBottom w:val="0"/>
      <w:divBdr>
        <w:top w:val="none" w:sz="0" w:space="0" w:color="auto"/>
        <w:left w:val="none" w:sz="0" w:space="0" w:color="auto"/>
        <w:bottom w:val="none" w:sz="0" w:space="0" w:color="auto"/>
        <w:right w:val="none" w:sz="0" w:space="0" w:color="auto"/>
      </w:divBdr>
      <w:divsChild>
        <w:div w:id="694039781">
          <w:marLeft w:val="0"/>
          <w:marRight w:val="0"/>
          <w:marTop w:val="0"/>
          <w:marBottom w:val="0"/>
          <w:divBdr>
            <w:top w:val="none" w:sz="0" w:space="0" w:color="auto"/>
            <w:left w:val="none" w:sz="0" w:space="0" w:color="auto"/>
            <w:bottom w:val="none" w:sz="0" w:space="0" w:color="auto"/>
            <w:right w:val="none" w:sz="0" w:space="0" w:color="auto"/>
          </w:divBdr>
          <w:divsChild>
            <w:div w:id="1233546195">
              <w:marLeft w:val="0"/>
              <w:marRight w:val="0"/>
              <w:marTop w:val="0"/>
              <w:marBottom w:val="0"/>
              <w:divBdr>
                <w:top w:val="none" w:sz="0" w:space="0" w:color="auto"/>
                <w:left w:val="none" w:sz="0" w:space="0" w:color="auto"/>
                <w:bottom w:val="none" w:sz="0" w:space="0" w:color="auto"/>
                <w:right w:val="none" w:sz="0" w:space="0" w:color="auto"/>
              </w:divBdr>
              <w:divsChild>
                <w:div w:id="67656932">
                  <w:marLeft w:val="0"/>
                  <w:marRight w:val="0"/>
                  <w:marTop w:val="0"/>
                  <w:marBottom w:val="0"/>
                  <w:divBdr>
                    <w:top w:val="none" w:sz="0" w:space="0" w:color="auto"/>
                    <w:left w:val="none" w:sz="0" w:space="0" w:color="auto"/>
                    <w:bottom w:val="none" w:sz="0" w:space="0" w:color="auto"/>
                    <w:right w:val="none" w:sz="0" w:space="0" w:color="auto"/>
                  </w:divBdr>
                  <w:divsChild>
                    <w:div w:id="2027445151">
                      <w:marLeft w:val="0"/>
                      <w:marRight w:val="0"/>
                      <w:marTop w:val="0"/>
                      <w:marBottom w:val="0"/>
                      <w:divBdr>
                        <w:top w:val="none" w:sz="0" w:space="0" w:color="auto"/>
                        <w:left w:val="none" w:sz="0" w:space="0" w:color="auto"/>
                        <w:bottom w:val="none" w:sz="0" w:space="0" w:color="auto"/>
                        <w:right w:val="none" w:sz="0" w:space="0" w:color="auto"/>
                      </w:divBdr>
                      <w:divsChild>
                        <w:div w:id="152336566">
                          <w:marLeft w:val="0"/>
                          <w:marRight w:val="0"/>
                          <w:marTop w:val="0"/>
                          <w:marBottom w:val="0"/>
                          <w:divBdr>
                            <w:top w:val="none" w:sz="0" w:space="0" w:color="auto"/>
                            <w:left w:val="none" w:sz="0" w:space="0" w:color="auto"/>
                            <w:bottom w:val="none" w:sz="0" w:space="0" w:color="auto"/>
                            <w:right w:val="none" w:sz="0" w:space="0" w:color="auto"/>
                          </w:divBdr>
                          <w:divsChild>
                            <w:div w:id="757675956">
                              <w:marLeft w:val="0"/>
                              <w:marRight w:val="0"/>
                              <w:marTop w:val="0"/>
                              <w:marBottom w:val="0"/>
                              <w:divBdr>
                                <w:top w:val="none" w:sz="0" w:space="0" w:color="auto"/>
                                <w:left w:val="none" w:sz="0" w:space="0" w:color="auto"/>
                                <w:bottom w:val="none" w:sz="0" w:space="0" w:color="auto"/>
                                <w:right w:val="none" w:sz="0" w:space="0" w:color="auto"/>
                              </w:divBdr>
                              <w:divsChild>
                                <w:div w:id="840705048">
                                  <w:marLeft w:val="0"/>
                                  <w:marRight w:val="0"/>
                                  <w:marTop w:val="0"/>
                                  <w:marBottom w:val="0"/>
                                  <w:divBdr>
                                    <w:top w:val="none" w:sz="0" w:space="0" w:color="auto"/>
                                    <w:left w:val="none" w:sz="0" w:space="0" w:color="auto"/>
                                    <w:bottom w:val="none" w:sz="0" w:space="0" w:color="auto"/>
                                    <w:right w:val="none" w:sz="0" w:space="0" w:color="auto"/>
                                  </w:divBdr>
                                  <w:divsChild>
                                    <w:div w:id="1373723882">
                                      <w:marLeft w:val="0"/>
                                      <w:marRight w:val="0"/>
                                      <w:marTop w:val="0"/>
                                      <w:marBottom w:val="0"/>
                                      <w:divBdr>
                                        <w:top w:val="none" w:sz="0" w:space="0" w:color="auto"/>
                                        <w:left w:val="none" w:sz="0" w:space="0" w:color="auto"/>
                                        <w:bottom w:val="none" w:sz="0" w:space="0" w:color="auto"/>
                                        <w:right w:val="none" w:sz="0" w:space="0" w:color="auto"/>
                                      </w:divBdr>
                                      <w:divsChild>
                                        <w:div w:id="1156797808">
                                          <w:marLeft w:val="0"/>
                                          <w:marRight w:val="0"/>
                                          <w:marTop w:val="0"/>
                                          <w:marBottom w:val="0"/>
                                          <w:divBdr>
                                            <w:top w:val="none" w:sz="0" w:space="0" w:color="auto"/>
                                            <w:left w:val="none" w:sz="0" w:space="0" w:color="auto"/>
                                            <w:bottom w:val="none" w:sz="0" w:space="0" w:color="auto"/>
                                            <w:right w:val="none" w:sz="0" w:space="0" w:color="auto"/>
                                          </w:divBdr>
                                          <w:divsChild>
                                            <w:div w:id="317879032">
                                              <w:marLeft w:val="0"/>
                                              <w:marRight w:val="0"/>
                                              <w:marTop w:val="0"/>
                                              <w:marBottom w:val="0"/>
                                              <w:divBdr>
                                                <w:top w:val="none" w:sz="0" w:space="0" w:color="auto"/>
                                                <w:left w:val="none" w:sz="0" w:space="0" w:color="auto"/>
                                                <w:bottom w:val="none" w:sz="0" w:space="0" w:color="auto"/>
                                                <w:right w:val="none" w:sz="0" w:space="0" w:color="auto"/>
                                              </w:divBdr>
                                              <w:divsChild>
                                                <w:div w:id="1652951011">
                                                  <w:marLeft w:val="0"/>
                                                  <w:marRight w:val="0"/>
                                                  <w:marTop w:val="0"/>
                                                  <w:marBottom w:val="0"/>
                                                  <w:divBdr>
                                                    <w:top w:val="none" w:sz="0" w:space="0" w:color="auto"/>
                                                    <w:left w:val="none" w:sz="0" w:space="0" w:color="auto"/>
                                                    <w:bottom w:val="none" w:sz="0" w:space="0" w:color="auto"/>
                                                    <w:right w:val="none" w:sz="0" w:space="0" w:color="auto"/>
                                                  </w:divBdr>
                                                  <w:divsChild>
                                                    <w:div w:id="897856965">
                                                      <w:marLeft w:val="0"/>
                                                      <w:marRight w:val="0"/>
                                                      <w:marTop w:val="0"/>
                                                      <w:marBottom w:val="0"/>
                                                      <w:divBdr>
                                                        <w:top w:val="none" w:sz="0" w:space="0" w:color="auto"/>
                                                        <w:left w:val="none" w:sz="0" w:space="0" w:color="auto"/>
                                                        <w:bottom w:val="none" w:sz="0" w:space="0" w:color="auto"/>
                                                        <w:right w:val="none" w:sz="0" w:space="0" w:color="auto"/>
                                                      </w:divBdr>
                                                      <w:divsChild>
                                                        <w:div w:id="572545802">
                                                          <w:marLeft w:val="0"/>
                                                          <w:marRight w:val="0"/>
                                                          <w:marTop w:val="0"/>
                                                          <w:marBottom w:val="0"/>
                                                          <w:divBdr>
                                                            <w:top w:val="none" w:sz="0" w:space="0" w:color="auto"/>
                                                            <w:left w:val="none" w:sz="0" w:space="0" w:color="auto"/>
                                                            <w:bottom w:val="none" w:sz="0" w:space="0" w:color="auto"/>
                                                            <w:right w:val="none" w:sz="0" w:space="0" w:color="auto"/>
                                                          </w:divBdr>
                                                          <w:divsChild>
                                                            <w:div w:id="20233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8184584">
      <w:bodyDiv w:val="1"/>
      <w:marLeft w:val="0"/>
      <w:marRight w:val="0"/>
      <w:marTop w:val="0"/>
      <w:marBottom w:val="0"/>
      <w:divBdr>
        <w:top w:val="none" w:sz="0" w:space="0" w:color="auto"/>
        <w:left w:val="none" w:sz="0" w:space="0" w:color="auto"/>
        <w:bottom w:val="none" w:sz="0" w:space="0" w:color="auto"/>
        <w:right w:val="none" w:sz="0" w:space="0" w:color="auto"/>
      </w:divBdr>
    </w:div>
    <w:div w:id="112041287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29084447">
      <w:bodyDiv w:val="1"/>
      <w:marLeft w:val="0"/>
      <w:marRight w:val="0"/>
      <w:marTop w:val="0"/>
      <w:marBottom w:val="0"/>
      <w:divBdr>
        <w:top w:val="none" w:sz="0" w:space="0" w:color="auto"/>
        <w:left w:val="none" w:sz="0" w:space="0" w:color="auto"/>
        <w:bottom w:val="none" w:sz="0" w:space="0" w:color="auto"/>
        <w:right w:val="none" w:sz="0" w:space="0" w:color="auto"/>
      </w:divBdr>
    </w:div>
    <w:div w:id="1131441892">
      <w:bodyDiv w:val="1"/>
      <w:marLeft w:val="0"/>
      <w:marRight w:val="0"/>
      <w:marTop w:val="0"/>
      <w:marBottom w:val="0"/>
      <w:divBdr>
        <w:top w:val="none" w:sz="0" w:space="0" w:color="auto"/>
        <w:left w:val="none" w:sz="0" w:space="0" w:color="auto"/>
        <w:bottom w:val="none" w:sz="0" w:space="0" w:color="auto"/>
        <w:right w:val="none" w:sz="0" w:space="0" w:color="auto"/>
      </w:divBdr>
    </w:div>
    <w:div w:id="1132092903">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78156454">
      <w:bodyDiv w:val="1"/>
      <w:marLeft w:val="0"/>
      <w:marRight w:val="0"/>
      <w:marTop w:val="0"/>
      <w:marBottom w:val="0"/>
      <w:divBdr>
        <w:top w:val="none" w:sz="0" w:space="0" w:color="auto"/>
        <w:left w:val="none" w:sz="0" w:space="0" w:color="auto"/>
        <w:bottom w:val="none" w:sz="0" w:space="0" w:color="auto"/>
        <w:right w:val="none" w:sz="0" w:space="0" w:color="auto"/>
      </w:divBdr>
    </w:div>
    <w:div w:id="1181237331">
      <w:bodyDiv w:val="1"/>
      <w:marLeft w:val="0"/>
      <w:marRight w:val="0"/>
      <w:marTop w:val="0"/>
      <w:marBottom w:val="0"/>
      <w:divBdr>
        <w:top w:val="none" w:sz="0" w:space="0" w:color="auto"/>
        <w:left w:val="none" w:sz="0" w:space="0" w:color="auto"/>
        <w:bottom w:val="none" w:sz="0" w:space="0" w:color="auto"/>
        <w:right w:val="none" w:sz="0" w:space="0" w:color="auto"/>
      </w:divBdr>
    </w:div>
    <w:div w:id="1189444491">
      <w:bodyDiv w:val="1"/>
      <w:marLeft w:val="0"/>
      <w:marRight w:val="0"/>
      <w:marTop w:val="0"/>
      <w:marBottom w:val="0"/>
      <w:divBdr>
        <w:top w:val="none" w:sz="0" w:space="0" w:color="auto"/>
        <w:left w:val="none" w:sz="0" w:space="0" w:color="auto"/>
        <w:bottom w:val="none" w:sz="0" w:space="0" w:color="auto"/>
        <w:right w:val="none" w:sz="0" w:space="0" w:color="auto"/>
      </w:divBdr>
    </w:div>
    <w:div w:id="1208837579">
      <w:bodyDiv w:val="1"/>
      <w:marLeft w:val="0"/>
      <w:marRight w:val="0"/>
      <w:marTop w:val="0"/>
      <w:marBottom w:val="0"/>
      <w:divBdr>
        <w:top w:val="none" w:sz="0" w:space="0" w:color="auto"/>
        <w:left w:val="none" w:sz="0" w:space="0" w:color="auto"/>
        <w:bottom w:val="none" w:sz="0" w:space="0" w:color="auto"/>
        <w:right w:val="none" w:sz="0" w:space="0" w:color="auto"/>
      </w:divBdr>
    </w:div>
    <w:div w:id="1218936075">
      <w:bodyDiv w:val="1"/>
      <w:marLeft w:val="0"/>
      <w:marRight w:val="0"/>
      <w:marTop w:val="0"/>
      <w:marBottom w:val="0"/>
      <w:divBdr>
        <w:top w:val="none" w:sz="0" w:space="0" w:color="auto"/>
        <w:left w:val="none" w:sz="0" w:space="0" w:color="auto"/>
        <w:bottom w:val="none" w:sz="0" w:space="0" w:color="auto"/>
        <w:right w:val="none" w:sz="0" w:space="0" w:color="auto"/>
      </w:divBdr>
    </w:div>
    <w:div w:id="1224953544">
      <w:bodyDiv w:val="1"/>
      <w:marLeft w:val="0"/>
      <w:marRight w:val="0"/>
      <w:marTop w:val="0"/>
      <w:marBottom w:val="0"/>
      <w:divBdr>
        <w:top w:val="none" w:sz="0" w:space="0" w:color="auto"/>
        <w:left w:val="none" w:sz="0" w:space="0" w:color="auto"/>
        <w:bottom w:val="none" w:sz="0" w:space="0" w:color="auto"/>
        <w:right w:val="none" w:sz="0" w:space="0" w:color="auto"/>
      </w:divBdr>
    </w:div>
    <w:div w:id="1228028896">
      <w:bodyDiv w:val="1"/>
      <w:marLeft w:val="0"/>
      <w:marRight w:val="0"/>
      <w:marTop w:val="0"/>
      <w:marBottom w:val="0"/>
      <w:divBdr>
        <w:top w:val="none" w:sz="0" w:space="0" w:color="auto"/>
        <w:left w:val="none" w:sz="0" w:space="0" w:color="auto"/>
        <w:bottom w:val="none" w:sz="0" w:space="0" w:color="auto"/>
        <w:right w:val="none" w:sz="0" w:space="0" w:color="auto"/>
      </w:divBdr>
    </w:div>
    <w:div w:id="1229340635">
      <w:bodyDiv w:val="1"/>
      <w:marLeft w:val="0"/>
      <w:marRight w:val="0"/>
      <w:marTop w:val="0"/>
      <w:marBottom w:val="0"/>
      <w:divBdr>
        <w:top w:val="none" w:sz="0" w:space="0" w:color="auto"/>
        <w:left w:val="none" w:sz="0" w:space="0" w:color="auto"/>
        <w:bottom w:val="none" w:sz="0" w:space="0" w:color="auto"/>
        <w:right w:val="none" w:sz="0" w:space="0" w:color="auto"/>
      </w:divBdr>
    </w:div>
    <w:div w:id="1239512199">
      <w:bodyDiv w:val="1"/>
      <w:marLeft w:val="0"/>
      <w:marRight w:val="0"/>
      <w:marTop w:val="0"/>
      <w:marBottom w:val="0"/>
      <w:divBdr>
        <w:top w:val="none" w:sz="0" w:space="0" w:color="auto"/>
        <w:left w:val="none" w:sz="0" w:space="0" w:color="auto"/>
        <w:bottom w:val="none" w:sz="0" w:space="0" w:color="auto"/>
        <w:right w:val="none" w:sz="0" w:space="0" w:color="auto"/>
      </w:divBdr>
    </w:div>
    <w:div w:id="1248462005">
      <w:bodyDiv w:val="1"/>
      <w:marLeft w:val="0"/>
      <w:marRight w:val="0"/>
      <w:marTop w:val="0"/>
      <w:marBottom w:val="0"/>
      <w:divBdr>
        <w:top w:val="none" w:sz="0" w:space="0" w:color="auto"/>
        <w:left w:val="none" w:sz="0" w:space="0" w:color="auto"/>
        <w:bottom w:val="none" w:sz="0" w:space="0" w:color="auto"/>
        <w:right w:val="none" w:sz="0" w:space="0" w:color="auto"/>
      </w:divBdr>
    </w:div>
    <w:div w:id="1255747003">
      <w:bodyDiv w:val="1"/>
      <w:marLeft w:val="0"/>
      <w:marRight w:val="0"/>
      <w:marTop w:val="0"/>
      <w:marBottom w:val="0"/>
      <w:divBdr>
        <w:top w:val="none" w:sz="0" w:space="0" w:color="auto"/>
        <w:left w:val="none" w:sz="0" w:space="0" w:color="auto"/>
        <w:bottom w:val="none" w:sz="0" w:space="0" w:color="auto"/>
        <w:right w:val="none" w:sz="0" w:space="0" w:color="auto"/>
      </w:divBdr>
    </w:div>
    <w:div w:id="1259291446">
      <w:bodyDiv w:val="1"/>
      <w:marLeft w:val="0"/>
      <w:marRight w:val="0"/>
      <w:marTop w:val="0"/>
      <w:marBottom w:val="0"/>
      <w:divBdr>
        <w:top w:val="none" w:sz="0" w:space="0" w:color="auto"/>
        <w:left w:val="none" w:sz="0" w:space="0" w:color="auto"/>
        <w:bottom w:val="none" w:sz="0" w:space="0" w:color="auto"/>
        <w:right w:val="none" w:sz="0" w:space="0" w:color="auto"/>
      </w:divBdr>
    </w:div>
    <w:div w:id="1259948695">
      <w:bodyDiv w:val="1"/>
      <w:marLeft w:val="0"/>
      <w:marRight w:val="0"/>
      <w:marTop w:val="0"/>
      <w:marBottom w:val="0"/>
      <w:divBdr>
        <w:top w:val="none" w:sz="0" w:space="0" w:color="auto"/>
        <w:left w:val="none" w:sz="0" w:space="0" w:color="auto"/>
        <w:bottom w:val="none" w:sz="0" w:space="0" w:color="auto"/>
        <w:right w:val="none" w:sz="0" w:space="0" w:color="auto"/>
      </w:divBdr>
    </w:div>
    <w:div w:id="1268780277">
      <w:bodyDiv w:val="1"/>
      <w:marLeft w:val="0"/>
      <w:marRight w:val="0"/>
      <w:marTop w:val="0"/>
      <w:marBottom w:val="0"/>
      <w:divBdr>
        <w:top w:val="none" w:sz="0" w:space="0" w:color="auto"/>
        <w:left w:val="none" w:sz="0" w:space="0" w:color="auto"/>
        <w:bottom w:val="none" w:sz="0" w:space="0" w:color="auto"/>
        <w:right w:val="none" w:sz="0" w:space="0" w:color="auto"/>
      </w:divBdr>
    </w:div>
    <w:div w:id="1269851518">
      <w:bodyDiv w:val="1"/>
      <w:marLeft w:val="0"/>
      <w:marRight w:val="0"/>
      <w:marTop w:val="0"/>
      <w:marBottom w:val="0"/>
      <w:divBdr>
        <w:top w:val="none" w:sz="0" w:space="0" w:color="auto"/>
        <w:left w:val="none" w:sz="0" w:space="0" w:color="auto"/>
        <w:bottom w:val="none" w:sz="0" w:space="0" w:color="auto"/>
        <w:right w:val="none" w:sz="0" w:space="0" w:color="auto"/>
      </w:divBdr>
    </w:div>
    <w:div w:id="1275333381">
      <w:bodyDiv w:val="1"/>
      <w:marLeft w:val="0"/>
      <w:marRight w:val="0"/>
      <w:marTop w:val="0"/>
      <w:marBottom w:val="0"/>
      <w:divBdr>
        <w:top w:val="none" w:sz="0" w:space="0" w:color="auto"/>
        <w:left w:val="none" w:sz="0" w:space="0" w:color="auto"/>
        <w:bottom w:val="none" w:sz="0" w:space="0" w:color="auto"/>
        <w:right w:val="none" w:sz="0" w:space="0" w:color="auto"/>
      </w:divBdr>
    </w:div>
    <w:div w:id="1278218980">
      <w:bodyDiv w:val="1"/>
      <w:marLeft w:val="0"/>
      <w:marRight w:val="0"/>
      <w:marTop w:val="0"/>
      <w:marBottom w:val="0"/>
      <w:divBdr>
        <w:top w:val="none" w:sz="0" w:space="0" w:color="auto"/>
        <w:left w:val="none" w:sz="0" w:space="0" w:color="auto"/>
        <w:bottom w:val="none" w:sz="0" w:space="0" w:color="auto"/>
        <w:right w:val="none" w:sz="0" w:space="0" w:color="auto"/>
      </w:divBdr>
    </w:div>
    <w:div w:id="1312978500">
      <w:bodyDiv w:val="1"/>
      <w:marLeft w:val="0"/>
      <w:marRight w:val="0"/>
      <w:marTop w:val="0"/>
      <w:marBottom w:val="0"/>
      <w:divBdr>
        <w:top w:val="none" w:sz="0" w:space="0" w:color="auto"/>
        <w:left w:val="none" w:sz="0" w:space="0" w:color="auto"/>
        <w:bottom w:val="none" w:sz="0" w:space="0" w:color="auto"/>
        <w:right w:val="none" w:sz="0" w:space="0" w:color="auto"/>
      </w:divBdr>
    </w:div>
    <w:div w:id="1318267070">
      <w:bodyDiv w:val="1"/>
      <w:marLeft w:val="0"/>
      <w:marRight w:val="0"/>
      <w:marTop w:val="0"/>
      <w:marBottom w:val="0"/>
      <w:divBdr>
        <w:top w:val="none" w:sz="0" w:space="0" w:color="auto"/>
        <w:left w:val="none" w:sz="0" w:space="0" w:color="auto"/>
        <w:bottom w:val="none" w:sz="0" w:space="0" w:color="auto"/>
        <w:right w:val="none" w:sz="0" w:space="0" w:color="auto"/>
      </w:divBdr>
    </w:div>
    <w:div w:id="1332441635">
      <w:bodyDiv w:val="1"/>
      <w:marLeft w:val="0"/>
      <w:marRight w:val="0"/>
      <w:marTop w:val="0"/>
      <w:marBottom w:val="0"/>
      <w:divBdr>
        <w:top w:val="none" w:sz="0" w:space="0" w:color="auto"/>
        <w:left w:val="none" w:sz="0" w:space="0" w:color="auto"/>
        <w:bottom w:val="none" w:sz="0" w:space="0" w:color="auto"/>
        <w:right w:val="none" w:sz="0" w:space="0" w:color="auto"/>
      </w:divBdr>
    </w:div>
    <w:div w:id="1338389324">
      <w:bodyDiv w:val="1"/>
      <w:marLeft w:val="0"/>
      <w:marRight w:val="0"/>
      <w:marTop w:val="0"/>
      <w:marBottom w:val="0"/>
      <w:divBdr>
        <w:top w:val="none" w:sz="0" w:space="0" w:color="auto"/>
        <w:left w:val="none" w:sz="0" w:space="0" w:color="auto"/>
        <w:bottom w:val="none" w:sz="0" w:space="0" w:color="auto"/>
        <w:right w:val="none" w:sz="0" w:space="0" w:color="auto"/>
      </w:divBdr>
    </w:div>
    <w:div w:id="1347707621">
      <w:bodyDiv w:val="1"/>
      <w:marLeft w:val="0"/>
      <w:marRight w:val="0"/>
      <w:marTop w:val="0"/>
      <w:marBottom w:val="0"/>
      <w:divBdr>
        <w:top w:val="none" w:sz="0" w:space="0" w:color="auto"/>
        <w:left w:val="none" w:sz="0" w:space="0" w:color="auto"/>
        <w:bottom w:val="none" w:sz="0" w:space="0" w:color="auto"/>
        <w:right w:val="none" w:sz="0" w:space="0" w:color="auto"/>
      </w:divBdr>
    </w:div>
    <w:div w:id="1351951253">
      <w:bodyDiv w:val="1"/>
      <w:marLeft w:val="0"/>
      <w:marRight w:val="0"/>
      <w:marTop w:val="0"/>
      <w:marBottom w:val="0"/>
      <w:divBdr>
        <w:top w:val="none" w:sz="0" w:space="0" w:color="auto"/>
        <w:left w:val="none" w:sz="0" w:space="0" w:color="auto"/>
        <w:bottom w:val="none" w:sz="0" w:space="0" w:color="auto"/>
        <w:right w:val="none" w:sz="0" w:space="0" w:color="auto"/>
      </w:divBdr>
    </w:div>
    <w:div w:id="1356342947">
      <w:bodyDiv w:val="1"/>
      <w:marLeft w:val="0"/>
      <w:marRight w:val="0"/>
      <w:marTop w:val="0"/>
      <w:marBottom w:val="0"/>
      <w:divBdr>
        <w:top w:val="none" w:sz="0" w:space="0" w:color="auto"/>
        <w:left w:val="none" w:sz="0" w:space="0" w:color="auto"/>
        <w:bottom w:val="none" w:sz="0" w:space="0" w:color="auto"/>
        <w:right w:val="none" w:sz="0" w:space="0" w:color="auto"/>
      </w:divBdr>
      <w:divsChild>
        <w:div w:id="1194462845">
          <w:marLeft w:val="0"/>
          <w:marRight w:val="0"/>
          <w:marTop w:val="0"/>
          <w:marBottom w:val="0"/>
          <w:divBdr>
            <w:top w:val="none" w:sz="0" w:space="0" w:color="auto"/>
            <w:left w:val="none" w:sz="0" w:space="0" w:color="auto"/>
            <w:bottom w:val="none" w:sz="0" w:space="0" w:color="auto"/>
            <w:right w:val="none" w:sz="0" w:space="0" w:color="auto"/>
          </w:divBdr>
          <w:divsChild>
            <w:div w:id="2112507177">
              <w:marLeft w:val="0"/>
              <w:marRight w:val="0"/>
              <w:marTop w:val="0"/>
              <w:marBottom w:val="0"/>
              <w:divBdr>
                <w:top w:val="none" w:sz="0" w:space="0" w:color="auto"/>
                <w:left w:val="none" w:sz="0" w:space="0" w:color="auto"/>
                <w:bottom w:val="none" w:sz="0" w:space="0" w:color="auto"/>
                <w:right w:val="none" w:sz="0" w:space="0" w:color="auto"/>
              </w:divBdr>
              <w:divsChild>
                <w:div w:id="141044999">
                  <w:marLeft w:val="0"/>
                  <w:marRight w:val="0"/>
                  <w:marTop w:val="0"/>
                  <w:marBottom w:val="0"/>
                  <w:divBdr>
                    <w:top w:val="none" w:sz="0" w:space="0" w:color="auto"/>
                    <w:left w:val="none" w:sz="0" w:space="0" w:color="auto"/>
                    <w:bottom w:val="none" w:sz="0" w:space="0" w:color="auto"/>
                    <w:right w:val="none" w:sz="0" w:space="0" w:color="auto"/>
                  </w:divBdr>
                  <w:divsChild>
                    <w:div w:id="2052728254">
                      <w:marLeft w:val="0"/>
                      <w:marRight w:val="0"/>
                      <w:marTop w:val="0"/>
                      <w:marBottom w:val="0"/>
                      <w:divBdr>
                        <w:top w:val="none" w:sz="0" w:space="0" w:color="auto"/>
                        <w:left w:val="none" w:sz="0" w:space="0" w:color="auto"/>
                        <w:bottom w:val="none" w:sz="0" w:space="0" w:color="auto"/>
                        <w:right w:val="none" w:sz="0" w:space="0" w:color="auto"/>
                      </w:divBdr>
                      <w:divsChild>
                        <w:div w:id="9982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4479">
      <w:bodyDiv w:val="1"/>
      <w:marLeft w:val="0"/>
      <w:marRight w:val="0"/>
      <w:marTop w:val="0"/>
      <w:marBottom w:val="0"/>
      <w:divBdr>
        <w:top w:val="none" w:sz="0" w:space="0" w:color="auto"/>
        <w:left w:val="none" w:sz="0" w:space="0" w:color="auto"/>
        <w:bottom w:val="none" w:sz="0" w:space="0" w:color="auto"/>
        <w:right w:val="none" w:sz="0" w:space="0" w:color="auto"/>
      </w:divBdr>
    </w:div>
    <w:div w:id="1358852194">
      <w:bodyDiv w:val="1"/>
      <w:marLeft w:val="0"/>
      <w:marRight w:val="0"/>
      <w:marTop w:val="0"/>
      <w:marBottom w:val="0"/>
      <w:divBdr>
        <w:top w:val="none" w:sz="0" w:space="0" w:color="auto"/>
        <w:left w:val="none" w:sz="0" w:space="0" w:color="auto"/>
        <w:bottom w:val="none" w:sz="0" w:space="0" w:color="auto"/>
        <w:right w:val="none" w:sz="0" w:space="0" w:color="auto"/>
      </w:divBdr>
    </w:div>
    <w:div w:id="1367213301">
      <w:bodyDiv w:val="1"/>
      <w:marLeft w:val="0"/>
      <w:marRight w:val="0"/>
      <w:marTop w:val="0"/>
      <w:marBottom w:val="0"/>
      <w:divBdr>
        <w:top w:val="none" w:sz="0" w:space="0" w:color="auto"/>
        <w:left w:val="none" w:sz="0" w:space="0" w:color="auto"/>
        <w:bottom w:val="none" w:sz="0" w:space="0" w:color="auto"/>
        <w:right w:val="none" w:sz="0" w:space="0" w:color="auto"/>
      </w:divBdr>
    </w:div>
    <w:div w:id="1380402691">
      <w:bodyDiv w:val="1"/>
      <w:marLeft w:val="0"/>
      <w:marRight w:val="0"/>
      <w:marTop w:val="0"/>
      <w:marBottom w:val="0"/>
      <w:divBdr>
        <w:top w:val="none" w:sz="0" w:space="0" w:color="auto"/>
        <w:left w:val="none" w:sz="0" w:space="0" w:color="auto"/>
        <w:bottom w:val="none" w:sz="0" w:space="0" w:color="auto"/>
        <w:right w:val="none" w:sz="0" w:space="0" w:color="auto"/>
      </w:divBdr>
      <w:divsChild>
        <w:div w:id="620847867">
          <w:marLeft w:val="0"/>
          <w:marRight w:val="0"/>
          <w:marTop w:val="0"/>
          <w:marBottom w:val="0"/>
          <w:divBdr>
            <w:top w:val="none" w:sz="0" w:space="0" w:color="auto"/>
            <w:left w:val="none" w:sz="0" w:space="0" w:color="auto"/>
            <w:bottom w:val="none" w:sz="0" w:space="0" w:color="auto"/>
            <w:right w:val="none" w:sz="0" w:space="0" w:color="auto"/>
          </w:divBdr>
        </w:div>
        <w:div w:id="1584103228">
          <w:marLeft w:val="0"/>
          <w:marRight w:val="0"/>
          <w:marTop w:val="0"/>
          <w:marBottom w:val="0"/>
          <w:divBdr>
            <w:top w:val="none" w:sz="0" w:space="0" w:color="auto"/>
            <w:left w:val="none" w:sz="0" w:space="0" w:color="auto"/>
            <w:bottom w:val="none" w:sz="0" w:space="0" w:color="auto"/>
            <w:right w:val="none" w:sz="0" w:space="0" w:color="auto"/>
          </w:divBdr>
        </w:div>
      </w:divsChild>
    </w:div>
    <w:div w:id="1385838121">
      <w:bodyDiv w:val="1"/>
      <w:marLeft w:val="0"/>
      <w:marRight w:val="0"/>
      <w:marTop w:val="0"/>
      <w:marBottom w:val="0"/>
      <w:divBdr>
        <w:top w:val="none" w:sz="0" w:space="0" w:color="auto"/>
        <w:left w:val="none" w:sz="0" w:space="0" w:color="auto"/>
        <w:bottom w:val="none" w:sz="0" w:space="0" w:color="auto"/>
        <w:right w:val="none" w:sz="0" w:space="0" w:color="auto"/>
      </w:divBdr>
    </w:div>
    <w:div w:id="1400785994">
      <w:bodyDiv w:val="1"/>
      <w:marLeft w:val="0"/>
      <w:marRight w:val="0"/>
      <w:marTop w:val="0"/>
      <w:marBottom w:val="0"/>
      <w:divBdr>
        <w:top w:val="none" w:sz="0" w:space="0" w:color="auto"/>
        <w:left w:val="none" w:sz="0" w:space="0" w:color="auto"/>
        <w:bottom w:val="none" w:sz="0" w:space="0" w:color="auto"/>
        <w:right w:val="none" w:sz="0" w:space="0" w:color="auto"/>
      </w:divBdr>
    </w:div>
    <w:div w:id="1416248633">
      <w:bodyDiv w:val="1"/>
      <w:marLeft w:val="0"/>
      <w:marRight w:val="0"/>
      <w:marTop w:val="0"/>
      <w:marBottom w:val="0"/>
      <w:divBdr>
        <w:top w:val="none" w:sz="0" w:space="0" w:color="auto"/>
        <w:left w:val="none" w:sz="0" w:space="0" w:color="auto"/>
        <w:bottom w:val="none" w:sz="0" w:space="0" w:color="auto"/>
        <w:right w:val="none" w:sz="0" w:space="0" w:color="auto"/>
      </w:divBdr>
    </w:div>
    <w:div w:id="1420519207">
      <w:bodyDiv w:val="1"/>
      <w:marLeft w:val="0"/>
      <w:marRight w:val="0"/>
      <w:marTop w:val="0"/>
      <w:marBottom w:val="0"/>
      <w:divBdr>
        <w:top w:val="none" w:sz="0" w:space="0" w:color="auto"/>
        <w:left w:val="none" w:sz="0" w:space="0" w:color="auto"/>
        <w:bottom w:val="none" w:sz="0" w:space="0" w:color="auto"/>
        <w:right w:val="none" w:sz="0" w:space="0" w:color="auto"/>
      </w:divBdr>
    </w:div>
    <w:div w:id="1421682431">
      <w:bodyDiv w:val="1"/>
      <w:marLeft w:val="0"/>
      <w:marRight w:val="0"/>
      <w:marTop w:val="0"/>
      <w:marBottom w:val="0"/>
      <w:divBdr>
        <w:top w:val="none" w:sz="0" w:space="0" w:color="auto"/>
        <w:left w:val="none" w:sz="0" w:space="0" w:color="auto"/>
        <w:bottom w:val="none" w:sz="0" w:space="0" w:color="auto"/>
        <w:right w:val="none" w:sz="0" w:space="0" w:color="auto"/>
      </w:divBdr>
    </w:div>
    <w:div w:id="1425762776">
      <w:bodyDiv w:val="1"/>
      <w:marLeft w:val="0"/>
      <w:marRight w:val="0"/>
      <w:marTop w:val="0"/>
      <w:marBottom w:val="0"/>
      <w:divBdr>
        <w:top w:val="none" w:sz="0" w:space="0" w:color="auto"/>
        <w:left w:val="none" w:sz="0" w:space="0" w:color="auto"/>
        <w:bottom w:val="none" w:sz="0" w:space="0" w:color="auto"/>
        <w:right w:val="none" w:sz="0" w:space="0" w:color="auto"/>
      </w:divBdr>
    </w:div>
    <w:div w:id="1431050341">
      <w:bodyDiv w:val="1"/>
      <w:marLeft w:val="0"/>
      <w:marRight w:val="0"/>
      <w:marTop w:val="0"/>
      <w:marBottom w:val="0"/>
      <w:divBdr>
        <w:top w:val="none" w:sz="0" w:space="0" w:color="auto"/>
        <w:left w:val="none" w:sz="0" w:space="0" w:color="auto"/>
        <w:bottom w:val="none" w:sz="0" w:space="0" w:color="auto"/>
        <w:right w:val="none" w:sz="0" w:space="0" w:color="auto"/>
      </w:divBdr>
    </w:div>
    <w:div w:id="1438141697">
      <w:bodyDiv w:val="1"/>
      <w:marLeft w:val="0"/>
      <w:marRight w:val="0"/>
      <w:marTop w:val="0"/>
      <w:marBottom w:val="0"/>
      <w:divBdr>
        <w:top w:val="none" w:sz="0" w:space="0" w:color="auto"/>
        <w:left w:val="none" w:sz="0" w:space="0" w:color="auto"/>
        <w:bottom w:val="none" w:sz="0" w:space="0" w:color="auto"/>
        <w:right w:val="none" w:sz="0" w:space="0" w:color="auto"/>
      </w:divBdr>
    </w:div>
    <w:div w:id="1484079950">
      <w:bodyDiv w:val="1"/>
      <w:marLeft w:val="0"/>
      <w:marRight w:val="0"/>
      <w:marTop w:val="0"/>
      <w:marBottom w:val="0"/>
      <w:divBdr>
        <w:top w:val="none" w:sz="0" w:space="0" w:color="auto"/>
        <w:left w:val="none" w:sz="0" w:space="0" w:color="auto"/>
        <w:bottom w:val="none" w:sz="0" w:space="0" w:color="auto"/>
        <w:right w:val="none" w:sz="0" w:space="0" w:color="auto"/>
      </w:divBdr>
    </w:div>
    <w:div w:id="1484741623">
      <w:bodyDiv w:val="1"/>
      <w:marLeft w:val="0"/>
      <w:marRight w:val="0"/>
      <w:marTop w:val="0"/>
      <w:marBottom w:val="0"/>
      <w:divBdr>
        <w:top w:val="none" w:sz="0" w:space="0" w:color="auto"/>
        <w:left w:val="none" w:sz="0" w:space="0" w:color="auto"/>
        <w:bottom w:val="none" w:sz="0" w:space="0" w:color="auto"/>
        <w:right w:val="none" w:sz="0" w:space="0" w:color="auto"/>
      </w:divBdr>
      <w:divsChild>
        <w:div w:id="1227037153">
          <w:marLeft w:val="0"/>
          <w:marRight w:val="0"/>
          <w:marTop w:val="0"/>
          <w:marBottom w:val="0"/>
          <w:divBdr>
            <w:top w:val="none" w:sz="0" w:space="0" w:color="auto"/>
            <w:left w:val="none" w:sz="0" w:space="0" w:color="auto"/>
            <w:bottom w:val="none" w:sz="0" w:space="0" w:color="auto"/>
            <w:right w:val="none" w:sz="0" w:space="0" w:color="auto"/>
          </w:divBdr>
          <w:divsChild>
            <w:div w:id="526331959">
              <w:marLeft w:val="0"/>
              <w:marRight w:val="0"/>
              <w:marTop w:val="0"/>
              <w:marBottom w:val="0"/>
              <w:divBdr>
                <w:top w:val="none" w:sz="0" w:space="0" w:color="auto"/>
                <w:left w:val="none" w:sz="0" w:space="0" w:color="auto"/>
                <w:bottom w:val="none" w:sz="0" w:space="0" w:color="auto"/>
                <w:right w:val="none" w:sz="0" w:space="0" w:color="auto"/>
              </w:divBdr>
              <w:divsChild>
                <w:div w:id="1791968952">
                  <w:marLeft w:val="0"/>
                  <w:marRight w:val="0"/>
                  <w:marTop w:val="0"/>
                  <w:marBottom w:val="0"/>
                  <w:divBdr>
                    <w:top w:val="none" w:sz="0" w:space="0" w:color="auto"/>
                    <w:left w:val="none" w:sz="0" w:space="0" w:color="auto"/>
                    <w:bottom w:val="none" w:sz="0" w:space="0" w:color="auto"/>
                    <w:right w:val="none" w:sz="0" w:space="0" w:color="auto"/>
                  </w:divBdr>
                  <w:divsChild>
                    <w:div w:id="918056056">
                      <w:marLeft w:val="0"/>
                      <w:marRight w:val="0"/>
                      <w:marTop w:val="0"/>
                      <w:marBottom w:val="0"/>
                      <w:divBdr>
                        <w:top w:val="none" w:sz="0" w:space="0" w:color="auto"/>
                        <w:left w:val="none" w:sz="0" w:space="0" w:color="auto"/>
                        <w:bottom w:val="none" w:sz="0" w:space="0" w:color="auto"/>
                        <w:right w:val="none" w:sz="0" w:space="0" w:color="auto"/>
                      </w:divBdr>
                      <w:divsChild>
                        <w:div w:id="1980988726">
                          <w:marLeft w:val="0"/>
                          <w:marRight w:val="0"/>
                          <w:marTop w:val="0"/>
                          <w:marBottom w:val="0"/>
                          <w:divBdr>
                            <w:top w:val="none" w:sz="0" w:space="0" w:color="auto"/>
                            <w:left w:val="none" w:sz="0" w:space="0" w:color="auto"/>
                            <w:bottom w:val="none" w:sz="0" w:space="0" w:color="auto"/>
                            <w:right w:val="none" w:sz="0" w:space="0" w:color="auto"/>
                          </w:divBdr>
                          <w:divsChild>
                            <w:div w:id="2020620872">
                              <w:marLeft w:val="0"/>
                              <w:marRight w:val="0"/>
                              <w:marTop w:val="0"/>
                              <w:marBottom w:val="0"/>
                              <w:divBdr>
                                <w:top w:val="none" w:sz="0" w:space="0" w:color="auto"/>
                                <w:left w:val="none" w:sz="0" w:space="0" w:color="auto"/>
                                <w:bottom w:val="none" w:sz="0" w:space="0" w:color="auto"/>
                                <w:right w:val="none" w:sz="0" w:space="0" w:color="auto"/>
                              </w:divBdr>
                              <w:divsChild>
                                <w:div w:id="1367369074">
                                  <w:marLeft w:val="0"/>
                                  <w:marRight w:val="0"/>
                                  <w:marTop w:val="0"/>
                                  <w:marBottom w:val="0"/>
                                  <w:divBdr>
                                    <w:top w:val="none" w:sz="0" w:space="0" w:color="auto"/>
                                    <w:left w:val="none" w:sz="0" w:space="0" w:color="auto"/>
                                    <w:bottom w:val="none" w:sz="0" w:space="0" w:color="auto"/>
                                    <w:right w:val="none" w:sz="0" w:space="0" w:color="auto"/>
                                  </w:divBdr>
                                  <w:divsChild>
                                    <w:div w:id="537862882">
                                      <w:marLeft w:val="0"/>
                                      <w:marRight w:val="0"/>
                                      <w:marTop w:val="0"/>
                                      <w:marBottom w:val="0"/>
                                      <w:divBdr>
                                        <w:top w:val="none" w:sz="0" w:space="0" w:color="auto"/>
                                        <w:left w:val="none" w:sz="0" w:space="0" w:color="auto"/>
                                        <w:bottom w:val="none" w:sz="0" w:space="0" w:color="auto"/>
                                        <w:right w:val="none" w:sz="0" w:space="0" w:color="auto"/>
                                      </w:divBdr>
                                      <w:divsChild>
                                        <w:div w:id="1489053513">
                                          <w:marLeft w:val="0"/>
                                          <w:marRight w:val="0"/>
                                          <w:marTop w:val="0"/>
                                          <w:marBottom w:val="0"/>
                                          <w:divBdr>
                                            <w:top w:val="none" w:sz="0" w:space="0" w:color="auto"/>
                                            <w:left w:val="none" w:sz="0" w:space="0" w:color="auto"/>
                                            <w:bottom w:val="none" w:sz="0" w:space="0" w:color="auto"/>
                                            <w:right w:val="none" w:sz="0" w:space="0" w:color="auto"/>
                                          </w:divBdr>
                                          <w:divsChild>
                                            <w:div w:id="2141998588">
                                              <w:marLeft w:val="0"/>
                                              <w:marRight w:val="0"/>
                                              <w:marTop w:val="0"/>
                                              <w:marBottom w:val="0"/>
                                              <w:divBdr>
                                                <w:top w:val="none" w:sz="0" w:space="0" w:color="auto"/>
                                                <w:left w:val="none" w:sz="0" w:space="0" w:color="auto"/>
                                                <w:bottom w:val="none" w:sz="0" w:space="0" w:color="auto"/>
                                                <w:right w:val="none" w:sz="0" w:space="0" w:color="auto"/>
                                              </w:divBdr>
                                              <w:divsChild>
                                                <w:div w:id="305090238">
                                                  <w:marLeft w:val="0"/>
                                                  <w:marRight w:val="0"/>
                                                  <w:marTop w:val="0"/>
                                                  <w:marBottom w:val="0"/>
                                                  <w:divBdr>
                                                    <w:top w:val="none" w:sz="0" w:space="0" w:color="auto"/>
                                                    <w:left w:val="none" w:sz="0" w:space="0" w:color="auto"/>
                                                    <w:bottom w:val="none" w:sz="0" w:space="0" w:color="auto"/>
                                                    <w:right w:val="none" w:sz="0" w:space="0" w:color="auto"/>
                                                  </w:divBdr>
                                                  <w:divsChild>
                                                    <w:div w:id="1669484763">
                                                      <w:marLeft w:val="0"/>
                                                      <w:marRight w:val="0"/>
                                                      <w:marTop w:val="0"/>
                                                      <w:marBottom w:val="0"/>
                                                      <w:divBdr>
                                                        <w:top w:val="none" w:sz="0" w:space="0" w:color="auto"/>
                                                        <w:left w:val="none" w:sz="0" w:space="0" w:color="auto"/>
                                                        <w:bottom w:val="none" w:sz="0" w:space="0" w:color="auto"/>
                                                        <w:right w:val="none" w:sz="0" w:space="0" w:color="auto"/>
                                                      </w:divBdr>
                                                      <w:divsChild>
                                                        <w:div w:id="1578904935">
                                                          <w:marLeft w:val="0"/>
                                                          <w:marRight w:val="0"/>
                                                          <w:marTop w:val="0"/>
                                                          <w:marBottom w:val="0"/>
                                                          <w:divBdr>
                                                            <w:top w:val="none" w:sz="0" w:space="0" w:color="auto"/>
                                                            <w:left w:val="none" w:sz="0" w:space="0" w:color="auto"/>
                                                            <w:bottom w:val="none" w:sz="0" w:space="0" w:color="auto"/>
                                                            <w:right w:val="none" w:sz="0" w:space="0" w:color="auto"/>
                                                          </w:divBdr>
                                                          <w:divsChild>
                                                            <w:div w:id="18179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5561503">
      <w:bodyDiv w:val="1"/>
      <w:marLeft w:val="0"/>
      <w:marRight w:val="0"/>
      <w:marTop w:val="0"/>
      <w:marBottom w:val="0"/>
      <w:divBdr>
        <w:top w:val="none" w:sz="0" w:space="0" w:color="auto"/>
        <w:left w:val="none" w:sz="0" w:space="0" w:color="auto"/>
        <w:bottom w:val="none" w:sz="0" w:space="0" w:color="auto"/>
        <w:right w:val="none" w:sz="0" w:space="0" w:color="auto"/>
      </w:divBdr>
    </w:div>
    <w:div w:id="1498810359">
      <w:bodyDiv w:val="1"/>
      <w:marLeft w:val="0"/>
      <w:marRight w:val="0"/>
      <w:marTop w:val="0"/>
      <w:marBottom w:val="0"/>
      <w:divBdr>
        <w:top w:val="none" w:sz="0" w:space="0" w:color="auto"/>
        <w:left w:val="none" w:sz="0" w:space="0" w:color="auto"/>
        <w:bottom w:val="none" w:sz="0" w:space="0" w:color="auto"/>
        <w:right w:val="none" w:sz="0" w:space="0" w:color="auto"/>
      </w:divBdr>
    </w:div>
    <w:div w:id="1509446871">
      <w:bodyDiv w:val="1"/>
      <w:marLeft w:val="0"/>
      <w:marRight w:val="0"/>
      <w:marTop w:val="0"/>
      <w:marBottom w:val="0"/>
      <w:divBdr>
        <w:top w:val="none" w:sz="0" w:space="0" w:color="auto"/>
        <w:left w:val="none" w:sz="0" w:space="0" w:color="auto"/>
        <w:bottom w:val="none" w:sz="0" w:space="0" w:color="auto"/>
        <w:right w:val="none" w:sz="0" w:space="0" w:color="auto"/>
      </w:divBdr>
    </w:div>
    <w:div w:id="1535540998">
      <w:bodyDiv w:val="1"/>
      <w:marLeft w:val="0"/>
      <w:marRight w:val="0"/>
      <w:marTop w:val="0"/>
      <w:marBottom w:val="0"/>
      <w:divBdr>
        <w:top w:val="none" w:sz="0" w:space="0" w:color="auto"/>
        <w:left w:val="none" w:sz="0" w:space="0" w:color="auto"/>
        <w:bottom w:val="none" w:sz="0" w:space="0" w:color="auto"/>
        <w:right w:val="none" w:sz="0" w:space="0" w:color="auto"/>
      </w:divBdr>
      <w:divsChild>
        <w:div w:id="1036544356">
          <w:marLeft w:val="0"/>
          <w:marRight w:val="0"/>
          <w:marTop w:val="0"/>
          <w:marBottom w:val="0"/>
          <w:divBdr>
            <w:top w:val="none" w:sz="0" w:space="0" w:color="auto"/>
            <w:left w:val="none" w:sz="0" w:space="0" w:color="auto"/>
            <w:bottom w:val="none" w:sz="0" w:space="0" w:color="auto"/>
            <w:right w:val="none" w:sz="0" w:space="0" w:color="auto"/>
          </w:divBdr>
          <w:divsChild>
            <w:div w:id="534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39590724">
      <w:bodyDiv w:val="1"/>
      <w:marLeft w:val="0"/>
      <w:marRight w:val="0"/>
      <w:marTop w:val="0"/>
      <w:marBottom w:val="0"/>
      <w:divBdr>
        <w:top w:val="none" w:sz="0" w:space="0" w:color="auto"/>
        <w:left w:val="none" w:sz="0" w:space="0" w:color="auto"/>
        <w:bottom w:val="none" w:sz="0" w:space="0" w:color="auto"/>
        <w:right w:val="none" w:sz="0" w:space="0" w:color="auto"/>
      </w:divBdr>
    </w:div>
    <w:div w:id="1545093463">
      <w:bodyDiv w:val="1"/>
      <w:marLeft w:val="0"/>
      <w:marRight w:val="0"/>
      <w:marTop w:val="0"/>
      <w:marBottom w:val="0"/>
      <w:divBdr>
        <w:top w:val="none" w:sz="0" w:space="0" w:color="auto"/>
        <w:left w:val="none" w:sz="0" w:space="0" w:color="auto"/>
        <w:bottom w:val="none" w:sz="0" w:space="0" w:color="auto"/>
        <w:right w:val="none" w:sz="0" w:space="0" w:color="auto"/>
      </w:divBdr>
    </w:div>
    <w:div w:id="1548956754">
      <w:bodyDiv w:val="1"/>
      <w:marLeft w:val="0"/>
      <w:marRight w:val="0"/>
      <w:marTop w:val="0"/>
      <w:marBottom w:val="0"/>
      <w:divBdr>
        <w:top w:val="none" w:sz="0" w:space="0" w:color="auto"/>
        <w:left w:val="none" w:sz="0" w:space="0" w:color="auto"/>
        <w:bottom w:val="none" w:sz="0" w:space="0" w:color="auto"/>
        <w:right w:val="none" w:sz="0" w:space="0" w:color="auto"/>
      </w:divBdr>
    </w:div>
    <w:div w:id="1562012672">
      <w:bodyDiv w:val="1"/>
      <w:marLeft w:val="0"/>
      <w:marRight w:val="0"/>
      <w:marTop w:val="0"/>
      <w:marBottom w:val="0"/>
      <w:divBdr>
        <w:top w:val="none" w:sz="0" w:space="0" w:color="auto"/>
        <w:left w:val="none" w:sz="0" w:space="0" w:color="auto"/>
        <w:bottom w:val="none" w:sz="0" w:space="0" w:color="auto"/>
        <w:right w:val="none" w:sz="0" w:space="0" w:color="auto"/>
      </w:divBdr>
      <w:divsChild>
        <w:div w:id="336033579">
          <w:marLeft w:val="0"/>
          <w:marRight w:val="0"/>
          <w:marTop w:val="0"/>
          <w:marBottom w:val="0"/>
          <w:divBdr>
            <w:top w:val="none" w:sz="0" w:space="0" w:color="auto"/>
            <w:left w:val="none" w:sz="0" w:space="0" w:color="auto"/>
            <w:bottom w:val="none" w:sz="0" w:space="0" w:color="auto"/>
            <w:right w:val="none" w:sz="0" w:space="0" w:color="auto"/>
          </w:divBdr>
          <w:divsChild>
            <w:div w:id="353577020">
              <w:marLeft w:val="0"/>
              <w:marRight w:val="0"/>
              <w:marTop w:val="0"/>
              <w:marBottom w:val="0"/>
              <w:divBdr>
                <w:top w:val="none" w:sz="0" w:space="0" w:color="auto"/>
                <w:left w:val="none" w:sz="0" w:space="0" w:color="auto"/>
                <w:bottom w:val="none" w:sz="0" w:space="0" w:color="auto"/>
                <w:right w:val="none" w:sz="0" w:space="0" w:color="auto"/>
              </w:divBdr>
              <w:divsChild>
                <w:div w:id="751509183">
                  <w:marLeft w:val="0"/>
                  <w:marRight w:val="0"/>
                  <w:marTop w:val="0"/>
                  <w:marBottom w:val="0"/>
                  <w:divBdr>
                    <w:top w:val="none" w:sz="0" w:space="0" w:color="auto"/>
                    <w:left w:val="none" w:sz="0" w:space="0" w:color="auto"/>
                    <w:bottom w:val="none" w:sz="0" w:space="0" w:color="auto"/>
                    <w:right w:val="none" w:sz="0" w:space="0" w:color="auto"/>
                  </w:divBdr>
                  <w:divsChild>
                    <w:div w:id="2053726089">
                      <w:marLeft w:val="0"/>
                      <w:marRight w:val="0"/>
                      <w:marTop w:val="0"/>
                      <w:marBottom w:val="0"/>
                      <w:divBdr>
                        <w:top w:val="none" w:sz="0" w:space="0" w:color="auto"/>
                        <w:left w:val="none" w:sz="0" w:space="0" w:color="auto"/>
                        <w:bottom w:val="none" w:sz="0" w:space="0" w:color="auto"/>
                        <w:right w:val="none" w:sz="0" w:space="0" w:color="auto"/>
                      </w:divBdr>
                      <w:divsChild>
                        <w:div w:id="1618751201">
                          <w:marLeft w:val="0"/>
                          <w:marRight w:val="0"/>
                          <w:marTop w:val="0"/>
                          <w:marBottom w:val="0"/>
                          <w:divBdr>
                            <w:top w:val="none" w:sz="0" w:space="0" w:color="auto"/>
                            <w:left w:val="none" w:sz="0" w:space="0" w:color="auto"/>
                            <w:bottom w:val="none" w:sz="0" w:space="0" w:color="auto"/>
                            <w:right w:val="none" w:sz="0" w:space="0" w:color="auto"/>
                          </w:divBdr>
                          <w:divsChild>
                            <w:div w:id="1172531914">
                              <w:marLeft w:val="0"/>
                              <w:marRight w:val="0"/>
                              <w:marTop w:val="0"/>
                              <w:marBottom w:val="0"/>
                              <w:divBdr>
                                <w:top w:val="none" w:sz="0" w:space="0" w:color="auto"/>
                                <w:left w:val="none" w:sz="0" w:space="0" w:color="auto"/>
                                <w:bottom w:val="none" w:sz="0" w:space="0" w:color="auto"/>
                                <w:right w:val="none" w:sz="0" w:space="0" w:color="auto"/>
                              </w:divBdr>
                              <w:divsChild>
                                <w:div w:id="317197631">
                                  <w:marLeft w:val="0"/>
                                  <w:marRight w:val="0"/>
                                  <w:marTop w:val="0"/>
                                  <w:marBottom w:val="0"/>
                                  <w:divBdr>
                                    <w:top w:val="none" w:sz="0" w:space="0" w:color="auto"/>
                                    <w:left w:val="none" w:sz="0" w:space="0" w:color="auto"/>
                                    <w:bottom w:val="none" w:sz="0" w:space="0" w:color="auto"/>
                                    <w:right w:val="none" w:sz="0" w:space="0" w:color="auto"/>
                                  </w:divBdr>
                                  <w:divsChild>
                                    <w:div w:id="88552532">
                                      <w:marLeft w:val="0"/>
                                      <w:marRight w:val="0"/>
                                      <w:marTop w:val="0"/>
                                      <w:marBottom w:val="0"/>
                                      <w:divBdr>
                                        <w:top w:val="none" w:sz="0" w:space="0" w:color="auto"/>
                                        <w:left w:val="none" w:sz="0" w:space="0" w:color="auto"/>
                                        <w:bottom w:val="none" w:sz="0" w:space="0" w:color="auto"/>
                                        <w:right w:val="none" w:sz="0" w:space="0" w:color="auto"/>
                                      </w:divBdr>
                                      <w:divsChild>
                                        <w:div w:id="1199734476">
                                          <w:marLeft w:val="0"/>
                                          <w:marRight w:val="0"/>
                                          <w:marTop w:val="0"/>
                                          <w:marBottom w:val="0"/>
                                          <w:divBdr>
                                            <w:top w:val="none" w:sz="0" w:space="0" w:color="auto"/>
                                            <w:left w:val="none" w:sz="0" w:space="0" w:color="auto"/>
                                            <w:bottom w:val="none" w:sz="0" w:space="0" w:color="auto"/>
                                            <w:right w:val="none" w:sz="0" w:space="0" w:color="auto"/>
                                          </w:divBdr>
                                          <w:divsChild>
                                            <w:div w:id="1409842020">
                                              <w:marLeft w:val="0"/>
                                              <w:marRight w:val="0"/>
                                              <w:marTop w:val="0"/>
                                              <w:marBottom w:val="0"/>
                                              <w:divBdr>
                                                <w:top w:val="none" w:sz="0" w:space="0" w:color="auto"/>
                                                <w:left w:val="none" w:sz="0" w:space="0" w:color="auto"/>
                                                <w:bottom w:val="none" w:sz="0" w:space="0" w:color="auto"/>
                                                <w:right w:val="none" w:sz="0" w:space="0" w:color="auto"/>
                                              </w:divBdr>
                                              <w:divsChild>
                                                <w:div w:id="157549063">
                                                  <w:marLeft w:val="0"/>
                                                  <w:marRight w:val="0"/>
                                                  <w:marTop w:val="0"/>
                                                  <w:marBottom w:val="0"/>
                                                  <w:divBdr>
                                                    <w:top w:val="none" w:sz="0" w:space="0" w:color="auto"/>
                                                    <w:left w:val="none" w:sz="0" w:space="0" w:color="auto"/>
                                                    <w:bottom w:val="none" w:sz="0" w:space="0" w:color="auto"/>
                                                    <w:right w:val="none" w:sz="0" w:space="0" w:color="auto"/>
                                                  </w:divBdr>
                                                  <w:divsChild>
                                                    <w:div w:id="178470009">
                                                      <w:marLeft w:val="0"/>
                                                      <w:marRight w:val="0"/>
                                                      <w:marTop w:val="0"/>
                                                      <w:marBottom w:val="0"/>
                                                      <w:divBdr>
                                                        <w:top w:val="none" w:sz="0" w:space="0" w:color="auto"/>
                                                        <w:left w:val="none" w:sz="0" w:space="0" w:color="auto"/>
                                                        <w:bottom w:val="none" w:sz="0" w:space="0" w:color="auto"/>
                                                        <w:right w:val="none" w:sz="0" w:space="0" w:color="auto"/>
                                                      </w:divBdr>
                                                      <w:divsChild>
                                                        <w:div w:id="263194585">
                                                          <w:marLeft w:val="0"/>
                                                          <w:marRight w:val="0"/>
                                                          <w:marTop w:val="0"/>
                                                          <w:marBottom w:val="0"/>
                                                          <w:divBdr>
                                                            <w:top w:val="none" w:sz="0" w:space="0" w:color="auto"/>
                                                            <w:left w:val="none" w:sz="0" w:space="0" w:color="auto"/>
                                                            <w:bottom w:val="none" w:sz="0" w:space="0" w:color="auto"/>
                                                            <w:right w:val="none" w:sz="0" w:space="0" w:color="auto"/>
                                                          </w:divBdr>
                                                          <w:divsChild>
                                                            <w:div w:id="11928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531496">
      <w:bodyDiv w:val="1"/>
      <w:marLeft w:val="0"/>
      <w:marRight w:val="0"/>
      <w:marTop w:val="0"/>
      <w:marBottom w:val="0"/>
      <w:divBdr>
        <w:top w:val="none" w:sz="0" w:space="0" w:color="auto"/>
        <w:left w:val="none" w:sz="0" w:space="0" w:color="auto"/>
        <w:bottom w:val="none" w:sz="0" w:space="0" w:color="auto"/>
        <w:right w:val="none" w:sz="0" w:space="0" w:color="auto"/>
      </w:divBdr>
    </w:div>
    <w:div w:id="1572537995">
      <w:bodyDiv w:val="1"/>
      <w:marLeft w:val="0"/>
      <w:marRight w:val="0"/>
      <w:marTop w:val="0"/>
      <w:marBottom w:val="0"/>
      <w:divBdr>
        <w:top w:val="none" w:sz="0" w:space="0" w:color="auto"/>
        <w:left w:val="none" w:sz="0" w:space="0" w:color="auto"/>
        <w:bottom w:val="none" w:sz="0" w:space="0" w:color="auto"/>
        <w:right w:val="none" w:sz="0" w:space="0" w:color="auto"/>
      </w:divBdr>
    </w:div>
    <w:div w:id="1576865303">
      <w:bodyDiv w:val="1"/>
      <w:marLeft w:val="0"/>
      <w:marRight w:val="0"/>
      <w:marTop w:val="0"/>
      <w:marBottom w:val="0"/>
      <w:divBdr>
        <w:top w:val="none" w:sz="0" w:space="0" w:color="auto"/>
        <w:left w:val="none" w:sz="0" w:space="0" w:color="auto"/>
        <w:bottom w:val="none" w:sz="0" w:space="0" w:color="auto"/>
        <w:right w:val="none" w:sz="0" w:space="0" w:color="auto"/>
      </w:divBdr>
    </w:div>
    <w:div w:id="1590969519">
      <w:bodyDiv w:val="1"/>
      <w:marLeft w:val="0"/>
      <w:marRight w:val="0"/>
      <w:marTop w:val="0"/>
      <w:marBottom w:val="0"/>
      <w:divBdr>
        <w:top w:val="none" w:sz="0" w:space="0" w:color="auto"/>
        <w:left w:val="none" w:sz="0" w:space="0" w:color="auto"/>
        <w:bottom w:val="none" w:sz="0" w:space="0" w:color="auto"/>
        <w:right w:val="none" w:sz="0" w:space="0" w:color="auto"/>
      </w:divBdr>
    </w:div>
    <w:div w:id="1596134780">
      <w:bodyDiv w:val="1"/>
      <w:marLeft w:val="0"/>
      <w:marRight w:val="0"/>
      <w:marTop w:val="0"/>
      <w:marBottom w:val="0"/>
      <w:divBdr>
        <w:top w:val="none" w:sz="0" w:space="0" w:color="auto"/>
        <w:left w:val="none" w:sz="0" w:space="0" w:color="auto"/>
        <w:bottom w:val="none" w:sz="0" w:space="0" w:color="auto"/>
        <w:right w:val="none" w:sz="0" w:space="0" w:color="auto"/>
      </w:divBdr>
      <w:divsChild>
        <w:div w:id="91434233">
          <w:marLeft w:val="0"/>
          <w:marRight w:val="0"/>
          <w:marTop w:val="0"/>
          <w:marBottom w:val="0"/>
          <w:divBdr>
            <w:top w:val="none" w:sz="0" w:space="0" w:color="auto"/>
            <w:left w:val="none" w:sz="0" w:space="0" w:color="auto"/>
            <w:bottom w:val="none" w:sz="0" w:space="0" w:color="auto"/>
            <w:right w:val="none" w:sz="0" w:space="0" w:color="auto"/>
          </w:divBdr>
          <w:divsChild>
            <w:div w:id="18009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6466">
      <w:bodyDiv w:val="1"/>
      <w:marLeft w:val="0"/>
      <w:marRight w:val="0"/>
      <w:marTop w:val="0"/>
      <w:marBottom w:val="0"/>
      <w:divBdr>
        <w:top w:val="none" w:sz="0" w:space="0" w:color="auto"/>
        <w:left w:val="none" w:sz="0" w:space="0" w:color="auto"/>
        <w:bottom w:val="none" w:sz="0" w:space="0" w:color="auto"/>
        <w:right w:val="none" w:sz="0" w:space="0" w:color="auto"/>
      </w:divBdr>
      <w:divsChild>
        <w:div w:id="980964557">
          <w:marLeft w:val="922"/>
          <w:marRight w:val="0"/>
          <w:marTop w:val="115"/>
          <w:marBottom w:val="0"/>
          <w:divBdr>
            <w:top w:val="none" w:sz="0" w:space="0" w:color="auto"/>
            <w:left w:val="none" w:sz="0" w:space="0" w:color="auto"/>
            <w:bottom w:val="none" w:sz="0" w:space="0" w:color="auto"/>
            <w:right w:val="none" w:sz="0" w:space="0" w:color="auto"/>
          </w:divBdr>
        </w:div>
        <w:div w:id="1219825071">
          <w:marLeft w:val="922"/>
          <w:marRight w:val="0"/>
          <w:marTop w:val="115"/>
          <w:marBottom w:val="0"/>
          <w:divBdr>
            <w:top w:val="none" w:sz="0" w:space="0" w:color="auto"/>
            <w:left w:val="none" w:sz="0" w:space="0" w:color="auto"/>
            <w:bottom w:val="none" w:sz="0" w:space="0" w:color="auto"/>
            <w:right w:val="none" w:sz="0" w:space="0" w:color="auto"/>
          </w:divBdr>
        </w:div>
        <w:div w:id="1347900804">
          <w:marLeft w:val="547"/>
          <w:marRight w:val="0"/>
          <w:marTop w:val="192"/>
          <w:marBottom w:val="0"/>
          <w:divBdr>
            <w:top w:val="none" w:sz="0" w:space="0" w:color="auto"/>
            <w:left w:val="none" w:sz="0" w:space="0" w:color="auto"/>
            <w:bottom w:val="none" w:sz="0" w:space="0" w:color="auto"/>
            <w:right w:val="none" w:sz="0" w:space="0" w:color="auto"/>
          </w:divBdr>
        </w:div>
        <w:div w:id="1533037968">
          <w:marLeft w:val="922"/>
          <w:marRight w:val="0"/>
          <w:marTop w:val="115"/>
          <w:marBottom w:val="0"/>
          <w:divBdr>
            <w:top w:val="none" w:sz="0" w:space="0" w:color="auto"/>
            <w:left w:val="none" w:sz="0" w:space="0" w:color="auto"/>
            <w:bottom w:val="none" w:sz="0" w:space="0" w:color="auto"/>
            <w:right w:val="none" w:sz="0" w:space="0" w:color="auto"/>
          </w:divBdr>
        </w:div>
      </w:divsChild>
    </w:div>
    <w:div w:id="1648515635">
      <w:bodyDiv w:val="1"/>
      <w:marLeft w:val="0"/>
      <w:marRight w:val="0"/>
      <w:marTop w:val="0"/>
      <w:marBottom w:val="0"/>
      <w:divBdr>
        <w:top w:val="none" w:sz="0" w:space="0" w:color="auto"/>
        <w:left w:val="none" w:sz="0" w:space="0" w:color="auto"/>
        <w:bottom w:val="none" w:sz="0" w:space="0" w:color="auto"/>
        <w:right w:val="none" w:sz="0" w:space="0" w:color="auto"/>
      </w:divBdr>
      <w:divsChild>
        <w:div w:id="738206797">
          <w:marLeft w:val="0"/>
          <w:marRight w:val="0"/>
          <w:marTop w:val="0"/>
          <w:marBottom w:val="0"/>
          <w:divBdr>
            <w:top w:val="none" w:sz="0" w:space="0" w:color="auto"/>
            <w:left w:val="none" w:sz="0" w:space="0" w:color="auto"/>
            <w:bottom w:val="none" w:sz="0" w:space="0" w:color="auto"/>
            <w:right w:val="none" w:sz="0" w:space="0" w:color="auto"/>
          </w:divBdr>
        </w:div>
        <w:div w:id="2095661677">
          <w:marLeft w:val="0"/>
          <w:marRight w:val="0"/>
          <w:marTop w:val="0"/>
          <w:marBottom w:val="0"/>
          <w:divBdr>
            <w:top w:val="none" w:sz="0" w:space="0" w:color="auto"/>
            <w:left w:val="none" w:sz="0" w:space="0" w:color="auto"/>
            <w:bottom w:val="none" w:sz="0" w:space="0" w:color="auto"/>
            <w:right w:val="none" w:sz="0" w:space="0" w:color="auto"/>
          </w:divBdr>
        </w:div>
      </w:divsChild>
    </w:div>
    <w:div w:id="1651403433">
      <w:bodyDiv w:val="1"/>
      <w:marLeft w:val="0"/>
      <w:marRight w:val="0"/>
      <w:marTop w:val="0"/>
      <w:marBottom w:val="0"/>
      <w:divBdr>
        <w:top w:val="none" w:sz="0" w:space="0" w:color="auto"/>
        <w:left w:val="none" w:sz="0" w:space="0" w:color="auto"/>
        <w:bottom w:val="none" w:sz="0" w:space="0" w:color="auto"/>
        <w:right w:val="none" w:sz="0" w:space="0" w:color="auto"/>
      </w:divBdr>
    </w:div>
    <w:div w:id="1652713168">
      <w:bodyDiv w:val="1"/>
      <w:marLeft w:val="0"/>
      <w:marRight w:val="0"/>
      <w:marTop w:val="0"/>
      <w:marBottom w:val="0"/>
      <w:divBdr>
        <w:top w:val="none" w:sz="0" w:space="0" w:color="auto"/>
        <w:left w:val="none" w:sz="0" w:space="0" w:color="auto"/>
        <w:bottom w:val="none" w:sz="0" w:space="0" w:color="auto"/>
        <w:right w:val="none" w:sz="0" w:space="0" w:color="auto"/>
      </w:divBdr>
    </w:div>
    <w:div w:id="1654679353">
      <w:bodyDiv w:val="1"/>
      <w:marLeft w:val="0"/>
      <w:marRight w:val="0"/>
      <w:marTop w:val="0"/>
      <w:marBottom w:val="0"/>
      <w:divBdr>
        <w:top w:val="none" w:sz="0" w:space="0" w:color="auto"/>
        <w:left w:val="none" w:sz="0" w:space="0" w:color="auto"/>
        <w:bottom w:val="none" w:sz="0" w:space="0" w:color="auto"/>
        <w:right w:val="none" w:sz="0" w:space="0" w:color="auto"/>
      </w:divBdr>
      <w:divsChild>
        <w:div w:id="1818061734">
          <w:marLeft w:val="0"/>
          <w:marRight w:val="0"/>
          <w:marTop w:val="0"/>
          <w:marBottom w:val="0"/>
          <w:divBdr>
            <w:top w:val="none" w:sz="0" w:space="0" w:color="auto"/>
            <w:left w:val="none" w:sz="0" w:space="0" w:color="auto"/>
            <w:bottom w:val="none" w:sz="0" w:space="0" w:color="auto"/>
            <w:right w:val="none" w:sz="0" w:space="0" w:color="auto"/>
          </w:divBdr>
          <w:divsChild>
            <w:div w:id="1776637370">
              <w:marLeft w:val="0"/>
              <w:marRight w:val="0"/>
              <w:marTop w:val="0"/>
              <w:marBottom w:val="0"/>
              <w:divBdr>
                <w:top w:val="none" w:sz="0" w:space="0" w:color="auto"/>
                <w:left w:val="none" w:sz="0" w:space="0" w:color="auto"/>
                <w:bottom w:val="none" w:sz="0" w:space="0" w:color="auto"/>
                <w:right w:val="none" w:sz="0" w:space="0" w:color="auto"/>
              </w:divBdr>
              <w:divsChild>
                <w:div w:id="542980039">
                  <w:marLeft w:val="0"/>
                  <w:marRight w:val="0"/>
                  <w:marTop w:val="0"/>
                  <w:marBottom w:val="0"/>
                  <w:divBdr>
                    <w:top w:val="none" w:sz="0" w:space="0" w:color="auto"/>
                    <w:left w:val="none" w:sz="0" w:space="0" w:color="auto"/>
                    <w:bottom w:val="none" w:sz="0" w:space="0" w:color="auto"/>
                    <w:right w:val="none" w:sz="0" w:space="0" w:color="auto"/>
                  </w:divBdr>
                  <w:divsChild>
                    <w:div w:id="1632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9675">
      <w:bodyDiv w:val="1"/>
      <w:marLeft w:val="0"/>
      <w:marRight w:val="0"/>
      <w:marTop w:val="0"/>
      <w:marBottom w:val="0"/>
      <w:divBdr>
        <w:top w:val="none" w:sz="0" w:space="0" w:color="auto"/>
        <w:left w:val="none" w:sz="0" w:space="0" w:color="auto"/>
        <w:bottom w:val="none" w:sz="0" w:space="0" w:color="auto"/>
        <w:right w:val="none" w:sz="0" w:space="0" w:color="auto"/>
      </w:divBdr>
    </w:div>
    <w:div w:id="1662537375">
      <w:bodyDiv w:val="1"/>
      <w:marLeft w:val="0"/>
      <w:marRight w:val="0"/>
      <w:marTop w:val="0"/>
      <w:marBottom w:val="0"/>
      <w:divBdr>
        <w:top w:val="none" w:sz="0" w:space="0" w:color="auto"/>
        <w:left w:val="none" w:sz="0" w:space="0" w:color="auto"/>
        <w:bottom w:val="none" w:sz="0" w:space="0" w:color="auto"/>
        <w:right w:val="none" w:sz="0" w:space="0" w:color="auto"/>
      </w:divBdr>
    </w:div>
    <w:div w:id="1666206365">
      <w:bodyDiv w:val="1"/>
      <w:marLeft w:val="0"/>
      <w:marRight w:val="0"/>
      <w:marTop w:val="0"/>
      <w:marBottom w:val="0"/>
      <w:divBdr>
        <w:top w:val="none" w:sz="0" w:space="0" w:color="auto"/>
        <w:left w:val="none" w:sz="0" w:space="0" w:color="auto"/>
        <w:bottom w:val="none" w:sz="0" w:space="0" w:color="auto"/>
        <w:right w:val="none" w:sz="0" w:space="0" w:color="auto"/>
      </w:divBdr>
    </w:div>
    <w:div w:id="1673294274">
      <w:bodyDiv w:val="1"/>
      <w:marLeft w:val="0"/>
      <w:marRight w:val="0"/>
      <w:marTop w:val="0"/>
      <w:marBottom w:val="0"/>
      <w:divBdr>
        <w:top w:val="none" w:sz="0" w:space="0" w:color="auto"/>
        <w:left w:val="none" w:sz="0" w:space="0" w:color="auto"/>
        <w:bottom w:val="none" w:sz="0" w:space="0" w:color="auto"/>
        <w:right w:val="none" w:sz="0" w:space="0" w:color="auto"/>
      </w:divBdr>
      <w:divsChild>
        <w:div w:id="699017678">
          <w:marLeft w:val="0"/>
          <w:marRight w:val="0"/>
          <w:marTop w:val="0"/>
          <w:marBottom w:val="0"/>
          <w:divBdr>
            <w:top w:val="none" w:sz="0" w:space="0" w:color="auto"/>
            <w:left w:val="none" w:sz="0" w:space="0" w:color="auto"/>
            <w:bottom w:val="none" w:sz="0" w:space="0" w:color="auto"/>
            <w:right w:val="none" w:sz="0" w:space="0" w:color="auto"/>
          </w:divBdr>
          <w:divsChild>
            <w:div w:id="740562753">
              <w:marLeft w:val="0"/>
              <w:marRight w:val="0"/>
              <w:marTop w:val="0"/>
              <w:marBottom w:val="0"/>
              <w:divBdr>
                <w:top w:val="none" w:sz="0" w:space="0" w:color="auto"/>
                <w:left w:val="none" w:sz="0" w:space="0" w:color="auto"/>
                <w:bottom w:val="none" w:sz="0" w:space="0" w:color="auto"/>
                <w:right w:val="none" w:sz="0" w:space="0" w:color="auto"/>
              </w:divBdr>
              <w:divsChild>
                <w:div w:id="994575945">
                  <w:marLeft w:val="0"/>
                  <w:marRight w:val="0"/>
                  <w:marTop w:val="0"/>
                  <w:marBottom w:val="0"/>
                  <w:divBdr>
                    <w:top w:val="none" w:sz="0" w:space="0" w:color="auto"/>
                    <w:left w:val="none" w:sz="0" w:space="0" w:color="auto"/>
                    <w:bottom w:val="none" w:sz="0" w:space="0" w:color="auto"/>
                    <w:right w:val="none" w:sz="0" w:space="0" w:color="auto"/>
                  </w:divBdr>
                  <w:divsChild>
                    <w:div w:id="317656520">
                      <w:marLeft w:val="0"/>
                      <w:marRight w:val="0"/>
                      <w:marTop w:val="0"/>
                      <w:marBottom w:val="0"/>
                      <w:divBdr>
                        <w:top w:val="none" w:sz="0" w:space="0" w:color="auto"/>
                        <w:left w:val="none" w:sz="0" w:space="0" w:color="auto"/>
                        <w:bottom w:val="none" w:sz="0" w:space="0" w:color="auto"/>
                        <w:right w:val="none" w:sz="0" w:space="0" w:color="auto"/>
                      </w:divBdr>
                      <w:divsChild>
                        <w:div w:id="1431925875">
                          <w:marLeft w:val="0"/>
                          <w:marRight w:val="0"/>
                          <w:marTop w:val="0"/>
                          <w:marBottom w:val="0"/>
                          <w:divBdr>
                            <w:top w:val="none" w:sz="0" w:space="0" w:color="auto"/>
                            <w:left w:val="none" w:sz="0" w:space="0" w:color="auto"/>
                            <w:bottom w:val="none" w:sz="0" w:space="0" w:color="auto"/>
                            <w:right w:val="none" w:sz="0" w:space="0" w:color="auto"/>
                          </w:divBdr>
                          <w:divsChild>
                            <w:div w:id="467433206">
                              <w:marLeft w:val="0"/>
                              <w:marRight w:val="0"/>
                              <w:marTop w:val="0"/>
                              <w:marBottom w:val="0"/>
                              <w:divBdr>
                                <w:top w:val="none" w:sz="0" w:space="0" w:color="auto"/>
                                <w:left w:val="none" w:sz="0" w:space="0" w:color="auto"/>
                                <w:bottom w:val="none" w:sz="0" w:space="0" w:color="auto"/>
                                <w:right w:val="none" w:sz="0" w:space="0" w:color="auto"/>
                              </w:divBdr>
                              <w:divsChild>
                                <w:div w:id="1136488336">
                                  <w:marLeft w:val="0"/>
                                  <w:marRight w:val="0"/>
                                  <w:marTop w:val="0"/>
                                  <w:marBottom w:val="0"/>
                                  <w:divBdr>
                                    <w:top w:val="none" w:sz="0" w:space="0" w:color="auto"/>
                                    <w:left w:val="none" w:sz="0" w:space="0" w:color="auto"/>
                                    <w:bottom w:val="none" w:sz="0" w:space="0" w:color="auto"/>
                                    <w:right w:val="none" w:sz="0" w:space="0" w:color="auto"/>
                                  </w:divBdr>
                                  <w:divsChild>
                                    <w:div w:id="361175097">
                                      <w:marLeft w:val="0"/>
                                      <w:marRight w:val="0"/>
                                      <w:marTop w:val="0"/>
                                      <w:marBottom w:val="0"/>
                                      <w:divBdr>
                                        <w:top w:val="none" w:sz="0" w:space="0" w:color="auto"/>
                                        <w:left w:val="none" w:sz="0" w:space="0" w:color="auto"/>
                                        <w:bottom w:val="none" w:sz="0" w:space="0" w:color="auto"/>
                                        <w:right w:val="none" w:sz="0" w:space="0" w:color="auto"/>
                                      </w:divBdr>
                                      <w:divsChild>
                                        <w:div w:id="692535257">
                                          <w:marLeft w:val="0"/>
                                          <w:marRight w:val="0"/>
                                          <w:marTop w:val="0"/>
                                          <w:marBottom w:val="0"/>
                                          <w:divBdr>
                                            <w:top w:val="none" w:sz="0" w:space="0" w:color="auto"/>
                                            <w:left w:val="none" w:sz="0" w:space="0" w:color="auto"/>
                                            <w:bottom w:val="none" w:sz="0" w:space="0" w:color="auto"/>
                                            <w:right w:val="none" w:sz="0" w:space="0" w:color="auto"/>
                                          </w:divBdr>
                                          <w:divsChild>
                                            <w:div w:id="1416584083">
                                              <w:marLeft w:val="0"/>
                                              <w:marRight w:val="0"/>
                                              <w:marTop w:val="0"/>
                                              <w:marBottom w:val="0"/>
                                              <w:divBdr>
                                                <w:top w:val="none" w:sz="0" w:space="0" w:color="auto"/>
                                                <w:left w:val="none" w:sz="0" w:space="0" w:color="auto"/>
                                                <w:bottom w:val="none" w:sz="0" w:space="0" w:color="auto"/>
                                                <w:right w:val="none" w:sz="0" w:space="0" w:color="auto"/>
                                              </w:divBdr>
                                              <w:divsChild>
                                                <w:div w:id="1116868294">
                                                  <w:marLeft w:val="0"/>
                                                  <w:marRight w:val="0"/>
                                                  <w:marTop w:val="0"/>
                                                  <w:marBottom w:val="0"/>
                                                  <w:divBdr>
                                                    <w:top w:val="none" w:sz="0" w:space="0" w:color="auto"/>
                                                    <w:left w:val="none" w:sz="0" w:space="0" w:color="auto"/>
                                                    <w:bottom w:val="none" w:sz="0" w:space="0" w:color="auto"/>
                                                    <w:right w:val="none" w:sz="0" w:space="0" w:color="auto"/>
                                                  </w:divBdr>
                                                  <w:divsChild>
                                                    <w:div w:id="1620724389">
                                                      <w:marLeft w:val="0"/>
                                                      <w:marRight w:val="0"/>
                                                      <w:marTop w:val="0"/>
                                                      <w:marBottom w:val="0"/>
                                                      <w:divBdr>
                                                        <w:top w:val="none" w:sz="0" w:space="0" w:color="auto"/>
                                                        <w:left w:val="none" w:sz="0" w:space="0" w:color="auto"/>
                                                        <w:bottom w:val="none" w:sz="0" w:space="0" w:color="auto"/>
                                                        <w:right w:val="none" w:sz="0" w:space="0" w:color="auto"/>
                                                      </w:divBdr>
                                                      <w:divsChild>
                                                        <w:div w:id="1143503813">
                                                          <w:marLeft w:val="0"/>
                                                          <w:marRight w:val="0"/>
                                                          <w:marTop w:val="0"/>
                                                          <w:marBottom w:val="0"/>
                                                          <w:divBdr>
                                                            <w:top w:val="none" w:sz="0" w:space="0" w:color="auto"/>
                                                            <w:left w:val="none" w:sz="0" w:space="0" w:color="auto"/>
                                                            <w:bottom w:val="none" w:sz="0" w:space="0" w:color="auto"/>
                                                            <w:right w:val="none" w:sz="0" w:space="0" w:color="auto"/>
                                                          </w:divBdr>
                                                          <w:divsChild>
                                                            <w:div w:id="18014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064324">
      <w:bodyDiv w:val="1"/>
      <w:marLeft w:val="0"/>
      <w:marRight w:val="0"/>
      <w:marTop w:val="0"/>
      <w:marBottom w:val="0"/>
      <w:divBdr>
        <w:top w:val="none" w:sz="0" w:space="0" w:color="auto"/>
        <w:left w:val="none" w:sz="0" w:space="0" w:color="auto"/>
        <w:bottom w:val="none" w:sz="0" w:space="0" w:color="auto"/>
        <w:right w:val="none" w:sz="0" w:space="0" w:color="auto"/>
      </w:divBdr>
      <w:divsChild>
        <w:div w:id="1387559467">
          <w:marLeft w:val="547"/>
          <w:marRight w:val="0"/>
          <w:marTop w:val="0"/>
          <w:marBottom w:val="0"/>
          <w:divBdr>
            <w:top w:val="none" w:sz="0" w:space="0" w:color="auto"/>
            <w:left w:val="none" w:sz="0" w:space="0" w:color="auto"/>
            <w:bottom w:val="none" w:sz="0" w:space="0" w:color="auto"/>
            <w:right w:val="none" w:sz="0" w:space="0" w:color="auto"/>
          </w:divBdr>
        </w:div>
      </w:divsChild>
    </w:div>
    <w:div w:id="1674721554">
      <w:bodyDiv w:val="1"/>
      <w:marLeft w:val="0"/>
      <w:marRight w:val="0"/>
      <w:marTop w:val="0"/>
      <w:marBottom w:val="0"/>
      <w:divBdr>
        <w:top w:val="none" w:sz="0" w:space="0" w:color="auto"/>
        <w:left w:val="none" w:sz="0" w:space="0" w:color="auto"/>
        <w:bottom w:val="none" w:sz="0" w:space="0" w:color="auto"/>
        <w:right w:val="none" w:sz="0" w:space="0" w:color="auto"/>
      </w:divBdr>
    </w:div>
    <w:div w:id="1675717740">
      <w:bodyDiv w:val="1"/>
      <w:marLeft w:val="0"/>
      <w:marRight w:val="0"/>
      <w:marTop w:val="0"/>
      <w:marBottom w:val="0"/>
      <w:divBdr>
        <w:top w:val="none" w:sz="0" w:space="0" w:color="auto"/>
        <w:left w:val="none" w:sz="0" w:space="0" w:color="auto"/>
        <w:bottom w:val="none" w:sz="0" w:space="0" w:color="auto"/>
        <w:right w:val="none" w:sz="0" w:space="0" w:color="auto"/>
      </w:divBdr>
      <w:divsChild>
        <w:div w:id="1771318845">
          <w:marLeft w:val="0"/>
          <w:marRight w:val="0"/>
          <w:marTop w:val="0"/>
          <w:marBottom w:val="0"/>
          <w:divBdr>
            <w:top w:val="none" w:sz="0" w:space="0" w:color="auto"/>
            <w:left w:val="none" w:sz="0" w:space="0" w:color="auto"/>
            <w:bottom w:val="none" w:sz="0" w:space="0" w:color="auto"/>
            <w:right w:val="none" w:sz="0" w:space="0" w:color="auto"/>
          </w:divBdr>
          <w:divsChild>
            <w:div w:id="1031229064">
              <w:marLeft w:val="0"/>
              <w:marRight w:val="0"/>
              <w:marTop w:val="0"/>
              <w:marBottom w:val="0"/>
              <w:divBdr>
                <w:top w:val="none" w:sz="0" w:space="0" w:color="auto"/>
                <w:left w:val="none" w:sz="0" w:space="0" w:color="auto"/>
                <w:bottom w:val="none" w:sz="0" w:space="0" w:color="auto"/>
                <w:right w:val="none" w:sz="0" w:space="0" w:color="auto"/>
              </w:divBdr>
              <w:divsChild>
                <w:div w:id="258760589">
                  <w:marLeft w:val="0"/>
                  <w:marRight w:val="0"/>
                  <w:marTop w:val="0"/>
                  <w:marBottom w:val="0"/>
                  <w:divBdr>
                    <w:top w:val="none" w:sz="0" w:space="0" w:color="auto"/>
                    <w:left w:val="none" w:sz="0" w:space="0" w:color="auto"/>
                    <w:bottom w:val="none" w:sz="0" w:space="0" w:color="auto"/>
                    <w:right w:val="none" w:sz="0" w:space="0" w:color="auto"/>
                  </w:divBdr>
                  <w:divsChild>
                    <w:div w:id="19538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07765">
      <w:bodyDiv w:val="1"/>
      <w:marLeft w:val="0"/>
      <w:marRight w:val="0"/>
      <w:marTop w:val="0"/>
      <w:marBottom w:val="0"/>
      <w:divBdr>
        <w:top w:val="none" w:sz="0" w:space="0" w:color="auto"/>
        <w:left w:val="none" w:sz="0" w:space="0" w:color="auto"/>
        <w:bottom w:val="none" w:sz="0" w:space="0" w:color="auto"/>
        <w:right w:val="none" w:sz="0" w:space="0" w:color="auto"/>
      </w:divBdr>
    </w:div>
    <w:div w:id="1685016037">
      <w:bodyDiv w:val="1"/>
      <w:marLeft w:val="0"/>
      <w:marRight w:val="0"/>
      <w:marTop w:val="0"/>
      <w:marBottom w:val="0"/>
      <w:divBdr>
        <w:top w:val="none" w:sz="0" w:space="0" w:color="auto"/>
        <w:left w:val="none" w:sz="0" w:space="0" w:color="auto"/>
        <w:bottom w:val="none" w:sz="0" w:space="0" w:color="auto"/>
        <w:right w:val="none" w:sz="0" w:space="0" w:color="auto"/>
      </w:divBdr>
    </w:div>
    <w:div w:id="1688360664">
      <w:bodyDiv w:val="1"/>
      <w:marLeft w:val="0"/>
      <w:marRight w:val="0"/>
      <w:marTop w:val="0"/>
      <w:marBottom w:val="0"/>
      <w:divBdr>
        <w:top w:val="none" w:sz="0" w:space="0" w:color="auto"/>
        <w:left w:val="none" w:sz="0" w:space="0" w:color="auto"/>
        <w:bottom w:val="none" w:sz="0" w:space="0" w:color="auto"/>
        <w:right w:val="none" w:sz="0" w:space="0" w:color="auto"/>
      </w:divBdr>
    </w:div>
    <w:div w:id="1720980329">
      <w:bodyDiv w:val="1"/>
      <w:marLeft w:val="0"/>
      <w:marRight w:val="0"/>
      <w:marTop w:val="0"/>
      <w:marBottom w:val="0"/>
      <w:divBdr>
        <w:top w:val="none" w:sz="0" w:space="0" w:color="auto"/>
        <w:left w:val="none" w:sz="0" w:space="0" w:color="auto"/>
        <w:bottom w:val="none" w:sz="0" w:space="0" w:color="auto"/>
        <w:right w:val="none" w:sz="0" w:space="0" w:color="auto"/>
      </w:divBdr>
    </w:div>
    <w:div w:id="1765371972">
      <w:bodyDiv w:val="1"/>
      <w:marLeft w:val="0"/>
      <w:marRight w:val="0"/>
      <w:marTop w:val="0"/>
      <w:marBottom w:val="0"/>
      <w:divBdr>
        <w:top w:val="none" w:sz="0" w:space="0" w:color="auto"/>
        <w:left w:val="none" w:sz="0" w:space="0" w:color="auto"/>
        <w:bottom w:val="none" w:sz="0" w:space="0" w:color="auto"/>
        <w:right w:val="none" w:sz="0" w:space="0" w:color="auto"/>
      </w:divBdr>
    </w:div>
    <w:div w:id="1771510193">
      <w:bodyDiv w:val="1"/>
      <w:marLeft w:val="0"/>
      <w:marRight w:val="0"/>
      <w:marTop w:val="0"/>
      <w:marBottom w:val="0"/>
      <w:divBdr>
        <w:top w:val="none" w:sz="0" w:space="0" w:color="auto"/>
        <w:left w:val="none" w:sz="0" w:space="0" w:color="auto"/>
        <w:bottom w:val="none" w:sz="0" w:space="0" w:color="auto"/>
        <w:right w:val="none" w:sz="0" w:space="0" w:color="auto"/>
      </w:divBdr>
      <w:divsChild>
        <w:div w:id="747966971">
          <w:marLeft w:val="0"/>
          <w:marRight w:val="0"/>
          <w:marTop w:val="0"/>
          <w:marBottom w:val="0"/>
          <w:divBdr>
            <w:top w:val="none" w:sz="0" w:space="0" w:color="auto"/>
            <w:left w:val="none" w:sz="0" w:space="0" w:color="auto"/>
            <w:bottom w:val="none" w:sz="0" w:space="0" w:color="auto"/>
            <w:right w:val="none" w:sz="0" w:space="0" w:color="auto"/>
          </w:divBdr>
          <w:divsChild>
            <w:div w:id="1236361788">
              <w:marLeft w:val="0"/>
              <w:marRight w:val="0"/>
              <w:marTop w:val="0"/>
              <w:marBottom w:val="0"/>
              <w:divBdr>
                <w:top w:val="none" w:sz="0" w:space="0" w:color="auto"/>
                <w:left w:val="none" w:sz="0" w:space="0" w:color="auto"/>
                <w:bottom w:val="none" w:sz="0" w:space="0" w:color="auto"/>
                <w:right w:val="none" w:sz="0" w:space="0" w:color="auto"/>
              </w:divBdr>
              <w:divsChild>
                <w:div w:id="549996197">
                  <w:marLeft w:val="0"/>
                  <w:marRight w:val="0"/>
                  <w:marTop w:val="0"/>
                  <w:marBottom w:val="0"/>
                  <w:divBdr>
                    <w:top w:val="none" w:sz="0" w:space="0" w:color="auto"/>
                    <w:left w:val="none" w:sz="0" w:space="0" w:color="auto"/>
                    <w:bottom w:val="none" w:sz="0" w:space="0" w:color="auto"/>
                    <w:right w:val="none" w:sz="0" w:space="0" w:color="auto"/>
                  </w:divBdr>
                  <w:divsChild>
                    <w:div w:id="224266445">
                      <w:marLeft w:val="0"/>
                      <w:marRight w:val="0"/>
                      <w:marTop w:val="0"/>
                      <w:marBottom w:val="0"/>
                      <w:divBdr>
                        <w:top w:val="none" w:sz="0" w:space="0" w:color="auto"/>
                        <w:left w:val="none" w:sz="0" w:space="0" w:color="auto"/>
                        <w:bottom w:val="none" w:sz="0" w:space="0" w:color="auto"/>
                        <w:right w:val="none" w:sz="0" w:space="0" w:color="auto"/>
                      </w:divBdr>
                      <w:divsChild>
                        <w:div w:id="1137912688">
                          <w:marLeft w:val="0"/>
                          <w:marRight w:val="0"/>
                          <w:marTop w:val="0"/>
                          <w:marBottom w:val="0"/>
                          <w:divBdr>
                            <w:top w:val="none" w:sz="0" w:space="0" w:color="auto"/>
                            <w:left w:val="none" w:sz="0" w:space="0" w:color="auto"/>
                            <w:bottom w:val="none" w:sz="0" w:space="0" w:color="auto"/>
                            <w:right w:val="none" w:sz="0" w:space="0" w:color="auto"/>
                          </w:divBdr>
                          <w:divsChild>
                            <w:div w:id="596450478">
                              <w:marLeft w:val="0"/>
                              <w:marRight w:val="0"/>
                              <w:marTop w:val="0"/>
                              <w:marBottom w:val="0"/>
                              <w:divBdr>
                                <w:top w:val="none" w:sz="0" w:space="0" w:color="auto"/>
                                <w:left w:val="none" w:sz="0" w:space="0" w:color="auto"/>
                                <w:bottom w:val="none" w:sz="0" w:space="0" w:color="auto"/>
                                <w:right w:val="none" w:sz="0" w:space="0" w:color="auto"/>
                              </w:divBdr>
                              <w:divsChild>
                                <w:div w:id="1318849077">
                                  <w:marLeft w:val="0"/>
                                  <w:marRight w:val="0"/>
                                  <w:marTop w:val="0"/>
                                  <w:marBottom w:val="0"/>
                                  <w:divBdr>
                                    <w:top w:val="none" w:sz="0" w:space="0" w:color="auto"/>
                                    <w:left w:val="none" w:sz="0" w:space="0" w:color="auto"/>
                                    <w:bottom w:val="none" w:sz="0" w:space="0" w:color="auto"/>
                                    <w:right w:val="none" w:sz="0" w:space="0" w:color="auto"/>
                                  </w:divBdr>
                                  <w:divsChild>
                                    <w:div w:id="1092555803">
                                      <w:marLeft w:val="0"/>
                                      <w:marRight w:val="0"/>
                                      <w:marTop w:val="0"/>
                                      <w:marBottom w:val="0"/>
                                      <w:divBdr>
                                        <w:top w:val="none" w:sz="0" w:space="0" w:color="auto"/>
                                        <w:left w:val="none" w:sz="0" w:space="0" w:color="auto"/>
                                        <w:bottom w:val="none" w:sz="0" w:space="0" w:color="auto"/>
                                        <w:right w:val="none" w:sz="0" w:space="0" w:color="auto"/>
                                      </w:divBdr>
                                      <w:divsChild>
                                        <w:div w:id="1388800316">
                                          <w:marLeft w:val="0"/>
                                          <w:marRight w:val="0"/>
                                          <w:marTop w:val="0"/>
                                          <w:marBottom w:val="0"/>
                                          <w:divBdr>
                                            <w:top w:val="none" w:sz="0" w:space="0" w:color="auto"/>
                                            <w:left w:val="none" w:sz="0" w:space="0" w:color="auto"/>
                                            <w:bottom w:val="none" w:sz="0" w:space="0" w:color="auto"/>
                                            <w:right w:val="none" w:sz="0" w:space="0" w:color="auto"/>
                                          </w:divBdr>
                                          <w:divsChild>
                                            <w:div w:id="770123277">
                                              <w:marLeft w:val="0"/>
                                              <w:marRight w:val="0"/>
                                              <w:marTop w:val="0"/>
                                              <w:marBottom w:val="0"/>
                                              <w:divBdr>
                                                <w:top w:val="none" w:sz="0" w:space="0" w:color="auto"/>
                                                <w:left w:val="none" w:sz="0" w:space="0" w:color="auto"/>
                                                <w:bottom w:val="none" w:sz="0" w:space="0" w:color="auto"/>
                                                <w:right w:val="none" w:sz="0" w:space="0" w:color="auto"/>
                                              </w:divBdr>
                                              <w:divsChild>
                                                <w:div w:id="1832989274">
                                                  <w:marLeft w:val="0"/>
                                                  <w:marRight w:val="0"/>
                                                  <w:marTop w:val="0"/>
                                                  <w:marBottom w:val="0"/>
                                                  <w:divBdr>
                                                    <w:top w:val="none" w:sz="0" w:space="0" w:color="auto"/>
                                                    <w:left w:val="none" w:sz="0" w:space="0" w:color="auto"/>
                                                    <w:bottom w:val="none" w:sz="0" w:space="0" w:color="auto"/>
                                                    <w:right w:val="none" w:sz="0" w:space="0" w:color="auto"/>
                                                  </w:divBdr>
                                                  <w:divsChild>
                                                    <w:div w:id="1654215031">
                                                      <w:marLeft w:val="0"/>
                                                      <w:marRight w:val="0"/>
                                                      <w:marTop w:val="0"/>
                                                      <w:marBottom w:val="0"/>
                                                      <w:divBdr>
                                                        <w:top w:val="none" w:sz="0" w:space="0" w:color="auto"/>
                                                        <w:left w:val="none" w:sz="0" w:space="0" w:color="auto"/>
                                                        <w:bottom w:val="none" w:sz="0" w:space="0" w:color="auto"/>
                                                        <w:right w:val="none" w:sz="0" w:space="0" w:color="auto"/>
                                                      </w:divBdr>
                                                      <w:divsChild>
                                                        <w:div w:id="591622892">
                                                          <w:marLeft w:val="0"/>
                                                          <w:marRight w:val="0"/>
                                                          <w:marTop w:val="0"/>
                                                          <w:marBottom w:val="0"/>
                                                          <w:divBdr>
                                                            <w:top w:val="none" w:sz="0" w:space="0" w:color="auto"/>
                                                            <w:left w:val="none" w:sz="0" w:space="0" w:color="auto"/>
                                                            <w:bottom w:val="none" w:sz="0" w:space="0" w:color="auto"/>
                                                            <w:right w:val="none" w:sz="0" w:space="0" w:color="auto"/>
                                                          </w:divBdr>
                                                          <w:divsChild>
                                                            <w:div w:id="473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5250272">
      <w:bodyDiv w:val="1"/>
      <w:marLeft w:val="0"/>
      <w:marRight w:val="0"/>
      <w:marTop w:val="0"/>
      <w:marBottom w:val="0"/>
      <w:divBdr>
        <w:top w:val="none" w:sz="0" w:space="0" w:color="auto"/>
        <w:left w:val="none" w:sz="0" w:space="0" w:color="auto"/>
        <w:bottom w:val="none" w:sz="0" w:space="0" w:color="auto"/>
        <w:right w:val="none" w:sz="0" w:space="0" w:color="auto"/>
      </w:divBdr>
      <w:divsChild>
        <w:div w:id="731194236">
          <w:marLeft w:val="0"/>
          <w:marRight w:val="0"/>
          <w:marTop w:val="0"/>
          <w:marBottom w:val="0"/>
          <w:divBdr>
            <w:top w:val="none" w:sz="0" w:space="0" w:color="auto"/>
            <w:left w:val="none" w:sz="0" w:space="0" w:color="auto"/>
            <w:bottom w:val="none" w:sz="0" w:space="0" w:color="auto"/>
            <w:right w:val="none" w:sz="0" w:space="0" w:color="auto"/>
          </w:divBdr>
          <w:divsChild>
            <w:div w:id="353653166">
              <w:marLeft w:val="0"/>
              <w:marRight w:val="0"/>
              <w:marTop w:val="0"/>
              <w:marBottom w:val="0"/>
              <w:divBdr>
                <w:top w:val="none" w:sz="0" w:space="0" w:color="auto"/>
                <w:left w:val="none" w:sz="0" w:space="0" w:color="auto"/>
                <w:bottom w:val="none" w:sz="0" w:space="0" w:color="auto"/>
                <w:right w:val="none" w:sz="0" w:space="0" w:color="auto"/>
              </w:divBdr>
              <w:divsChild>
                <w:div w:id="1780486162">
                  <w:marLeft w:val="0"/>
                  <w:marRight w:val="0"/>
                  <w:marTop w:val="0"/>
                  <w:marBottom w:val="0"/>
                  <w:divBdr>
                    <w:top w:val="none" w:sz="0" w:space="0" w:color="auto"/>
                    <w:left w:val="none" w:sz="0" w:space="0" w:color="auto"/>
                    <w:bottom w:val="none" w:sz="0" w:space="0" w:color="auto"/>
                    <w:right w:val="none" w:sz="0" w:space="0" w:color="auto"/>
                  </w:divBdr>
                  <w:divsChild>
                    <w:div w:id="1068066956">
                      <w:marLeft w:val="0"/>
                      <w:marRight w:val="0"/>
                      <w:marTop w:val="0"/>
                      <w:marBottom w:val="0"/>
                      <w:divBdr>
                        <w:top w:val="none" w:sz="0" w:space="0" w:color="auto"/>
                        <w:left w:val="none" w:sz="0" w:space="0" w:color="auto"/>
                        <w:bottom w:val="none" w:sz="0" w:space="0" w:color="auto"/>
                        <w:right w:val="none" w:sz="0" w:space="0" w:color="auto"/>
                      </w:divBdr>
                      <w:divsChild>
                        <w:div w:id="702245540">
                          <w:marLeft w:val="0"/>
                          <w:marRight w:val="0"/>
                          <w:marTop w:val="0"/>
                          <w:marBottom w:val="0"/>
                          <w:divBdr>
                            <w:top w:val="none" w:sz="0" w:space="0" w:color="auto"/>
                            <w:left w:val="none" w:sz="0" w:space="0" w:color="auto"/>
                            <w:bottom w:val="none" w:sz="0" w:space="0" w:color="auto"/>
                            <w:right w:val="none" w:sz="0" w:space="0" w:color="auto"/>
                          </w:divBdr>
                          <w:divsChild>
                            <w:div w:id="48042977">
                              <w:marLeft w:val="0"/>
                              <w:marRight w:val="0"/>
                              <w:marTop w:val="0"/>
                              <w:marBottom w:val="0"/>
                              <w:divBdr>
                                <w:top w:val="none" w:sz="0" w:space="0" w:color="auto"/>
                                <w:left w:val="none" w:sz="0" w:space="0" w:color="auto"/>
                                <w:bottom w:val="none" w:sz="0" w:space="0" w:color="auto"/>
                                <w:right w:val="none" w:sz="0" w:space="0" w:color="auto"/>
                              </w:divBdr>
                              <w:divsChild>
                                <w:div w:id="945422773">
                                  <w:marLeft w:val="0"/>
                                  <w:marRight w:val="0"/>
                                  <w:marTop w:val="0"/>
                                  <w:marBottom w:val="0"/>
                                  <w:divBdr>
                                    <w:top w:val="none" w:sz="0" w:space="0" w:color="auto"/>
                                    <w:left w:val="none" w:sz="0" w:space="0" w:color="auto"/>
                                    <w:bottom w:val="none" w:sz="0" w:space="0" w:color="auto"/>
                                    <w:right w:val="none" w:sz="0" w:space="0" w:color="auto"/>
                                  </w:divBdr>
                                  <w:divsChild>
                                    <w:div w:id="745341069">
                                      <w:marLeft w:val="0"/>
                                      <w:marRight w:val="0"/>
                                      <w:marTop w:val="0"/>
                                      <w:marBottom w:val="0"/>
                                      <w:divBdr>
                                        <w:top w:val="none" w:sz="0" w:space="0" w:color="auto"/>
                                        <w:left w:val="none" w:sz="0" w:space="0" w:color="auto"/>
                                        <w:bottom w:val="none" w:sz="0" w:space="0" w:color="auto"/>
                                        <w:right w:val="none" w:sz="0" w:space="0" w:color="auto"/>
                                      </w:divBdr>
                                      <w:divsChild>
                                        <w:div w:id="402994191">
                                          <w:marLeft w:val="0"/>
                                          <w:marRight w:val="0"/>
                                          <w:marTop w:val="0"/>
                                          <w:marBottom w:val="0"/>
                                          <w:divBdr>
                                            <w:top w:val="none" w:sz="0" w:space="0" w:color="auto"/>
                                            <w:left w:val="none" w:sz="0" w:space="0" w:color="auto"/>
                                            <w:bottom w:val="none" w:sz="0" w:space="0" w:color="auto"/>
                                            <w:right w:val="none" w:sz="0" w:space="0" w:color="auto"/>
                                          </w:divBdr>
                                          <w:divsChild>
                                            <w:div w:id="1411538774">
                                              <w:marLeft w:val="0"/>
                                              <w:marRight w:val="0"/>
                                              <w:marTop w:val="0"/>
                                              <w:marBottom w:val="0"/>
                                              <w:divBdr>
                                                <w:top w:val="none" w:sz="0" w:space="0" w:color="auto"/>
                                                <w:left w:val="none" w:sz="0" w:space="0" w:color="auto"/>
                                                <w:bottom w:val="none" w:sz="0" w:space="0" w:color="auto"/>
                                                <w:right w:val="none" w:sz="0" w:space="0" w:color="auto"/>
                                              </w:divBdr>
                                              <w:divsChild>
                                                <w:div w:id="1984306904">
                                                  <w:marLeft w:val="0"/>
                                                  <w:marRight w:val="0"/>
                                                  <w:marTop w:val="0"/>
                                                  <w:marBottom w:val="0"/>
                                                  <w:divBdr>
                                                    <w:top w:val="none" w:sz="0" w:space="0" w:color="auto"/>
                                                    <w:left w:val="none" w:sz="0" w:space="0" w:color="auto"/>
                                                    <w:bottom w:val="none" w:sz="0" w:space="0" w:color="auto"/>
                                                    <w:right w:val="none" w:sz="0" w:space="0" w:color="auto"/>
                                                  </w:divBdr>
                                                  <w:divsChild>
                                                    <w:div w:id="1913851424">
                                                      <w:marLeft w:val="0"/>
                                                      <w:marRight w:val="0"/>
                                                      <w:marTop w:val="0"/>
                                                      <w:marBottom w:val="0"/>
                                                      <w:divBdr>
                                                        <w:top w:val="none" w:sz="0" w:space="0" w:color="auto"/>
                                                        <w:left w:val="none" w:sz="0" w:space="0" w:color="auto"/>
                                                        <w:bottom w:val="none" w:sz="0" w:space="0" w:color="auto"/>
                                                        <w:right w:val="none" w:sz="0" w:space="0" w:color="auto"/>
                                                      </w:divBdr>
                                                      <w:divsChild>
                                                        <w:div w:id="1839883354">
                                                          <w:marLeft w:val="0"/>
                                                          <w:marRight w:val="0"/>
                                                          <w:marTop w:val="0"/>
                                                          <w:marBottom w:val="0"/>
                                                          <w:divBdr>
                                                            <w:top w:val="none" w:sz="0" w:space="0" w:color="auto"/>
                                                            <w:left w:val="none" w:sz="0" w:space="0" w:color="auto"/>
                                                            <w:bottom w:val="none" w:sz="0" w:space="0" w:color="auto"/>
                                                            <w:right w:val="none" w:sz="0" w:space="0" w:color="auto"/>
                                                          </w:divBdr>
                                                          <w:divsChild>
                                                            <w:div w:id="5561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5885794">
      <w:bodyDiv w:val="1"/>
      <w:marLeft w:val="0"/>
      <w:marRight w:val="0"/>
      <w:marTop w:val="0"/>
      <w:marBottom w:val="0"/>
      <w:divBdr>
        <w:top w:val="none" w:sz="0" w:space="0" w:color="auto"/>
        <w:left w:val="none" w:sz="0" w:space="0" w:color="auto"/>
        <w:bottom w:val="none" w:sz="0" w:space="0" w:color="auto"/>
        <w:right w:val="none" w:sz="0" w:space="0" w:color="auto"/>
      </w:divBdr>
    </w:div>
    <w:div w:id="1787192879">
      <w:bodyDiv w:val="1"/>
      <w:marLeft w:val="0"/>
      <w:marRight w:val="0"/>
      <w:marTop w:val="0"/>
      <w:marBottom w:val="0"/>
      <w:divBdr>
        <w:top w:val="none" w:sz="0" w:space="0" w:color="auto"/>
        <w:left w:val="none" w:sz="0" w:space="0" w:color="auto"/>
        <w:bottom w:val="none" w:sz="0" w:space="0" w:color="auto"/>
        <w:right w:val="none" w:sz="0" w:space="0" w:color="auto"/>
      </w:divBdr>
    </w:div>
    <w:div w:id="1791900910">
      <w:bodyDiv w:val="1"/>
      <w:marLeft w:val="0"/>
      <w:marRight w:val="0"/>
      <w:marTop w:val="0"/>
      <w:marBottom w:val="0"/>
      <w:divBdr>
        <w:top w:val="none" w:sz="0" w:space="0" w:color="auto"/>
        <w:left w:val="none" w:sz="0" w:space="0" w:color="auto"/>
        <w:bottom w:val="none" w:sz="0" w:space="0" w:color="auto"/>
        <w:right w:val="none" w:sz="0" w:space="0" w:color="auto"/>
      </w:divBdr>
      <w:divsChild>
        <w:div w:id="634720320">
          <w:marLeft w:val="0"/>
          <w:marRight w:val="0"/>
          <w:marTop w:val="0"/>
          <w:marBottom w:val="0"/>
          <w:divBdr>
            <w:top w:val="none" w:sz="0" w:space="0" w:color="auto"/>
            <w:left w:val="none" w:sz="0" w:space="0" w:color="auto"/>
            <w:bottom w:val="none" w:sz="0" w:space="0" w:color="auto"/>
            <w:right w:val="none" w:sz="0" w:space="0" w:color="auto"/>
          </w:divBdr>
          <w:divsChild>
            <w:div w:id="537086969">
              <w:marLeft w:val="0"/>
              <w:marRight w:val="0"/>
              <w:marTop w:val="0"/>
              <w:marBottom w:val="0"/>
              <w:divBdr>
                <w:top w:val="none" w:sz="0" w:space="0" w:color="auto"/>
                <w:left w:val="none" w:sz="0" w:space="0" w:color="auto"/>
                <w:bottom w:val="none" w:sz="0" w:space="0" w:color="auto"/>
                <w:right w:val="none" w:sz="0" w:space="0" w:color="auto"/>
              </w:divBdr>
              <w:divsChild>
                <w:div w:id="642929784">
                  <w:marLeft w:val="0"/>
                  <w:marRight w:val="0"/>
                  <w:marTop w:val="0"/>
                  <w:marBottom w:val="0"/>
                  <w:divBdr>
                    <w:top w:val="none" w:sz="0" w:space="0" w:color="auto"/>
                    <w:left w:val="none" w:sz="0" w:space="0" w:color="auto"/>
                    <w:bottom w:val="none" w:sz="0" w:space="0" w:color="auto"/>
                    <w:right w:val="none" w:sz="0" w:space="0" w:color="auto"/>
                  </w:divBdr>
                  <w:divsChild>
                    <w:div w:id="233202466">
                      <w:marLeft w:val="0"/>
                      <w:marRight w:val="0"/>
                      <w:marTop w:val="0"/>
                      <w:marBottom w:val="0"/>
                      <w:divBdr>
                        <w:top w:val="none" w:sz="0" w:space="0" w:color="auto"/>
                        <w:left w:val="none" w:sz="0" w:space="0" w:color="auto"/>
                        <w:bottom w:val="none" w:sz="0" w:space="0" w:color="auto"/>
                        <w:right w:val="none" w:sz="0" w:space="0" w:color="auto"/>
                      </w:divBdr>
                      <w:divsChild>
                        <w:div w:id="1762215177">
                          <w:marLeft w:val="0"/>
                          <w:marRight w:val="0"/>
                          <w:marTop w:val="0"/>
                          <w:marBottom w:val="0"/>
                          <w:divBdr>
                            <w:top w:val="none" w:sz="0" w:space="0" w:color="auto"/>
                            <w:left w:val="none" w:sz="0" w:space="0" w:color="auto"/>
                            <w:bottom w:val="none" w:sz="0" w:space="0" w:color="auto"/>
                            <w:right w:val="none" w:sz="0" w:space="0" w:color="auto"/>
                          </w:divBdr>
                          <w:divsChild>
                            <w:div w:id="1771582971">
                              <w:marLeft w:val="0"/>
                              <w:marRight w:val="0"/>
                              <w:marTop w:val="0"/>
                              <w:marBottom w:val="0"/>
                              <w:divBdr>
                                <w:top w:val="none" w:sz="0" w:space="0" w:color="auto"/>
                                <w:left w:val="none" w:sz="0" w:space="0" w:color="auto"/>
                                <w:bottom w:val="none" w:sz="0" w:space="0" w:color="auto"/>
                                <w:right w:val="none" w:sz="0" w:space="0" w:color="auto"/>
                              </w:divBdr>
                              <w:divsChild>
                                <w:div w:id="1481537494">
                                  <w:marLeft w:val="0"/>
                                  <w:marRight w:val="0"/>
                                  <w:marTop w:val="0"/>
                                  <w:marBottom w:val="0"/>
                                  <w:divBdr>
                                    <w:top w:val="none" w:sz="0" w:space="0" w:color="auto"/>
                                    <w:left w:val="none" w:sz="0" w:space="0" w:color="auto"/>
                                    <w:bottom w:val="none" w:sz="0" w:space="0" w:color="auto"/>
                                    <w:right w:val="none" w:sz="0" w:space="0" w:color="auto"/>
                                  </w:divBdr>
                                  <w:divsChild>
                                    <w:div w:id="1304386649">
                                      <w:marLeft w:val="0"/>
                                      <w:marRight w:val="0"/>
                                      <w:marTop w:val="0"/>
                                      <w:marBottom w:val="0"/>
                                      <w:divBdr>
                                        <w:top w:val="none" w:sz="0" w:space="0" w:color="auto"/>
                                        <w:left w:val="none" w:sz="0" w:space="0" w:color="auto"/>
                                        <w:bottom w:val="none" w:sz="0" w:space="0" w:color="auto"/>
                                        <w:right w:val="none" w:sz="0" w:space="0" w:color="auto"/>
                                      </w:divBdr>
                                      <w:divsChild>
                                        <w:div w:id="545023248">
                                          <w:marLeft w:val="0"/>
                                          <w:marRight w:val="0"/>
                                          <w:marTop w:val="0"/>
                                          <w:marBottom w:val="0"/>
                                          <w:divBdr>
                                            <w:top w:val="none" w:sz="0" w:space="0" w:color="auto"/>
                                            <w:left w:val="none" w:sz="0" w:space="0" w:color="auto"/>
                                            <w:bottom w:val="none" w:sz="0" w:space="0" w:color="auto"/>
                                            <w:right w:val="none" w:sz="0" w:space="0" w:color="auto"/>
                                          </w:divBdr>
                                          <w:divsChild>
                                            <w:div w:id="2132894117">
                                              <w:marLeft w:val="0"/>
                                              <w:marRight w:val="0"/>
                                              <w:marTop w:val="0"/>
                                              <w:marBottom w:val="0"/>
                                              <w:divBdr>
                                                <w:top w:val="none" w:sz="0" w:space="0" w:color="auto"/>
                                                <w:left w:val="none" w:sz="0" w:space="0" w:color="auto"/>
                                                <w:bottom w:val="none" w:sz="0" w:space="0" w:color="auto"/>
                                                <w:right w:val="none" w:sz="0" w:space="0" w:color="auto"/>
                                              </w:divBdr>
                                              <w:divsChild>
                                                <w:div w:id="172300553">
                                                  <w:marLeft w:val="0"/>
                                                  <w:marRight w:val="0"/>
                                                  <w:marTop w:val="0"/>
                                                  <w:marBottom w:val="0"/>
                                                  <w:divBdr>
                                                    <w:top w:val="none" w:sz="0" w:space="0" w:color="auto"/>
                                                    <w:left w:val="none" w:sz="0" w:space="0" w:color="auto"/>
                                                    <w:bottom w:val="none" w:sz="0" w:space="0" w:color="auto"/>
                                                    <w:right w:val="none" w:sz="0" w:space="0" w:color="auto"/>
                                                  </w:divBdr>
                                                  <w:divsChild>
                                                    <w:div w:id="1981838117">
                                                      <w:marLeft w:val="0"/>
                                                      <w:marRight w:val="0"/>
                                                      <w:marTop w:val="0"/>
                                                      <w:marBottom w:val="0"/>
                                                      <w:divBdr>
                                                        <w:top w:val="none" w:sz="0" w:space="0" w:color="auto"/>
                                                        <w:left w:val="none" w:sz="0" w:space="0" w:color="auto"/>
                                                        <w:bottom w:val="none" w:sz="0" w:space="0" w:color="auto"/>
                                                        <w:right w:val="none" w:sz="0" w:space="0" w:color="auto"/>
                                                      </w:divBdr>
                                                      <w:divsChild>
                                                        <w:div w:id="183636176">
                                                          <w:marLeft w:val="0"/>
                                                          <w:marRight w:val="0"/>
                                                          <w:marTop w:val="0"/>
                                                          <w:marBottom w:val="0"/>
                                                          <w:divBdr>
                                                            <w:top w:val="none" w:sz="0" w:space="0" w:color="auto"/>
                                                            <w:left w:val="none" w:sz="0" w:space="0" w:color="auto"/>
                                                            <w:bottom w:val="none" w:sz="0" w:space="0" w:color="auto"/>
                                                            <w:right w:val="none" w:sz="0" w:space="0" w:color="auto"/>
                                                          </w:divBdr>
                                                          <w:divsChild>
                                                            <w:div w:id="1696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4056673">
      <w:bodyDiv w:val="1"/>
      <w:marLeft w:val="0"/>
      <w:marRight w:val="0"/>
      <w:marTop w:val="0"/>
      <w:marBottom w:val="0"/>
      <w:divBdr>
        <w:top w:val="none" w:sz="0" w:space="0" w:color="auto"/>
        <w:left w:val="none" w:sz="0" w:space="0" w:color="auto"/>
        <w:bottom w:val="none" w:sz="0" w:space="0" w:color="auto"/>
        <w:right w:val="none" w:sz="0" w:space="0" w:color="auto"/>
      </w:divBdr>
    </w:div>
    <w:div w:id="1818375053">
      <w:bodyDiv w:val="1"/>
      <w:marLeft w:val="0"/>
      <w:marRight w:val="0"/>
      <w:marTop w:val="0"/>
      <w:marBottom w:val="0"/>
      <w:divBdr>
        <w:top w:val="none" w:sz="0" w:space="0" w:color="auto"/>
        <w:left w:val="none" w:sz="0" w:space="0" w:color="auto"/>
        <w:bottom w:val="none" w:sz="0" w:space="0" w:color="auto"/>
        <w:right w:val="none" w:sz="0" w:space="0" w:color="auto"/>
      </w:divBdr>
      <w:divsChild>
        <w:div w:id="866137395">
          <w:marLeft w:val="0"/>
          <w:marRight w:val="0"/>
          <w:marTop w:val="0"/>
          <w:marBottom w:val="0"/>
          <w:divBdr>
            <w:top w:val="none" w:sz="0" w:space="0" w:color="auto"/>
            <w:left w:val="none" w:sz="0" w:space="0" w:color="auto"/>
            <w:bottom w:val="none" w:sz="0" w:space="0" w:color="auto"/>
            <w:right w:val="none" w:sz="0" w:space="0" w:color="auto"/>
          </w:divBdr>
          <w:divsChild>
            <w:div w:id="3422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405">
      <w:bodyDiv w:val="1"/>
      <w:marLeft w:val="0"/>
      <w:marRight w:val="0"/>
      <w:marTop w:val="0"/>
      <w:marBottom w:val="0"/>
      <w:divBdr>
        <w:top w:val="none" w:sz="0" w:space="0" w:color="auto"/>
        <w:left w:val="none" w:sz="0" w:space="0" w:color="auto"/>
        <w:bottom w:val="none" w:sz="0" w:space="0" w:color="auto"/>
        <w:right w:val="none" w:sz="0" w:space="0" w:color="auto"/>
      </w:divBdr>
      <w:divsChild>
        <w:div w:id="294912440">
          <w:marLeft w:val="0"/>
          <w:marRight w:val="0"/>
          <w:marTop w:val="0"/>
          <w:marBottom w:val="60"/>
          <w:divBdr>
            <w:top w:val="none" w:sz="0" w:space="0" w:color="auto"/>
            <w:left w:val="none" w:sz="0" w:space="0" w:color="auto"/>
            <w:bottom w:val="none" w:sz="0" w:space="0" w:color="auto"/>
            <w:right w:val="none" w:sz="0" w:space="0" w:color="auto"/>
          </w:divBdr>
        </w:div>
      </w:divsChild>
    </w:div>
    <w:div w:id="1837452263">
      <w:bodyDiv w:val="1"/>
      <w:marLeft w:val="0"/>
      <w:marRight w:val="0"/>
      <w:marTop w:val="0"/>
      <w:marBottom w:val="0"/>
      <w:divBdr>
        <w:top w:val="none" w:sz="0" w:space="0" w:color="auto"/>
        <w:left w:val="none" w:sz="0" w:space="0" w:color="auto"/>
        <w:bottom w:val="none" w:sz="0" w:space="0" w:color="auto"/>
        <w:right w:val="none" w:sz="0" w:space="0" w:color="auto"/>
      </w:divBdr>
      <w:divsChild>
        <w:div w:id="1663004516">
          <w:marLeft w:val="0"/>
          <w:marRight w:val="0"/>
          <w:marTop w:val="0"/>
          <w:marBottom w:val="0"/>
          <w:divBdr>
            <w:top w:val="none" w:sz="0" w:space="0" w:color="auto"/>
            <w:left w:val="none" w:sz="0" w:space="0" w:color="auto"/>
            <w:bottom w:val="none" w:sz="0" w:space="0" w:color="auto"/>
            <w:right w:val="none" w:sz="0" w:space="0" w:color="auto"/>
          </w:divBdr>
          <w:divsChild>
            <w:div w:id="17025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133">
      <w:bodyDiv w:val="1"/>
      <w:marLeft w:val="0"/>
      <w:marRight w:val="0"/>
      <w:marTop w:val="0"/>
      <w:marBottom w:val="0"/>
      <w:divBdr>
        <w:top w:val="none" w:sz="0" w:space="0" w:color="auto"/>
        <w:left w:val="none" w:sz="0" w:space="0" w:color="auto"/>
        <w:bottom w:val="none" w:sz="0" w:space="0" w:color="auto"/>
        <w:right w:val="none" w:sz="0" w:space="0" w:color="auto"/>
      </w:divBdr>
    </w:div>
    <w:div w:id="1858273587">
      <w:bodyDiv w:val="1"/>
      <w:marLeft w:val="0"/>
      <w:marRight w:val="0"/>
      <w:marTop w:val="0"/>
      <w:marBottom w:val="0"/>
      <w:divBdr>
        <w:top w:val="none" w:sz="0" w:space="0" w:color="auto"/>
        <w:left w:val="none" w:sz="0" w:space="0" w:color="auto"/>
        <w:bottom w:val="none" w:sz="0" w:space="0" w:color="auto"/>
        <w:right w:val="none" w:sz="0" w:space="0" w:color="auto"/>
      </w:divBdr>
      <w:divsChild>
        <w:div w:id="154296925">
          <w:marLeft w:val="446"/>
          <w:marRight w:val="0"/>
          <w:marTop w:val="0"/>
          <w:marBottom w:val="0"/>
          <w:divBdr>
            <w:top w:val="none" w:sz="0" w:space="0" w:color="auto"/>
            <w:left w:val="none" w:sz="0" w:space="0" w:color="auto"/>
            <w:bottom w:val="none" w:sz="0" w:space="0" w:color="auto"/>
            <w:right w:val="none" w:sz="0" w:space="0" w:color="auto"/>
          </w:divBdr>
        </w:div>
        <w:div w:id="684135275">
          <w:marLeft w:val="446"/>
          <w:marRight w:val="0"/>
          <w:marTop w:val="0"/>
          <w:marBottom w:val="0"/>
          <w:divBdr>
            <w:top w:val="none" w:sz="0" w:space="0" w:color="auto"/>
            <w:left w:val="none" w:sz="0" w:space="0" w:color="auto"/>
            <w:bottom w:val="none" w:sz="0" w:space="0" w:color="auto"/>
            <w:right w:val="none" w:sz="0" w:space="0" w:color="auto"/>
          </w:divBdr>
        </w:div>
      </w:divsChild>
    </w:div>
    <w:div w:id="1876186813">
      <w:bodyDiv w:val="1"/>
      <w:marLeft w:val="0"/>
      <w:marRight w:val="0"/>
      <w:marTop w:val="0"/>
      <w:marBottom w:val="0"/>
      <w:divBdr>
        <w:top w:val="none" w:sz="0" w:space="0" w:color="auto"/>
        <w:left w:val="none" w:sz="0" w:space="0" w:color="auto"/>
        <w:bottom w:val="none" w:sz="0" w:space="0" w:color="auto"/>
        <w:right w:val="none" w:sz="0" w:space="0" w:color="auto"/>
      </w:divBdr>
      <w:divsChild>
        <w:div w:id="1497644116">
          <w:marLeft w:val="0"/>
          <w:marRight w:val="0"/>
          <w:marTop w:val="0"/>
          <w:marBottom w:val="0"/>
          <w:divBdr>
            <w:top w:val="none" w:sz="0" w:space="0" w:color="auto"/>
            <w:left w:val="none" w:sz="0" w:space="0" w:color="auto"/>
            <w:bottom w:val="none" w:sz="0" w:space="0" w:color="auto"/>
            <w:right w:val="none" w:sz="0" w:space="0" w:color="auto"/>
          </w:divBdr>
          <w:divsChild>
            <w:div w:id="1323855742">
              <w:marLeft w:val="0"/>
              <w:marRight w:val="0"/>
              <w:marTop w:val="0"/>
              <w:marBottom w:val="0"/>
              <w:divBdr>
                <w:top w:val="none" w:sz="0" w:space="0" w:color="auto"/>
                <w:left w:val="none" w:sz="0" w:space="0" w:color="auto"/>
                <w:bottom w:val="none" w:sz="0" w:space="0" w:color="auto"/>
                <w:right w:val="none" w:sz="0" w:space="0" w:color="auto"/>
              </w:divBdr>
              <w:divsChild>
                <w:div w:id="842933366">
                  <w:marLeft w:val="0"/>
                  <w:marRight w:val="0"/>
                  <w:marTop w:val="0"/>
                  <w:marBottom w:val="0"/>
                  <w:divBdr>
                    <w:top w:val="none" w:sz="0" w:space="0" w:color="auto"/>
                    <w:left w:val="none" w:sz="0" w:space="0" w:color="auto"/>
                    <w:bottom w:val="none" w:sz="0" w:space="0" w:color="auto"/>
                    <w:right w:val="none" w:sz="0" w:space="0" w:color="auto"/>
                  </w:divBdr>
                  <w:divsChild>
                    <w:div w:id="79177078">
                      <w:marLeft w:val="0"/>
                      <w:marRight w:val="0"/>
                      <w:marTop w:val="0"/>
                      <w:marBottom w:val="0"/>
                      <w:divBdr>
                        <w:top w:val="none" w:sz="0" w:space="0" w:color="auto"/>
                        <w:left w:val="none" w:sz="0" w:space="0" w:color="auto"/>
                        <w:bottom w:val="none" w:sz="0" w:space="0" w:color="auto"/>
                        <w:right w:val="none" w:sz="0" w:space="0" w:color="auto"/>
                      </w:divBdr>
                      <w:divsChild>
                        <w:div w:id="898977474">
                          <w:marLeft w:val="0"/>
                          <w:marRight w:val="0"/>
                          <w:marTop w:val="0"/>
                          <w:marBottom w:val="0"/>
                          <w:divBdr>
                            <w:top w:val="none" w:sz="0" w:space="0" w:color="auto"/>
                            <w:left w:val="none" w:sz="0" w:space="0" w:color="auto"/>
                            <w:bottom w:val="none" w:sz="0" w:space="0" w:color="auto"/>
                            <w:right w:val="none" w:sz="0" w:space="0" w:color="auto"/>
                          </w:divBdr>
                          <w:divsChild>
                            <w:div w:id="2103183392">
                              <w:marLeft w:val="0"/>
                              <w:marRight w:val="0"/>
                              <w:marTop w:val="0"/>
                              <w:marBottom w:val="0"/>
                              <w:divBdr>
                                <w:top w:val="none" w:sz="0" w:space="0" w:color="auto"/>
                                <w:left w:val="none" w:sz="0" w:space="0" w:color="auto"/>
                                <w:bottom w:val="none" w:sz="0" w:space="0" w:color="auto"/>
                                <w:right w:val="none" w:sz="0" w:space="0" w:color="auto"/>
                              </w:divBdr>
                              <w:divsChild>
                                <w:div w:id="2017922599">
                                  <w:marLeft w:val="0"/>
                                  <w:marRight w:val="0"/>
                                  <w:marTop w:val="0"/>
                                  <w:marBottom w:val="0"/>
                                  <w:divBdr>
                                    <w:top w:val="none" w:sz="0" w:space="0" w:color="auto"/>
                                    <w:left w:val="none" w:sz="0" w:space="0" w:color="auto"/>
                                    <w:bottom w:val="none" w:sz="0" w:space="0" w:color="auto"/>
                                    <w:right w:val="none" w:sz="0" w:space="0" w:color="auto"/>
                                  </w:divBdr>
                                  <w:divsChild>
                                    <w:div w:id="1486508478">
                                      <w:marLeft w:val="0"/>
                                      <w:marRight w:val="0"/>
                                      <w:marTop w:val="0"/>
                                      <w:marBottom w:val="0"/>
                                      <w:divBdr>
                                        <w:top w:val="none" w:sz="0" w:space="0" w:color="auto"/>
                                        <w:left w:val="none" w:sz="0" w:space="0" w:color="auto"/>
                                        <w:bottom w:val="none" w:sz="0" w:space="0" w:color="auto"/>
                                        <w:right w:val="none" w:sz="0" w:space="0" w:color="auto"/>
                                      </w:divBdr>
                                      <w:divsChild>
                                        <w:div w:id="1496533286">
                                          <w:marLeft w:val="0"/>
                                          <w:marRight w:val="0"/>
                                          <w:marTop w:val="0"/>
                                          <w:marBottom w:val="0"/>
                                          <w:divBdr>
                                            <w:top w:val="none" w:sz="0" w:space="0" w:color="auto"/>
                                            <w:left w:val="none" w:sz="0" w:space="0" w:color="auto"/>
                                            <w:bottom w:val="none" w:sz="0" w:space="0" w:color="auto"/>
                                            <w:right w:val="none" w:sz="0" w:space="0" w:color="auto"/>
                                          </w:divBdr>
                                          <w:divsChild>
                                            <w:div w:id="755446253">
                                              <w:marLeft w:val="0"/>
                                              <w:marRight w:val="0"/>
                                              <w:marTop w:val="0"/>
                                              <w:marBottom w:val="0"/>
                                              <w:divBdr>
                                                <w:top w:val="none" w:sz="0" w:space="0" w:color="auto"/>
                                                <w:left w:val="none" w:sz="0" w:space="0" w:color="auto"/>
                                                <w:bottom w:val="none" w:sz="0" w:space="0" w:color="auto"/>
                                                <w:right w:val="none" w:sz="0" w:space="0" w:color="auto"/>
                                              </w:divBdr>
                                              <w:divsChild>
                                                <w:div w:id="1362823610">
                                                  <w:marLeft w:val="0"/>
                                                  <w:marRight w:val="0"/>
                                                  <w:marTop w:val="0"/>
                                                  <w:marBottom w:val="0"/>
                                                  <w:divBdr>
                                                    <w:top w:val="none" w:sz="0" w:space="0" w:color="auto"/>
                                                    <w:left w:val="none" w:sz="0" w:space="0" w:color="auto"/>
                                                    <w:bottom w:val="none" w:sz="0" w:space="0" w:color="auto"/>
                                                    <w:right w:val="none" w:sz="0" w:space="0" w:color="auto"/>
                                                  </w:divBdr>
                                                  <w:divsChild>
                                                    <w:div w:id="598028150">
                                                      <w:marLeft w:val="0"/>
                                                      <w:marRight w:val="0"/>
                                                      <w:marTop w:val="0"/>
                                                      <w:marBottom w:val="0"/>
                                                      <w:divBdr>
                                                        <w:top w:val="none" w:sz="0" w:space="0" w:color="auto"/>
                                                        <w:left w:val="none" w:sz="0" w:space="0" w:color="auto"/>
                                                        <w:bottom w:val="none" w:sz="0" w:space="0" w:color="auto"/>
                                                        <w:right w:val="none" w:sz="0" w:space="0" w:color="auto"/>
                                                      </w:divBdr>
                                                      <w:divsChild>
                                                        <w:div w:id="1545869374">
                                                          <w:marLeft w:val="0"/>
                                                          <w:marRight w:val="0"/>
                                                          <w:marTop w:val="0"/>
                                                          <w:marBottom w:val="0"/>
                                                          <w:divBdr>
                                                            <w:top w:val="none" w:sz="0" w:space="0" w:color="auto"/>
                                                            <w:left w:val="none" w:sz="0" w:space="0" w:color="auto"/>
                                                            <w:bottom w:val="none" w:sz="0" w:space="0" w:color="auto"/>
                                                            <w:right w:val="none" w:sz="0" w:space="0" w:color="auto"/>
                                                          </w:divBdr>
                                                          <w:divsChild>
                                                            <w:div w:id="2626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0343222">
      <w:bodyDiv w:val="1"/>
      <w:marLeft w:val="0"/>
      <w:marRight w:val="0"/>
      <w:marTop w:val="0"/>
      <w:marBottom w:val="0"/>
      <w:divBdr>
        <w:top w:val="none" w:sz="0" w:space="0" w:color="auto"/>
        <w:left w:val="none" w:sz="0" w:space="0" w:color="auto"/>
        <w:bottom w:val="none" w:sz="0" w:space="0" w:color="auto"/>
        <w:right w:val="none" w:sz="0" w:space="0" w:color="auto"/>
      </w:divBdr>
      <w:divsChild>
        <w:div w:id="2053577789">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sChild>
                <w:div w:id="251472600">
                  <w:marLeft w:val="0"/>
                  <w:marRight w:val="0"/>
                  <w:marTop w:val="0"/>
                  <w:marBottom w:val="0"/>
                  <w:divBdr>
                    <w:top w:val="none" w:sz="0" w:space="0" w:color="auto"/>
                    <w:left w:val="none" w:sz="0" w:space="0" w:color="auto"/>
                    <w:bottom w:val="none" w:sz="0" w:space="0" w:color="auto"/>
                    <w:right w:val="none" w:sz="0" w:space="0" w:color="auto"/>
                  </w:divBdr>
                  <w:divsChild>
                    <w:div w:id="616638220">
                      <w:marLeft w:val="0"/>
                      <w:marRight w:val="0"/>
                      <w:marTop w:val="0"/>
                      <w:marBottom w:val="0"/>
                      <w:divBdr>
                        <w:top w:val="none" w:sz="0" w:space="0" w:color="auto"/>
                        <w:left w:val="none" w:sz="0" w:space="0" w:color="auto"/>
                        <w:bottom w:val="none" w:sz="0" w:space="0" w:color="auto"/>
                        <w:right w:val="none" w:sz="0" w:space="0" w:color="auto"/>
                      </w:divBdr>
                      <w:divsChild>
                        <w:div w:id="1252549606">
                          <w:marLeft w:val="0"/>
                          <w:marRight w:val="0"/>
                          <w:marTop w:val="0"/>
                          <w:marBottom w:val="0"/>
                          <w:divBdr>
                            <w:top w:val="none" w:sz="0" w:space="0" w:color="auto"/>
                            <w:left w:val="none" w:sz="0" w:space="0" w:color="auto"/>
                            <w:bottom w:val="none" w:sz="0" w:space="0" w:color="auto"/>
                            <w:right w:val="none" w:sz="0" w:space="0" w:color="auto"/>
                          </w:divBdr>
                          <w:divsChild>
                            <w:div w:id="1023674240">
                              <w:marLeft w:val="0"/>
                              <w:marRight w:val="0"/>
                              <w:marTop w:val="0"/>
                              <w:marBottom w:val="0"/>
                              <w:divBdr>
                                <w:top w:val="none" w:sz="0" w:space="0" w:color="auto"/>
                                <w:left w:val="none" w:sz="0" w:space="0" w:color="auto"/>
                                <w:bottom w:val="none" w:sz="0" w:space="0" w:color="auto"/>
                                <w:right w:val="none" w:sz="0" w:space="0" w:color="auto"/>
                              </w:divBdr>
                              <w:divsChild>
                                <w:div w:id="1858037115">
                                  <w:marLeft w:val="0"/>
                                  <w:marRight w:val="0"/>
                                  <w:marTop w:val="0"/>
                                  <w:marBottom w:val="0"/>
                                  <w:divBdr>
                                    <w:top w:val="none" w:sz="0" w:space="0" w:color="auto"/>
                                    <w:left w:val="none" w:sz="0" w:space="0" w:color="auto"/>
                                    <w:bottom w:val="none" w:sz="0" w:space="0" w:color="auto"/>
                                    <w:right w:val="none" w:sz="0" w:space="0" w:color="auto"/>
                                  </w:divBdr>
                                  <w:divsChild>
                                    <w:div w:id="1940018835">
                                      <w:marLeft w:val="0"/>
                                      <w:marRight w:val="0"/>
                                      <w:marTop w:val="0"/>
                                      <w:marBottom w:val="0"/>
                                      <w:divBdr>
                                        <w:top w:val="none" w:sz="0" w:space="0" w:color="auto"/>
                                        <w:left w:val="none" w:sz="0" w:space="0" w:color="auto"/>
                                        <w:bottom w:val="none" w:sz="0" w:space="0" w:color="auto"/>
                                        <w:right w:val="none" w:sz="0" w:space="0" w:color="auto"/>
                                      </w:divBdr>
                                      <w:divsChild>
                                        <w:div w:id="498539481">
                                          <w:marLeft w:val="0"/>
                                          <w:marRight w:val="0"/>
                                          <w:marTop w:val="0"/>
                                          <w:marBottom w:val="0"/>
                                          <w:divBdr>
                                            <w:top w:val="none" w:sz="0" w:space="0" w:color="auto"/>
                                            <w:left w:val="none" w:sz="0" w:space="0" w:color="auto"/>
                                            <w:bottom w:val="none" w:sz="0" w:space="0" w:color="auto"/>
                                            <w:right w:val="none" w:sz="0" w:space="0" w:color="auto"/>
                                          </w:divBdr>
                                          <w:divsChild>
                                            <w:div w:id="629214153">
                                              <w:marLeft w:val="0"/>
                                              <w:marRight w:val="0"/>
                                              <w:marTop w:val="0"/>
                                              <w:marBottom w:val="0"/>
                                              <w:divBdr>
                                                <w:top w:val="none" w:sz="0" w:space="0" w:color="auto"/>
                                                <w:left w:val="none" w:sz="0" w:space="0" w:color="auto"/>
                                                <w:bottom w:val="none" w:sz="0" w:space="0" w:color="auto"/>
                                                <w:right w:val="none" w:sz="0" w:space="0" w:color="auto"/>
                                              </w:divBdr>
                                              <w:divsChild>
                                                <w:div w:id="132796516">
                                                  <w:marLeft w:val="0"/>
                                                  <w:marRight w:val="0"/>
                                                  <w:marTop w:val="0"/>
                                                  <w:marBottom w:val="0"/>
                                                  <w:divBdr>
                                                    <w:top w:val="none" w:sz="0" w:space="0" w:color="auto"/>
                                                    <w:left w:val="none" w:sz="0" w:space="0" w:color="auto"/>
                                                    <w:bottom w:val="none" w:sz="0" w:space="0" w:color="auto"/>
                                                    <w:right w:val="none" w:sz="0" w:space="0" w:color="auto"/>
                                                  </w:divBdr>
                                                  <w:divsChild>
                                                    <w:div w:id="1212615124">
                                                      <w:marLeft w:val="0"/>
                                                      <w:marRight w:val="0"/>
                                                      <w:marTop w:val="0"/>
                                                      <w:marBottom w:val="0"/>
                                                      <w:divBdr>
                                                        <w:top w:val="none" w:sz="0" w:space="0" w:color="auto"/>
                                                        <w:left w:val="none" w:sz="0" w:space="0" w:color="auto"/>
                                                        <w:bottom w:val="none" w:sz="0" w:space="0" w:color="auto"/>
                                                        <w:right w:val="none" w:sz="0" w:space="0" w:color="auto"/>
                                                      </w:divBdr>
                                                      <w:divsChild>
                                                        <w:div w:id="1218783070">
                                                          <w:marLeft w:val="0"/>
                                                          <w:marRight w:val="0"/>
                                                          <w:marTop w:val="0"/>
                                                          <w:marBottom w:val="0"/>
                                                          <w:divBdr>
                                                            <w:top w:val="none" w:sz="0" w:space="0" w:color="auto"/>
                                                            <w:left w:val="none" w:sz="0" w:space="0" w:color="auto"/>
                                                            <w:bottom w:val="none" w:sz="0" w:space="0" w:color="auto"/>
                                                            <w:right w:val="none" w:sz="0" w:space="0" w:color="auto"/>
                                                          </w:divBdr>
                                                          <w:divsChild>
                                                            <w:div w:id="16844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4849691">
      <w:bodyDiv w:val="1"/>
      <w:marLeft w:val="0"/>
      <w:marRight w:val="0"/>
      <w:marTop w:val="0"/>
      <w:marBottom w:val="0"/>
      <w:divBdr>
        <w:top w:val="none" w:sz="0" w:space="0" w:color="auto"/>
        <w:left w:val="none" w:sz="0" w:space="0" w:color="auto"/>
        <w:bottom w:val="none" w:sz="0" w:space="0" w:color="auto"/>
        <w:right w:val="none" w:sz="0" w:space="0" w:color="auto"/>
      </w:divBdr>
    </w:div>
    <w:div w:id="1915817499">
      <w:bodyDiv w:val="1"/>
      <w:marLeft w:val="0"/>
      <w:marRight w:val="0"/>
      <w:marTop w:val="0"/>
      <w:marBottom w:val="0"/>
      <w:divBdr>
        <w:top w:val="none" w:sz="0" w:space="0" w:color="auto"/>
        <w:left w:val="none" w:sz="0" w:space="0" w:color="auto"/>
        <w:bottom w:val="none" w:sz="0" w:space="0" w:color="auto"/>
        <w:right w:val="none" w:sz="0" w:space="0" w:color="auto"/>
      </w:divBdr>
    </w:div>
    <w:div w:id="1920628076">
      <w:bodyDiv w:val="1"/>
      <w:marLeft w:val="0"/>
      <w:marRight w:val="0"/>
      <w:marTop w:val="0"/>
      <w:marBottom w:val="0"/>
      <w:divBdr>
        <w:top w:val="none" w:sz="0" w:space="0" w:color="auto"/>
        <w:left w:val="none" w:sz="0" w:space="0" w:color="auto"/>
        <w:bottom w:val="none" w:sz="0" w:space="0" w:color="auto"/>
        <w:right w:val="none" w:sz="0" w:space="0" w:color="auto"/>
      </w:divBdr>
    </w:div>
    <w:div w:id="1923563708">
      <w:bodyDiv w:val="1"/>
      <w:marLeft w:val="0"/>
      <w:marRight w:val="0"/>
      <w:marTop w:val="0"/>
      <w:marBottom w:val="0"/>
      <w:divBdr>
        <w:top w:val="none" w:sz="0" w:space="0" w:color="auto"/>
        <w:left w:val="none" w:sz="0" w:space="0" w:color="auto"/>
        <w:bottom w:val="none" w:sz="0" w:space="0" w:color="auto"/>
        <w:right w:val="none" w:sz="0" w:space="0" w:color="auto"/>
      </w:divBdr>
    </w:div>
    <w:div w:id="1941596818">
      <w:bodyDiv w:val="1"/>
      <w:marLeft w:val="0"/>
      <w:marRight w:val="0"/>
      <w:marTop w:val="0"/>
      <w:marBottom w:val="0"/>
      <w:divBdr>
        <w:top w:val="none" w:sz="0" w:space="0" w:color="auto"/>
        <w:left w:val="none" w:sz="0" w:space="0" w:color="auto"/>
        <w:bottom w:val="none" w:sz="0" w:space="0" w:color="auto"/>
        <w:right w:val="none" w:sz="0" w:space="0" w:color="auto"/>
      </w:divBdr>
    </w:div>
    <w:div w:id="1942257054">
      <w:bodyDiv w:val="1"/>
      <w:marLeft w:val="0"/>
      <w:marRight w:val="0"/>
      <w:marTop w:val="0"/>
      <w:marBottom w:val="0"/>
      <w:divBdr>
        <w:top w:val="none" w:sz="0" w:space="0" w:color="auto"/>
        <w:left w:val="none" w:sz="0" w:space="0" w:color="auto"/>
        <w:bottom w:val="none" w:sz="0" w:space="0" w:color="auto"/>
        <w:right w:val="none" w:sz="0" w:space="0" w:color="auto"/>
      </w:divBdr>
    </w:div>
    <w:div w:id="1961565543">
      <w:bodyDiv w:val="1"/>
      <w:marLeft w:val="0"/>
      <w:marRight w:val="0"/>
      <w:marTop w:val="0"/>
      <w:marBottom w:val="0"/>
      <w:divBdr>
        <w:top w:val="none" w:sz="0" w:space="0" w:color="auto"/>
        <w:left w:val="none" w:sz="0" w:space="0" w:color="auto"/>
        <w:bottom w:val="none" w:sz="0" w:space="0" w:color="auto"/>
        <w:right w:val="none" w:sz="0" w:space="0" w:color="auto"/>
      </w:divBdr>
    </w:div>
    <w:div w:id="1963726102">
      <w:bodyDiv w:val="1"/>
      <w:marLeft w:val="0"/>
      <w:marRight w:val="0"/>
      <w:marTop w:val="0"/>
      <w:marBottom w:val="0"/>
      <w:divBdr>
        <w:top w:val="none" w:sz="0" w:space="0" w:color="auto"/>
        <w:left w:val="none" w:sz="0" w:space="0" w:color="auto"/>
        <w:bottom w:val="none" w:sz="0" w:space="0" w:color="auto"/>
        <w:right w:val="none" w:sz="0" w:space="0" w:color="auto"/>
      </w:divBdr>
    </w:div>
    <w:div w:id="1965378627">
      <w:bodyDiv w:val="1"/>
      <w:marLeft w:val="0"/>
      <w:marRight w:val="0"/>
      <w:marTop w:val="0"/>
      <w:marBottom w:val="0"/>
      <w:divBdr>
        <w:top w:val="none" w:sz="0" w:space="0" w:color="auto"/>
        <w:left w:val="none" w:sz="0" w:space="0" w:color="auto"/>
        <w:bottom w:val="none" w:sz="0" w:space="0" w:color="auto"/>
        <w:right w:val="none" w:sz="0" w:space="0" w:color="auto"/>
      </w:divBdr>
    </w:div>
    <w:div w:id="1967730902">
      <w:bodyDiv w:val="1"/>
      <w:marLeft w:val="0"/>
      <w:marRight w:val="0"/>
      <w:marTop w:val="0"/>
      <w:marBottom w:val="0"/>
      <w:divBdr>
        <w:top w:val="none" w:sz="0" w:space="0" w:color="auto"/>
        <w:left w:val="none" w:sz="0" w:space="0" w:color="auto"/>
        <w:bottom w:val="none" w:sz="0" w:space="0" w:color="auto"/>
        <w:right w:val="none" w:sz="0" w:space="0" w:color="auto"/>
      </w:divBdr>
    </w:div>
    <w:div w:id="1991861054">
      <w:bodyDiv w:val="1"/>
      <w:marLeft w:val="0"/>
      <w:marRight w:val="0"/>
      <w:marTop w:val="0"/>
      <w:marBottom w:val="0"/>
      <w:divBdr>
        <w:top w:val="none" w:sz="0" w:space="0" w:color="auto"/>
        <w:left w:val="none" w:sz="0" w:space="0" w:color="auto"/>
        <w:bottom w:val="none" w:sz="0" w:space="0" w:color="auto"/>
        <w:right w:val="none" w:sz="0" w:space="0" w:color="auto"/>
      </w:divBdr>
      <w:divsChild>
        <w:div w:id="1810661081">
          <w:marLeft w:val="0"/>
          <w:marRight w:val="0"/>
          <w:marTop w:val="0"/>
          <w:marBottom w:val="0"/>
          <w:divBdr>
            <w:top w:val="none" w:sz="0" w:space="0" w:color="auto"/>
            <w:left w:val="none" w:sz="0" w:space="0" w:color="auto"/>
            <w:bottom w:val="none" w:sz="0" w:space="0" w:color="auto"/>
            <w:right w:val="none" w:sz="0" w:space="0" w:color="auto"/>
          </w:divBdr>
          <w:divsChild>
            <w:div w:id="418212077">
              <w:marLeft w:val="0"/>
              <w:marRight w:val="0"/>
              <w:marTop w:val="0"/>
              <w:marBottom w:val="0"/>
              <w:divBdr>
                <w:top w:val="none" w:sz="0" w:space="0" w:color="auto"/>
                <w:left w:val="none" w:sz="0" w:space="0" w:color="auto"/>
                <w:bottom w:val="none" w:sz="0" w:space="0" w:color="auto"/>
                <w:right w:val="none" w:sz="0" w:space="0" w:color="auto"/>
              </w:divBdr>
              <w:divsChild>
                <w:div w:id="1815171372">
                  <w:marLeft w:val="0"/>
                  <w:marRight w:val="0"/>
                  <w:marTop w:val="0"/>
                  <w:marBottom w:val="0"/>
                  <w:divBdr>
                    <w:top w:val="none" w:sz="0" w:space="0" w:color="auto"/>
                    <w:left w:val="none" w:sz="0" w:space="0" w:color="auto"/>
                    <w:bottom w:val="none" w:sz="0" w:space="0" w:color="auto"/>
                    <w:right w:val="none" w:sz="0" w:space="0" w:color="auto"/>
                  </w:divBdr>
                  <w:divsChild>
                    <w:div w:id="21133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7185">
      <w:bodyDiv w:val="1"/>
      <w:marLeft w:val="0"/>
      <w:marRight w:val="0"/>
      <w:marTop w:val="0"/>
      <w:marBottom w:val="0"/>
      <w:divBdr>
        <w:top w:val="none" w:sz="0" w:space="0" w:color="auto"/>
        <w:left w:val="none" w:sz="0" w:space="0" w:color="auto"/>
        <w:bottom w:val="none" w:sz="0" w:space="0" w:color="auto"/>
        <w:right w:val="none" w:sz="0" w:space="0" w:color="auto"/>
      </w:divBdr>
    </w:div>
    <w:div w:id="1994331436">
      <w:bodyDiv w:val="1"/>
      <w:marLeft w:val="0"/>
      <w:marRight w:val="0"/>
      <w:marTop w:val="0"/>
      <w:marBottom w:val="0"/>
      <w:divBdr>
        <w:top w:val="none" w:sz="0" w:space="0" w:color="auto"/>
        <w:left w:val="none" w:sz="0" w:space="0" w:color="auto"/>
        <w:bottom w:val="none" w:sz="0" w:space="0" w:color="auto"/>
        <w:right w:val="none" w:sz="0" w:space="0" w:color="auto"/>
      </w:divBdr>
    </w:div>
    <w:div w:id="1994987680">
      <w:bodyDiv w:val="1"/>
      <w:marLeft w:val="0"/>
      <w:marRight w:val="0"/>
      <w:marTop w:val="0"/>
      <w:marBottom w:val="0"/>
      <w:divBdr>
        <w:top w:val="none" w:sz="0" w:space="0" w:color="auto"/>
        <w:left w:val="none" w:sz="0" w:space="0" w:color="auto"/>
        <w:bottom w:val="none" w:sz="0" w:space="0" w:color="auto"/>
        <w:right w:val="none" w:sz="0" w:space="0" w:color="auto"/>
      </w:divBdr>
    </w:div>
    <w:div w:id="2010674833">
      <w:bodyDiv w:val="1"/>
      <w:marLeft w:val="0"/>
      <w:marRight w:val="0"/>
      <w:marTop w:val="0"/>
      <w:marBottom w:val="0"/>
      <w:divBdr>
        <w:top w:val="none" w:sz="0" w:space="0" w:color="auto"/>
        <w:left w:val="none" w:sz="0" w:space="0" w:color="auto"/>
        <w:bottom w:val="none" w:sz="0" w:space="0" w:color="auto"/>
        <w:right w:val="none" w:sz="0" w:space="0" w:color="auto"/>
      </w:divBdr>
    </w:div>
    <w:div w:id="2011979035">
      <w:bodyDiv w:val="1"/>
      <w:marLeft w:val="0"/>
      <w:marRight w:val="0"/>
      <w:marTop w:val="0"/>
      <w:marBottom w:val="0"/>
      <w:divBdr>
        <w:top w:val="none" w:sz="0" w:space="0" w:color="auto"/>
        <w:left w:val="none" w:sz="0" w:space="0" w:color="auto"/>
        <w:bottom w:val="none" w:sz="0" w:space="0" w:color="auto"/>
        <w:right w:val="none" w:sz="0" w:space="0" w:color="auto"/>
      </w:divBdr>
      <w:divsChild>
        <w:div w:id="1010446529">
          <w:marLeft w:val="0"/>
          <w:marRight w:val="0"/>
          <w:marTop w:val="0"/>
          <w:marBottom w:val="0"/>
          <w:divBdr>
            <w:top w:val="none" w:sz="0" w:space="0" w:color="auto"/>
            <w:left w:val="none" w:sz="0" w:space="0" w:color="auto"/>
            <w:bottom w:val="none" w:sz="0" w:space="0" w:color="auto"/>
            <w:right w:val="none" w:sz="0" w:space="0" w:color="auto"/>
          </w:divBdr>
          <w:divsChild>
            <w:div w:id="2091922037">
              <w:marLeft w:val="0"/>
              <w:marRight w:val="0"/>
              <w:marTop w:val="0"/>
              <w:marBottom w:val="0"/>
              <w:divBdr>
                <w:top w:val="none" w:sz="0" w:space="0" w:color="auto"/>
                <w:left w:val="none" w:sz="0" w:space="0" w:color="auto"/>
                <w:bottom w:val="none" w:sz="0" w:space="0" w:color="auto"/>
                <w:right w:val="none" w:sz="0" w:space="0" w:color="auto"/>
              </w:divBdr>
              <w:divsChild>
                <w:div w:id="370958983">
                  <w:marLeft w:val="0"/>
                  <w:marRight w:val="0"/>
                  <w:marTop w:val="0"/>
                  <w:marBottom w:val="0"/>
                  <w:divBdr>
                    <w:top w:val="none" w:sz="0" w:space="0" w:color="auto"/>
                    <w:left w:val="none" w:sz="0" w:space="0" w:color="auto"/>
                    <w:bottom w:val="none" w:sz="0" w:space="0" w:color="auto"/>
                    <w:right w:val="none" w:sz="0" w:space="0" w:color="auto"/>
                  </w:divBdr>
                  <w:divsChild>
                    <w:div w:id="1203710275">
                      <w:marLeft w:val="0"/>
                      <w:marRight w:val="0"/>
                      <w:marTop w:val="0"/>
                      <w:marBottom w:val="0"/>
                      <w:divBdr>
                        <w:top w:val="none" w:sz="0" w:space="0" w:color="auto"/>
                        <w:left w:val="none" w:sz="0" w:space="0" w:color="auto"/>
                        <w:bottom w:val="none" w:sz="0" w:space="0" w:color="auto"/>
                        <w:right w:val="none" w:sz="0" w:space="0" w:color="auto"/>
                      </w:divBdr>
                      <w:divsChild>
                        <w:div w:id="2112433897">
                          <w:marLeft w:val="0"/>
                          <w:marRight w:val="0"/>
                          <w:marTop w:val="0"/>
                          <w:marBottom w:val="0"/>
                          <w:divBdr>
                            <w:top w:val="none" w:sz="0" w:space="0" w:color="auto"/>
                            <w:left w:val="none" w:sz="0" w:space="0" w:color="auto"/>
                            <w:bottom w:val="none" w:sz="0" w:space="0" w:color="auto"/>
                            <w:right w:val="none" w:sz="0" w:space="0" w:color="auto"/>
                          </w:divBdr>
                          <w:divsChild>
                            <w:div w:id="896479699">
                              <w:marLeft w:val="0"/>
                              <w:marRight w:val="0"/>
                              <w:marTop w:val="0"/>
                              <w:marBottom w:val="0"/>
                              <w:divBdr>
                                <w:top w:val="none" w:sz="0" w:space="0" w:color="auto"/>
                                <w:left w:val="none" w:sz="0" w:space="0" w:color="auto"/>
                                <w:bottom w:val="none" w:sz="0" w:space="0" w:color="auto"/>
                                <w:right w:val="none" w:sz="0" w:space="0" w:color="auto"/>
                              </w:divBdr>
                              <w:divsChild>
                                <w:div w:id="1411195968">
                                  <w:marLeft w:val="0"/>
                                  <w:marRight w:val="0"/>
                                  <w:marTop w:val="0"/>
                                  <w:marBottom w:val="0"/>
                                  <w:divBdr>
                                    <w:top w:val="none" w:sz="0" w:space="0" w:color="auto"/>
                                    <w:left w:val="none" w:sz="0" w:space="0" w:color="auto"/>
                                    <w:bottom w:val="none" w:sz="0" w:space="0" w:color="auto"/>
                                    <w:right w:val="none" w:sz="0" w:space="0" w:color="auto"/>
                                  </w:divBdr>
                                  <w:divsChild>
                                    <w:div w:id="1953591579">
                                      <w:marLeft w:val="0"/>
                                      <w:marRight w:val="0"/>
                                      <w:marTop w:val="0"/>
                                      <w:marBottom w:val="0"/>
                                      <w:divBdr>
                                        <w:top w:val="none" w:sz="0" w:space="0" w:color="auto"/>
                                        <w:left w:val="none" w:sz="0" w:space="0" w:color="auto"/>
                                        <w:bottom w:val="none" w:sz="0" w:space="0" w:color="auto"/>
                                        <w:right w:val="none" w:sz="0" w:space="0" w:color="auto"/>
                                      </w:divBdr>
                                      <w:divsChild>
                                        <w:div w:id="1596672679">
                                          <w:marLeft w:val="0"/>
                                          <w:marRight w:val="0"/>
                                          <w:marTop w:val="0"/>
                                          <w:marBottom w:val="0"/>
                                          <w:divBdr>
                                            <w:top w:val="none" w:sz="0" w:space="0" w:color="auto"/>
                                            <w:left w:val="none" w:sz="0" w:space="0" w:color="auto"/>
                                            <w:bottom w:val="none" w:sz="0" w:space="0" w:color="auto"/>
                                            <w:right w:val="none" w:sz="0" w:space="0" w:color="auto"/>
                                          </w:divBdr>
                                          <w:divsChild>
                                            <w:div w:id="738209174">
                                              <w:marLeft w:val="0"/>
                                              <w:marRight w:val="0"/>
                                              <w:marTop w:val="0"/>
                                              <w:marBottom w:val="0"/>
                                              <w:divBdr>
                                                <w:top w:val="none" w:sz="0" w:space="0" w:color="auto"/>
                                                <w:left w:val="none" w:sz="0" w:space="0" w:color="auto"/>
                                                <w:bottom w:val="none" w:sz="0" w:space="0" w:color="auto"/>
                                                <w:right w:val="none" w:sz="0" w:space="0" w:color="auto"/>
                                              </w:divBdr>
                                              <w:divsChild>
                                                <w:div w:id="46994241">
                                                  <w:marLeft w:val="0"/>
                                                  <w:marRight w:val="0"/>
                                                  <w:marTop w:val="0"/>
                                                  <w:marBottom w:val="0"/>
                                                  <w:divBdr>
                                                    <w:top w:val="none" w:sz="0" w:space="0" w:color="auto"/>
                                                    <w:left w:val="none" w:sz="0" w:space="0" w:color="auto"/>
                                                    <w:bottom w:val="none" w:sz="0" w:space="0" w:color="auto"/>
                                                    <w:right w:val="none" w:sz="0" w:space="0" w:color="auto"/>
                                                  </w:divBdr>
                                                  <w:divsChild>
                                                    <w:div w:id="1586449747">
                                                      <w:marLeft w:val="0"/>
                                                      <w:marRight w:val="0"/>
                                                      <w:marTop w:val="0"/>
                                                      <w:marBottom w:val="0"/>
                                                      <w:divBdr>
                                                        <w:top w:val="none" w:sz="0" w:space="0" w:color="auto"/>
                                                        <w:left w:val="none" w:sz="0" w:space="0" w:color="auto"/>
                                                        <w:bottom w:val="none" w:sz="0" w:space="0" w:color="auto"/>
                                                        <w:right w:val="none" w:sz="0" w:space="0" w:color="auto"/>
                                                      </w:divBdr>
                                                      <w:divsChild>
                                                        <w:div w:id="272128449">
                                                          <w:marLeft w:val="0"/>
                                                          <w:marRight w:val="0"/>
                                                          <w:marTop w:val="0"/>
                                                          <w:marBottom w:val="0"/>
                                                          <w:divBdr>
                                                            <w:top w:val="none" w:sz="0" w:space="0" w:color="auto"/>
                                                            <w:left w:val="none" w:sz="0" w:space="0" w:color="auto"/>
                                                            <w:bottom w:val="none" w:sz="0" w:space="0" w:color="auto"/>
                                                            <w:right w:val="none" w:sz="0" w:space="0" w:color="auto"/>
                                                          </w:divBdr>
                                                          <w:divsChild>
                                                            <w:div w:id="444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69080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73769955">
      <w:bodyDiv w:val="1"/>
      <w:marLeft w:val="0"/>
      <w:marRight w:val="0"/>
      <w:marTop w:val="0"/>
      <w:marBottom w:val="0"/>
      <w:divBdr>
        <w:top w:val="none" w:sz="0" w:space="0" w:color="auto"/>
        <w:left w:val="none" w:sz="0" w:space="0" w:color="auto"/>
        <w:bottom w:val="none" w:sz="0" w:space="0" w:color="auto"/>
        <w:right w:val="none" w:sz="0" w:space="0" w:color="auto"/>
      </w:divBdr>
    </w:div>
    <w:div w:id="2080663290">
      <w:bodyDiv w:val="1"/>
      <w:marLeft w:val="0"/>
      <w:marRight w:val="0"/>
      <w:marTop w:val="0"/>
      <w:marBottom w:val="0"/>
      <w:divBdr>
        <w:top w:val="none" w:sz="0" w:space="0" w:color="auto"/>
        <w:left w:val="none" w:sz="0" w:space="0" w:color="auto"/>
        <w:bottom w:val="none" w:sz="0" w:space="0" w:color="auto"/>
        <w:right w:val="none" w:sz="0" w:space="0" w:color="auto"/>
      </w:divBdr>
    </w:div>
    <w:div w:id="2084333601">
      <w:bodyDiv w:val="1"/>
      <w:marLeft w:val="0"/>
      <w:marRight w:val="0"/>
      <w:marTop w:val="0"/>
      <w:marBottom w:val="0"/>
      <w:divBdr>
        <w:top w:val="none" w:sz="0" w:space="0" w:color="auto"/>
        <w:left w:val="none" w:sz="0" w:space="0" w:color="auto"/>
        <w:bottom w:val="none" w:sz="0" w:space="0" w:color="auto"/>
        <w:right w:val="none" w:sz="0" w:space="0" w:color="auto"/>
      </w:divBdr>
      <w:divsChild>
        <w:div w:id="1618174733">
          <w:marLeft w:val="0"/>
          <w:marRight w:val="0"/>
          <w:marTop w:val="0"/>
          <w:marBottom w:val="0"/>
          <w:divBdr>
            <w:top w:val="none" w:sz="0" w:space="0" w:color="auto"/>
            <w:left w:val="none" w:sz="0" w:space="0" w:color="auto"/>
            <w:bottom w:val="none" w:sz="0" w:space="0" w:color="auto"/>
            <w:right w:val="none" w:sz="0" w:space="0" w:color="auto"/>
          </w:divBdr>
          <w:divsChild>
            <w:div w:id="1694573646">
              <w:marLeft w:val="0"/>
              <w:marRight w:val="0"/>
              <w:marTop w:val="0"/>
              <w:marBottom w:val="0"/>
              <w:divBdr>
                <w:top w:val="none" w:sz="0" w:space="0" w:color="auto"/>
                <w:left w:val="none" w:sz="0" w:space="0" w:color="auto"/>
                <w:bottom w:val="none" w:sz="0" w:space="0" w:color="auto"/>
                <w:right w:val="none" w:sz="0" w:space="0" w:color="auto"/>
              </w:divBdr>
              <w:divsChild>
                <w:div w:id="1716614942">
                  <w:marLeft w:val="0"/>
                  <w:marRight w:val="0"/>
                  <w:marTop w:val="0"/>
                  <w:marBottom w:val="0"/>
                  <w:divBdr>
                    <w:top w:val="none" w:sz="0" w:space="0" w:color="auto"/>
                    <w:left w:val="none" w:sz="0" w:space="0" w:color="auto"/>
                    <w:bottom w:val="none" w:sz="0" w:space="0" w:color="auto"/>
                    <w:right w:val="none" w:sz="0" w:space="0" w:color="auto"/>
                  </w:divBdr>
                  <w:divsChild>
                    <w:div w:id="398216350">
                      <w:marLeft w:val="0"/>
                      <w:marRight w:val="0"/>
                      <w:marTop w:val="0"/>
                      <w:marBottom w:val="0"/>
                      <w:divBdr>
                        <w:top w:val="none" w:sz="0" w:space="0" w:color="auto"/>
                        <w:left w:val="none" w:sz="0" w:space="0" w:color="auto"/>
                        <w:bottom w:val="none" w:sz="0" w:space="0" w:color="auto"/>
                        <w:right w:val="none" w:sz="0" w:space="0" w:color="auto"/>
                      </w:divBdr>
                      <w:divsChild>
                        <w:div w:id="161548756">
                          <w:marLeft w:val="0"/>
                          <w:marRight w:val="0"/>
                          <w:marTop w:val="0"/>
                          <w:marBottom w:val="0"/>
                          <w:divBdr>
                            <w:top w:val="none" w:sz="0" w:space="0" w:color="auto"/>
                            <w:left w:val="none" w:sz="0" w:space="0" w:color="auto"/>
                            <w:bottom w:val="none" w:sz="0" w:space="0" w:color="auto"/>
                            <w:right w:val="none" w:sz="0" w:space="0" w:color="auto"/>
                          </w:divBdr>
                          <w:divsChild>
                            <w:div w:id="1637220445">
                              <w:marLeft w:val="0"/>
                              <w:marRight w:val="0"/>
                              <w:marTop w:val="0"/>
                              <w:marBottom w:val="0"/>
                              <w:divBdr>
                                <w:top w:val="none" w:sz="0" w:space="0" w:color="auto"/>
                                <w:left w:val="none" w:sz="0" w:space="0" w:color="auto"/>
                                <w:bottom w:val="none" w:sz="0" w:space="0" w:color="auto"/>
                                <w:right w:val="none" w:sz="0" w:space="0" w:color="auto"/>
                              </w:divBdr>
                              <w:divsChild>
                                <w:div w:id="1431581865">
                                  <w:marLeft w:val="0"/>
                                  <w:marRight w:val="0"/>
                                  <w:marTop w:val="0"/>
                                  <w:marBottom w:val="0"/>
                                  <w:divBdr>
                                    <w:top w:val="none" w:sz="0" w:space="0" w:color="auto"/>
                                    <w:left w:val="none" w:sz="0" w:space="0" w:color="auto"/>
                                    <w:bottom w:val="none" w:sz="0" w:space="0" w:color="auto"/>
                                    <w:right w:val="none" w:sz="0" w:space="0" w:color="auto"/>
                                  </w:divBdr>
                                  <w:divsChild>
                                    <w:div w:id="475487484">
                                      <w:marLeft w:val="0"/>
                                      <w:marRight w:val="0"/>
                                      <w:marTop w:val="0"/>
                                      <w:marBottom w:val="0"/>
                                      <w:divBdr>
                                        <w:top w:val="none" w:sz="0" w:space="0" w:color="auto"/>
                                        <w:left w:val="none" w:sz="0" w:space="0" w:color="auto"/>
                                        <w:bottom w:val="none" w:sz="0" w:space="0" w:color="auto"/>
                                        <w:right w:val="none" w:sz="0" w:space="0" w:color="auto"/>
                                      </w:divBdr>
                                      <w:divsChild>
                                        <w:div w:id="1132865930">
                                          <w:marLeft w:val="0"/>
                                          <w:marRight w:val="0"/>
                                          <w:marTop w:val="0"/>
                                          <w:marBottom w:val="0"/>
                                          <w:divBdr>
                                            <w:top w:val="none" w:sz="0" w:space="0" w:color="auto"/>
                                            <w:left w:val="none" w:sz="0" w:space="0" w:color="auto"/>
                                            <w:bottom w:val="none" w:sz="0" w:space="0" w:color="auto"/>
                                            <w:right w:val="none" w:sz="0" w:space="0" w:color="auto"/>
                                          </w:divBdr>
                                          <w:divsChild>
                                            <w:div w:id="944656862">
                                              <w:marLeft w:val="0"/>
                                              <w:marRight w:val="0"/>
                                              <w:marTop w:val="0"/>
                                              <w:marBottom w:val="0"/>
                                              <w:divBdr>
                                                <w:top w:val="none" w:sz="0" w:space="0" w:color="auto"/>
                                                <w:left w:val="none" w:sz="0" w:space="0" w:color="auto"/>
                                                <w:bottom w:val="none" w:sz="0" w:space="0" w:color="auto"/>
                                                <w:right w:val="none" w:sz="0" w:space="0" w:color="auto"/>
                                              </w:divBdr>
                                              <w:divsChild>
                                                <w:div w:id="159350280">
                                                  <w:marLeft w:val="0"/>
                                                  <w:marRight w:val="0"/>
                                                  <w:marTop w:val="0"/>
                                                  <w:marBottom w:val="0"/>
                                                  <w:divBdr>
                                                    <w:top w:val="none" w:sz="0" w:space="0" w:color="auto"/>
                                                    <w:left w:val="none" w:sz="0" w:space="0" w:color="auto"/>
                                                    <w:bottom w:val="none" w:sz="0" w:space="0" w:color="auto"/>
                                                    <w:right w:val="none" w:sz="0" w:space="0" w:color="auto"/>
                                                  </w:divBdr>
                                                  <w:divsChild>
                                                    <w:div w:id="92438247">
                                                      <w:marLeft w:val="0"/>
                                                      <w:marRight w:val="0"/>
                                                      <w:marTop w:val="0"/>
                                                      <w:marBottom w:val="0"/>
                                                      <w:divBdr>
                                                        <w:top w:val="none" w:sz="0" w:space="0" w:color="auto"/>
                                                        <w:left w:val="none" w:sz="0" w:space="0" w:color="auto"/>
                                                        <w:bottom w:val="none" w:sz="0" w:space="0" w:color="auto"/>
                                                        <w:right w:val="none" w:sz="0" w:space="0" w:color="auto"/>
                                                      </w:divBdr>
                                                      <w:divsChild>
                                                        <w:div w:id="463936574">
                                                          <w:marLeft w:val="0"/>
                                                          <w:marRight w:val="0"/>
                                                          <w:marTop w:val="0"/>
                                                          <w:marBottom w:val="0"/>
                                                          <w:divBdr>
                                                            <w:top w:val="none" w:sz="0" w:space="0" w:color="auto"/>
                                                            <w:left w:val="none" w:sz="0" w:space="0" w:color="auto"/>
                                                            <w:bottom w:val="none" w:sz="0" w:space="0" w:color="auto"/>
                                                            <w:right w:val="none" w:sz="0" w:space="0" w:color="auto"/>
                                                          </w:divBdr>
                                                          <w:divsChild>
                                                            <w:div w:id="67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617870">
      <w:bodyDiv w:val="1"/>
      <w:marLeft w:val="0"/>
      <w:marRight w:val="0"/>
      <w:marTop w:val="0"/>
      <w:marBottom w:val="0"/>
      <w:divBdr>
        <w:top w:val="none" w:sz="0" w:space="0" w:color="auto"/>
        <w:left w:val="none" w:sz="0" w:space="0" w:color="auto"/>
        <w:bottom w:val="none" w:sz="0" w:space="0" w:color="auto"/>
        <w:right w:val="none" w:sz="0" w:space="0" w:color="auto"/>
      </w:divBdr>
    </w:div>
    <w:div w:id="2096366354">
      <w:bodyDiv w:val="1"/>
      <w:marLeft w:val="0"/>
      <w:marRight w:val="0"/>
      <w:marTop w:val="0"/>
      <w:marBottom w:val="0"/>
      <w:divBdr>
        <w:top w:val="none" w:sz="0" w:space="0" w:color="auto"/>
        <w:left w:val="none" w:sz="0" w:space="0" w:color="auto"/>
        <w:bottom w:val="none" w:sz="0" w:space="0" w:color="auto"/>
        <w:right w:val="none" w:sz="0" w:space="0" w:color="auto"/>
      </w:divBdr>
    </w:div>
    <w:div w:id="2102984880">
      <w:bodyDiv w:val="1"/>
      <w:marLeft w:val="0"/>
      <w:marRight w:val="0"/>
      <w:marTop w:val="0"/>
      <w:marBottom w:val="0"/>
      <w:divBdr>
        <w:top w:val="none" w:sz="0" w:space="0" w:color="auto"/>
        <w:left w:val="none" w:sz="0" w:space="0" w:color="auto"/>
        <w:bottom w:val="none" w:sz="0" w:space="0" w:color="auto"/>
        <w:right w:val="none" w:sz="0" w:space="0" w:color="auto"/>
      </w:divBdr>
    </w:div>
    <w:div w:id="2126341105">
      <w:bodyDiv w:val="1"/>
      <w:marLeft w:val="0"/>
      <w:marRight w:val="0"/>
      <w:marTop w:val="0"/>
      <w:marBottom w:val="0"/>
      <w:divBdr>
        <w:top w:val="none" w:sz="0" w:space="0" w:color="auto"/>
        <w:left w:val="none" w:sz="0" w:space="0" w:color="auto"/>
        <w:bottom w:val="none" w:sz="0" w:space="0" w:color="auto"/>
        <w:right w:val="none" w:sz="0" w:space="0" w:color="auto"/>
      </w:divBdr>
    </w:div>
    <w:div w:id="2129809641">
      <w:bodyDiv w:val="1"/>
      <w:marLeft w:val="0"/>
      <w:marRight w:val="0"/>
      <w:marTop w:val="0"/>
      <w:marBottom w:val="0"/>
      <w:divBdr>
        <w:top w:val="none" w:sz="0" w:space="0" w:color="auto"/>
        <w:left w:val="none" w:sz="0" w:space="0" w:color="auto"/>
        <w:bottom w:val="none" w:sz="0" w:space="0" w:color="auto"/>
        <w:right w:val="none" w:sz="0" w:space="0" w:color="auto"/>
      </w:divBdr>
      <w:divsChild>
        <w:div w:id="1613171446">
          <w:marLeft w:val="0"/>
          <w:marRight w:val="0"/>
          <w:marTop w:val="0"/>
          <w:marBottom w:val="0"/>
          <w:divBdr>
            <w:top w:val="none" w:sz="0" w:space="0" w:color="auto"/>
            <w:left w:val="none" w:sz="0" w:space="0" w:color="auto"/>
            <w:bottom w:val="none" w:sz="0" w:space="0" w:color="auto"/>
            <w:right w:val="none" w:sz="0" w:space="0" w:color="auto"/>
          </w:divBdr>
          <w:divsChild>
            <w:div w:id="193617816">
              <w:marLeft w:val="0"/>
              <w:marRight w:val="0"/>
              <w:marTop w:val="0"/>
              <w:marBottom w:val="0"/>
              <w:divBdr>
                <w:top w:val="none" w:sz="0" w:space="0" w:color="auto"/>
                <w:left w:val="none" w:sz="0" w:space="0" w:color="auto"/>
                <w:bottom w:val="none" w:sz="0" w:space="0" w:color="auto"/>
                <w:right w:val="none" w:sz="0" w:space="0" w:color="auto"/>
              </w:divBdr>
              <w:divsChild>
                <w:div w:id="1419867495">
                  <w:marLeft w:val="0"/>
                  <w:marRight w:val="0"/>
                  <w:marTop w:val="0"/>
                  <w:marBottom w:val="0"/>
                  <w:divBdr>
                    <w:top w:val="none" w:sz="0" w:space="0" w:color="auto"/>
                    <w:left w:val="none" w:sz="0" w:space="0" w:color="auto"/>
                    <w:bottom w:val="none" w:sz="0" w:space="0" w:color="auto"/>
                    <w:right w:val="none" w:sz="0" w:space="0" w:color="auto"/>
                  </w:divBdr>
                  <w:divsChild>
                    <w:div w:id="134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872">
      <w:bodyDiv w:val="1"/>
      <w:marLeft w:val="0"/>
      <w:marRight w:val="0"/>
      <w:marTop w:val="0"/>
      <w:marBottom w:val="0"/>
      <w:divBdr>
        <w:top w:val="none" w:sz="0" w:space="0" w:color="auto"/>
        <w:left w:val="none" w:sz="0" w:space="0" w:color="auto"/>
        <w:bottom w:val="none" w:sz="0" w:space="0" w:color="auto"/>
        <w:right w:val="none" w:sz="0" w:space="0" w:color="auto"/>
      </w:divBdr>
      <w:divsChild>
        <w:div w:id="1193376847">
          <w:marLeft w:val="0"/>
          <w:marRight w:val="0"/>
          <w:marTop w:val="0"/>
          <w:marBottom w:val="0"/>
          <w:divBdr>
            <w:top w:val="none" w:sz="0" w:space="0" w:color="auto"/>
            <w:left w:val="none" w:sz="0" w:space="0" w:color="auto"/>
            <w:bottom w:val="none" w:sz="0" w:space="0" w:color="auto"/>
            <w:right w:val="none" w:sz="0" w:space="0" w:color="auto"/>
          </w:divBdr>
        </w:div>
        <w:div w:id="1626428277">
          <w:marLeft w:val="0"/>
          <w:marRight w:val="0"/>
          <w:marTop w:val="0"/>
          <w:marBottom w:val="0"/>
          <w:divBdr>
            <w:top w:val="none" w:sz="0" w:space="0" w:color="auto"/>
            <w:left w:val="none" w:sz="0" w:space="0" w:color="auto"/>
            <w:bottom w:val="none" w:sz="0" w:space="0" w:color="auto"/>
            <w:right w:val="none" w:sz="0" w:space="0" w:color="auto"/>
          </w:divBdr>
          <w:divsChild>
            <w:div w:id="813836016">
              <w:marLeft w:val="0"/>
              <w:marRight w:val="0"/>
              <w:marTop w:val="0"/>
              <w:marBottom w:val="0"/>
              <w:divBdr>
                <w:top w:val="none" w:sz="0" w:space="0" w:color="auto"/>
                <w:left w:val="none" w:sz="0" w:space="0" w:color="auto"/>
                <w:bottom w:val="none" w:sz="0" w:space="0" w:color="auto"/>
                <w:right w:val="none" w:sz="0" w:space="0" w:color="auto"/>
              </w:divBdr>
              <w:divsChild>
                <w:div w:id="1402024174">
                  <w:marLeft w:val="0"/>
                  <w:marRight w:val="0"/>
                  <w:marTop w:val="0"/>
                  <w:marBottom w:val="0"/>
                  <w:divBdr>
                    <w:top w:val="none" w:sz="0" w:space="0" w:color="auto"/>
                    <w:left w:val="none" w:sz="0" w:space="0" w:color="auto"/>
                    <w:bottom w:val="none" w:sz="0" w:space="0" w:color="auto"/>
                    <w:right w:val="none" w:sz="0" w:space="0" w:color="auto"/>
                  </w:divBdr>
                  <w:divsChild>
                    <w:div w:id="1350107872">
                      <w:marLeft w:val="0"/>
                      <w:marRight w:val="0"/>
                      <w:marTop w:val="0"/>
                      <w:marBottom w:val="0"/>
                      <w:divBdr>
                        <w:top w:val="none" w:sz="0" w:space="0" w:color="auto"/>
                        <w:left w:val="none" w:sz="0" w:space="0" w:color="auto"/>
                        <w:bottom w:val="none" w:sz="0" w:space="0" w:color="auto"/>
                        <w:right w:val="none" w:sz="0" w:space="0" w:color="auto"/>
                      </w:divBdr>
                    </w:div>
                  </w:divsChild>
                </w:div>
                <w:div w:id="1998068353">
                  <w:marLeft w:val="0"/>
                  <w:marRight w:val="0"/>
                  <w:marTop w:val="0"/>
                  <w:marBottom w:val="0"/>
                  <w:divBdr>
                    <w:top w:val="none" w:sz="0" w:space="0" w:color="auto"/>
                    <w:left w:val="none" w:sz="0" w:space="0" w:color="auto"/>
                    <w:bottom w:val="none" w:sz="0" w:space="0" w:color="auto"/>
                    <w:right w:val="none" w:sz="0" w:space="0" w:color="auto"/>
                  </w:divBdr>
                  <w:divsChild>
                    <w:div w:id="551115388">
                      <w:marLeft w:val="0"/>
                      <w:marRight w:val="0"/>
                      <w:marTop w:val="0"/>
                      <w:marBottom w:val="0"/>
                      <w:divBdr>
                        <w:top w:val="none" w:sz="0" w:space="0" w:color="auto"/>
                        <w:left w:val="none" w:sz="0" w:space="0" w:color="auto"/>
                        <w:bottom w:val="none" w:sz="0" w:space="0" w:color="auto"/>
                        <w:right w:val="none" w:sz="0" w:space="0" w:color="auto"/>
                      </w:divBdr>
                      <w:divsChild>
                        <w:div w:id="1019770415">
                          <w:marLeft w:val="0"/>
                          <w:marRight w:val="0"/>
                          <w:marTop w:val="0"/>
                          <w:marBottom w:val="0"/>
                          <w:divBdr>
                            <w:top w:val="none" w:sz="0" w:space="0" w:color="auto"/>
                            <w:left w:val="none" w:sz="0" w:space="0" w:color="auto"/>
                            <w:bottom w:val="none" w:sz="0" w:space="0" w:color="auto"/>
                            <w:right w:val="none" w:sz="0" w:space="0" w:color="auto"/>
                          </w:divBdr>
                        </w:div>
                      </w:divsChild>
                    </w:div>
                    <w:div w:id="944995745">
                      <w:marLeft w:val="0"/>
                      <w:marRight w:val="0"/>
                      <w:marTop w:val="0"/>
                      <w:marBottom w:val="0"/>
                      <w:divBdr>
                        <w:top w:val="none" w:sz="0" w:space="0" w:color="auto"/>
                        <w:left w:val="none" w:sz="0" w:space="0" w:color="auto"/>
                        <w:bottom w:val="none" w:sz="0" w:space="0" w:color="auto"/>
                        <w:right w:val="none" w:sz="0" w:space="0" w:color="auto"/>
                      </w:divBdr>
                      <w:divsChild>
                        <w:div w:id="343021094">
                          <w:marLeft w:val="0"/>
                          <w:marRight w:val="0"/>
                          <w:marTop w:val="0"/>
                          <w:marBottom w:val="0"/>
                          <w:divBdr>
                            <w:top w:val="none" w:sz="0" w:space="0" w:color="auto"/>
                            <w:left w:val="none" w:sz="0" w:space="0" w:color="auto"/>
                            <w:bottom w:val="none" w:sz="0" w:space="0" w:color="auto"/>
                            <w:right w:val="none" w:sz="0" w:space="0" w:color="auto"/>
                          </w:divBdr>
                          <w:divsChild>
                            <w:div w:id="394164540">
                              <w:marLeft w:val="0"/>
                              <w:marRight w:val="0"/>
                              <w:marTop w:val="0"/>
                              <w:marBottom w:val="0"/>
                              <w:divBdr>
                                <w:top w:val="none" w:sz="0" w:space="0" w:color="auto"/>
                                <w:left w:val="none" w:sz="0" w:space="0" w:color="auto"/>
                                <w:bottom w:val="none" w:sz="0" w:space="0" w:color="auto"/>
                                <w:right w:val="none" w:sz="0" w:space="0" w:color="auto"/>
                              </w:divBdr>
                              <w:divsChild>
                                <w:div w:id="1117024811">
                                  <w:marLeft w:val="0"/>
                                  <w:marRight w:val="0"/>
                                  <w:marTop w:val="0"/>
                                  <w:marBottom w:val="0"/>
                                  <w:divBdr>
                                    <w:top w:val="none" w:sz="0" w:space="0" w:color="auto"/>
                                    <w:left w:val="none" w:sz="0" w:space="0" w:color="auto"/>
                                    <w:bottom w:val="none" w:sz="0" w:space="0" w:color="auto"/>
                                    <w:right w:val="none" w:sz="0" w:space="0" w:color="auto"/>
                                  </w:divBdr>
                                  <w:divsChild>
                                    <w:div w:id="438641274">
                                      <w:marLeft w:val="0"/>
                                      <w:marRight w:val="0"/>
                                      <w:marTop w:val="0"/>
                                      <w:marBottom w:val="0"/>
                                      <w:divBdr>
                                        <w:top w:val="none" w:sz="0" w:space="0" w:color="auto"/>
                                        <w:left w:val="none" w:sz="0" w:space="0" w:color="auto"/>
                                        <w:bottom w:val="none" w:sz="0" w:space="0" w:color="auto"/>
                                        <w:right w:val="none" w:sz="0" w:space="0" w:color="auto"/>
                                      </w:divBdr>
                                      <w:divsChild>
                                        <w:div w:id="61828811">
                                          <w:marLeft w:val="0"/>
                                          <w:marRight w:val="0"/>
                                          <w:marTop w:val="0"/>
                                          <w:marBottom w:val="0"/>
                                          <w:divBdr>
                                            <w:top w:val="none" w:sz="0" w:space="0" w:color="auto"/>
                                            <w:left w:val="none" w:sz="0" w:space="0" w:color="auto"/>
                                            <w:bottom w:val="none" w:sz="0" w:space="0" w:color="auto"/>
                                            <w:right w:val="none" w:sz="0" w:space="0" w:color="auto"/>
                                          </w:divBdr>
                                          <w:divsChild>
                                            <w:div w:id="1745688414">
                                              <w:marLeft w:val="0"/>
                                              <w:marRight w:val="0"/>
                                              <w:marTop w:val="0"/>
                                              <w:marBottom w:val="0"/>
                                              <w:divBdr>
                                                <w:top w:val="none" w:sz="0" w:space="0" w:color="auto"/>
                                                <w:left w:val="none" w:sz="0" w:space="0" w:color="auto"/>
                                                <w:bottom w:val="none" w:sz="0" w:space="0" w:color="auto"/>
                                                <w:right w:val="none" w:sz="0" w:space="0" w:color="auto"/>
                                              </w:divBdr>
                                              <w:divsChild>
                                                <w:div w:id="553348843">
                                                  <w:marLeft w:val="0"/>
                                                  <w:marRight w:val="0"/>
                                                  <w:marTop w:val="0"/>
                                                  <w:marBottom w:val="0"/>
                                                  <w:divBdr>
                                                    <w:top w:val="none" w:sz="0" w:space="0" w:color="auto"/>
                                                    <w:left w:val="none" w:sz="0" w:space="0" w:color="auto"/>
                                                    <w:bottom w:val="none" w:sz="0" w:space="0" w:color="auto"/>
                                                    <w:right w:val="none" w:sz="0" w:space="0" w:color="auto"/>
                                                  </w:divBdr>
                                                  <w:divsChild>
                                                    <w:div w:id="2043824414">
                                                      <w:marLeft w:val="0"/>
                                                      <w:marRight w:val="0"/>
                                                      <w:marTop w:val="0"/>
                                                      <w:marBottom w:val="0"/>
                                                      <w:divBdr>
                                                        <w:top w:val="none" w:sz="0" w:space="0" w:color="auto"/>
                                                        <w:left w:val="none" w:sz="0" w:space="0" w:color="auto"/>
                                                        <w:bottom w:val="none" w:sz="0" w:space="0" w:color="auto"/>
                                                        <w:right w:val="none" w:sz="0" w:space="0" w:color="auto"/>
                                                      </w:divBdr>
                                                      <w:divsChild>
                                                        <w:div w:id="574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image" Target="media/image4.emf"/><Relationship Id="rId39" Type="http://schemas.microsoft.com/office/2007/relationships/diagramDrawing" Target="diagrams/drawing1.xml"/><Relationship Id="rId21" Type="http://schemas.openxmlformats.org/officeDocument/2006/relationships/header" Target="header3.xml"/><Relationship Id="rId34" Type="http://schemas.openxmlformats.org/officeDocument/2006/relationships/hyperlink" Target="https://learn.microsoft.com/ko-kr/azure/machine-learning/how-to-create-compute-instance?view=azureml-api-2&amp;tabs=azure-studio" TargetMode="External"/><Relationship Id="rId42" Type="http://schemas.openxmlformats.org/officeDocument/2006/relationships/hyperlink" Target="https://learn.microsoft.com/en-us/azure/ai-services/openai/how-to/create-resource?pivots=web-portal" TargetMode="External"/><Relationship Id="rId47" Type="http://schemas.openxmlformats.org/officeDocument/2006/relationships/image" Target="media/image7.png"/><Relationship Id="rId50" Type="http://schemas.openxmlformats.org/officeDocument/2006/relationships/hyperlink" Target="https://github.com/endingone/Azure-AI-Search-Azure-OpenAI-Workbench/blob/main/apps/backend/README.md" TargetMode="External"/><Relationship Id="rId55"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marketplace.visualstudio.com/items?itemName=ms-toolsai.vscode-ai-remote" TargetMode="External"/><Relationship Id="rId11" Type="http://schemas.openxmlformats.org/officeDocument/2006/relationships/styles" Target="styles.xml"/><Relationship Id="rId24" Type="http://schemas.openxmlformats.org/officeDocument/2006/relationships/footer" Target="footer3.xml"/><Relationship Id="rId32" Type="http://schemas.openxmlformats.org/officeDocument/2006/relationships/hyperlink" Target="https://learn.microsoft.com/ko-kr/cli/azure/install-azure-cli" TargetMode="External"/><Relationship Id="rId37" Type="http://schemas.openxmlformats.org/officeDocument/2006/relationships/diagramQuickStyle" Target="diagrams/quickStyle1.xml"/><Relationship Id="rId40" Type="http://schemas.openxmlformats.org/officeDocument/2006/relationships/hyperlink" Target="https://learn.microsoft.com/en-us/azure/azure-resource-manager/management/manage-resource-groups-portal" TargetMode="External"/><Relationship Id="rId45" Type="http://schemas.openxmlformats.org/officeDocument/2006/relationships/hyperlink" Target="https://portal.azure.com/#create/Microsoft.Template/uri/https%3A%2F%2Fraw.githubusercontent.com%2Fendingone%2FAzure-AI-Search-Azure-OpenAI-Workbench%2Fmain%2Fazuredeploy.json" TargetMode="External"/><Relationship Id="rId53" Type="http://schemas.openxmlformats.org/officeDocument/2006/relationships/header" Target="header6.xml"/><Relationship Id="rId5" Type="http://schemas.openxmlformats.org/officeDocument/2006/relationships/customXml" Target="../customXml/item5.xml"/><Relationship Id="rId10" Type="http://schemas.openxmlformats.org/officeDocument/2006/relationships/numbering" Target="numbering.xml"/><Relationship Id="rId19" Type="http://schemas.openxmlformats.org/officeDocument/2006/relationships/footer" Target="footer1.xml"/><Relationship Id="rId31" Type="http://schemas.openxmlformats.org/officeDocument/2006/relationships/hyperlink" Target="https://www.python.org/downloads/" TargetMode="External"/><Relationship Id="rId44" Type="http://schemas.openxmlformats.org/officeDocument/2006/relationships/image" Target="media/image5.png"/><Relationship Id="rId52"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2.xml"/><Relationship Id="rId27" Type="http://schemas.openxmlformats.org/officeDocument/2006/relationships/package" Target="embeddings/Microsoft_Visio_Drawing.vsdx"/><Relationship Id="rId30" Type="http://schemas.openxmlformats.org/officeDocument/2006/relationships/hyperlink" Target="https://learn.microsoft.com/en-us/azure/machine-learning/how-to-setup-vs-code?view=azureml-api-2" TargetMode="External"/><Relationship Id="rId35" Type="http://schemas.openxmlformats.org/officeDocument/2006/relationships/diagramData" Target="diagrams/data1.xml"/><Relationship Id="rId43" Type="http://schemas.openxmlformats.org/officeDocument/2006/relationships/hyperlink" Target="https://learn.microsoft.com/en-us/azure/ai-services/multi-service-resource?tabs=windows&amp;pivots=azportal" TargetMode="External"/><Relationship Id="rId48" Type="http://schemas.openxmlformats.org/officeDocument/2006/relationships/hyperlink" Target="https://learn.microsoft.com/en-us/azure/machine-learning/concept-train-model-git-integration?view=azureml-api-2&amp;tabs=python" TargetMode="External"/><Relationship Id="rId8" Type="http://schemas.openxmlformats.org/officeDocument/2006/relationships/customXml" Target="../customXml/item8.xml"/><Relationship Id="rId51" Type="http://schemas.openxmlformats.org/officeDocument/2006/relationships/hyperlink" Target="https://github.com/endingone/Azure-AI-Search-Azure-OpenAI-Workbench/blob/main/apps/frontend/README.md" TargetMode="Externa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hyperlink" Target="https://learn.microsoft.com/en-us/azure/?product=popular" TargetMode="External"/><Relationship Id="rId33" Type="http://schemas.openxmlformats.org/officeDocument/2006/relationships/hyperlink" Target="https://learn.microsoft.com/en-us/azure/machine-learning/quickstart-create-resources?view=azureml-api-2" TargetMode="External"/><Relationship Id="rId38" Type="http://schemas.openxmlformats.org/officeDocument/2006/relationships/diagramColors" Target="diagrams/colors1.xml"/><Relationship Id="rId46" Type="http://schemas.openxmlformats.org/officeDocument/2006/relationships/image" Target="media/image6.png"/><Relationship Id="rId20" Type="http://schemas.openxmlformats.org/officeDocument/2006/relationships/header" Target="header2.xml"/><Relationship Id="rId41" Type="http://schemas.openxmlformats.org/officeDocument/2006/relationships/hyperlink" Target="https://learn.microsoft.com/en-us/azure/ai-services/openai/how-to/create-resource?pivots=web-port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endnotes" Target="endnotes.xml"/><Relationship Id="rId23" Type="http://schemas.openxmlformats.org/officeDocument/2006/relationships/header" Target="header4.xml"/><Relationship Id="rId28" Type="http://schemas.openxmlformats.org/officeDocument/2006/relationships/hyperlink" Target="https://code.visualstudio.com/docs/setup/setup-overview" TargetMode="External"/><Relationship Id="rId36" Type="http://schemas.openxmlformats.org/officeDocument/2006/relationships/diagramLayout" Target="diagrams/layout1.xml"/><Relationship Id="rId49" Type="http://schemas.openxmlformats.org/officeDocument/2006/relationships/hyperlink" Target="https://learn.microsoft.com/en-us/azure/machine-learning/how-to-launch-vs-code-remote?view=azureml-api-2&amp;tabs=vscode-deskt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F6653-CFDD-4CF8-BC40-136154353543}"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pPr latinLnBrk="1"/>
          <a:endParaRPr lang="ko-KR" altLang="en-US"/>
        </a:p>
      </dgm:t>
    </dgm:pt>
    <dgm:pt modelId="{ABBADE81-4FC4-4F1F-BFFE-AFB5B17CDE38}">
      <dgm:prSet phldrT="[텍스트]"/>
      <dgm:spPr/>
      <dgm:t>
        <a:bodyPr/>
        <a:lstStyle/>
        <a:p>
          <a:pPr latinLnBrk="1"/>
          <a:r>
            <a:rPr lang="en-US" altLang="ko-KR"/>
            <a:t>Azure Resource </a:t>
          </a:r>
          <a:r>
            <a:rPr lang="ko-KR" altLang="en-US"/>
            <a:t>배포</a:t>
          </a:r>
        </a:p>
      </dgm:t>
    </dgm:pt>
    <dgm:pt modelId="{DD78C6A1-65C3-4BA5-9D0C-2E13D0527BBF}" type="parTrans" cxnId="{196CC1EC-E3F7-4BC2-B61C-AC314FE3FC8D}">
      <dgm:prSet/>
      <dgm:spPr/>
      <dgm:t>
        <a:bodyPr/>
        <a:lstStyle/>
        <a:p>
          <a:pPr latinLnBrk="1"/>
          <a:endParaRPr lang="ko-KR" altLang="en-US"/>
        </a:p>
      </dgm:t>
    </dgm:pt>
    <dgm:pt modelId="{FB5B3AAB-E581-40D5-A248-2652C22F19C7}" type="sibTrans" cxnId="{196CC1EC-E3F7-4BC2-B61C-AC314FE3FC8D}">
      <dgm:prSet/>
      <dgm:spPr/>
      <dgm:t>
        <a:bodyPr/>
        <a:lstStyle/>
        <a:p>
          <a:pPr latinLnBrk="1"/>
          <a:endParaRPr lang="ko-KR" altLang="en-US"/>
        </a:p>
      </dgm:t>
    </dgm:pt>
    <dgm:pt modelId="{4E17CFCF-5DE6-41E2-A6C8-953EE3540500}">
      <dgm:prSet phldrT="[텍스트]" custT="1"/>
      <dgm:spPr/>
      <dgm:t>
        <a:bodyPr/>
        <a:lstStyle/>
        <a:p>
          <a:pPr latinLnBrk="1"/>
          <a:r>
            <a:rPr lang="en-US" altLang="ko-KR" sz="1000"/>
            <a:t>Deploy Azure Resources</a:t>
          </a:r>
          <a:endParaRPr lang="ko-KR" altLang="en-US" sz="1000"/>
        </a:p>
      </dgm:t>
    </dgm:pt>
    <dgm:pt modelId="{7845B585-41D0-4BA8-A98C-CAD51FEBFFD0}" type="parTrans" cxnId="{93EFCEBF-AE1D-49E3-B45A-21463F4CD4DE}">
      <dgm:prSet/>
      <dgm:spPr/>
      <dgm:t>
        <a:bodyPr/>
        <a:lstStyle/>
        <a:p>
          <a:pPr latinLnBrk="1"/>
          <a:endParaRPr lang="ko-KR" altLang="en-US"/>
        </a:p>
      </dgm:t>
    </dgm:pt>
    <dgm:pt modelId="{2AD5E89A-565A-4C84-96A6-5F222DEE07CE}" type="sibTrans" cxnId="{93EFCEBF-AE1D-49E3-B45A-21463F4CD4DE}">
      <dgm:prSet/>
      <dgm:spPr/>
      <dgm:t>
        <a:bodyPr/>
        <a:lstStyle/>
        <a:p>
          <a:pPr latinLnBrk="1"/>
          <a:endParaRPr lang="ko-KR" altLang="en-US"/>
        </a:p>
      </dgm:t>
    </dgm:pt>
    <dgm:pt modelId="{8091402C-66C4-472B-9E62-DA129E976E80}">
      <dgm:prSet phldrT="[텍스트]"/>
      <dgm:spPr/>
      <dgm:t>
        <a:bodyPr/>
        <a:lstStyle/>
        <a:p>
          <a:pPr latinLnBrk="1"/>
          <a:r>
            <a:rPr lang="en-US" altLang="ko-KR"/>
            <a:t>Azure Service </a:t>
          </a:r>
          <a:r>
            <a:rPr lang="ko-KR" altLang="en-US"/>
            <a:t>구성</a:t>
          </a:r>
        </a:p>
      </dgm:t>
    </dgm:pt>
    <dgm:pt modelId="{B6E1E454-95AD-48C7-A48F-DC29E7487827}" type="parTrans" cxnId="{A105C5A9-CBC1-4EB5-A756-AA23C5F0C2F8}">
      <dgm:prSet/>
      <dgm:spPr/>
      <dgm:t>
        <a:bodyPr/>
        <a:lstStyle/>
        <a:p>
          <a:pPr latinLnBrk="1"/>
          <a:endParaRPr lang="ko-KR" altLang="en-US"/>
        </a:p>
      </dgm:t>
    </dgm:pt>
    <dgm:pt modelId="{D5DD74FD-1A26-463E-8CF0-F259910797B1}" type="sibTrans" cxnId="{A105C5A9-CBC1-4EB5-A756-AA23C5F0C2F8}">
      <dgm:prSet/>
      <dgm:spPr/>
      <dgm:t>
        <a:bodyPr/>
        <a:lstStyle/>
        <a:p>
          <a:pPr latinLnBrk="1"/>
          <a:endParaRPr lang="ko-KR" altLang="en-US"/>
        </a:p>
      </dgm:t>
    </dgm:pt>
    <dgm:pt modelId="{E166F7D5-4E46-465F-B59B-D741B3FB0EFD}">
      <dgm:prSet phldrT="[텍스트]"/>
      <dgm:spPr/>
      <dgm:t>
        <a:bodyPr/>
        <a:lstStyle/>
        <a:p>
          <a:pPr latinLnBrk="1"/>
          <a:r>
            <a:rPr lang="en-US" altLang="ko-KR"/>
            <a:t>GPT Smart Search </a:t>
          </a:r>
          <a:r>
            <a:rPr lang="ko-KR" altLang="en-US"/>
            <a:t>배포</a:t>
          </a:r>
        </a:p>
      </dgm:t>
    </dgm:pt>
    <dgm:pt modelId="{CAE27A7C-65B2-4FD7-A85C-97DF173D9F8C}" type="parTrans" cxnId="{8545E93C-D193-415A-A7BF-4BC636C85EE8}">
      <dgm:prSet/>
      <dgm:spPr/>
      <dgm:t>
        <a:bodyPr/>
        <a:lstStyle/>
        <a:p>
          <a:pPr latinLnBrk="1"/>
          <a:endParaRPr lang="ko-KR" altLang="en-US"/>
        </a:p>
      </dgm:t>
    </dgm:pt>
    <dgm:pt modelId="{DAB5163B-4A42-4D88-8671-CB6C244EE5F7}" type="sibTrans" cxnId="{8545E93C-D193-415A-A7BF-4BC636C85EE8}">
      <dgm:prSet/>
      <dgm:spPr/>
      <dgm:t>
        <a:bodyPr/>
        <a:lstStyle/>
        <a:p>
          <a:pPr latinLnBrk="1"/>
          <a:endParaRPr lang="ko-KR" altLang="en-US"/>
        </a:p>
      </dgm:t>
    </dgm:pt>
    <dgm:pt modelId="{9F0A882F-9999-4F10-9D38-089A59EDA7DF}">
      <dgm:prSet phldrT="[텍스트]" custT="1"/>
      <dgm:spPr/>
      <dgm:t>
        <a:bodyPr/>
        <a:lstStyle/>
        <a:p>
          <a:pPr latinLnBrk="1"/>
          <a:r>
            <a:rPr lang="en-US" altLang="ko-KR" sz="1000"/>
            <a:t>Deployment of Web Application</a:t>
          </a:r>
          <a:endParaRPr lang="ko-KR" altLang="en-US" sz="1000"/>
        </a:p>
      </dgm:t>
    </dgm:pt>
    <dgm:pt modelId="{A2DFE116-5A5A-436E-AAF2-13B1AFBA87FF}" type="parTrans" cxnId="{D0B96F9C-5615-4A36-A413-697B4D68180B}">
      <dgm:prSet/>
      <dgm:spPr/>
      <dgm:t>
        <a:bodyPr/>
        <a:lstStyle/>
        <a:p>
          <a:pPr latinLnBrk="1"/>
          <a:endParaRPr lang="ko-KR" altLang="en-US"/>
        </a:p>
      </dgm:t>
    </dgm:pt>
    <dgm:pt modelId="{66F8081E-CE76-4446-9920-B4C306B10BDC}" type="sibTrans" cxnId="{D0B96F9C-5615-4A36-A413-697B4D68180B}">
      <dgm:prSet/>
      <dgm:spPr/>
      <dgm:t>
        <a:bodyPr/>
        <a:lstStyle/>
        <a:p>
          <a:pPr latinLnBrk="1"/>
          <a:endParaRPr lang="ko-KR" altLang="en-US"/>
        </a:p>
      </dgm:t>
    </dgm:pt>
    <dgm:pt modelId="{1EC03898-C3DF-404C-B7F4-DDC5AB2C32B8}">
      <dgm:prSet phldrT="[텍스트]" custT="1"/>
      <dgm:spPr/>
      <dgm:t>
        <a:bodyPr/>
        <a:lstStyle/>
        <a:p>
          <a:pPr latinLnBrk="1"/>
          <a:endParaRPr lang="ko-KR" altLang="en-US" sz="1000"/>
        </a:p>
      </dgm:t>
    </dgm:pt>
    <dgm:pt modelId="{A8AE91B5-DAB6-4E45-B135-954FB72595AC}" type="parTrans" cxnId="{F4D22F94-594C-49FD-AB7C-A3FBF11A7F12}">
      <dgm:prSet/>
      <dgm:spPr/>
      <dgm:t>
        <a:bodyPr/>
        <a:lstStyle/>
        <a:p>
          <a:pPr latinLnBrk="1"/>
          <a:endParaRPr lang="ko-KR" altLang="en-US"/>
        </a:p>
      </dgm:t>
    </dgm:pt>
    <dgm:pt modelId="{24404FCB-B240-4F07-A510-0BE9D5C72464}" type="sibTrans" cxnId="{F4D22F94-594C-49FD-AB7C-A3FBF11A7F12}">
      <dgm:prSet/>
      <dgm:spPr/>
      <dgm:t>
        <a:bodyPr/>
        <a:lstStyle/>
        <a:p>
          <a:pPr latinLnBrk="1"/>
          <a:endParaRPr lang="ko-KR" altLang="en-US"/>
        </a:p>
      </dgm:t>
    </dgm:pt>
    <dgm:pt modelId="{144FFAB4-5635-4402-A3EC-6FF412FD939A}">
      <dgm:prSet phldrT="[텍스트]" custT="1"/>
      <dgm:spPr/>
      <dgm:t>
        <a:bodyPr/>
        <a:lstStyle/>
        <a:p>
          <a:pPr latinLnBrk="1"/>
          <a:r>
            <a:rPr lang="en-US" altLang="ko-KR" sz="1000"/>
            <a:t>Notebook 1: Create an Index with Built-In Indexer in Azure Search Service</a:t>
          </a:r>
          <a:endParaRPr lang="ko-KR" altLang="en-US" sz="1000"/>
        </a:p>
      </dgm:t>
    </dgm:pt>
    <dgm:pt modelId="{8F1C8D35-5F62-4337-A3E3-2EEC9FB5F905}" type="parTrans" cxnId="{FF930CAB-7C1E-4260-ACE4-307827DE972F}">
      <dgm:prSet/>
      <dgm:spPr/>
      <dgm:t>
        <a:bodyPr/>
        <a:lstStyle/>
        <a:p>
          <a:pPr latinLnBrk="1"/>
          <a:endParaRPr lang="ko-KR" altLang="en-US"/>
        </a:p>
      </dgm:t>
    </dgm:pt>
    <dgm:pt modelId="{A4C6D087-91A0-415F-A249-CD14289D24E3}" type="sibTrans" cxnId="{FF930CAB-7C1E-4260-ACE4-307827DE972F}">
      <dgm:prSet/>
      <dgm:spPr/>
      <dgm:t>
        <a:bodyPr/>
        <a:lstStyle/>
        <a:p>
          <a:pPr latinLnBrk="1"/>
          <a:endParaRPr lang="ko-KR" altLang="en-US"/>
        </a:p>
      </dgm:t>
    </dgm:pt>
    <dgm:pt modelId="{E7635F5F-F0D8-4F28-9D59-0BECBCED5D59}">
      <dgm:prSet phldrT="[텍스트]" custT="1"/>
      <dgm:spPr/>
      <dgm:t>
        <a:bodyPr/>
        <a:lstStyle/>
        <a:p>
          <a:pPr latinLnBrk="1"/>
          <a:r>
            <a:rPr lang="en-US" altLang="ko-KR" sz="1000"/>
            <a:t>Notebook 2: Searching with Azure OpenAI ChatGPT model</a:t>
          </a:r>
          <a:endParaRPr lang="ko-KR" altLang="en-US" sz="1000"/>
        </a:p>
      </dgm:t>
    </dgm:pt>
    <dgm:pt modelId="{581F8639-F279-4D32-8D2B-884258ACF279}" type="parTrans" cxnId="{C30E7856-1CD8-4D4F-B60B-53B264704C3A}">
      <dgm:prSet/>
      <dgm:spPr/>
      <dgm:t>
        <a:bodyPr/>
        <a:lstStyle/>
        <a:p>
          <a:pPr latinLnBrk="1"/>
          <a:endParaRPr lang="ko-KR" altLang="en-US"/>
        </a:p>
      </dgm:t>
    </dgm:pt>
    <dgm:pt modelId="{E910C757-FF9D-4889-9FE9-2AE655EE743A}" type="sibTrans" cxnId="{C30E7856-1CD8-4D4F-B60B-53B264704C3A}">
      <dgm:prSet/>
      <dgm:spPr/>
      <dgm:t>
        <a:bodyPr/>
        <a:lstStyle/>
        <a:p>
          <a:pPr latinLnBrk="1"/>
          <a:endParaRPr lang="ko-KR" altLang="en-US"/>
        </a:p>
      </dgm:t>
    </dgm:pt>
    <dgm:pt modelId="{00D6A310-EB60-46BC-8057-6ABE7A188AD6}">
      <dgm:prSet phldrT="[텍스트]" custT="1"/>
      <dgm:spPr/>
      <dgm:t>
        <a:bodyPr/>
        <a:lstStyle/>
        <a:p>
          <a:pPr latinLnBrk="1"/>
          <a:r>
            <a:rPr lang="en-US" altLang="ko-KR" sz="1000"/>
            <a:t>Notebook 3: Create an index with Custom Indexer implemented by User</a:t>
          </a:r>
          <a:endParaRPr lang="ko-KR" altLang="en-US" sz="1000"/>
        </a:p>
      </dgm:t>
    </dgm:pt>
    <dgm:pt modelId="{3DF7CB30-2B23-4212-9B59-B4D1214A9DF2}" type="parTrans" cxnId="{A3F89EC9-A434-499E-8BF0-DDD04620022C}">
      <dgm:prSet/>
      <dgm:spPr/>
      <dgm:t>
        <a:bodyPr/>
        <a:lstStyle/>
        <a:p>
          <a:pPr latinLnBrk="1"/>
          <a:endParaRPr lang="ko-KR" altLang="en-US"/>
        </a:p>
      </dgm:t>
    </dgm:pt>
    <dgm:pt modelId="{B1DEFD18-A345-4E4A-8A3C-F192168DD055}" type="sibTrans" cxnId="{A3F89EC9-A434-499E-8BF0-DDD04620022C}">
      <dgm:prSet/>
      <dgm:spPr/>
      <dgm:t>
        <a:bodyPr/>
        <a:lstStyle/>
        <a:p>
          <a:pPr latinLnBrk="1"/>
          <a:endParaRPr lang="ko-KR" altLang="en-US"/>
        </a:p>
      </dgm:t>
    </dgm:pt>
    <dgm:pt modelId="{4E7E733D-32ED-43AB-B186-326B9677FF86}">
      <dgm:prSet phldrT="[텍스트]" custT="1"/>
      <dgm:spPr/>
      <dgm:t>
        <a:bodyPr/>
        <a:lstStyle/>
        <a:p>
          <a:pPr latinLnBrk="1"/>
          <a:r>
            <a:rPr lang="en-US" altLang="ko-KR" sz="1000"/>
            <a:t>Notebook 4: Implementing Memory to Power Conversations</a:t>
          </a:r>
          <a:endParaRPr lang="ko-KR" altLang="en-US" sz="1000"/>
        </a:p>
      </dgm:t>
    </dgm:pt>
    <dgm:pt modelId="{BA3292E6-51F1-43CD-B733-5DCAADD7C514}" type="parTrans" cxnId="{35A4AE2A-23D1-4F8A-95F7-0EF1F8D1AC89}">
      <dgm:prSet/>
      <dgm:spPr/>
      <dgm:t>
        <a:bodyPr/>
        <a:lstStyle/>
        <a:p>
          <a:pPr latinLnBrk="1"/>
          <a:endParaRPr lang="ko-KR" altLang="en-US"/>
        </a:p>
      </dgm:t>
    </dgm:pt>
    <dgm:pt modelId="{2454F06C-87AB-47AD-982D-89ED35825C0B}" type="sibTrans" cxnId="{35A4AE2A-23D1-4F8A-95F7-0EF1F8D1AC89}">
      <dgm:prSet/>
      <dgm:spPr/>
      <dgm:t>
        <a:bodyPr/>
        <a:lstStyle/>
        <a:p>
          <a:pPr latinLnBrk="1"/>
          <a:endParaRPr lang="ko-KR" altLang="en-US"/>
        </a:p>
      </dgm:t>
    </dgm:pt>
    <dgm:pt modelId="{0488BE32-7A89-448A-A7AC-C20837A0FFA3}">
      <dgm:prSet phldrT="[텍스트]" custT="1"/>
      <dgm:spPr/>
      <dgm:t>
        <a:bodyPr/>
        <a:lstStyle/>
        <a:p>
          <a:pPr latinLnBrk="1"/>
          <a:r>
            <a:rPr lang="en-US" altLang="ko-KR" sz="1000"/>
            <a:t>Notebook 5: Building and Testing RAG Bot</a:t>
          </a:r>
          <a:endParaRPr lang="ko-KR" altLang="en-US" sz="1000"/>
        </a:p>
      </dgm:t>
    </dgm:pt>
    <dgm:pt modelId="{1792A274-CEBF-4823-A6BA-450ED6A5F6C1}" type="parTrans" cxnId="{9862DCF3-2E5A-487D-8F6B-0D056BFB78E3}">
      <dgm:prSet/>
      <dgm:spPr/>
      <dgm:t>
        <a:bodyPr/>
        <a:lstStyle/>
        <a:p>
          <a:pPr latinLnBrk="1"/>
          <a:endParaRPr lang="ko-KR" altLang="en-US"/>
        </a:p>
      </dgm:t>
    </dgm:pt>
    <dgm:pt modelId="{41A4F450-F4A6-48C3-B659-06879CC4A5D4}" type="sibTrans" cxnId="{9862DCF3-2E5A-487D-8F6B-0D056BFB78E3}">
      <dgm:prSet/>
      <dgm:spPr/>
      <dgm:t>
        <a:bodyPr/>
        <a:lstStyle/>
        <a:p>
          <a:pPr latinLnBrk="1"/>
          <a:endParaRPr lang="ko-KR" altLang="en-US"/>
        </a:p>
      </dgm:t>
    </dgm:pt>
    <dgm:pt modelId="{E8FEA85D-AE75-49EA-9457-DAB6742B65D2}">
      <dgm:prSet phldrT="[텍스트]" custT="1"/>
      <dgm:spPr/>
      <dgm:t>
        <a:bodyPr/>
        <a:lstStyle/>
        <a:p>
          <a:pPr latinLnBrk="1"/>
          <a:r>
            <a:rPr lang="en-US" altLang="ko-KR" sz="1000"/>
            <a:t>Notebook 6: All Together - GPT Smart Search</a:t>
          </a:r>
          <a:endParaRPr lang="ko-KR" altLang="en-US" sz="1000"/>
        </a:p>
      </dgm:t>
    </dgm:pt>
    <dgm:pt modelId="{69ED5C67-E1E6-4986-9773-5AE7C07B1948}" type="parTrans" cxnId="{FC532CC3-520D-4773-B87C-C548E7EBCBF4}">
      <dgm:prSet/>
      <dgm:spPr/>
      <dgm:t>
        <a:bodyPr/>
        <a:lstStyle/>
        <a:p>
          <a:pPr latinLnBrk="1"/>
          <a:endParaRPr lang="ko-KR" altLang="en-US"/>
        </a:p>
      </dgm:t>
    </dgm:pt>
    <dgm:pt modelId="{F74D6B41-C901-4BA5-BADD-33674E3C8D6C}" type="sibTrans" cxnId="{FC532CC3-520D-4773-B87C-C548E7EBCBF4}">
      <dgm:prSet/>
      <dgm:spPr/>
      <dgm:t>
        <a:bodyPr/>
        <a:lstStyle/>
        <a:p>
          <a:pPr latinLnBrk="1"/>
          <a:endParaRPr lang="ko-KR" altLang="en-US"/>
        </a:p>
      </dgm:t>
    </dgm:pt>
    <dgm:pt modelId="{B7B370CF-0A9D-410D-AA50-056BCB979F6A}" type="pres">
      <dgm:prSet presAssocID="{816F6653-CFDD-4CF8-BC40-136154353543}" presName="linearFlow" presStyleCnt="0">
        <dgm:presLayoutVars>
          <dgm:dir/>
          <dgm:animLvl val="lvl"/>
          <dgm:resizeHandles val="exact"/>
        </dgm:presLayoutVars>
      </dgm:prSet>
      <dgm:spPr/>
    </dgm:pt>
    <dgm:pt modelId="{83195063-1F41-4F62-89B1-54CE014CBAC9}" type="pres">
      <dgm:prSet presAssocID="{ABBADE81-4FC4-4F1F-BFFE-AFB5B17CDE38}" presName="composite" presStyleCnt="0"/>
      <dgm:spPr/>
    </dgm:pt>
    <dgm:pt modelId="{B7C93022-316A-41C8-A9C6-8ED15D5297DE}" type="pres">
      <dgm:prSet presAssocID="{ABBADE81-4FC4-4F1F-BFFE-AFB5B17CDE38}" presName="parTx" presStyleLbl="node1" presStyleIdx="0" presStyleCnt="3">
        <dgm:presLayoutVars>
          <dgm:chMax val="0"/>
          <dgm:chPref val="0"/>
          <dgm:bulletEnabled val="1"/>
        </dgm:presLayoutVars>
      </dgm:prSet>
      <dgm:spPr/>
    </dgm:pt>
    <dgm:pt modelId="{10F58410-80A2-45B6-8A9C-492A9A5329BD}" type="pres">
      <dgm:prSet presAssocID="{ABBADE81-4FC4-4F1F-BFFE-AFB5B17CDE38}" presName="parSh" presStyleLbl="node1" presStyleIdx="0" presStyleCnt="3"/>
      <dgm:spPr/>
    </dgm:pt>
    <dgm:pt modelId="{C619540B-3226-484C-94E0-7E4CCACD32D9}" type="pres">
      <dgm:prSet presAssocID="{ABBADE81-4FC4-4F1F-BFFE-AFB5B17CDE38}" presName="desTx" presStyleLbl="fgAcc1" presStyleIdx="0" presStyleCnt="3">
        <dgm:presLayoutVars>
          <dgm:bulletEnabled val="1"/>
        </dgm:presLayoutVars>
      </dgm:prSet>
      <dgm:spPr/>
    </dgm:pt>
    <dgm:pt modelId="{74E73FDA-B176-427B-B4CD-F88C0EA0CCD4}" type="pres">
      <dgm:prSet presAssocID="{FB5B3AAB-E581-40D5-A248-2652C22F19C7}" presName="sibTrans" presStyleLbl="sibTrans2D1" presStyleIdx="0" presStyleCnt="2"/>
      <dgm:spPr/>
    </dgm:pt>
    <dgm:pt modelId="{22E1253D-5A84-4C60-9A57-9D04531F47A1}" type="pres">
      <dgm:prSet presAssocID="{FB5B3AAB-E581-40D5-A248-2652C22F19C7}" presName="connTx" presStyleLbl="sibTrans2D1" presStyleIdx="0" presStyleCnt="2"/>
      <dgm:spPr/>
    </dgm:pt>
    <dgm:pt modelId="{A8B534C2-C8D9-4F46-8314-B318CC624F2D}" type="pres">
      <dgm:prSet presAssocID="{8091402C-66C4-472B-9E62-DA129E976E80}" presName="composite" presStyleCnt="0"/>
      <dgm:spPr/>
    </dgm:pt>
    <dgm:pt modelId="{0ADBA9C1-DB12-4FBE-9423-6CC0DEAD0D90}" type="pres">
      <dgm:prSet presAssocID="{8091402C-66C4-472B-9E62-DA129E976E80}" presName="parTx" presStyleLbl="node1" presStyleIdx="0" presStyleCnt="3">
        <dgm:presLayoutVars>
          <dgm:chMax val="0"/>
          <dgm:chPref val="0"/>
          <dgm:bulletEnabled val="1"/>
        </dgm:presLayoutVars>
      </dgm:prSet>
      <dgm:spPr/>
    </dgm:pt>
    <dgm:pt modelId="{66A1D642-B5C9-4838-B1B0-61D8E1E96DCB}" type="pres">
      <dgm:prSet presAssocID="{8091402C-66C4-472B-9E62-DA129E976E80}" presName="parSh" presStyleLbl="node1" presStyleIdx="1" presStyleCnt="3"/>
      <dgm:spPr/>
    </dgm:pt>
    <dgm:pt modelId="{29A0BB92-71A0-40CD-AF88-A748E845C92F}" type="pres">
      <dgm:prSet presAssocID="{8091402C-66C4-472B-9E62-DA129E976E80}" presName="desTx" presStyleLbl="fgAcc1" presStyleIdx="1" presStyleCnt="3">
        <dgm:presLayoutVars>
          <dgm:bulletEnabled val="1"/>
        </dgm:presLayoutVars>
      </dgm:prSet>
      <dgm:spPr/>
    </dgm:pt>
    <dgm:pt modelId="{DE009EA8-8B6B-4BF7-BCF5-7FFEEC0519F6}" type="pres">
      <dgm:prSet presAssocID="{D5DD74FD-1A26-463E-8CF0-F259910797B1}" presName="sibTrans" presStyleLbl="sibTrans2D1" presStyleIdx="1" presStyleCnt="2"/>
      <dgm:spPr/>
    </dgm:pt>
    <dgm:pt modelId="{69AF6A63-A1CA-430C-B936-A97262F26085}" type="pres">
      <dgm:prSet presAssocID="{D5DD74FD-1A26-463E-8CF0-F259910797B1}" presName="connTx" presStyleLbl="sibTrans2D1" presStyleIdx="1" presStyleCnt="2"/>
      <dgm:spPr/>
    </dgm:pt>
    <dgm:pt modelId="{5E82B5B2-38E1-4C3B-80D7-2A9CD0A58E50}" type="pres">
      <dgm:prSet presAssocID="{E166F7D5-4E46-465F-B59B-D741B3FB0EFD}" presName="composite" presStyleCnt="0"/>
      <dgm:spPr/>
    </dgm:pt>
    <dgm:pt modelId="{1FBE7BEB-2421-48A0-9EC7-AF2DECEE23D6}" type="pres">
      <dgm:prSet presAssocID="{E166F7D5-4E46-465F-B59B-D741B3FB0EFD}" presName="parTx" presStyleLbl="node1" presStyleIdx="1" presStyleCnt="3">
        <dgm:presLayoutVars>
          <dgm:chMax val="0"/>
          <dgm:chPref val="0"/>
          <dgm:bulletEnabled val="1"/>
        </dgm:presLayoutVars>
      </dgm:prSet>
      <dgm:spPr/>
    </dgm:pt>
    <dgm:pt modelId="{FA23248F-AC0B-41FA-90D4-8F08188C4421}" type="pres">
      <dgm:prSet presAssocID="{E166F7D5-4E46-465F-B59B-D741B3FB0EFD}" presName="parSh" presStyleLbl="node1" presStyleIdx="2" presStyleCnt="3"/>
      <dgm:spPr/>
    </dgm:pt>
    <dgm:pt modelId="{31AE6BF4-A37A-40BE-8959-5CA1F127DC50}" type="pres">
      <dgm:prSet presAssocID="{E166F7D5-4E46-465F-B59B-D741B3FB0EFD}" presName="desTx" presStyleLbl="fgAcc1" presStyleIdx="2" presStyleCnt="3">
        <dgm:presLayoutVars>
          <dgm:bulletEnabled val="1"/>
        </dgm:presLayoutVars>
      </dgm:prSet>
      <dgm:spPr/>
    </dgm:pt>
  </dgm:ptLst>
  <dgm:cxnLst>
    <dgm:cxn modelId="{B0039A0C-7791-45FF-98D0-3A35C8B3E1CB}" type="presOf" srcId="{8091402C-66C4-472B-9E62-DA129E976E80}" destId="{66A1D642-B5C9-4838-B1B0-61D8E1E96DCB}" srcOrd="1" destOrd="0" presId="urn:microsoft.com/office/officeart/2005/8/layout/process3"/>
    <dgm:cxn modelId="{B0AC8810-74D9-4666-A351-94310C0F4964}" type="presOf" srcId="{FB5B3AAB-E581-40D5-A248-2652C22F19C7}" destId="{74E73FDA-B176-427B-B4CD-F88C0EA0CCD4}" srcOrd="0" destOrd="0" presId="urn:microsoft.com/office/officeart/2005/8/layout/process3"/>
    <dgm:cxn modelId="{27756F11-EB21-4798-9F03-FE40AA1594CC}" type="presOf" srcId="{1EC03898-C3DF-404C-B7F4-DDC5AB2C32B8}" destId="{29A0BB92-71A0-40CD-AF88-A748E845C92F}" srcOrd="0" destOrd="6" presId="urn:microsoft.com/office/officeart/2005/8/layout/process3"/>
    <dgm:cxn modelId="{B8F9F019-18C4-4863-9653-8D33213F8BBB}" type="presOf" srcId="{4E17CFCF-5DE6-41E2-A6C8-953EE3540500}" destId="{C619540B-3226-484C-94E0-7E4CCACD32D9}" srcOrd="0" destOrd="0" presId="urn:microsoft.com/office/officeart/2005/8/layout/process3"/>
    <dgm:cxn modelId="{180BB520-30AF-4412-A415-D92CDA6FA0DE}" type="presOf" srcId="{816F6653-CFDD-4CF8-BC40-136154353543}" destId="{B7B370CF-0A9D-410D-AA50-056BCB979F6A}" srcOrd="0" destOrd="0" presId="urn:microsoft.com/office/officeart/2005/8/layout/process3"/>
    <dgm:cxn modelId="{35A4AE2A-23D1-4F8A-95F7-0EF1F8D1AC89}" srcId="{8091402C-66C4-472B-9E62-DA129E976E80}" destId="{4E7E733D-32ED-43AB-B186-326B9677FF86}" srcOrd="3" destOrd="0" parTransId="{BA3292E6-51F1-43CD-B733-5DCAADD7C514}" sibTransId="{2454F06C-87AB-47AD-982D-89ED35825C0B}"/>
    <dgm:cxn modelId="{1768532F-4E35-4435-978F-AFDBF3DB2A08}" type="presOf" srcId="{00D6A310-EB60-46BC-8057-6ABE7A188AD6}" destId="{29A0BB92-71A0-40CD-AF88-A748E845C92F}" srcOrd="0" destOrd="2" presId="urn:microsoft.com/office/officeart/2005/8/layout/process3"/>
    <dgm:cxn modelId="{864CA830-5624-4F9F-A8DC-0FC9B61A2D6A}" type="presOf" srcId="{D5DD74FD-1A26-463E-8CF0-F259910797B1}" destId="{69AF6A63-A1CA-430C-B936-A97262F26085}" srcOrd="1" destOrd="0" presId="urn:microsoft.com/office/officeart/2005/8/layout/process3"/>
    <dgm:cxn modelId="{A5201332-11CE-4387-93EC-0297DFDFB018}" type="presOf" srcId="{FB5B3AAB-E581-40D5-A248-2652C22F19C7}" destId="{22E1253D-5A84-4C60-9A57-9D04531F47A1}" srcOrd="1" destOrd="0" presId="urn:microsoft.com/office/officeart/2005/8/layout/process3"/>
    <dgm:cxn modelId="{8545E93C-D193-415A-A7BF-4BC636C85EE8}" srcId="{816F6653-CFDD-4CF8-BC40-136154353543}" destId="{E166F7D5-4E46-465F-B59B-D741B3FB0EFD}" srcOrd="2" destOrd="0" parTransId="{CAE27A7C-65B2-4FD7-A85C-97DF173D9F8C}" sibTransId="{DAB5163B-4A42-4D88-8671-CB6C244EE5F7}"/>
    <dgm:cxn modelId="{616E305D-C533-41B9-B39C-B4E07D714176}" type="presOf" srcId="{8091402C-66C4-472B-9E62-DA129E976E80}" destId="{0ADBA9C1-DB12-4FBE-9423-6CC0DEAD0D90}" srcOrd="0" destOrd="0" presId="urn:microsoft.com/office/officeart/2005/8/layout/process3"/>
    <dgm:cxn modelId="{AF2E605F-1FF0-42F9-805F-AB0557AD4F5F}" type="presOf" srcId="{E7635F5F-F0D8-4F28-9D59-0BECBCED5D59}" destId="{29A0BB92-71A0-40CD-AF88-A748E845C92F}" srcOrd="0" destOrd="1" presId="urn:microsoft.com/office/officeart/2005/8/layout/process3"/>
    <dgm:cxn modelId="{FABBE26E-8276-47AC-80D2-DCF24C8A7129}" type="presOf" srcId="{4E7E733D-32ED-43AB-B186-326B9677FF86}" destId="{29A0BB92-71A0-40CD-AF88-A748E845C92F}" srcOrd="0" destOrd="3" presId="urn:microsoft.com/office/officeart/2005/8/layout/process3"/>
    <dgm:cxn modelId="{C30E7856-1CD8-4D4F-B60B-53B264704C3A}" srcId="{8091402C-66C4-472B-9E62-DA129E976E80}" destId="{E7635F5F-F0D8-4F28-9D59-0BECBCED5D59}" srcOrd="1" destOrd="0" parTransId="{581F8639-F279-4D32-8D2B-884258ACF279}" sibTransId="{E910C757-FF9D-4889-9FE9-2AE655EE743A}"/>
    <dgm:cxn modelId="{C4B9737F-BA06-406A-AFF6-89CFE4AEFEC2}" type="presOf" srcId="{E166F7D5-4E46-465F-B59B-D741B3FB0EFD}" destId="{1FBE7BEB-2421-48A0-9EC7-AF2DECEE23D6}" srcOrd="0" destOrd="0" presId="urn:microsoft.com/office/officeart/2005/8/layout/process3"/>
    <dgm:cxn modelId="{69430C82-842B-43E2-8045-26801B8CE427}" type="presOf" srcId="{144FFAB4-5635-4402-A3EC-6FF412FD939A}" destId="{29A0BB92-71A0-40CD-AF88-A748E845C92F}" srcOrd="0" destOrd="0" presId="urn:microsoft.com/office/officeart/2005/8/layout/process3"/>
    <dgm:cxn modelId="{F4D22F94-594C-49FD-AB7C-A3FBF11A7F12}" srcId="{8091402C-66C4-472B-9E62-DA129E976E80}" destId="{1EC03898-C3DF-404C-B7F4-DDC5AB2C32B8}" srcOrd="6" destOrd="0" parTransId="{A8AE91B5-DAB6-4E45-B135-954FB72595AC}" sibTransId="{24404FCB-B240-4F07-A510-0BE9D5C72464}"/>
    <dgm:cxn modelId="{D0B96F9C-5615-4A36-A413-697B4D68180B}" srcId="{E166F7D5-4E46-465F-B59B-D741B3FB0EFD}" destId="{9F0A882F-9999-4F10-9D38-089A59EDA7DF}" srcOrd="0" destOrd="0" parTransId="{A2DFE116-5A5A-436E-AAF2-13B1AFBA87FF}" sibTransId="{66F8081E-CE76-4446-9920-B4C306B10BDC}"/>
    <dgm:cxn modelId="{A105C5A9-CBC1-4EB5-A756-AA23C5F0C2F8}" srcId="{816F6653-CFDD-4CF8-BC40-136154353543}" destId="{8091402C-66C4-472B-9E62-DA129E976E80}" srcOrd="1" destOrd="0" parTransId="{B6E1E454-95AD-48C7-A48F-DC29E7487827}" sibTransId="{D5DD74FD-1A26-463E-8CF0-F259910797B1}"/>
    <dgm:cxn modelId="{FF930CAB-7C1E-4260-ACE4-307827DE972F}" srcId="{8091402C-66C4-472B-9E62-DA129E976E80}" destId="{144FFAB4-5635-4402-A3EC-6FF412FD939A}" srcOrd="0" destOrd="0" parTransId="{8F1C8D35-5F62-4337-A3E3-2EEC9FB5F905}" sibTransId="{A4C6D087-91A0-415F-A249-CD14289D24E3}"/>
    <dgm:cxn modelId="{8DDA81AF-09EE-4D3C-B87F-CE01B6E109DA}" type="presOf" srcId="{ABBADE81-4FC4-4F1F-BFFE-AFB5B17CDE38}" destId="{10F58410-80A2-45B6-8A9C-492A9A5329BD}" srcOrd="1" destOrd="0" presId="urn:microsoft.com/office/officeart/2005/8/layout/process3"/>
    <dgm:cxn modelId="{B3F951B5-0471-463A-A6B9-9D6BD19D8E86}" type="presOf" srcId="{D5DD74FD-1A26-463E-8CF0-F259910797B1}" destId="{DE009EA8-8B6B-4BF7-BCF5-7FFEEC0519F6}" srcOrd="0" destOrd="0" presId="urn:microsoft.com/office/officeart/2005/8/layout/process3"/>
    <dgm:cxn modelId="{1A267DB8-B9C1-422F-88FF-6A488EFAB6F8}" type="presOf" srcId="{9F0A882F-9999-4F10-9D38-089A59EDA7DF}" destId="{31AE6BF4-A37A-40BE-8959-5CA1F127DC50}" srcOrd="0" destOrd="0" presId="urn:microsoft.com/office/officeart/2005/8/layout/process3"/>
    <dgm:cxn modelId="{93EFCEBF-AE1D-49E3-B45A-21463F4CD4DE}" srcId="{ABBADE81-4FC4-4F1F-BFFE-AFB5B17CDE38}" destId="{4E17CFCF-5DE6-41E2-A6C8-953EE3540500}" srcOrd="0" destOrd="0" parTransId="{7845B585-41D0-4BA8-A98C-CAD51FEBFFD0}" sibTransId="{2AD5E89A-565A-4C84-96A6-5F222DEE07CE}"/>
    <dgm:cxn modelId="{FC532CC3-520D-4773-B87C-C548E7EBCBF4}" srcId="{8091402C-66C4-472B-9E62-DA129E976E80}" destId="{E8FEA85D-AE75-49EA-9457-DAB6742B65D2}" srcOrd="5" destOrd="0" parTransId="{69ED5C67-E1E6-4986-9773-5AE7C07B1948}" sibTransId="{F74D6B41-C901-4BA5-BADD-33674E3C8D6C}"/>
    <dgm:cxn modelId="{A3F89EC9-A434-499E-8BF0-DDD04620022C}" srcId="{8091402C-66C4-472B-9E62-DA129E976E80}" destId="{00D6A310-EB60-46BC-8057-6ABE7A188AD6}" srcOrd="2" destOrd="0" parTransId="{3DF7CB30-2B23-4212-9B59-B4D1214A9DF2}" sibTransId="{B1DEFD18-A345-4E4A-8A3C-F192168DD055}"/>
    <dgm:cxn modelId="{84EB40CB-D12A-4A6E-A331-5E70CB2A50A6}" type="presOf" srcId="{E8FEA85D-AE75-49EA-9457-DAB6742B65D2}" destId="{29A0BB92-71A0-40CD-AF88-A748E845C92F}" srcOrd="0" destOrd="5" presId="urn:microsoft.com/office/officeart/2005/8/layout/process3"/>
    <dgm:cxn modelId="{BCE2D2DB-9C9F-4488-AB7B-2D0C01124144}" type="presOf" srcId="{ABBADE81-4FC4-4F1F-BFFE-AFB5B17CDE38}" destId="{B7C93022-316A-41C8-A9C6-8ED15D5297DE}" srcOrd="0" destOrd="0" presId="urn:microsoft.com/office/officeart/2005/8/layout/process3"/>
    <dgm:cxn modelId="{196CC1EC-E3F7-4BC2-B61C-AC314FE3FC8D}" srcId="{816F6653-CFDD-4CF8-BC40-136154353543}" destId="{ABBADE81-4FC4-4F1F-BFFE-AFB5B17CDE38}" srcOrd="0" destOrd="0" parTransId="{DD78C6A1-65C3-4BA5-9D0C-2E13D0527BBF}" sibTransId="{FB5B3AAB-E581-40D5-A248-2652C22F19C7}"/>
    <dgm:cxn modelId="{C7EC2BF1-6488-462B-880C-A4EA1885891A}" type="presOf" srcId="{E166F7D5-4E46-465F-B59B-D741B3FB0EFD}" destId="{FA23248F-AC0B-41FA-90D4-8F08188C4421}" srcOrd="1" destOrd="0" presId="urn:microsoft.com/office/officeart/2005/8/layout/process3"/>
    <dgm:cxn modelId="{9862DCF3-2E5A-487D-8F6B-0D056BFB78E3}" srcId="{8091402C-66C4-472B-9E62-DA129E976E80}" destId="{0488BE32-7A89-448A-A7AC-C20837A0FFA3}" srcOrd="4" destOrd="0" parTransId="{1792A274-CEBF-4823-A6BA-450ED6A5F6C1}" sibTransId="{41A4F450-F4A6-48C3-B659-06879CC4A5D4}"/>
    <dgm:cxn modelId="{215AE1F5-7A39-4459-83EF-849EE9B5C8AD}" type="presOf" srcId="{0488BE32-7A89-448A-A7AC-C20837A0FFA3}" destId="{29A0BB92-71A0-40CD-AF88-A748E845C92F}" srcOrd="0" destOrd="4" presId="urn:microsoft.com/office/officeart/2005/8/layout/process3"/>
    <dgm:cxn modelId="{220F04D3-609B-445E-A333-1D474B0AF6A8}" type="presParOf" srcId="{B7B370CF-0A9D-410D-AA50-056BCB979F6A}" destId="{83195063-1F41-4F62-89B1-54CE014CBAC9}" srcOrd="0" destOrd="0" presId="urn:microsoft.com/office/officeart/2005/8/layout/process3"/>
    <dgm:cxn modelId="{6C1FC7E4-2D19-43EC-851D-2BE37ED6785C}" type="presParOf" srcId="{83195063-1F41-4F62-89B1-54CE014CBAC9}" destId="{B7C93022-316A-41C8-A9C6-8ED15D5297DE}" srcOrd="0" destOrd="0" presId="urn:microsoft.com/office/officeart/2005/8/layout/process3"/>
    <dgm:cxn modelId="{B2F75808-2C44-4A8C-89AF-D557D79896F5}" type="presParOf" srcId="{83195063-1F41-4F62-89B1-54CE014CBAC9}" destId="{10F58410-80A2-45B6-8A9C-492A9A5329BD}" srcOrd="1" destOrd="0" presId="urn:microsoft.com/office/officeart/2005/8/layout/process3"/>
    <dgm:cxn modelId="{B10FF61C-15FC-45E4-9208-F067C9A01868}" type="presParOf" srcId="{83195063-1F41-4F62-89B1-54CE014CBAC9}" destId="{C619540B-3226-484C-94E0-7E4CCACD32D9}" srcOrd="2" destOrd="0" presId="urn:microsoft.com/office/officeart/2005/8/layout/process3"/>
    <dgm:cxn modelId="{C1E98E5D-4DC4-4E51-A7C9-4CA667921057}" type="presParOf" srcId="{B7B370CF-0A9D-410D-AA50-056BCB979F6A}" destId="{74E73FDA-B176-427B-B4CD-F88C0EA0CCD4}" srcOrd="1" destOrd="0" presId="urn:microsoft.com/office/officeart/2005/8/layout/process3"/>
    <dgm:cxn modelId="{1CC35F45-8B67-4FEF-B553-1390AC7FD04D}" type="presParOf" srcId="{74E73FDA-B176-427B-B4CD-F88C0EA0CCD4}" destId="{22E1253D-5A84-4C60-9A57-9D04531F47A1}" srcOrd="0" destOrd="0" presId="urn:microsoft.com/office/officeart/2005/8/layout/process3"/>
    <dgm:cxn modelId="{181FDA51-F2B1-4662-98A3-BCD6F425164A}" type="presParOf" srcId="{B7B370CF-0A9D-410D-AA50-056BCB979F6A}" destId="{A8B534C2-C8D9-4F46-8314-B318CC624F2D}" srcOrd="2" destOrd="0" presId="urn:microsoft.com/office/officeart/2005/8/layout/process3"/>
    <dgm:cxn modelId="{8F2C1525-9F3B-4034-AE5E-1C8B83A9FA7A}" type="presParOf" srcId="{A8B534C2-C8D9-4F46-8314-B318CC624F2D}" destId="{0ADBA9C1-DB12-4FBE-9423-6CC0DEAD0D90}" srcOrd="0" destOrd="0" presId="urn:microsoft.com/office/officeart/2005/8/layout/process3"/>
    <dgm:cxn modelId="{1DC77842-9044-4038-8B4A-6732FE278CBE}" type="presParOf" srcId="{A8B534C2-C8D9-4F46-8314-B318CC624F2D}" destId="{66A1D642-B5C9-4838-B1B0-61D8E1E96DCB}" srcOrd="1" destOrd="0" presId="urn:microsoft.com/office/officeart/2005/8/layout/process3"/>
    <dgm:cxn modelId="{A163F61A-8459-4132-945C-62C5E027BC20}" type="presParOf" srcId="{A8B534C2-C8D9-4F46-8314-B318CC624F2D}" destId="{29A0BB92-71A0-40CD-AF88-A748E845C92F}" srcOrd="2" destOrd="0" presId="urn:microsoft.com/office/officeart/2005/8/layout/process3"/>
    <dgm:cxn modelId="{A4661202-1938-4B98-8A52-5BA1AB0FAC9C}" type="presParOf" srcId="{B7B370CF-0A9D-410D-AA50-056BCB979F6A}" destId="{DE009EA8-8B6B-4BF7-BCF5-7FFEEC0519F6}" srcOrd="3" destOrd="0" presId="urn:microsoft.com/office/officeart/2005/8/layout/process3"/>
    <dgm:cxn modelId="{F496F954-64C9-4A71-87D4-4C6D26D2026D}" type="presParOf" srcId="{DE009EA8-8B6B-4BF7-BCF5-7FFEEC0519F6}" destId="{69AF6A63-A1CA-430C-B936-A97262F26085}" srcOrd="0" destOrd="0" presId="urn:microsoft.com/office/officeart/2005/8/layout/process3"/>
    <dgm:cxn modelId="{6EE2B687-7F3F-4DEF-BF37-6725AA1D5DEC}" type="presParOf" srcId="{B7B370CF-0A9D-410D-AA50-056BCB979F6A}" destId="{5E82B5B2-38E1-4C3B-80D7-2A9CD0A58E50}" srcOrd="4" destOrd="0" presId="urn:microsoft.com/office/officeart/2005/8/layout/process3"/>
    <dgm:cxn modelId="{B91AA98B-0527-40E1-ABD8-20AA5958D161}" type="presParOf" srcId="{5E82B5B2-38E1-4C3B-80D7-2A9CD0A58E50}" destId="{1FBE7BEB-2421-48A0-9EC7-AF2DECEE23D6}" srcOrd="0" destOrd="0" presId="urn:microsoft.com/office/officeart/2005/8/layout/process3"/>
    <dgm:cxn modelId="{69CE9BC7-297D-4CF3-AEDA-1637C3942556}" type="presParOf" srcId="{5E82B5B2-38E1-4C3B-80D7-2A9CD0A58E50}" destId="{FA23248F-AC0B-41FA-90D4-8F08188C4421}" srcOrd="1" destOrd="0" presId="urn:microsoft.com/office/officeart/2005/8/layout/process3"/>
    <dgm:cxn modelId="{9A581B2D-8810-4B04-A404-AA40CADFE6C8}" type="presParOf" srcId="{5E82B5B2-38E1-4C3B-80D7-2A9CD0A58E50}" destId="{31AE6BF4-A37A-40BE-8959-5CA1F127DC50}" srcOrd="2" destOrd="0" presId="urn:microsoft.com/office/officeart/2005/8/layout/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8410-80A2-45B6-8A9C-492A9A5329BD}">
      <dsp:nvSpPr>
        <dsp:cNvPr id="0" name=""/>
        <dsp:cNvSpPr/>
      </dsp:nvSpPr>
      <dsp:spPr>
        <a:xfrm>
          <a:off x="2924" y="43729"/>
          <a:ext cx="1329884" cy="7679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latinLnBrk="1">
            <a:lnSpc>
              <a:spcPct val="90000"/>
            </a:lnSpc>
            <a:spcBef>
              <a:spcPct val="0"/>
            </a:spcBef>
            <a:spcAft>
              <a:spcPct val="35000"/>
            </a:spcAft>
            <a:buNone/>
          </a:pPr>
          <a:r>
            <a:rPr lang="en-US" altLang="ko-KR" sz="1000" kern="1200"/>
            <a:t>Azure Resource </a:t>
          </a:r>
          <a:r>
            <a:rPr lang="ko-KR" altLang="en-US" sz="1000" kern="1200"/>
            <a:t>배포</a:t>
          </a:r>
        </a:p>
      </dsp:txBody>
      <dsp:txXfrm>
        <a:off x="2924" y="43729"/>
        <a:ext cx="1329884" cy="511941"/>
      </dsp:txXfrm>
    </dsp:sp>
    <dsp:sp modelId="{C619540B-3226-484C-94E0-7E4CCACD32D9}">
      <dsp:nvSpPr>
        <dsp:cNvPr id="0" name=""/>
        <dsp:cNvSpPr/>
      </dsp:nvSpPr>
      <dsp:spPr>
        <a:xfrm>
          <a:off x="275310" y="555670"/>
          <a:ext cx="1329884" cy="374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latinLnBrk="1">
            <a:lnSpc>
              <a:spcPct val="90000"/>
            </a:lnSpc>
            <a:spcBef>
              <a:spcPct val="0"/>
            </a:spcBef>
            <a:spcAft>
              <a:spcPct val="15000"/>
            </a:spcAft>
            <a:buChar char="•"/>
          </a:pPr>
          <a:r>
            <a:rPr lang="en-US" altLang="ko-KR" sz="1000" kern="1200"/>
            <a:t>Deploy Azure Resources</a:t>
          </a:r>
          <a:endParaRPr lang="ko-KR" altLang="en-US" sz="1000" kern="1200"/>
        </a:p>
      </dsp:txBody>
      <dsp:txXfrm>
        <a:off x="314261" y="594621"/>
        <a:ext cx="1251982" cy="3666098"/>
      </dsp:txXfrm>
    </dsp:sp>
    <dsp:sp modelId="{74E73FDA-B176-427B-B4CD-F88C0EA0CCD4}">
      <dsp:nvSpPr>
        <dsp:cNvPr id="0" name=""/>
        <dsp:cNvSpPr/>
      </dsp:nvSpPr>
      <dsp:spPr>
        <a:xfrm>
          <a:off x="1534415" y="134148"/>
          <a:ext cx="427404" cy="331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latinLnBrk="1">
            <a:lnSpc>
              <a:spcPct val="90000"/>
            </a:lnSpc>
            <a:spcBef>
              <a:spcPct val="0"/>
            </a:spcBef>
            <a:spcAft>
              <a:spcPct val="35000"/>
            </a:spcAft>
            <a:buNone/>
          </a:pPr>
          <a:endParaRPr lang="ko-KR" altLang="en-US" sz="800" kern="1200"/>
        </a:p>
      </dsp:txBody>
      <dsp:txXfrm>
        <a:off x="1534415" y="200368"/>
        <a:ext cx="328073" cy="198662"/>
      </dsp:txXfrm>
    </dsp:sp>
    <dsp:sp modelId="{66A1D642-B5C9-4838-B1B0-61D8E1E96DCB}">
      <dsp:nvSpPr>
        <dsp:cNvPr id="0" name=""/>
        <dsp:cNvSpPr/>
      </dsp:nvSpPr>
      <dsp:spPr>
        <a:xfrm>
          <a:off x="2139232" y="43729"/>
          <a:ext cx="1329884" cy="7679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latinLnBrk="1">
            <a:lnSpc>
              <a:spcPct val="90000"/>
            </a:lnSpc>
            <a:spcBef>
              <a:spcPct val="0"/>
            </a:spcBef>
            <a:spcAft>
              <a:spcPct val="35000"/>
            </a:spcAft>
            <a:buNone/>
          </a:pPr>
          <a:r>
            <a:rPr lang="en-US" altLang="ko-KR" sz="1000" kern="1200"/>
            <a:t>Azure Service </a:t>
          </a:r>
          <a:r>
            <a:rPr lang="ko-KR" altLang="en-US" sz="1000" kern="1200"/>
            <a:t>구성</a:t>
          </a:r>
        </a:p>
      </dsp:txBody>
      <dsp:txXfrm>
        <a:off x="2139232" y="43729"/>
        <a:ext cx="1329884" cy="511941"/>
      </dsp:txXfrm>
    </dsp:sp>
    <dsp:sp modelId="{29A0BB92-71A0-40CD-AF88-A748E845C92F}">
      <dsp:nvSpPr>
        <dsp:cNvPr id="0" name=""/>
        <dsp:cNvSpPr/>
      </dsp:nvSpPr>
      <dsp:spPr>
        <a:xfrm>
          <a:off x="2411618" y="555670"/>
          <a:ext cx="1329884" cy="374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latinLnBrk="1">
            <a:lnSpc>
              <a:spcPct val="90000"/>
            </a:lnSpc>
            <a:spcBef>
              <a:spcPct val="0"/>
            </a:spcBef>
            <a:spcAft>
              <a:spcPct val="15000"/>
            </a:spcAft>
            <a:buChar char="•"/>
          </a:pPr>
          <a:r>
            <a:rPr lang="en-US" altLang="ko-KR" sz="1000" kern="1200"/>
            <a:t>Notebook 1: Create an Index with Built-In Indexer in Azure Search Service</a:t>
          </a:r>
          <a:endParaRPr lang="ko-KR" altLang="en-US" sz="1000" kern="1200"/>
        </a:p>
        <a:p>
          <a:pPr marL="57150" lvl="1" indent="-57150" algn="l" defTabSz="444500" latinLnBrk="1">
            <a:lnSpc>
              <a:spcPct val="90000"/>
            </a:lnSpc>
            <a:spcBef>
              <a:spcPct val="0"/>
            </a:spcBef>
            <a:spcAft>
              <a:spcPct val="15000"/>
            </a:spcAft>
            <a:buChar char="•"/>
          </a:pPr>
          <a:r>
            <a:rPr lang="en-US" altLang="ko-KR" sz="1000" kern="1200"/>
            <a:t>Notebook 2: Searching with Azure OpenAI ChatGPT model</a:t>
          </a:r>
          <a:endParaRPr lang="ko-KR" altLang="en-US" sz="1000" kern="1200"/>
        </a:p>
        <a:p>
          <a:pPr marL="57150" lvl="1" indent="-57150" algn="l" defTabSz="444500" latinLnBrk="1">
            <a:lnSpc>
              <a:spcPct val="90000"/>
            </a:lnSpc>
            <a:spcBef>
              <a:spcPct val="0"/>
            </a:spcBef>
            <a:spcAft>
              <a:spcPct val="15000"/>
            </a:spcAft>
            <a:buChar char="•"/>
          </a:pPr>
          <a:r>
            <a:rPr lang="en-US" altLang="ko-KR" sz="1000" kern="1200"/>
            <a:t>Notebook 3: Create an index with Custom Indexer implemented by User</a:t>
          </a:r>
          <a:endParaRPr lang="ko-KR" altLang="en-US" sz="1000" kern="1200"/>
        </a:p>
        <a:p>
          <a:pPr marL="57150" lvl="1" indent="-57150" algn="l" defTabSz="444500" latinLnBrk="1">
            <a:lnSpc>
              <a:spcPct val="90000"/>
            </a:lnSpc>
            <a:spcBef>
              <a:spcPct val="0"/>
            </a:spcBef>
            <a:spcAft>
              <a:spcPct val="15000"/>
            </a:spcAft>
            <a:buChar char="•"/>
          </a:pPr>
          <a:r>
            <a:rPr lang="en-US" altLang="ko-KR" sz="1000" kern="1200"/>
            <a:t>Notebook 4: Implementing Memory to Power Conversations</a:t>
          </a:r>
          <a:endParaRPr lang="ko-KR" altLang="en-US" sz="1000" kern="1200"/>
        </a:p>
        <a:p>
          <a:pPr marL="57150" lvl="1" indent="-57150" algn="l" defTabSz="444500" latinLnBrk="1">
            <a:lnSpc>
              <a:spcPct val="90000"/>
            </a:lnSpc>
            <a:spcBef>
              <a:spcPct val="0"/>
            </a:spcBef>
            <a:spcAft>
              <a:spcPct val="15000"/>
            </a:spcAft>
            <a:buChar char="•"/>
          </a:pPr>
          <a:r>
            <a:rPr lang="en-US" altLang="ko-KR" sz="1000" kern="1200"/>
            <a:t>Notebook 5: Building and Testing RAG Bot</a:t>
          </a:r>
          <a:endParaRPr lang="ko-KR" altLang="en-US" sz="1000" kern="1200"/>
        </a:p>
        <a:p>
          <a:pPr marL="57150" lvl="1" indent="-57150" algn="l" defTabSz="444500" latinLnBrk="1">
            <a:lnSpc>
              <a:spcPct val="90000"/>
            </a:lnSpc>
            <a:spcBef>
              <a:spcPct val="0"/>
            </a:spcBef>
            <a:spcAft>
              <a:spcPct val="15000"/>
            </a:spcAft>
            <a:buChar char="•"/>
          </a:pPr>
          <a:r>
            <a:rPr lang="en-US" altLang="ko-KR" sz="1000" kern="1200"/>
            <a:t>Notebook 6: All Together - GPT Smart Search</a:t>
          </a:r>
          <a:endParaRPr lang="ko-KR" altLang="en-US" sz="1000" kern="1200"/>
        </a:p>
        <a:p>
          <a:pPr marL="57150" lvl="1" indent="-57150" algn="l" defTabSz="444500" latinLnBrk="1">
            <a:lnSpc>
              <a:spcPct val="90000"/>
            </a:lnSpc>
            <a:spcBef>
              <a:spcPct val="0"/>
            </a:spcBef>
            <a:spcAft>
              <a:spcPct val="15000"/>
            </a:spcAft>
            <a:buChar char="•"/>
          </a:pPr>
          <a:endParaRPr lang="ko-KR" altLang="en-US" sz="1000" kern="1200"/>
        </a:p>
      </dsp:txBody>
      <dsp:txXfrm>
        <a:off x="2450569" y="594621"/>
        <a:ext cx="1251982" cy="3666098"/>
      </dsp:txXfrm>
    </dsp:sp>
    <dsp:sp modelId="{DE009EA8-8B6B-4BF7-BCF5-7FFEEC0519F6}">
      <dsp:nvSpPr>
        <dsp:cNvPr id="0" name=""/>
        <dsp:cNvSpPr/>
      </dsp:nvSpPr>
      <dsp:spPr>
        <a:xfrm>
          <a:off x="3670722" y="134148"/>
          <a:ext cx="427404" cy="3311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latinLnBrk="1">
            <a:lnSpc>
              <a:spcPct val="90000"/>
            </a:lnSpc>
            <a:spcBef>
              <a:spcPct val="0"/>
            </a:spcBef>
            <a:spcAft>
              <a:spcPct val="35000"/>
            </a:spcAft>
            <a:buNone/>
          </a:pPr>
          <a:endParaRPr lang="ko-KR" altLang="en-US" sz="800" kern="1200"/>
        </a:p>
      </dsp:txBody>
      <dsp:txXfrm>
        <a:off x="3670722" y="200368"/>
        <a:ext cx="328073" cy="198662"/>
      </dsp:txXfrm>
    </dsp:sp>
    <dsp:sp modelId="{FA23248F-AC0B-41FA-90D4-8F08188C4421}">
      <dsp:nvSpPr>
        <dsp:cNvPr id="0" name=""/>
        <dsp:cNvSpPr/>
      </dsp:nvSpPr>
      <dsp:spPr>
        <a:xfrm>
          <a:off x="4275539" y="43729"/>
          <a:ext cx="1329884" cy="7679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latinLnBrk="1">
            <a:lnSpc>
              <a:spcPct val="90000"/>
            </a:lnSpc>
            <a:spcBef>
              <a:spcPct val="0"/>
            </a:spcBef>
            <a:spcAft>
              <a:spcPct val="35000"/>
            </a:spcAft>
            <a:buNone/>
          </a:pPr>
          <a:r>
            <a:rPr lang="en-US" altLang="ko-KR" sz="1000" kern="1200"/>
            <a:t>GPT Smart Search </a:t>
          </a:r>
          <a:r>
            <a:rPr lang="ko-KR" altLang="en-US" sz="1000" kern="1200"/>
            <a:t>배포</a:t>
          </a:r>
        </a:p>
      </dsp:txBody>
      <dsp:txXfrm>
        <a:off x="4275539" y="43729"/>
        <a:ext cx="1329884" cy="511941"/>
      </dsp:txXfrm>
    </dsp:sp>
    <dsp:sp modelId="{31AE6BF4-A37A-40BE-8959-5CA1F127DC50}">
      <dsp:nvSpPr>
        <dsp:cNvPr id="0" name=""/>
        <dsp:cNvSpPr/>
      </dsp:nvSpPr>
      <dsp:spPr>
        <a:xfrm>
          <a:off x="4547925" y="555670"/>
          <a:ext cx="1329884" cy="374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latinLnBrk="1">
            <a:lnSpc>
              <a:spcPct val="90000"/>
            </a:lnSpc>
            <a:spcBef>
              <a:spcPct val="0"/>
            </a:spcBef>
            <a:spcAft>
              <a:spcPct val="15000"/>
            </a:spcAft>
            <a:buChar char="•"/>
          </a:pPr>
          <a:r>
            <a:rPr lang="en-US" altLang="ko-KR" sz="1000" kern="1200"/>
            <a:t>Deployment of Web Application</a:t>
          </a:r>
          <a:endParaRPr lang="ko-KR" altLang="en-US" sz="1000" kern="1200"/>
        </a:p>
      </dsp:txBody>
      <dsp:txXfrm>
        <a:off x="4586876" y="594621"/>
        <a:ext cx="1251982" cy="36660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DerivedFromID xmlns="230e9df3-be65-4c73-a93b-d1236ebd677e">CPS092EXT-246622797-663</DerivedFromID>
    <TaxCatchAll xmlns="230e9df3-be65-4c73-a93b-d1236ebd677e">
      <Value>2</Value>
    </TaxCatchAll>
    <_dlc_DocId xmlns="230e9df3-be65-4c73-a93b-d1236ebd677e">CPS077EXT-2061513920-429</_dlc_DocId>
    <_dlc_DocIdUrl xmlns="230e9df3-be65-4c73-a93b-d1236ebd677e">
      <Url>https://microsoft.sharepoint.com/teams/CampusProjectSites076_Ext/odk7ho3o37/_layouts/15/DocIdRedir.aspx?ID=CPS077EXT-2061513920-429</Url>
      <Description>CPS077EXT-2061513920-429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w:rsidRDefault="00761425"&gt;&lt;w:sdt&gt;&lt;w:sdtPr&gt;&lt;w:rPr&gt;&lt;w:lang w:eastAsia="en-AU"/&gt;&lt;/w:rPr&gt;&lt;w:alias w:val="Customer"/&gt;&lt;w:tag w:val="Customer"/&gt;&lt;w:id w:val="-1512292175"/&gt;&lt;/w:sdtPr&gt;&lt;w:sdtContent&gt;&lt;w:r&gt;&lt;w:rPr&gt;&lt;w:lang w:eastAsia="en-AU"/&gt;&lt;/w:rPr&gt;&lt;w:fldChar w:fldCharType="begin"/&gt;&lt;/w:r&gt;&lt;w:r&gt;&lt;w:rPr&gt;&lt;w:lang w:eastAsia="en-AU"/&gt;&lt;/w:rPr&gt;&lt;w:instrText xml:space="preserve"&gt; DOCPROPERTY  Customer  \* MERGEFORMAT &lt;/w:instrText&gt;&lt;/w:r&gt;&lt;w:r&gt;&lt;w:rPr&gt;&lt;w:lang w:eastAsia="en-AU"/&gt;&lt;/w:rPr&gt;&lt;w:fldChar w:fldCharType="separate"/&gt;&lt;/w:r&gt;&lt;w:r w:rsidR="00760B9E"&gt;&lt;w:rPr&gt;&lt;w:lang w:eastAsia="en-AU"/&gt;&lt;/w:rPr&gt;&lt;w:t&gt;[Type Customer Name Here]&lt;/w:t&gt;&lt;/w:r&gt;&lt;w:r&gt;&lt;w:rPr&gt;&lt;w:lang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w:rsidRDefault="00761425"&gt;&lt;w:fldSimple w:instr=" DOCPROPERTY  Version  \* MERGEFORMAT "&gt;&lt;w:r w:rsidR="00760B9E"&gt;&lt;w:t&gt;1&lt;/w:t&gt;&lt;/w:r&gt;&lt;/w:fldSimple&gt;&lt;/w:p&gt;&lt;w:sectPr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w:rsidRDefault="00760B9E"&gt;&lt;w:r&gt;&lt;w:rPr&gt;&lt;w:lang w:val="fr-FR"/&gt;&lt;/w:rPr&gt;&lt;w:fldChar w:fldCharType="begin"/&gt;&lt;/w:r&gt;&lt;w:r w:rsidRPr="00760B9E"&gt;&lt;w:instrText xml:space="preserve"&gt; FILENAME \* MERGEFORMAT &lt;/w:instrText&gt;&lt;/w:r&gt;&lt;w:r&gt;&lt;w:rPr&gt;&lt;w:lang w:val="fr-FR"/&gt;&lt;/w:rPr&gt;&lt;w:fldChar w:fldCharType="separate"/&gt;&lt;/w:r&gt;&lt;w:r w:rsidRPr="00760B9E"&gt;&lt;w:rPr&gt;&lt;w:noProof/&gt;&lt;/w:rPr&gt;&lt;w:t&gt;Document1&lt;/w:t&gt;&lt;/w:r&gt;&lt;w:r&gt;&lt;w:rPr&gt;&lt;w:lang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w:rsidRDefault="00760B9E"&gt;&lt;w:r&gt;&lt;w:rPr&gt;&lt;w:noProof/&gt;&lt;w:lang w:val="fr-FR"/&gt;&lt;/w:rPr&gt;&lt;w:fldChar w:fldCharType="begin"/&gt;&lt;/w:r&gt;&lt;w:r w:rsidRPr="00760B9E"&gt;&lt;w:rPr&gt;&lt;w:noProof/&gt;&lt;/w:rPr&gt;&lt;w:instrText xml:space="preserve"&gt; DOCPROPERTY  TemplateVersion  \* MERGEFORMAT &lt;/w:instrText&gt;&lt;/w:r&gt;&lt;w:r&gt;&lt;w:rPr&gt;&lt;w:noProof/&gt;&lt;w:lang w:val="fr-FR"/&gt;&lt;/w:rPr&gt;&lt;w:fldChar w:fldCharType="separate"/&gt;&lt;/w:r&gt;&lt;w:r w:rsidRPr="00760B9E"&gt;&lt;w:rPr&gt;&lt;w:noProof/&gt;&lt;/w:rPr&gt;&lt;w:t&gt;4&lt;/w:t&gt;&lt;/w:r&gt;&lt;w:r&gt;&lt;w:rPr&gt;&lt;w:noProof/&gt;&lt;w:lang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w:val="00D21A9D"/&gt;&lt;w:pPr&gt;&lt;w:numPr&gt;&lt;w:numId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94692C490DDA4A439258884717240900" ma:contentTypeVersion="40" ma:contentTypeDescription="This content type is produced by an individual or team as part of a team collaboration effort, such as customer engagement. Reuse this type of content at your own risk." ma:contentTypeScope="" ma:versionID="16702e3e945ab361a6b448ee122822f5">
  <xsd:schema xmlns:xsd="http://www.w3.org/2001/XMLSchema" xmlns:xs="http://www.w3.org/2001/XMLSchema" xmlns:p="http://schemas.microsoft.com/office/2006/metadata/properties" xmlns:ns2="230e9df3-be65-4c73-a93b-d1236ebd677e" targetNamespace="http://schemas.microsoft.com/office/2006/metadata/properties" ma:root="true" ma:fieldsID="c7070a0112976b1c5c2b1db303428ae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7a42de5d-8151-425f-8dfb-72dad891f0e5}" ma:internalName="TaxCatchAll" ma:showField="CatchAllData" ma:web="a09d48d2-6895-47a9-9a1e-8895d92f7d58">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7a42de5d-8151-425f-8dfb-72dad891f0e5}" ma:internalName="TaxCatchAllLabel" ma:readOnly="true" ma:showField="CatchAllDataLabel" ma:web="a09d48d2-6895-47a9-9a1e-8895d92f7d58">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SharedContentType xmlns="Microsoft.SharePoint.Taxonomy.ContentTypeSync" SourceId="e385fb40-52d4-4fae-9c5b-3e8ff8a5878e" ContentTypeId="0x01010079CA57CA2DAD654DAB031774EE67465801" PreviousValue="false"/>
</file>

<file path=customXml/item9.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59E421D-A537-4FD8-BE85-1E950C57D7A5}">
  <ds:schemaRefs>
    <ds:schemaRef ds:uri="http://schemas.microsoft.com/office/2006/metadata/properties"/>
    <ds:schemaRef ds:uri="http://schemas.microsoft.com/office/infopath/2007/PartnerControls"/>
    <ds:schemaRef ds:uri="230e9df3-be65-4c73-a93b-d1236ebd677e"/>
  </ds:schemaRefs>
</ds:datastoreItem>
</file>

<file path=customXml/itemProps2.xml><?xml version="1.0" encoding="utf-8"?>
<ds:datastoreItem xmlns:ds="http://schemas.openxmlformats.org/officeDocument/2006/customXml" ds:itemID="{50A305C4-822E-45A8-B19B-E8C70CDEE11F}">
  <ds:schemaRefs>
    <ds:schemaRef ds:uri="http://schemas.microsoft.com/sharepoint/v3/contenttype/forms"/>
  </ds:schemaRefs>
</ds:datastoreItem>
</file>

<file path=customXml/itemProps3.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58ABE703-668C-4A0E-B95B-97AD36957ED6}">
  <ds:schemaRefs>
    <ds:schemaRef ds:uri="http://schemas.openxmlformats.org/officeDocument/2006/bibliography"/>
  </ds:schemaRefs>
</ds:datastoreItem>
</file>

<file path=customXml/itemProps6.xml><?xml version="1.0" encoding="utf-8"?>
<ds:datastoreItem xmlns:ds="http://schemas.openxmlformats.org/officeDocument/2006/customXml" ds:itemID="{3DDDB6B5-BAFD-4C4E-937E-3282805EA9AB}">
  <ds:schemaRefs>
    <ds:schemaRef ds:uri="http://schemas.openxmlformats.org/officeDocument/2006/bibliography"/>
  </ds:schemaRefs>
</ds:datastoreItem>
</file>

<file path=customXml/itemProps7.xml><?xml version="1.0" encoding="utf-8"?>
<ds:datastoreItem xmlns:ds="http://schemas.openxmlformats.org/officeDocument/2006/customXml" ds:itemID="{E1231965-AC8B-4CBC-8755-687AC9DA7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B0AAC25F-2169-48F3-9F8D-7AE56E7B0CD1}">
  <ds:schemaRefs>
    <ds:schemaRef ds:uri="Microsoft.SharePoint.Taxonomy.ContentTypeSync"/>
  </ds:schemaRefs>
</ds:datastoreItem>
</file>

<file path=customXml/itemProps9.xml><?xml version="1.0" encoding="utf-8"?>
<ds:datastoreItem xmlns:ds="http://schemas.openxmlformats.org/officeDocument/2006/customXml" ds:itemID="{AD706711-C41B-45BC-9F2C-E1F8BBFE3D71}">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1339</TotalTime>
  <Pages>14</Pages>
  <Words>1400</Words>
  <Characters>7985</Characters>
  <Application>Microsoft Office Word</Application>
  <DocSecurity>0</DocSecurity>
  <Lines>66</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Azure OpenAI Workbench 활용 가이드</vt:lpstr>
      <vt:lpstr>Microsoft                         Azure Cloud Foundation Design Specification</vt:lpstr>
    </vt:vector>
  </TitlesOfParts>
  <Manager/>
  <Company>Microsoft Corporation</Company>
  <LinksUpToDate>false</LinksUpToDate>
  <CharactersWithSpaces>9367</CharactersWithSpaces>
  <SharedDoc>false</SharedDoc>
  <HLinks>
    <vt:vector size="618" baseType="variant">
      <vt:variant>
        <vt:i4>1179703</vt:i4>
      </vt:variant>
      <vt:variant>
        <vt:i4>809</vt:i4>
      </vt:variant>
      <vt:variant>
        <vt:i4>0</vt:i4>
      </vt:variant>
      <vt:variant>
        <vt:i4>5</vt:i4>
      </vt:variant>
      <vt:variant>
        <vt:lpwstr/>
      </vt:variant>
      <vt:variant>
        <vt:lpwstr>_Toc41043101</vt:lpwstr>
      </vt:variant>
      <vt:variant>
        <vt:i4>1245239</vt:i4>
      </vt:variant>
      <vt:variant>
        <vt:i4>803</vt:i4>
      </vt:variant>
      <vt:variant>
        <vt:i4>0</vt:i4>
      </vt:variant>
      <vt:variant>
        <vt:i4>5</vt:i4>
      </vt:variant>
      <vt:variant>
        <vt:lpwstr/>
      </vt:variant>
      <vt:variant>
        <vt:lpwstr>_Toc41043100</vt:lpwstr>
      </vt:variant>
      <vt:variant>
        <vt:i4>1769534</vt:i4>
      </vt:variant>
      <vt:variant>
        <vt:i4>797</vt:i4>
      </vt:variant>
      <vt:variant>
        <vt:i4>0</vt:i4>
      </vt:variant>
      <vt:variant>
        <vt:i4>5</vt:i4>
      </vt:variant>
      <vt:variant>
        <vt:lpwstr/>
      </vt:variant>
      <vt:variant>
        <vt:lpwstr>_Toc41043099</vt:lpwstr>
      </vt:variant>
      <vt:variant>
        <vt:i4>1703998</vt:i4>
      </vt:variant>
      <vt:variant>
        <vt:i4>791</vt:i4>
      </vt:variant>
      <vt:variant>
        <vt:i4>0</vt:i4>
      </vt:variant>
      <vt:variant>
        <vt:i4>5</vt:i4>
      </vt:variant>
      <vt:variant>
        <vt:lpwstr/>
      </vt:variant>
      <vt:variant>
        <vt:lpwstr>_Toc41043098</vt:lpwstr>
      </vt:variant>
      <vt:variant>
        <vt:i4>1376318</vt:i4>
      </vt:variant>
      <vt:variant>
        <vt:i4>785</vt:i4>
      </vt:variant>
      <vt:variant>
        <vt:i4>0</vt:i4>
      </vt:variant>
      <vt:variant>
        <vt:i4>5</vt:i4>
      </vt:variant>
      <vt:variant>
        <vt:lpwstr/>
      </vt:variant>
      <vt:variant>
        <vt:lpwstr>_Toc41043097</vt:lpwstr>
      </vt:variant>
      <vt:variant>
        <vt:i4>1310782</vt:i4>
      </vt:variant>
      <vt:variant>
        <vt:i4>779</vt:i4>
      </vt:variant>
      <vt:variant>
        <vt:i4>0</vt:i4>
      </vt:variant>
      <vt:variant>
        <vt:i4>5</vt:i4>
      </vt:variant>
      <vt:variant>
        <vt:lpwstr/>
      </vt:variant>
      <vt:variant>
        <vt:lpwstr>_Toc41043096</vt:lpwstr>
      </vt:variant>
      <vt:variant>
        <vt:i4>1507390</vt:i4>
      </vt:variant>
      <vt:variant>
        <vt:i4>773</vt:i4>
      </vt:variant>
      <vt:variant>
        <vt:i4>0</vt:i4>
      </vt:variant>
      <vt:variant>
        <vt:i4>5</vt:i4>
      </vt:variant>
      <vt:variant>
        <vt:lpwstr/>
      </vt:variant>
      <vt:variant>
        <vt:lpwstr>_Toc41043095</vt:lpwstr>
      </vt:variant>
      <vt:variant>
        <vt:i4>1441854</vt:i4>
      </vt:variant>
      <vt:variant>
        <vt:i4>767</vt:i4>
      </vt:variant>
      <vt:variant>
        <vt:i4>0</vt:i4>
      </vt:variant>
      <vt:variant>
        <vt:i4>5</vt:i4>
      </vt:variant>
      <vt:variant>
        <vt:lpwstr/>
      </vt:variant>
      <vt:variant>
        <vt:lpwstr>_Toc41043094</vt:lpwstr>
      </vt:variant>
      <vt:variant>
        <vt:i4>1114174</vt:i4>
      </vt:variant>
      <vt:variant>
        <vt:i4>761</vt:i4>
      </vt:variant>
      <vt:variant>
        <vt:i4>0</vt:i4>
      </vt:variant>
      <vt:variant>
        <vt:i4>5</vt:i4>
      </vt:variant>
      <vt:variant>
        <vt:lpwstr/>
      </vt:variant>
      <vt:variant>
        <vt:lpwstr>_Toc41043093</vt:lpwstr>
      </vt:variant>
      <vt:variant>
        <vt:i4>1048638</vt:i4>
      </vt:variant>
      <vt:variant>
        <vt:i4>755</vt:i4>
      </vt:variant>
      <vt:variant>
        <vt:i4>0</vt:i4>
      </vt:variant>
      <vt:variant>
        <vt:i4>5</vt:i4>
      </vt:variant>
      <vt:variant>
        <vt:lpwstr/>
      </vt:variant>
      <vt:variant>
        <vt:lpwstr>_Toc41043092</vt:lpwstr>
      </vt:variant>
      <vt:variant>
        <vt:i4>1245246</vt:i4>
      </vt:variant>
      <vt:variant>
        <vt:i4>749</vt:i4>
      </vt:variant>
      <vt:variant>
        <vt:i4>0</vt:i4>
      </vt:variant>
      <vt:variant>
        <vt:i4>5</vt:i4>
      </vt:variant>
      <vt:variant>
        <vt:lpwstr/>
      </vt:variant>
      <vt:variant>
        <vt:lpwstr>_Toc41043091</vt:lpwstr>
      </vt:variant>
      <vt:variant>
        <vt:i4>1179710</vt:i4>
      </vt:variant>
      <vt:variant>
        <vt:i4>743</vt:i4>
      </vt:variant>
      <vt:variant>
        <vt:i4>0</vt:i4>
      </vt:variant>
      <vt:variant>
        <vt:i4>5</vt:i4>
      </vt:variant>
      <vt:variant>
        <vt:lpwstr/>
      </vt:variant>
      <vt:variant>
        <vt:lpwstr>_Toc41043090</vt:lpwstr>
      </vt:variant>
      <vt:variant>
        <vt:i4>1769535</vt:i4>
      </vt:variant>
      <vt:variant>
        <vt:i4>737</vt:i4>
      </vt:variant>
      <vt:variant>
        <vt:i4>0</vt:i4>
      </vt:variant>
      <vt:variant>
        <vt:i4>5</vt:i4>
      </vt:variant>
      <vt:variant>
        <vt:lpwstr/>
      </vt:variant>
      <vt:variant>
        <vt:lpwstr>_Toc41043089</vt:lpwstr>
      </vt:variant>
      <vt:variant>
        <vt:i4>1703999</vt:i4>
      </vt:variant>
      <vt:variant>
        <vt:i4>731</vt:i4>
      </vt:variant>
      <vt:variant>
        <vt:i4>0</vt:i4>
      </vt:variant>
      <vt:variant>
        <vt:i4>5</vt:i4>
      </vt:variant>
      <vt:variant>
        <vt:lpwstr/>
      </vt:variant>
      <vt:variant>
        <vt:lpwstr>_Toc41043088</vt:lpwstr>
      </vt:variant>
      <vt:variant>
        <vt:i4>1376319</vt:i4>
      </vt:variant>
      <vt:variant>
        <vt:i4>725</vt:i4>
      </vt:variant>
      <vt:variant>
        <vt:i4>0</vt:i4>
      </vt:variant>
      <vt:variant>
        <vt:i4>5</vt:i4>
      </vt:variant>
      <vt:variant>
        <vt:lpwstr/>
      </vt:variant>
      <vt:variant>
        <vt:lpwstr>_Toc41043087</vt:lpwstr>
      </vt:variant>
      <vt:variant>
        <vt:i4>1310783</vt:i4>
      </vt:variant>
      <vt:variant>
        <vt:i4>719</vt:i4>
      </vt:variant>
      <vt:variant>
        <vt:i4>0</vt:i4>
      </vt:variant>
      <vt:variant>
        <vt:i4>5</vt:i4>
      </vt:variant>
      <vt:variant>
        <vt:lpwstr/>
      </vt:variant>
      <vt:variant>
        <vt:lpwstr>_Toc41043086</vt:lpwstr>
      </vt:variant>
      <vt:variant>
        <vt:i4>1507391</vt:i4>
      </vt:variant>
      <vt:variant>
        <vt:i4>713</vt:i4>
      </vt:variant>
      <vt:variant>
        <vt:i4>0</vt:i4>
      </vt:variant>
      <vt:variant>
        <vt:i4>5</vt:i4>
      </vt:variant>
      <vt:variant>
        <vt:lpwstr/>
      </vt:variant>
      <vt:variant>
        <vt:lpwstr>_Toc41043085</vt:lpwstr>
      </vt:variant>
      <vt:variant>
        <vt:i4>1441855</vt:i4>
      </vt:variant>
      <vt:variant>
        <vt:i4>707</vt:i4>
      </vt:variant>
      <vt:variant>
        <vt:i4>0</vt:i4>
      </vt:variant>
      <vt:variant>
        <vt:i4>5</vt:i4>
      </vt:variant>
      <vt:variant>
        <vt:lpwstr/>
      </vt:variant>
      <vt:variant>
        <vt:lpwstr>_Toc41043084</vt:lpwstr>
      </vt:variant>
      <vt:variant>
        <vt:i4>1114175</vt:i4>
      </vt:variant>
      <vt:variant>
        <vt:i4>698</vt:i4>
      </vt:variant>
      <vt:variant>
        <vt:i4>0</vt:i4>
      </vt:variant>
      <vt:variant>
        <vt:i4>5</vt:i4>
      </vt:variant>
      <vt:variant>
        <vt:lpwstr/>
      </vt:variant>
      <vt:variant>
        <vt:lpwstr>_Toc41043083</vt:lpwstr>
      </vt:variant>
      <vt:variant>
        <vt:i4>1048639</vt:i4>
      </vt:variant>
      <vt:variant>
        <vt:i4>692</vt:i4>
      </vt:variant>
      <vt:variant>
        <vt:i4>0</vt:i4>
      </vt:variant>
      <vt:variant>
        <vt:i4>5</vt:i4>
      </vt:variant>
      <vt:variant>
        <vt:lpwstr/>
      </vt:variant>
      <vt:variant>
        <vt:lpwstr>_Toc41043082</vt:lpwstr>
      </vt:variant>
      <vt:variant>
        <vt:i4>1245247</vt:i4>
      </vt:variant>
      <vt:variant>
        <vt:i4>686</vt:i4>
      </vt:variant>
      <vt:variant>
        <vt:i4>0</vt:i4>
      </vt:variant>
      <vt:variant>
        <vt:i4>5</vt:i4>
      </vt:variant>
      <vt:variant>
        <vt:lpwstr/>
      </vt:variant>
      <vt:variant>
        <vt:lpwstr>_Toc41043081</vt:lpwstr>
      </vt:variant>
      <vt:variant>
        <vt:i4>1179711</vt:i4>
      </vt:variant>
      <vt:variant>
        <vt:i4>680</vt:i4>
      </vt:variant>
      <vt:variant>
        <vt:i4>0</vt:i4>
      </vt:variant>
      <vt:variant>
        <vt:i4>5</vt:i4>
      </vt:variant>
      <vt:variant>
        <vt:lpwstr/>
      </vt:variant>
      <vt:variant>
        <vt:lpwstr>_Toc41043080</vt:lpwstr>
      </vt:variant>
      <vt:variant>
        <vt:i4>1769520</vt:i4>
      </vt:variant>
      <vt:variant>
        <vt:i4>674</vt:i4>
      </vt:variant>
      <vt:variant>
        <vt:i4>0</vt:i4>
      </vt:variant>
      <vt:variant>
        <vt:i4>5</vt:i4>
      </vt:variant>
      <vt:variant>
        <vt:lpwstr/>
      </vt:variant>
      <vt:variant>
        <vt:lpwstr>_Toc41043079</vt:lpwstr>
      </vt:variant>
      <vt:variant>
        <vt:i4>1703984</vt:i4>
      </vt:variant>
      <vt:variant>
        <vt:i4>668</vt:i4>
      </vt:variant>
      <vt:variant>
        <vt:i4>0</vt:i4>
      </vt:variant>
      <vt:variant>
        <vt:i4>5</vt:i4>
      </vt:variant>
      <vt:variant>
        <vt:lpwstr/>
      </vt:variant>
      <vt:variant>
        <vt:lpwstr>_Toc41043078</vt:lpwstr>
      </vt:variant>
      <vt:variant>
        <vt:i4>1376304</vt:i4>
      </vt:variant>
      <vt:variant>
        <vt:i4>662</vt:i4>
      </vt:variant>
      <vt:variant>
        <vt:i4>0</vt:i4>
      </vt:variant>
      <vt:variant>
        <vt:i4>5</vt:i4>
      </vt:variant>
      <vt:variant>
        <vt:lpwstr/>
      </vt:variant>
      <vt:variant>
        <vt:lpwstr>_Toc41043077</vt:lpwstr>
      </vt:variant>
      <vt:variant>
        <vt:i4>1310768</vt:i4>
      </vt:variant>
      <vt:variant>
        <vt:i4>656</vt:i4>
      </vt:variant>
      <vt:variant>
        <vt:i4>0</vt:i4>
      </vt:variant>
      <vt:variant>
        <vt:i4>5</vt:i4>
      </vt:variant>
      <vt:variant>
        <vt:lpwstr/>
      </vt:variant>
      <vt:variant>
        <vt:lpwstr>_Toc41043076</vt:lpwstr>
      </vt:variant>
      <vt:variant>
        <vt:i4>1507376</vt:i4>
      </vt:variant>
      <vt:variant>
        <vt:i4>650</vt:i4>
      </vt:variant>
      <vt:variant>
        <vt:i4>0</vt:i4>
      </vt:variant>
      <vt:variant>
        <vt:i4>5</vt:i4>
      </vt:variant>
      <vt:variant>
        <vt:lpwstr/>
      </vt:variant>
      <vt:variant>
        <vt:lpwstr>_Toc41043075</vt:lpwstr>
      </vt:variant>
      <vt:variant>
        <vt:i4>1441840</vt:i4>
      </vt:variant>
      <vt:variant>
        <vt:i4>644</vt:i4>
      </vt:variant>
      <vt:variant>
        <vt:i4>0</vt:i4>
      </vt:variant>
      <vt:variant>
        <vt:i4>5</vt:i4>
      </vt:variant>
      <vt:variant>
        <vt:lpwstr/>
      </vt:variant>
      <vt:variant>
        <vt:lpwstr>_Toc41043074</vt:lpwstr>
      </vt:variant>
      <vt:variant>
        <vt:i4>1114160</vt:i4>
      </vt:variant>
      <vt:variant>
        <vt:i4>638</vt:i4>
      </vt:variant>
      <vt:variant>
        <vt:i4>0</vt:i4>
      </vt:variant>
      <vt:variant>
        <vt:i4>5</vt:i4>
      </vt:variant>
      <vt:variant>
        <vt:lpwstr/>
      </vt:variant>
      <vt:variant>
        <vt:lpwstr>_Toc41043073</vt:lpwstr>
      </vt:variant>
      <vt:variant>
        <vt:i4>1048624</vt:i4>
      </vt:variant>
      <vt:variant>
        <vt:i4>632</vt:i4>
      </vt:variant>
      <vt:variant>
        <vt:i4>0</vt:i4>
      </vt:variant>
      <vt:variant>
        <vt:i4>5</vt:i4>
      </vt:variant>
      <vt:variant>
        <vt:lpwstr/>
      </vt:variant>
      <vt:variant>
        <vt:lpwstr>_Toc41043072</vt:lpwstr>
      </vt:variant>
      <vt:variant>
        <vt:i4>1245232</vt:i4>
      </vt:variant>
      <vt:variant>
        <vt:i4>626</vt:i4>
      </vt:variant>
      <vt:variant>
        <vt:i4>0</vt:i4>
      </vt:variant>
      <vt:variant>
        <vt:i4>5</vt:i4>
      </vt:variant>
      <vt:variant>
        <vt:lpwstr/>
      </vt:variant>
      <vt:variant>
        <vt:lpwstr>_Toc41043071</vt:lpwstr>
      </vt:variant>
      <vt:variant>
        <vt:i4>1179696</vt:i4>
      </vt:variant>
      <vt:variant>
        <vt:i4>620</vt:i4>
      </vt:variant>
      <vt:variant>
        <vt:i4>0</vt:i4>
      </vt:variant>
      <vt:variant>
        <vt:i4>5</vt:i4>
      </vt:variant>
      <vt:variant>
        <vt:lpwstr/>
      </vt:variant>
      <vt:variant>
        <vt:lpwstr>_Toc41043070</vt:lpwstr>
      </vt:variant>
      <vt:variant>
        <vt:i4>1769521</vt:i4>
      </vt:variant>
      <vt:variant>
        <vt:i4>614</vt:i4>
      </vt:variant>
      <vt:variant>
        <vt:i4>0</vt:i4>
      </vt:variant>
      <vt:variant>
        <vt:i4>5</vt:i4>
      </vt:variant>
      <vt:variant>
        <vt:lpwstr/>
      </vt:variant>
      <vt:variant>
        <vt:lpwstr>_Toc41043069</vt:lpwstr>
      </vt:variant>
      <vt:variant>
        <vt:i4>1703985</vt:i4>
      </vt:variant>
      <vt:variant>
        <vt:i4>608</vt:i4>
      </vt:variant>
      <vt:variant>
        <vt:i4>0</vt:i4>
      </vt:variant>
      <vt:variant>
        <vt:i4>5</vt:i4>
      </vt:variant>
      <vt:variant>
        <vt:lpwstr/>
      </vt:variant>
      <vt:variant>
        <vt:lpwstr>_Toc41043068</vt:lpwstr>
      </vt:variant>
      <vt:variant>
        <vt:i4>1376305</vt:i4>
      </vt:variant>
      <vt:variant>
        <vt:i4>602</vt:i4>
      </vt:variant>
      <vt:variant>
        <vt:i4>0</vt:i4>
      </vt:variant>
      <vt:variant>
        <vt:i4>5</vt:i4>
      </vt:variant>
      <vt:variant>
        <vt:lpwstr/>
      </vt:variant>
      <vt:variant>
        <vt:lpwstr>_Toc41043067</vt:lpwstr>
      </vt:variant>
      <vt:variant>
        <vt:i4>1310769</vt:i4>
      </vt:variant>
      <vt:variant>
        <vt:i4>596</vt:i4>
      </vt:variant>
      <vt:variant>
        <vt:i4>0</vt:i4>
      </vt:variant>
      <vt:variant>
        <vt:i4>5</vt:i4>
      </vt:variant>
      <vt:variant>
        <vt:lpwstr/>
      </vt:variant>
      <vt:variant>
        <vt:lpwstr>_Toc41043066</vt:lpwstr>
      </vt:variant>
      <vt:variant>
        <vt:i4>1507377</vt:i4>
      </vt:variant>
      <vt:variant>
        <vt:i4>590</vt:i4>
      </vt:variant>
      <vt:variant>
        <vt:i4>0</vt:i4>
      </vt:variant>
      <vt:variant>
        <vt:i4>5</vt:i4>
      </vt:variant>
      <vt:variant>
        <vt:lpwstr/>
      </vt:variant>
      <vt:variant>
        <vt:lpwstr>_Toc41043065</vt:lpwstr>
      </vt:variant>
      <vt:variant>
        <vt:i4>1441841</vt:i4>
      </vt:variant>
      <vt:variant>
        <vt:i4>584</vt:i4>
      </vt:variant>
      <vt:variant>
        <vt:i4>0</vt:i4>
      </vt:variant>
      <vt:variant>
        <vt:i4>5</vt:i4>
      </vt:variant>
      <vt:variant>
        <vt:lpwstr/>
      </vt:variant>
      <vt:variant>
        <vt:lpwstr>_Toc41043064</vt:lpwstr>
      </vt:variant>
      <vt:variant>
        <vt:i4>1114161</vt:i4>
      </vt:variant>
      <vt:variant>
        <vt:i4>578</vt:i4>
      </vt:variant>
      <vt:variant>
        <vt:i4>0</vt:i4>
      </vt:variant>
      <vt:variant>
        <vt:i4>5</vt:i4>
      </vt:variant>
      <vt:variant>
        <vt:lpwstr/>
      </vt:variant>
      <vt:variant>
        <vt:lpwstr>_Toc41043063</vt:lpwstr>
      </vt:variant>
      <vt:variant>
        <vt:i4>1048625</vt:i4>
      </vt:variant>
      <vt:variant>
        <vt:i4>572</vt:i4>
      </vt:variant>
      <vt:variant>
        <vt:i4>0</vt:i4>
      </vt:variant>
      <vt:variant>
        <vt:i4>5</vt:i4>
      </vt:variant>
      <vt:variant>
        <vt:lpwstr/>
      </vt:variant>
      <vt:variant>
        <vt:lpwstr>_Toc41043062</vt:lpwstr>
      </vt:variant>
      <vt:variant>
        <vt:i4>1245233</vt:i4>
      </vt:variant>
      <vt:variant>
        <vt:i4>566</vt:i4>
      </vt:variant>
      <vt:variant>
        <vt:i4>0</vt:i4>
      </vt:variant>
      <vt:variant>
        <vt:i4>5</vt:i4>
      </vt:variant>
      <vt:variant>
        <vt:lpwstr/>
      </vt:variant>
      <vt:variant>
        <vt:lpwstr>_Toc41043061</vt:lpwstr>
      </vt:variant>
      <vt:variant>
        <vt:i4>4259854</vt:i4>
      </vt:variant>
      <vt:variant>
        <vt:i4>561</vt:i4>
      </vt:variant>
      <vt:variant>
        <vt:i4>0</vt:i4>
      </vt:variant>
      <vt:variant>
        <vt:i4>5</vt:i4>
      </vt:variant>
      <vt:variant>
        <vt:lpwstr>https://www.microsoft.com/en-gb/download/details.aspx?id=7826</vt:lpwstr>
      </vt:variant>
      <vt:variant>
        <vt:lpwstr/>
      </vt:variant>
      <vt:variant>
        <vt:i4>1048585</vt:i4>
      </vt:variant>
      <vt:variant>
        <vt:i4>558</vt:i4>
      </vt:variant>
      <vt:variant>
        <vt:i4>0</vt:i4>
      </vt:variant>
      <vt:variant>
        <vt:i4>5</vt:i4>
      </vt:variant>
      <vt:variant>
        <vt:lpwstr>https://www.microsoft.com/en-us/cloud-platform/roadmap-recently-available</vt:lpwstr>
      </vt:variant>
      <vt:variant>
        <vt:lpwstr/>
      </vt:variant>
      <vt:variant>
        <vt:i4>1048606</vt:i4>
      </vt:variant>
      <vt:variant>
        <vt:i4>555</vt:i4>
      </vt:variant>
      <vt:variant>
        <vt:i4>0</vt:i4>
      </vt:variant>
      <vt:variant>
        <vt:i4>5</vt:i4>
      </vt:variant>
      <vt:variant>
        <vt:lpwstr>http://azure.microsoft.com/en-us/support/trust-center</vt:lpwstr>
      </vt:variant>
      <vt:variant>
        <vt:lpwstr/>
      </vt:variant>
      <vt:variant>
        <vt:i4>3145828</vt:i4>
      </vt:variant>
      <vt:variant>
        <vt:i4>552</vt:i4>
      </vt:variant>
      <vt:variant>
        <vt:i4>0</vt:i4>
      </vt:variant>
      <vt:variant>
        <vt:i4>5</vt:i4>
      </vt:variant>
      <vt:variant>
        <vt:lpwstr>http://www.microsoftvirtualacademy.com/product-training/microsoft-azure</vt:lpwstr>
      </vt:variant>
      <vt:variant>
        <vt:lpwstr/>
      </vt:variant>
      <vt:variant>
        <vt:i4>3342389</vt:i4>
      </vt:variant>
      <vt:variant>
        <vt:i4>549</vt:i4>
      </vt:variant>
      <vt:variant>
        <vt:i4>0</vt:i4>
      </vt:variant>
      <vt:variant>
        <vt:i4>5</vt:i4>
      </vt:variant>
      <vt:variant>
        <vt:lpwstr>https://docs.microsoft.com/en-us/azure/</vt:lpwstr>
      </vt:variant>
      <vt:variant>
        <vt:lpwstr/>
      </vt:variant>
      <vt:variant>
        <vt:i4>7929972</vt:i4>
      </vt:variant>
      <vt:variant>
        <vt:i4>486</vt:i4>
      </vt:variant>
      <vt:variant>
        <vt:i4>0</vt:i4>
      </vt:variant>
      <vt:variant>
        <vt:i4>5</vt:i4>
      </vt:variant>
      <vt:variant>
        <vt:lpwstr>https://docs.microsoft.com/en-us/azure/virtual-machines/linux/update-infrastructure-redhat</vt:lpwstr>
      </vt:variant>
      <vt:variant>
        <vt:lpwstr/>
      </vt:variant>
      <vt:variant>
        <vt:i4>4980808</vt:i4>
      </vt:variant>
      <vt:variant>
        <vt:i4>360</vt:i4>
      </vt:variant>
      <vt:variant>
        <vt:i4>0</vt:i4>
      </vt:variant>
      <vt:variant>
        <vt:i4>5</vt:i4>
      </vt:variant>
      <vt:variant>
        <vt:lpwstr>https://docs.microsoft.com/en-us/azure/active-directory/role-based-access-built-in-roles</vt:lpwstr>
      </vt:variant>
      <vt:variant>
        <vt:lpwstr/>
      </vt:variant>
      <vt:variant>
        <vt:i4>3211297</vt:i4>
      </vt:variant>
      <vt:variant>
        <vt:i4>327</vt:i4>
      </vt:variant>
      <vt:variant>
        <vt:i4>0</vt:i4>
      </vt:variant>
      <vt:variant>
        <vt:i4>5</vt:i4>
      </vt:variant>
      <vt:variant>
        <vt:lpwstr>https://docs.microsoft.com/en-us/azure/virtual-network/virtual-network-peering-overview</vt:lpwstr>
      </vt:variant>
      <vt:variant>
        <vt:lpwstr/>
      </vt:variant>
      <vt:variant>
        <vt:i4>1376321</vt:i4>
      </vt:variant>
      <vt:variant>
        <vt:i4>312</vt:i4>
      </vt:variant>
      <vt:variant>
        <vt:i4>0</vt:i4>
      </vt:variant>
      <vt:variant>
        <vt:i4>5</vt:i4>
      </vt:variant>
      <vt:variant>
        <vt:lpwstr>http://azure.microsoft.com/en-us/documentation/articles/azure-subscription-service-limits</vt:lpwstr>
      </vt:variant>
      <vt:variant>
        <vt:lpwstr/>
      </vt:variant>
      <vt:variant>
        <vt:i4>1179697</vt:i4>
      </vt:variant>
      <vt:variant>
        <vt:i4>293</vt:i4>
      </vt:variant>
      <vt:variant>
        <vt:i4>0</vt:i4>
      </vt:variant>
      <vt:variant>
        <vt:i4>5</vt:i4>
      </vt:variant>
      <vt:variant>
        <vt:lpwstr/>
      </vt:variant>
      <vt:variant>
        <vt:lpwstr>_Toc41043060</vt:lpwstr>
      </vt:variant>
      <vt:variant>
        <vt:i4>1769522</vt:i4>
      </vt:variant>
      <vt:variant>
        <vt:i4>287</vt:i4>
      </vt:variant>
      <vt:variant>
        <vt:i4>0</vt:i4>
      </vt:variant>
      <vt:variant>
        <vt:i4>5</vt:i4>
      </vt:variant>
      <vt:variant>
        <vt:lpwstr/>
      </vt:variant>
      <vt:variant>
        <vt:lpwstr>_Toc41043059</vt:lpwstr>
      </vt:variant>
      <vt:variant>
        <vt:i4>1703986</vt:i4>
      </vt:variant>
      <vt:variant>
        <vt:i4>281</vt:i4>
      </vt:variant>
      <vt:variant>
        <vt:i4>0</vt:i4>
      </vt:variant>
      <vt:variant>
        <vt:i4>5</vt:i4>
      </vt:variant>
      <vt:variant>
        <vt:lpwstr/>
      </vt:variant>
      <vt:variant>
        <vt:lpwstr>_Toc41043058</vt:lpwstr>
      </vt:variant>
      <vt:variant>
        <vt:i4>1376306</vt:i4>
      </vt:variant>
      <vt:variant>
        <vt:i4>275</vt:i4>
      </vt:variant>
      <vt:variant>
        <vt:i4>0</vt:i4>
      </vt:variant>
      <vt:variant>
        <vt:i4>5</vt:i4>
      </vt:variant>
      <vt:variant>
        <vt:lpwstr/>
      </vt:variant>
      <vt:variant>
        <vt:lpwstr>_Toc41043057</vt:lpwstr>
      </vt:variant>
      <vt:variant>
        <vt:i4>1310770</vt:i4>
      </vt:variant>
      <vt:variant>
        <vt:i4>269</vt:i4>
      </vt:variant>
      <vt:variant>
        <vt:i4>0</vt:i4>
      </vt:variant>
      <vt:variant>
        <vt:i4>5</vt:i4>
      </vt:variant>
      <vt:variant>
        <vt:lpwstr/>
      </vt:variant>
      <vt:variant>
        <vt:lpwstr>_Toc41043056</vt:lpwstr>
      </vt:variant>
      <vt:variant>
        <vt:i4>1507378</vt:i4>
      </vt:variant>
      <vt:variant>
        <vt:i4>263</vt:i4>
      </vt:variant>
      <vt:variant>
        <vt:i4>0</vt:i4>
      </vt:variant>
      <vt:variant>
        <vt:i4>5</vt:i4>
      </vt:variant>
      <vt:variant>
        <vt:lpwstr/>
      </vt:variant>
      <vt:variant>
        <vt:lpwstr>_Toc41043055</vt:lpwstr>
      </vt:variant>
      <vt:variant>
        <vt:i4>1441842</vt:i4>
      </vt:variant>
      <vt:variant>
        <vt:i4>257</vt:i4>
      </vt:variant>
      <vt:variant>
        <vt:i4>0</vt:i4>
      </vt:variant>
      <vt:variant>
        <vt:i4>5</vt:i4>
      </vt:variant>
      <vt:variant>
        <vt:lpwstr/>
      </vt:variant>
      <vt:variant>
        <vt:lpwstr>_Toc41043054</vt:lpwstr>
      </vt:variant>
      <vt:variant>
        <vt:i4>1114162</vt:i4>
      </vt:variant>
      <vt:variant>
        <vt:i4>251</vt:i4>
      </vt:variant>
      <vt:variant>
        <vt:i4>0</vt:i4>
      </vt:variant>
      <vt:variant>
        <vt:i4>5</vt:i4>
      </vt:variant>
      <vt:variant>
        <vt:lpwstr/>
      </vt:variant>
      <vt:variant>
        <vt:lpwstr>_Toc41043053</vt:lpwstr>
      </vt:variant>
      <vt:variant>
        <vt:i4>1048626</vt:i4>
      </vt:variant>
      <vt:variant>
        <vt:i4>245</vt:i4>
      </vt:variant>
      <vt:variant>
        <vt:i4>0</vt:i4>
      </vt:variant>
      <vt:variant>
        <vt:i4>5</vt:i4>
      </vt:variant>
      <vt:variant>
        <vt:lpwstr/>
      </vt:variant>
      <vt:variant>
        <vt:lpwstr>_Toc41043052</vt:lpwstr>
      </vt:variant>
      <vt:variant>
        <vt:i4>1245234</vt:i4>
      </vt:variant>
      <vt:variant>
        <vt:i4>239</vt:i4>
      </vt:variant>
      <vt:variant>
        <vt:i4>0</vt:i4>
      </vt:variant>
      <vt:variant>
        <vt:i4>5</vt:i4>
      </vt:variant>
      <vt:variant>
        <vt:lpwstr/>
      </vt:variant>
      <vt:variant>
        <vt:lpwstr>_Toc41043051</vt:lpwstr>
      </vt:variant>
      <vt:variant>
        <vt:i4>1179698</vt:i4>
      </vt:variant>
      <vt:variant>
        <vt:i4>233</vt:i4>
      </vt:variant>
      <vt:variant>
        <vt:i4>0</vt:i4>
      </vt:variant>
      <vt:variant>
        <vt:i4>5</vt:i4>
      </vt:variant>
      <vt:variant>
        <vt:lpwstr/>
      </vt:variant>
      <vt:variant>
        <vt:lpwstr>_Toc41043050</vt:lpwstr>
      </vt:variant>
      <vt:variant>
        <vt:i4>1769523</vt:i4>
      </vt:variant>
      <vt:variant>
        <vt:i4>227</vt:i4>
      </vt:variant>
      <vt:variant>
        <vt:i4>0</vt:i4>
      </vt:variant>
      <vt:variant>
        <vt:i4>5</vt:i4>
      </vt:variant>
      <vt:variant>
        <vt:lpwstr/>
      </vt:variant>
      <vt:variant>
        <vt:lpwstr>_Toc41043049</vt:lpwstr>
      </vt:variant>
      <vt:variant>
        <vt:i4>1703987</vt:i4>
      </vt:variant>
      <vt:variant>
        <vt:i4>221</vt:i4>
      </vt:variant>
      <vt:variant>
        <vt:i4>0</vt:i4>
      </vt:variant>
      <vt:variant>
        <vt:i4>5</vt:i4>
      </vt:variant>
      <vt:variant>
        <vt:lpwstr/>
      </vt:variant>
      <vt:variant>
        <vt:lpwstr>_Toc41043048</vt:lpwstr>
      </vt:variant>
      <vt:variant>
        <vt:i4>1376307</vt:i4>
      </vt:variant>
      <vt:variant>
        <vt:i4>215</vt:i4>
      </vt:variant>
      <vt:variant>
        <vt:i4>0</vt:i4>
      </vt:variant>
      <vt:variant>
        <vt:i4>5</vt:i4>
      </vt:variant>
      <vt:variant>
        <vt:lpwstr/>
      </vt:variant>
      <vt:variant>
        <vt:lpwstr>_Toc41043047</vt:lpwstr>
      </vt:variant>
      <vt:variant>
        <vt:i4>1310771</vt:i4>
      </vt:variant>
      <vt:variant>
        <vt:i4>209</vt:i4>
      </vt:variant>
      <vt:variant>
        <vt:i4>0</vt:i4>
      </vt:variant>
      <vt:variant>
        <vt:i4>5</vt:i4>
      </vt:variant>
      <vt:variant>
        <vt:lpwstr/>
      </vt:variant>
      <vt:variant>
        <vt:lpwstr>_Toc41043046</vt:lpwstr>
      </vt:variant>
      <vt:variant>
        <vt:i4>1507379</vt:i4>
      </vt:variant>
      <vt:variant>
        <vt:i4>203</vt:i4>
      </vt:variant>
      <vt:variant>
        <vt:i4>0</vt:i4>
      </vt:variant>
      <vt:variant>
        <vt:i4>5</vt:i4>
      </vt:variant>
      <vt:variant>
        <vt:lpwstr/>
      </vt:variant>
      <vt:variant>
        <vt:lpwstr>_Toc41043045</vt:lpwstr>
      </vt:variant>
      <vt:variant>
        <vt:i4>1441843</vt:i4>
      </vt:variant>
      <vt:variant>
        <vt:i4>197</vt:i4>
      </vt:variant>
      <vt:variant>
        <vt:i4>0</vt:i4>
      </vt:variant>
      <vt:variant>
        <vt:i4>5</vt:i4>
      </vt:variant>
      <vt:variant>
        <vt:lpwstr/>
      </vt:variant>
      <vt:variant>
        <vt:lpwstr>_Toc41043044</vt:lpwstr>
      </vt:variant>
      <vt:variant>
        <vt:i4>1114163</vt:i4>
      </vt:variant>
      <vt:variant>
        <vt:i4>191</vt:i4>
      </vt:variant>
      <vt:variant>
        <vt:i4>0</vt:i4>
      </vt:variant>
      <vt:variant>
        <vt:i4>5</vt:i4>
      </vt:variant>
      <vt:variant>
        <vt:lpwstr/>
      </vt:variant>
      <vt:variant>
        <vt:lpwstr>_Toc41043043</vt:lpwstr>
      </vt:variant>
      <vt:variant>
        <vt:i4>1048627</vt:i4>
      </vt:variant>
      <vt:variant>
        <vt:i4>185</vt:i4>
      </vt:variant>
      <vt:variant>
        <vt:i4>0</vt:i4>
      </vt:variant>
      <vt:variant>
        <vt:i4>5</vt:i4>
      </vt:variant>
      <vt:variant>
        <vt:lpwstr/>
      </vt:variant>
      <vt:variant>
        <vt:lpwstr>_Toc41043042</vt:lpwstr>
      </vt:variant>
      <vt:variant>
        <vt:i4>1245235</vt:i4>
      </vt:variant>
      <vt:variant>
        <vt:i4>179</vt:i4>
      </vt:variant>
      <vt:variant>
        <vt:i4>0</vt:i4>
      </vt:variant>
      <vt:variant>
        <vt:i4>5</vt:i4>
      </vt:variant>
      <vt:variant>
        <vt:lpwstr/>
      </vt:variant>
      <vt:variant>
        <vt:lpwstr>_Toc41043041</vt:lpwstr>
      </vt:variant>
      <vt:variant>
        <vt:i4>1179699</vt:i4>
      </vt:variant>
      <vt:variant>
        <vt:i4>173</vt:i4>
      </vt:variant>
      <vt:variant>
        <vt:i4>0</vt:i4>
      </vt:variant>
      <vt:variant>
        <vt:i4>5</vt:i4>
      </vt:variant>
      <vt:variant>
        <vt:lpwstr/>
      </vt:variant>
      <vt:variant>
        <vt:lpwstr>_Toc41043040</vt:lpwstr>
      </vt:variant>
      <vt:variant>
        <vt:i4>1769524</vt:i4>
      </vt:variant>
      <vt:variant>
        <vt:i4>167</vt:i4>
      </vt:variant>
      <vt:variant>
        <vt:i4>0</vt:i4>
      </vt:variant>
      <vt:variant>
        <vt:i4>5</vt:i4>
      </vt:variant>
      <vt:variant>
        <vt:lpwstr/>
      </vt:variant>
      <vt:variant>
        <vt:lpwstr>_Toc41043039</vt:lpwstr>
      </vt:variant>
      <vt:variant>
        <vt:i4>1703988</vt:i4>
      </vt:variant>
      <vt:variant>
        <vt:i4>161</vt:i4>
      </vt:variant>
      <vt:variant>
        <vt:i4>0</vt:i4>
      </vt:variant>
      <vt:variant>
        <vt:i4>5</vt:i4>
      </vt:variant>
      <vt:variant>
        <vt:lpwstr/>
      </vt:variant>
      <vt:variant>
        <vt:lpwstr>_Toc41043038</vt:lpwstr>
      </vt:variant>
      <vt:variant>
        <vt:i4>1376308</vt:i4>
      </vt:variant>
      <vt:variant>
        <vt:i4>155</vt:i4>
      </vt:variant>
      <vt:variant>
        <vt:i4>0</vt:i4>
      </vt:variant>
      <vt:variant>
        <vt:i4>5</vt:i4>
      </vt:variant>
      <vt:variant>
        <vt:lpwstr/>
      </vt:variant>
      <vt:variant>
        <vt:lpwstr>_Toc41043037</vt:lpwstr>
      </vt:variant>
      <vt:variant>
        <vt:i4>1310772</vt:i4>
      </vt:variant>
      <vt:variant>
        <vt:i4>149</vt:i4>
      </vt:variant>
      <vt:variant>
        <vt:i4>0</vt:i4>
      </vt:variant>
      <vt:variant>
        <vt:i4>5</vt:i4>
      </vt:variant>
      <vt:variant>
        <vt:lpwstr/>
      </vt:variant>
      <vt:variant>
        <vt:lpwstr>_Toc41043036</vt:lpwstr>
      </vt:variant>
      <vt:variant>
        <vt:i4>1507380</vt:i4>
      </vt:variant>
      <vt:variant>
        <vt:i4>143</vt:i4>
      </vt:variant>
      <vt:variant>
        <vt:i4>0</vt:i4>
      </vt:variant>
      <vt:variant>
        <vt:i4>5</vt:i4>
      </vt:variant>
      <vt:variant>
        <vt:lpwstr/>
      </vt:variant>
      <vt:variant>
        <vt:lpwstr>_Toc41043035</vt:lpwstr>
      </vt:variant>
      <vt:variant>
        <vt:i4>1441844</vt:i4>
      </vt:variant>
      <vt:variant>
        <vt:i4>137</vt:i4>
      </vt:variant>
      <vt:variant>
        <vt:i4>0</vt:i4>
      </vt:variant>
      <vt:variant>
        <vt:i4>5</vt:i4>
      </vt:variant>
      <vt:variant>
        <vt:lpwstr/>
      </vt:variant>
      <vt:variant>
        <vt:lpwstr>_Toc41043034</vt:lpwstr>
      </vt:variant>
      <vt:variant>
        <vt:i4>1114164</vt:i4>
      </vt:variant>
      <vt:variant>
        <vt:i4>131</vt:i4>
      </vt:variant>
      <vt:variant>
        <vt:i4>0</vt:i4>
      </vt:variant>
      <vt:variant>
        <vt:i4>5</vt:i4>
      </vt:variant>
      <vt:variant>
        <vt:lpwstr/>
      </vt:variant>
      <vt:variant>
        <vt:lpwstr>_Toc41043033</vt:lpwstr>
      </vt:variant>
      <vt:variant>
        <vt:i4>1048628</vt:i4>
      </vt:variant>
      <vt:variant>
        <vt:i4>125</vt:i4>
      </vt:variant>
      <vt:variant>
        <vt:i4>0</vt:i4>
      </vt:variant>
      <vt:variant>
        <vt:i4>5</vt:i4>
      </vt:variant>
      <vt:variant>
        <vt:lpwstr/>
      </vt:variant>
      <vt:variant>
        <vt:lpwstr>_Toc41043032</vt:lpwstr>
      </vt:variant>
      <vt:variant>
        <vt:i4>1245236</vt:i4>
      </vt:variant>
      <vt:variant>
        <vt:i4>119</vt:i4>
      </vt:variant>
      <vt:variant>
        <vt:i4>0</vt:i4>
      </vt:variant>
      <vt:variant>
        <vt:i4>5</vt:i4>
      </vt:variant>
      <vt:variant>
        <vt:lpwstr/>
      </vt:variant>
      <vt:variant>
        <vt:lpwstr>_Toc41043031</vt:lpwstr>
      </vt:variant>
      <vt:variant>
        <vt:i4>1179700</vt:i4>
      </vt:variant>
      <vt:variant>
        <vt:i4>113</vt:i4>
      </vt:variant>
      <vt:variant>
        <vt:i4>0</vt:i4>
      </vt:variant>
      <vt:variant>
        <vt:i4>5</vt:i4>
      </vt:variant>
      <vt:variant>
        <vt:lpwstr/>
      </vt:variant>
      <vt:variant>
        <vt:lpwstr>_Toc41043030</vt:lpwstr>
      </vt:variant>
      <vt:variant>
        <vt:i4>1769525</vt:i4>
      </vt:variant>
      <vt:variant>
        <vt:i4>107</vt:i4>
      </vt:variant>
      <vt:variant>
        <vt:i4>0</vt:i4>
      </vt:variant>
      <vt:variant>
        <vt:i4>5</vt:i4>
      </vt:variant>
      <vt:variant>
        <vt:lpwstr/>
      </vt:variant>
      <vt:variant>
        <vt:lpwstr>_Toc41043029</vt:lpwstr>
      </vt:variant>
      <vt:variant>
        <vt:i4>1703989</vt:i4>
      </vt:variant>
      <vt:variant>
        <vt:i4>101</vt:i4>
      </vt:variant>
      <vt:variant>
        <vt:i4>0</vt:i4>
      </vt:variant>
      <vt:variant>
        <vt:i4>5</vt:i4>
      </vt:variant>
      <vt:variant>
        <vt:lpwstr/>
      </vt:variant>
      <vt:variant>
        <vt:lpwstr>_Toc41043028</vt:lpwstr>
      </vt:variant>
      <vt:variant>
        <vt:i4>1376309</vt:i4>
      </vt:variant>
      <vt:variant>
        <vt:i4>95</vt:i4>
      </vt:variant>
      <vt:variant>
        <vt:i4>0</vt:i4>
      </vt:variant>
      <vt:variant>
        <vt:i4>5</vt:i4>
      </vt:variant>
      <vt:variant>
        <vt:lpwstr/>
      </vt:variant>
      <vt:variant>
        <vt:lpwstr>_Toc41043027</vt:lpwstr>
      </vt:variant>
      <vt:variant>
        <vt:i4>1310773</vt:i4>
      </vt:variant>
      <vt:variant>
        <vt:i4>89</vt:i4>
      </vt:variant>
      <vt:variant>
        <vt:i4>0</vt:i4>
      </vt:variant>
      <vt:variant>
        <vt:i4>5</vt:i4>
      </vt:variant>
      <vt:variant>
        <vt:lpwstr/>
      </vt:variant>
      <vt:variant>
        <vt:lpwstr>_Toc41043026</vt:lpwstr>
      </vt:variant>
      <vt:variant>
        <vt:i4>1507381</vt:i4>
      </vt:variant>
      <vt:variant>
        <vt:i4>83</vt:i4>
      </vt:variant>
      <vt:variant>
        <vt:i4>0</vt:i4>
      </vt:variant>
      <vt:variant>
        <vt:i4>5</vt:i4>
      </vt:variant>
      <vt:variant>
        <vt:lpwstr/>
      </vt:variant>
      <vt:variant>
        <vt:lpwstr>_Toc41043025</vt:lpwstr>
      </vt:variant>
      <vt:variant>
        <vt:i4>1441845</vt:i4>
      </vt:variant>
      <vt:variant>
        <vt:i4>77</vt:i4>
      </vt:variant>
      <vt:variant>
        <vt:i4>0</vt:i4>
      </vt:variant>
      <vt:variant>
        <vt:i4>5</vt:i4>
      </vt:variant>
      <vt:variant>
        <vt:lpwstr/>
      </vt:variant>
      <vt:variant>
        <vt:lpwstr>_Toc41043024</vt:lpwstr>
      </vt:variant>
      <vt:variant>
        <vt:i4>1048629</vt:i4>
      </vt:variant>
      <vt:variant>
        <vt:i4>71</vt:i4>
      </vt:variant>
      <vt:variant>
        <vt:i4>0</vt:i4>
      </vt:variant>
      <vt:variant>
        <vt:i4>5</vt:i4>
      </vt:variant>
      <vt:variant>
        <vt:lpwstr/>
      </vt:variant>
      <vt:variant>
        <vt:lpwstr>_Toc41043022</vt:lpwstr>
      </vt:variant>
      <vt:variant>
        <vt:i4>1245237</vt:i4>
      </vt:variant>
      <vt:variant>
        <vt:i4>65</vt:i4>
      </vt:variant>
      <vt:variant>
        <vt:i4>0</vt:i4>
      </vt:variant>
      <vt:variant>
        <vt:i4>5</vt:i4>
      </vt:variant>
      <vt:variant>
        <vt:lpwstr/>
      </vt:variant>
      <vt:variant>
        <vt:lpwstr>_Toc41043021</vt:lpwstr>
      </vt:variant>
      <vt:variant>
        <vt:i4>1179701</vt:i4>
      </vt:variant>
      <vt:variant>
        <vt:i4>59</vt:i4>
      </vt:variant>
      <vt:variant>
        <vt:i4>0</vt:i4>
      </vt:variant>
      <vt:variant>
        <vt:i4>5</vt:i4>
      </vt:variant>
      <vt:variant>
        <vt:lpwstr/>
      </vt:variant>
      <vt:variant>
        <vt:lpwstr>_Toc41043020</vt:lpwstr>
      </vt:variant>
      <vt:variant>
        <vt:i4>1769526</vt:i4>
      </vt:variant>
      <vt:variant>
        <vt:i4>53</vt:i4>
      </vt:variant>
      <vt:variant>
        <vt:i4>0</vt:i4>
      </vt:variant>
      <vt:variant>
        <vt:i4>5</vt:i4>
      </vt:variant>
      <vt:variant>
        <vt:lpwstr/>
      </vt:variant>
      <vt:variant>
        <vt:lpwstr>_Toc41043019</vt:lpwstr>
      </vt:variant>
      <vt:variant>
        <vt:i4>1703990</vt:i4>
      </vt:variant>
      <vt:variant>
        <vt:i4>47</vt:i4>
      </vt:variant>
      <vt:variant>
        <vt:i4>0</vt:i4>
      </vt:variant>
      <vt:variant>
        <vt:i4>5</vt:i4>
      </vt:variant>
      <vt:variant>
        <vt:lpwstr/>
      </vt:variant>
      <vt:variant>
        <vt:lpwstr>_Toc41043018</vt:lpwstr>
      </vt:variant>
      <vt:variant>
        <vt:i4>1376310</vt:i4>
      </vt:variant>
      <vt:variant>
        <vt:i4>41</vt:i4>
      </vt:variant>
      <vt:variant>
        <vt:i4>0</vt:i4>
      </vt:variant>
      <vt:variant>
        <vt:i4>5</vt:i4>
      </vt:variant>
      <vt:variant>
        <vt:lpwstr/>
      </vt:variant>
      <vt:variant>
        <vt:lpwstr>_Toc41043017</vt:lpwstr>
      </vt:variant>
      <vt:variant>
        <vt:i4>1310774</vt:i4>
      </vt:variant>
      <vt:variant>
        <vt:i4>35</vt:i4>
      </vt:variant>
      <vt:variant>
        <vt:i4>0</vt:i4>
      </vt:variant>
      <vt:variant>
        <vt:i4>5</vt:i4>
      </vt:variant>
      <vt:variant>
        <vt:lpwstr/>
      </vt:variant>
      <vt:variant>
        <vt:lpwstr>_Toc41043016</vt:lpwstr>
      </vt:variant>
      <vt:variant>
        <vt:i4>1507382</vt:i4>
      </vt:variant>
      <vt:variant>
        <vt:i4>29</vt:i4>
      </vt:variant>
      <vt:variant>
        <vt:i4>0</vt:i4>
      </vt:variant>
      <vt:variant>
        <vt:i4>5</vt:i4>
      </vt:variant>
      <vt:variant>
        <vt:lpwstr/>
      </vt:variant>
      <vt:variant>
        <vt:lpwstr>_Toc41043015</vt:lpwstr>
      </vt:variant>
      <vt:variant>
        <vt:i4>1441846</vt:i4>
      </vt:variant>
      <vt:variant>
        <vt:i4>23</vt:i4>
      </vt:variant>
      <vt:variant>
        <vt:i4>0</vt:i4>
      </vt:variant>
      <vt:variant>
        <vt:i4>5</vt:i4>
      </vt:variant>
      <vt:variant>
        <vt:lpwstr/>
      </vt:variant>
      <vt:variant>
        <vt:lpwstr>_Toc41043014</vt:lpwstr>
      </vt:variant>
      <vt:variant>
        <vt:i4>1114166</vt:i4>
      </vt:variant>
      <vt:variant>
        <vt:i4>17</vt:i4>
      </vt:variant>
      <vt:variant>
        <vt:i4>0</vt:i4>
      </vt:variant>
      <vt:variant>
        <vt:i4>5</vt:i4>
      </vt:variant>
      <vt:variant>
        <vt:lpwstr/>
      </vt:variant>
      <vt:variant>
        <vt:lpwstr>_Toc41043013</vt:lpwstr>
      </vt:variant>
      <vt:variant>
        <vt:i4>1048630</vt:i4>
      </vt:variant>
      <vt:variant>
        <vt:i4>11</vt:i4>
      </vt:variant>
      <vt:variant>
        <vt:i4>0</vt:i4>
      </vt:variant>
      <vt:variant>
        <vt:i4>5</vt:i4>
      </vt:variant>
      <vt:variant>
        <vt:lpwstr/>
      </vt:variant>
      <vt:variant>
        <vt:lpwstr>_Toc41043012</vt:lpwstr>
      </vt:variant>
      <vt:variant>
        <vt:i4>1245238</vt:i4>
      </vt:variant>
      <vt:variant>
        <vt:i4>5</vt:i4>
      </vt:variant>
      <vt:variant>
        <vt:i4>0</vt:i4>
      </vt:variant>
      <vt:variant>
        <vt:i4>5</vt:i4>
      </vt:variant>
      <vt:variant>
        <vt:lpwstr/>
      </vt:variant>
      <vt:variant>
        <vt:lpwstr>_Toc41043011</vt:lpwstr>
      </vt:variant>
      <vt:variant>
        <vt:i4>4653061</vt:i4>
      </vt:variant>
      <vt:variant>
        <vt:i4>9</vt:i4>
      </vt:variant>
      <vt:variant>
        <vt:i4>0</vt:i4>
      </vt:variant>
      <vt:variant>
        <vt:i4>5</vt:i4>
      </vt:variant>
      <vt:variant>
        <vt:lpwstr>https://docs.microsoft.com/en-us/azure/expressroute/how-to-routefilter-portal</vt:lpwstr>
      </vt:variant>
      <vt:variant>
        <vt:lpwstr/>
      </vt:variant>
      <vt:variant>
        <vt:i4>1310723</vt:i4>
      </vt:variant>
      <vt:variant>
        <vt:i4>6</vt:i4>
      </vt:variant>
      <vt:variant>
        <vt:i4>0</vt:i4>
      </vt:variant>
      <vt:variant>
        <vt:i4>5</vt:i4>
      </vt:variant>
      <vt:variant>
        <vt:lpwstr>https://docs.microsoft.com/en-us/azure/expressroute/expressroute-circuit-peerings</vt:lpwstr>
      </vt:variant>
      <vt:variant>
        <vt:lpwstr/>
      </vt:variant>
      <vt:variant>
        <vt:i4>196678</vt:i4>
      </vt:variant>
      <vt:variant>
        <vt:i4>3</vt:i4>
      </vt:variant>
      <vt:variant>
        <vt:i4>0</vt:i4>
      </vt:variant>
      <vt:variant>
        <vt:i4>5</vt:i4>
      </vt:variant>
      <vt:variant>
        <vt:lpwstr>https://docs.microsoft.com/en-us/azure/expressroute/expressroute-introduction</vt:lpwstr>
      </vt:variant>
      <vt:variant>
        <vt:lpwstr/>
      </vt:variant>
      <vt:variant>
        <vt:i4>1835033</vt:i4>
      </vt:variant>
      <vt:variant>
        <vt:i4>0</vt:i4>
      </vt:variant>
      <vt:variant>
        <vt:i4>0</vt:i4>
      </vt:variant>
      <vt:variant>
        <vt:i4>5</vt:i4>
      </vt:variant>
      <vt:variant>
        <vt:lpwstr>http://azure.microsoft.com/en-us/regions/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OpenAI Workbench User Guide</dc:title>
  <dc:subject/>
  <dc:creator>Han Kyo Jung</dc:creator>
  <cp:keywords/>
  <dc:description/>
  <cp:lastModifiedBy>Han Kyo Jung</cp:lastModifiedBy>
  <cp:revision>321</cp:revision>
  <cp:lastPrinted>2022-12-23T01:13:00Z</cp:lastPrinted>
  <dcterms:created xsi:type="dcterms:W3CDTF">2023-04-25T05:39:00Z</dcterms:created>
  <dcterms:modified xsi:type="dcterms:W3CDTF">2024-03-26T21:57:00Z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Giuseppe.DiFederico@microsoft.com</vt:lpwstr>
  </property>
  <property fmtid="{D5CDD505-2E9C-101B-9397-08002B2CF9AE}" pid="4" name="Author Position">
    <vt:lpwstr>Architect</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0x01010079CA57CA2DAD654DAB031774EE674658010094692C490DDA4A439258884717240900</vt:lpwstr>
  </property>
  <property fmtid="{D5CDD505-2E9C-101B-9397-08002B2CF9AE}" pid="8" name="Contributors">
    <vt:lpwstr> </vt:lpwstr>
  </property>
  <property fmtid="{D5CDD505-2E9C-101B-9397-08002B2CF9AE}" pid="9" name="Deliverable Type">
    <vt:lpwstr/>
  </property>
  <property fmtid="{D5CDD505-2E9C-101B-9397-08002B2CF9AE}" pid="10" name="Document Status">
    <vt:lpwstr/>
  </property>
  <property fmtid="{D5CDD505-2E9C-101B-9397-08002B2CF9AE}" pid="11" name="Engagement Phase">
    <vt:lpwstr/>
  </property>
  <property fmtid="{D5CDD505-2E9C-101B-9397-08002B2CF9AE}" pid="12" name="Geography">
    <vt:lpwstr/>
  </property>
  <property fmtid="{D5CDD505-2E9C-101B-9397-08002B2CF9AE}" pid="13" name="Industry">
    <vt:lpwstr/>
  </property>
  <property fmtid="{D5CDD505-2E9C-101B-9397-08002B2CF9AE}" pid="14" name="Offering">
    <vt:lpwstr/>
  </property>
  <property fmtid="{D5CDD505-2E9C-101B-9397-08002B2CF9AE}" pid="15" name="Org">
    <vt:lpwstr>Microsoft</vt:lpwstr>
  </property>
  <property fmtid="{D5CDD505-2E9C-101B-9397-08002B2CF9AE}" pid="16" name="Org Prof Svcs Local">
    <vt:lpwstr>Microsoft Services</vt:lpwstr>
  </property>
  <property fmtid="{D5CDD505-2E9C-101B-9397-08002B2CF9AE}" pid="17" name="Org Prof Svcs Remote">
    <vt:lpwstr>Global Delivery</vt:lpwstr>
  </property>
  <property fmtid="{D5CDD505-2E9C-101B-9397-08002B2CF9AE}" pid="18" name="Org Prof Svcs Support">
    <vt:lpwstr>Microsoft Premier Support</vt:lpwstr>
  </property>
  <property fmtid="{D5CDD505-2E9C-101B-9397-08002B2CF9AE}" pid="19" name="Products">
    <vt:lpwstr/>
  </property>
  <property fmtid="{D5CDD505-2E9C-101B-9397-08002B2CF9AE}" pid="20" name="Service Line">
    <vt:lpwstr/>
  </property>
  <property fmtid="{D5CDD505-2E9C-101B-9397-08002B2CF9AE}" pid="21" name="Solution Name">
    <vt:lpwstr/>
  </property>
  <property fmtid="{D5CDD505-2E9C-101B-9397-08002B2CF9AE}" pid="22" name="TemplateVersion">
    <vt:lpwstr>4</vt:lpwstr>
  </property>
  <property fmtid="{D5CDD505-2E9C-101B-9397-08002B2CF9AE}" pid="23" name="Confidential">
    <vt:lpwstr>0</vt:lpwstr>
  </property>
  <property fmtid="{D5CDD505-2E9C-101B-9397-08002B2CF9AE}" pid="24" name="Customer">
    <vt:lpwstr>SGS Group</vt:lpwstr>
  </property>
  <property fmtid="{D5CDD505-2E9C-101B-9397-08002B2CF9AE}" pid="25" name="Status">
    <vt:lpwstr>Draft</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SetDate">
    <vt:lpwstr>2017-05-05T23:21:49.1535648+05:30</vt:lpwstr>
  </property>
  <property fmtid="{D5CDD505-2E9C-101B-9397-08002B2CF9AE}" pid="30" name="MSIP_Label_f42aa342-8706-4288-bd11-ebb85995028c_Name">
    <vt:lpwstr>General</vt:lpwstr>
  </property>
  <property fmtid="{D5CDD505-2E9C-101B-9397-08002B2CF9AE}" pid="31" name="MSIP_Label_f42aa342-8706-4288-bd11-ebb85995028c_Extended_MSFT_Method">
    <vt:lpwstr>Automatic</vt:lpwstr>
  </property>
  <property fmtid="{D5CDD505-2E9C-101B-9397-08002B2CF9AE}" pid="32" name="Sensitivity">
    <vt:lpwstr>General</vt:lpwstr>
  </property>
  <property fmtid="{D5CDD505-2E9C-101B-9397-08002B2CF9AE}" pid="33" name="_dlc_DocIdItemGuid">
    <vt:lpwstr>d7fcde74-99d0-40db-8dbd-72bee57424b6</vt:lpwstr>
  </property>
  <property fmtid="{D5CDD505-2E9C-101B-9397-08002B2CF9AE}" pid="34" name="MSLanguage">
    <vt:lpwstr>2;#English|cb91f272-ce4d-4a7e-9bbf-78b58e3d188d</vt:lpwstr>
  </property>
  <property fmtid="{D5CDD505-2E9C-101B-9397-08002B2CF9AE}" pid="35" name="VerticalIndustries">
    <vt:lpwstr/>
  </property>
  <property fmtid="{D5CDD505-2E9C-101B-9397-08002B2CF9AE}" pid="36" name="MSProducts">
    <vt:lpwstr/>
  </property>
  <property fmtid="{D5CDD505-2E9C-101B-9397-08002B2CF9AE}" pid="37" name="ServicesIPTypes">
    <vt:lpwstr/>
  </property>
  <property fmtid="{D5CDD505-2E9C-101B-9397-08002B2CF9AE}" pid="38" name="AuthorIds_UIVersion_2">
    <vt:lpwstr>4054</vt:lpwstr>
  </property>
  <property fmtid="{D5CDD505-2E9C-101B-9397-08002B2CF9AE}" pid="39" name="AuthorIds_UIVersion_3">
    <vt:lpwstr>4054</vt:lpwstr>
  </property>
  <property fmtid="{D5CDD505-2E9C-101B-9397-08002B2CF9AE}" pid="40" name="AuthorIds_UIVersion_4">
    <vt:lpwstr>4054</vt:lpwstr>
  </property>
  <property fmtid="{D5CDD505-2E9C-101B-9397-08002B2CF9AE}" pid="41" name="AuthorIds_UIVersion_5">
    <vt:lpwstr>4054</vt:lpwstr>
  </property>
  <property fmtid="{D5CDD505-2E9C-101B-9397-08002B2CF9AE}" pid="42" name="AuthorIds_UIVersion_6">
    <vt:lpwstr>4054</vt:lpwstr>
  </property>
  <property fmtid="{D5CDD505-2E9C-101B-9397-08002B2CF9AE}" pid="43" name="AuthorIds_UIVersion_8">
    <vt:lpwstr>4054</vt:lpwstr>
  </property>
  <property fmtid="{D5CDD505-2E9C-101B-9397-08002B2CF9AE}" pid="44" name="AuthorIds_UIVersion_9">
    <vt:lpwstr>2994</vt:lpwstr>
  </property>
  <property fmtid="{D5CDD505-2E9C-101B-9397-08002B2CF9AE}" pid="45" name="AuthorIds_UIVersion_11">
    <vt:lpwstr>4054</vt:lpwstr>
  </property>
  <property fmtid="{D5CDD505-2E9C-101B-9397-08002B2CF9AE}" pid="46" name="AuthorIds_UIVersion_12">
    <vt:lpwstr>4054</vt:lpwstr>
  </property>
  <property fmtid="{D5CDD505-2E9C-101B-9397-08002B2CF9AE}" pid="47" name="AuthorIds_UIVersion_13">
    <vt:lpwstr>2994</vt:lpwstr>
  </property>
  <property fmtid="{D5CDD505-2E9C-101B-9397-08002B2CF9AE}" pid="48" name="AuthorIds_UIVersion_14">
    <vt:lpwstr>4054</vt:lpwstr>
  </property>
  <property fmtid="{D5CDD505-2E9C-101B-9397-08002B2CF9AE}" pid="49" name="AuthorIds_UIVersion_15">
    <vt:lpwstr>2994</vt:lpwstr>
  </property>
  <property fmtid="{D5CDD505-2E9C-101B-9397-08002B2CF9AE}" pid="50" name="AuthorIds_UIVersion_17">
    <vt:lpwstr>2994</vt:lpwstr>
  </property>
  <property fmtid="{D5CDD505-2E9C-101B-9397-08002B2CF9AE}" pid="51" name="AuthorIds_UIVersion_18">
    <vt:lpwstr>2994</vt:lpwstr>
  </property>
  <property fmtid="{D5CDD505-2E9C-101B-9397-08002B2CF9AE}" pid="52" name="AuthorIds_UIVersion_19">
    <vt:lpwstr>4054</vt:lpwstr>
  </property>
  <property fmtid="{D5CDD505-2E9C-101B-9397-08002B2CF9AE}" pid="53" name="AuthorIds_UIVersion_21">
    <vt:lpwstr>2161</vt:lpwstr>
  </property>
  <property fmtid="{D5CDD505-2E9C-101B-9397-08002B2CF9AE}" pid="54" name="AuthorIds_UIVersion_47">
    <vt:lpwstr>2994</vt:lpwstr>
  </property>
  <property fmtid="{D5CDD505-2E9C-101B-9397-08002B2CF9AE}" pid="55" name="AuthorIds_UIVersion_50">
    <vt:lpwstr>2994</vt:lpwstr>
  </property>
  <property fmtid="{D5CDD505-2E9C-101B-9397-08002B2CF9AE}" pid="56" name="AuthorIds_UIVersion_51">
    <vt:lpwstr>2994</vt:lpwstr>
  </property>
  <property fmtid="{D5CDD505-2E9C-101B-9397-08002B2CF9AE}" pid="57" name="AuthorIds_UIVersion_55">
    <vt:lpwstr>2994</vt:lpwstr>
  </property>
  <property fmtid="{D5CDD505-2E9C-101B-9397-08002B2CF9AE}" pid="58" name="AuthorIds_UIVersion_56">
    <vt:lpwstr>1816</vt:lpwstr>
  </property>
  <property fmtid="{D5CDD505-2E9C-101B-9397-08002B2CF9AE}" pid="59" name="AuthorIds_UIVersion_57">
    <vt:lpwstr>1816</vt:lpwstr>
  </property>
  <property fmtid="{D5CDD505-2E9C-101B-9397-08002B2CF9AE}" pid="60" name="AuthorIds_UIVersion_58">
    <vt:lpwstr>1816</vt:lpwstr>
  </property>
  <property fmtid="{D5CDD505-2E9C-101B-9397-08002B2CF9AE}" pid="61" name="AuthorIds_UIVersion_61">
    <vt:lpwstr>1816</vt:lpwstr>
  </property>
  <property fmtid="{D5CDD505-2E9C-101B-9397-08002B2CF9AE}" pid="62" name="AuthorIds_UIVersion_63">
    <vt:lpwstr>1816</vt:lpwstr>
  </property>
  <property fmtid="{D5CDD505-2E9C-101B-9397-08002B2CF9AE}" pid="63" name="AuthorIds_UIVersion_65">
    <vt:lpwstr>1816</vt:lpwstr>
  </property>
  <property fmtid="{D5CDD505-2E9C-101B-9397-08002B2CF9AE}" pid="64" name="AuthorIds_UIVersion_66">
    <vt:lpwstr>1816</vt:lpwstr>
  </property>
  <property fmtid="{D5CDD505-2E9C-101B-9397-08002B2CF9AE}" pid="65" name="AuthorIds_UIVersion_67">
    <vt:lpwstr>1816</vt:lpwstr>
  </property>
  <property fmtid="{D5CDD505-2E9C-101B-9397-08002B2CF9AE}" pid="66" name="AuthorIds_UIVersion_68">
    <vt:lpwstr>1816</vt:lpwstr>
  </property>
  <property fmtid="{D5CDD505-2E9C-101B-9397-08002B2CF9AE}" pid="67" name="AuthorIds_UIVersion_69">
    <vt:lpwstr>1816</vt:lpwstr>
  </property>
  <property fmtid="{D5CDD505-2E9C-101B-9397-08002B2CF9AE}" pid="68" name="AuthorIds_UIVersion_71">
    <vt:lpwstr>1816</vt:lpwstr>
  </property>
  <property fmtid="{D5CDD505-2E9C-101B-9397-08002B2CF9AE}" pid="69" name="AuthorIds_UIVersion_72">
    <vt:lpwstr>1816</vt:lpwstr>
  </property>
  <property fmtid="{D5CDD505-2E9C-101B-9397-08002B2CF9AE}" pid="70" name="AuthorIds_UIVersion_73">
    <vt:lpwstr>1816</vt:lpwstr>
  </property>
  <property fmtid="{D5CDD505-2E9C-101B-9397-08002B2CF9AE}" pid="71" name="AuthorIds_UIVersion_74">
    <vt:lpwstr>1816</vt:lpwstr>
  </property>
  <property fmtid="{D5CDD505-2E9C-101B-9397-08002B2CF9AE}" pid="72" name="AuthorIds_UIVersion_75">
    <vt:lpwstr>1816</vt:lpwstr>
  </property>
  <property fmtid="{D5CDD505-2E9C-101B-9397-08002B2CF9AE}" pid="73" name="AuthorIds_UIVersion_76">
    <vt:lpwstr>1816</vt:lpwstr>
  </property>
  <property fmtid="{D5CDD505-2E9C-101B-9397-08002B2CF9AE}" pid="74" name="AuthorIds_UIVersion_77">
    <vt:lpwstr>1816</vt:lpwstr>
  </property>
  <property fmtid="{D5CDD505-2E9C-101B-9397-08002B2CF9AE}" pid="75" name="AuthorIds_UIVersion_80">
    <vt:lpwstr>1816</vt:lpwstr>
  </property>
  <property fmtid="{D5CDD505-2E9C-101B-9397-08002B2CF9AE}" pid="76" name="AuthorIds_UIVersion_82">
    <vt:lpwstr>1816</vt:lpwstr>
  </property>
  <property fmtid="{D5CDD505-2E9C-101B-9397-08002B2CF9AE}" pid="77" name="AuthorIds_UIVersion_83">
    <vt:lpwstr>1816</vt:lpwstr>
  </property>
  <property fmtid="{D5CDD505-2E9C-101B-9397-08002B2CF9AE}" pid="78" name="AuthorIds_UIVersion_84">
    <vt:lpwstr>1816</vt:lpwstr>
  </property>
  <property fmtid="{D5CDD505-2E9C-101B-9397-08002B2CF9AE}" pid="79" name="AuthorIds_UIVersion_101">
    <vt:lpwstr>2994</vt:lpwstr>
  </property>
  <property fmtid="{D5CDD505-2E9C-101B-9397-08002B2CF9AE}" pid="80" name="AuthorIds_UIVersion_102">
    <vt:lpwstr>1816</vt:lpwstr>
  </property>
  <property fmtid="{D5CDD505-2E9C-101B-9397-08002B2CF9AE}" pid="81" name="AuthorIds_UIVersion_103">
    <vt:lpwstr>1816</vt:lpwstr>
  </property>
  <property fmtid="{D5CDD505-2E9C-101B-9397-08002B2CF9AE}" pid="82" name="AuthorIds_UIVersion_104">
    <vt:lpwstr>1816</vt:lpwstr>
  </property>
  <property fmtid="{D5CDD505-2E9C-101B-9397-08002B2CF9AE}" pid="83" name="AuthorIds_UIVersion_105">
    <vt:lpwstr>1816</vt:lpwstr>
  </property>
  <property fmtid="{D5CDD505-2E9C-101B-9397-08002B2CF9AE}" pid="84" name="AuthorIds_UIVersion_106">
    <vt:lpwstr>1816</vt:lpwstr>
  </property>
  <property fmtid="{D5CDD505-2E9C-101B-9397-08002B2CF9AE}" pid="85" name="AuthorIds_UIVersion_107">
    <vt:lpwstr>1816</vt:lpwstr>
  </property>
  <property fmtid="{D5CDD505-2E9C-101B-9397-08002B2CF9AE}" pid="86" name="AuthorIds_UIVersion_109">
    <vt:lpwstr>2994</vt:lpwstr>
  </property>
  <property fmtid="{D5CDD505-2E9C-101B-9397-08002B2CF9AE}" pid="87" name="AuthorIds_UIVersion_112">
    <vt:lpwstr>1816</vt:lpwstr>
  </property>
  <property fmtid="{D5CDD505-2E9C-101B-9397-08002B2CF9AE}" pid="88" name="AuthorIds_UIVersion_113">
    <vt:lpwstr>1816</vt:lpwstr>
  </property>
  <property fmtid="{D5CDD505-2E9C-101B-9397-08002B2CF9AE}" pid="89" name="AuthorIds_UIVersion_115">
    <vt:lpwstr>1816</vt:lpwstr>
  </property>
  <property fmtid="{D5CDD505-2E9C-101B-9397-08002B2CF9AE}" pid="90" name="AuthorIds_UIVersion_116">
    <vt:lpwstr>1816</vt:lpwstr>
  </property>
  <property fmtid="{D5CDD505-2E9C-101B-9397-08002B2CF9AE}" pid="91" name="AuthorIds_UIVersion_117">
    <vt:lpwstr>2994</vt:lpwstr>
  </property>
  <property fmtid="{D5CDD505-2E9C-101B-9397-08002B2CF9AE}" pid="92" name="AuthorIds_UIVersion_118">
    <vt:lpwstr>1816</vt:lpwstr>
  </property>
  <property fmtid="{D5CDD505-2E9C-101B-9397-08002B2CF9AE}" pid="93" name="AuthorIds_UIVersion_125">
    <vt:lpwstr>1816</vt:lpwstr>
  </property>
  <property fmtid="{D5CDD505-2E9C-101B-9397-08002B2CF9AE}" pid="94" name="AuthorIds_UIVersion_126">
    <vt:lpwstr>1816</vt:lpwstr>
  </property>
  <property fmtid="{D5CDD505-2E9C-101B-9397-08002B2CF9AE}" pid="95" name="AuthorIds_UIVersion_127">
    <vt:lpwstr>2163</vt:lpwstr>
  </property>
  <property fmtid="{D5CDD505-2E9C-101B-9397-08002B2CF9AE}" pid="96" name="AuthorIds_UIVersion_128">
    <vt:lpwstr>2163</vt:lpwstr>
  </property>
  <property fmtid="{D5CDD505-2E9C-101B-9397-08002B2CF9AE}" pid="97" name="AuthorIds_UIVersion_129">
    <vt:lpwstr>1816</vt:lpwstr>
  </property>
  <property fmtid="{D5CDD505-2E9C-101B-9397-08002B2CF9AE}" pid="98" name="AuthorIds_UIVersion_130">
    <vt:lpwstr>2163</vt:lpwstr>
  </property>
  <property fmtid="{D5CDD505-2E9C-101B-9397-08002B2CF9AE}" pid="99" name="AuthorIds_UIVersion_132">
    <vt:lpwstr>2994</vt:lpwstr>
  </property>
  <property fmtid="{D5CDD505-2E9C-101B-9397-08002B2CF9AE}" pid="100" name="AuthorIds_UIVersion_133">
    <vt:lpwstr>1816</vt:lpwstr>
  </property>
  <property fmtid="{D5CDD505-2E9C-101B-9397-08002B2CF9AE}" pid="101" name="AuthorIds_UIVersion_134">
    <vt:lpwstr>2994</vt:lpwstr>
  </property>
  <property fmtid="{D5CDD505-2E9C-101B-9397-08002B2CF9AE}" pid="102" name="AuthorIds_UIVersion_136">
    <vt:lpwstr>1816</vt:lpwstr>
  </property>
  <property fmtid="{D5CDD505-2E9C-101B-9397-08002B2CF9AE}" pid="103" name="AuthorIds_UIVersion_140">
    <vt:lpwstr>2163</vt:lpwstr>
  </property>
  <property fmtid="{D5CDD505-2E9C-101B-9397-08002B2CF9AE}" pid="104" name="AuthorIds_UIVersion_141">
    <vt:lpwstr>1816</vt:lpwstr>
  </property>
  <property fmtid="{D5CDD505-2E9C-101B-9397-08002B2CF9AE}" pid="105" name="AuthorIds_UIVersion_142">
    <vt:lpwstr>2163</vt:lpwstr>
  </property>
  <property fmtid="{D5CDD505-2E9C-101B-9397-08002B2CF9AE}" pid="106" name="AuthorIds_UIVersion_144">
    <vt:lpwstr>2163</vt:lpwstr>
  </property>
  <property fmtid="{D5CDD505-2E9C-101B-9397-08002B2CF9AE}" pid="107" name="AuthorIds_UIVersion_145">
    <vt:lpwstr>2163</vt:lpwstr>
  </property>
  <property fmtid="{D5CDD505-2E9C-101B-9397-08002B2CF9AE}" pid="108" name="AuthorIds_UIVersion_146">
    <vt:lpwstr>2994</vt:lpwstr>
  </property>
  <property fmtid="{D5CDD505-2E9C-101B-9397-08002B2CF9AE}" pid="109" name="AuthorIds_UIVersion_148">
    <vt:lpwstr>2163</vt:lpwstr>
  </property>
  <property fmtid="{D5CDD505-2E9C-101B-9397-08002B2CF9AE}" pid="110" name="AuthorIds_UIVersion_149">
    <vt:lpwstr>2994</vt:lpwstr>
  </property>
  <property fmtid="{D5CDD505-2E9C-101B-9397-08002B2CF9AE}" pid="111" name="AuthorIds_UIVersion_151">
    <vt:lpwstr>1816</vt:lpwstr>
  </property>
  <property fmtid="{D5CDD505-2E9C-101B-9397-08002B2CF9AE}" pid="112" name="AuthorIds_UIVersion_152">
    <vt:lpwstr>1816</vt:lpwstr>
  </property>
  <property fmtid="{D5CDD505-2E9C-101B-9397-08002B2CF9AE}" pid="113" name="AuthorIds_UIVersion_154">
    <vt:lpwstr>2994</vt:lpwstr>
  </property>
  <property fmtid="{D5CDD505-2E9C-101B-9397-08002B2CF9AE}" pid="114" name="AuthorIds_UIVersion_157">
    <vt:lpwstr>2994</vt:lpwstr>
  </property>
  <property fmtid="{D5CDD505-2E9C-101B-9397-08002B2CF9AE}" pid="115" name="AuthorIds_UIVersion_158">
    <vt:lpwstr>2994</vt:lpwstr>
  </property>
  <property fmtid="{D5CDD505-2E9C-101B-9397-08002B2CF9AE}" pid="116" name="AuthorIds_UIVersion_159">
    <vt:lpwstr>2994</vt:lpwstr>
  </property>
  <property fmtid="{D5CDD505-2E9C-101B-9397-08002B2CF9AE}" pid="117" name="AuthorIds_UIVersion_160">
    <vt:lpwstr>2994</vt:lpwstr>
  </property>
  <property fmtid="{D5CDD505-2E9C-101B-9397-08002B2CF9AE}" pid="118" name="AuthorIds_UIVersion_161">
    <vt:lpwstr>2994</vt:lpwstr>
  </property>
  <property fmtid="{D5CDD505-2E9C-101B-9397-08002B2CF9AE}" pid="119" name="AuthorIds_UIVersion_162">
    <vt:lpwstr>2994</vt:lpwstr>
  </property>
  <property fmtid="{D5CDD505-2E9C-101B-9397-08002B2CF9AE}" pid="120" name="AuthorIds_UIVersion_163">
    <vt:lpwstr>2994</vt:lpwstr>
  </property>
  <property fmtid="{D5CDD505-2E9C-101B-9397-08002B2CF9AE}" pid="121" name="AuthorIds_UIVersion_164">
    <vt:lpwstr>2994</vt:lpwstr>
  </property>
  <property fmtid="{D5CDD505-2E9C-101B-9397-08002B2CF9AE}" pid="122" name="AuthorIds_UIVersion_165">
    <vt:lpwstr>2994</vt:lpwstr>
  </property>
  <property fmtid="{D5CDD505-2E9C-101B-9397-08002B2CF9AE}" pid="123" name="AuthorIds_UIVersion_166">
    <vt:lpwstr>2994</vt:lpwstr>
  </property>
  <property fmtid="{D5CDD505-2E9C-101B-9397-08002B2CF9AE}" pid="124" name="AuthorIds_UIVersion_167">
    <vt:lpwstr>2994</vt:lpwstr>
  </property>
  <property fmtid="{D5CDD505-2E9C-101B-9397-08002B2CF9AE}" pid="125" name="AuthorIds_UIVersion_168">
    <vt:lpwstr>2994</vt:lpwstr>
  </property>
  <property fmtid="{D5CDD505-2E9C-101B-9397-08002B2CF9AE}" pid="126" name="AuthorIds_UIVersion_169">
    <vt:lpwstr>2994</vt:lpwstr>
  </property>
  <property fmtid="{D5CDD505-2E9C-101B-9397-08002B2CF9AE}" pid="127" name="AuthorIds_UIVersion_170">
    <vt:lpwstr>2994</vt:lpwstr>
  </property>
  <property fmtid="{D5CDD505-2E9C-101B-9397-08002B2CF9AE}" pid="128" name="AuthorIds_UIVersion_171">
    <vt:lpwstr>2994</vt:lpwstr>
  </property>
  <property fmtid="{D5CDD505-2E9C-101B-9397-08002B2CF9AE}" pid="129" name="AuthorIds_UIVersion_172">
    <vt:lpwstr>1816</vt:lpwstr>
  </property>
  <property fmtid="{D5CDD505-2E9C-101B-9397-08002B2CF9AE}" pid="130" name="AuthorIds_UIVersion_173">
    <vt:lpwstr>2994</vt:lpwstr>
  </property>
  <property fmtid="{D5CDD505-2E9C-101B-9397-08002B2CF9AE}" pid="131" name="AuthorIds_UIVersion_175">
    <vt:lpwstr>2994</vt:lpwstr>
  </property>
  <property fmtid="{D5CDD505-2E9C-101B-9397-08002B2CF9AE}" pid="132" name="AuthorIds_UIVersion_178">
    <vt:lpwstr>2994</vt:lpwstr>
  </property>
  <property fmtid="{D5CDD505-2E9C-101B-9397-08002B2CF9AE}" pid="133" name="AuthorIds_UIVersion_179">
    <vt:lpwstr>2994</vt:lpwstr>
  </property>
  <property fmtid="{D5CDD505-2E9C-101B-9397-08002B2CF9AE}" pid="134" name="AuthorIds_UIVersion_181">
    <vt:lpwstr>2994</vt:lpwstr>
  </property>
  <property fmtid="{D5CDD505-2E9C-101B-9397-08002B2CF9AE}" pid="135" name="AuthorIds_UIVersion_183">
    <vt:lpwstr>2994</vt:lpwstr>
  </property>
  <property fmtid="{D5CDD505-2E9C-101B-9397-08002B2CF9AE}" pid="136" name="Authors">
    <vt:lpwstr/>
  </property>
  <property fmtid="{D5CDD505-2E9C-101B-9397-08002B2CF9AE}" pid="137" name="TaxCatchAll">
    <vt:lpwstr>6;#</vt:lpwstr>
  </property>
  <property fmtid="{D5CDD505-2E9C-101B-9397-08002B2CF9AE}" pid="138" name="_dlc_DocIdUrl">
    <vt:lpwstr>https://microsoft.sharepoint.com/teams/CampusProjectSites092_Ext/hhv3ohz3ka/_layouts/15/DocIdRedir.aspx?ID=CPS092EXT-246622797-663, CPS092EXT-246622797-663</vt:lpwstr>
  </property>
  <property fmtid="{D5CDD505-2E9C-101B-9397-08002B2CF9AE}" pid="139" name="DerivedFromID">
    <vt:lpwstr>CPS092EXT-246622797-517</vt:lpwstr>
  </property>
  <property fmtid="{D5CDD505-2E9C-101B-9397-08002B2CF9AE}" pid="140" name="bc28b5f076654a3b96073bbbebfeb8c9">
    <vt:lpwstr>English|cb91f272-ce4d-4a7e-9bbf-78b58e3d188d</vt:lpwstr>
  </property>
  <property fmtid="{D5CDD505-2E9C-101B-9397-08002B2CF9AE}" pid="141" name="_dlc_DocId">
    <vt:lpwstr>CPS092EXT-246622797-663</vt:lpwstr>
  </property>
  <property fmtid="{D5CDD505-2E9C-101B-9397-08002B2CF9AE}" pid="142" name="AuthorIds_UIVersion_512">
    <vt:lpwstr>1816</vt:lpwstr>
  </property>
  <property fmtid="{D5CDD505-2E9C-101B-9397-08002B2CF9AE}" pid="143" name="ServicesDomain">
    <vt:lpwstr/>
  </property>
  <property fmtid="{D5CDD505-2E9C-101B-9397-08002B2CF9AE}" pid="144" name="g6775e77a6d84637a29014d883a4378a">
    <vt:lpwstr/>
  </property>
  <property fmtid="{D5CDD505-2E9C-101B-9397-08002B2CF9AE}" pid="145" name="af1f5bfae61e4243aac9966cb19580e1">
    <vt:lpwstr/>
  </property>
  <property fmtid="{D5CDD505-2E9C-101B-9397-08002B2CF9AE}" pid="146" name="DevelopmentLanguages">
    <vt:lpwstr/>
  </property>
  <property fmtid="{D5CDD505-2E9C-101B-9397-08002B2CF9AE}" pid="147" name="ServicesCommunities">
    <vt:lpwstr/>
  </property>
  <property fmtid="{D5CDD505-2E9C-101B-9397-08002B2CF9AE}" pid="148" name="fbc3fc07245d4d4d97685e71074b9827">
    <vt:lpwstr/>
  </property>
  <property fmtid="{D5CDD505-2E9C-101B-9397-08002B2CF9AE}" pid="149" name="p7ae7c99891b404d9a873cd3c41a01e4">
    <vt:lpwstr/>
  </property>
  <property fmtid="{D5CDD505-2E9C-101B-9397-08002B2CF9AE}" pid="150" name="ServicesBusinessScenario">
    <vt:lpwstr/>
  </property>
  <property fmtid="{D5CDD505-2E9C-101B-9397-08002B2CF9AE}" pid="151" name="p26d0941c95b4632829814c66f0e8c72">
    <vt:lpwstr/>
  </property>
  <property fmtid="{D5CDD505-2E9C-101B-9397-08002B2CF9AE}" pid="152" name="CodeKeywords">
    <vt:lpwstr/>
  </property>
  <property fmtid="{D5CDD505-2E9C-101B-9397-08002B2CF9AE}" pid="153" name="Version">
    <vt:lpwstr>0.1</vt:lpwstr>
  </property>
</Properties>
</file>